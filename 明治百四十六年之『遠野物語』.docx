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IPAゴシック" w:eastAsia="IPAゴシック" w:hAnsi="IPAゴシック" w:cstheme="majorBidi" w:hint="eastAsia"/>
          <w:caps/>
          <w:kern w:val="2"/>
          <w:sz w:val="21"/>
        </w:rPr>
        <w:id w:val="-521554738"/>
        <w:docPartObj>
          <w:docPartGallery w:val="Cover Pages"/>
          <w:docPartUnique/>
        </w:docPartObj>
      </w:sdtPr>
      <w:sdtEndPr>
        <w:rPr>
          <w:rFonts w:ascii="IPA P明朝" w:eastAsia="IPA P明朝" w:hAnsi="IPA P明朝" w:cstheme="minorBidi"/>
          <w:caps w:val="0"/>
          <w:sz w:val="28"/>
          <w:szCs w:val="28"/>
        </w:rPr>
      </w:sdtEndPr>
      <w:sdtContent>
        <w:sdt>
          <w:sdtPr>
            <w:rPr>
              <w:rFonts w:ascii="IPAゴシック" w:eastAsia="IPAゴシック" w:hAnsi="IPAゴシック" w:cstheme="majorBidi" w:hint="eastAsia"/>
              <w:caps/>
            </w:rPr>
            <w:alias w:val="会社名"/>
            <w:id w:val="15524243"/>
            <w:placeholder>
              <w:docPart w:val="6460D9539037471E940B1F9A6157CA70"/>
            </w:placeholder>
            <w:dataBinding w:prefixMappings="xmlns:ns0='http://schemas.openxmlformats.org/officeDocument/2006/extended-properties'" w:xpath="/ns0:Properties[1]/ns0:Company[1]" w:storeItemID="{6668398D-A668-4E3E-A5EB-62B293D839F1}"/>
            <w:text/>
          </w:sdtPr>
          <w:sdtContent>
            <w:p w14:paraId="153F2213" w14:textId="77777777" w:rsidR="00987446" w:rsidRPr="00D948B3" w:rsidRDefault="00987446" w:rsidP="00FA2B29">
              <w:pPr>
                <w:pStyle w:val="a7"/>
                <w:ind w:firstLine="210"/>
                <w:jc w:val="right"/>
                <w:rPr>
                  <w:rFonts w:ascii="IPAゴシック" w:eastAsia="IPAゴシック" w:hAnsi="IPAゴシック" w:cstheme="majorBidi"/>
                  <w:caps/>
                </w:rPr>
              </w:pPr>
              <w:r w:rsidRPr="00D948B3">
                <w:rPr>
                  <w:rFonts w:ascii="IPAゴシック" w:eastAsia="IPAゴシック" w:hAnsi="IPAゴシック" w:cstheme="majorBidi" w:hint="eastAsia"/>
                  <w:caps/>
                </w:rPr>
                <w:t>不思議兎企画</w:t>
              </w:r>
            </w:p>
          </w:sdtContent>
        </w:sdt>
        <w:p w14:paraId="320ADE49" w14:textId="77777777" w:rsidR="00987446" w:rsidRPr="00D948B3" w:rsidRDefault="00987446" w:rsidP="00EB7C08">
          <w:pPr>
            <w:pStyle w:val="a7"/>
            <w:ind w:firstLine="440"/>
            <w:rPr>
              <w:rFonts w:ascii="IPAゴシック" w:eastAsia="IPAゴシック" w:hAnsi="IPAゴシック" w:cstheme="majorBidi"/>
              <w:sz w:val="44"/>
              <w:szCs w:val="44"/>
            </w:rPr>
          </w:pPr>
          <w:r w:rsidRPr="00D948B3">
            <w:rPr>
              <w:rFonts w:ascii="IPAゴシック" w:eastAsia="IPAゴシック" w:hAnsi="IPAゴシック" w:cstheme="majorBidi" w:hint="eastAsia"/>
              <w:sz w:val="44"/>
              <w:szCs w:val="44"/>
            </w:rPr>
            <w:t>明治</w:t>
          </w:r>
          <w:r w:rsidRPr="00D948B3">
            <w:rPr>
              <w:rFonts w:ascii="IPAゴシック" w:eastAsia="IPAゴシック" w:hAnsi="IPAゴシック" w:cstheme="majorBidi" w:hint="eastAsia"/>
              <w:color w:val="FF0000"/>
              <w:sz w:val="44"/>
              <w:szCs w:val="44"/>
            </w:rPr>
            <w:t>百</w:t>
          </w:r>
          <w:r w:rsidRPr="00D948B3">
            <w:rPr>
              <w:rFonts w:ascii="IPAゴシック" w:eastAsia="IPAゴシック" w:hAnsi="IPAゴシック" w:cstheme="majorBidi" w:hint="eastAsia"/>
              <w:sz w:val="44"/>
              <w:szCs w:val="44"/>
            </w:rPr>
            <w:t>四十</w:t>
          </w:r>
          <w:r>
            <w:rPr>
              <w:rFonts w:ascii="IPAゴシック" w:eastAsia="IPAゴシック" w:hAnsi="IPAゴシック" w:cstheme="majorBidi" w:hint="eastAsia"/>
              <w:sz w:val="44"/>
              <w:szCs w:val="44"/>
            </w:rPr>
            <w:t>五</w:t>
          </w:r>
          <w:r w:rsidRPr="00D948B3">
            <w:rPr>
              <w:rFonts w:ascii="IPAゴシック" w:eastAsia="IPAゴシック" w:hAnsi="IPAゴシック" w:cstheme="majorBidi" w:hint="eastAsia"/>
              <w:sz w:val="44"/>
              <w:szCs w:val="44"/>
            </w:rPr>
            <w:t>年之</w:t>
          </w:r>
        </w:p>
        <w:sdt>
          <w:sdtPr>
            <w:rPr>
              <w:rFonts w:ascii="IPAゴシック" w:eastAsia="IPAゴシック" w:hAnsi="IPAゴシック" w:cstheme="majorBidi" w:hint="eastAsia"/>
              <w:sz w:val="96"/>
              <w:szCs w:val="96"/>
            </w:rPr>
            <w:alias w:val="タイトル"/>
            <w:id w:val="15524250"/>
            <w:dataBinding w:prefixMappings="xmlns:ns0='http://schemas.openxmlformats.org/package/2006/metadata/core-properties' xmlns:ns1='http://purl.org/dc/elements/1.1/'" w:xpath="/ns0:coreProperties[1]/ns1:title[1]" w:storeItemID="{6C3C8BC8-F283-45AE-878A-BAB7291924A1}"/>
            <w:text/>
          </w:sdtPr>
          <w:sdtContent>
            <w:p w14:paraId="65FE76E0" w14:textId="77777777" w:rsidR="00987446" w:rsidRPr="00D948B3" w:rsidRDefault="00987446" w:rsidP="00FA2B29">
              <w:pPr>
                <w:pStyle w:val="a7"/>
                <w:ind w:firstLine="960"/>
                <w:rPr>
                  <w:rFonts w:ascii="IPAゴシック" w:eastAsia="IPAゴシック" w:hAnsi="IPAゴシック" w:cstheme="majorBidi"/>
                  <w:sz w:val="96"/>
                  <w:szCs w:val="96"/>
                </w:rPr>
              </w:pPr>
              <w:r w:rsidRPr="00D948B3">
                <w:rPr>
                  <w:rFonts w:ascii="IPAゴシック" w:eastAsia="IPAゴシック" w:hAnsi="IPAゴシック" w:cstheme="majorBidi" w:hint="eastAsia"/>
                  <w:sz w:val="96"/>
                  <w:szCs w:val="96"/>
                </w:rPr>
                <w:t>遠野物語</w:t>
              </w:r>
            </w:p>
          </w:sdtContent>
        </w:sdt>
        <w:sdt>
          <w:sdtPr>
            <w:rPr>
              <w:rFonts w:ascii="IPAゴシック" w:eastAsia="IPAゴシック" w:hAnsi="IPAゴシック" w:hint="eastAsia"/>
              <w:bCs/>
            </w:rPr>
            <w:alias w:val="作成者"/>
            <w:id w:val="15524260"/>
            <w:dataBinding w:prefixMappings="xmlns:ns0='http://schemas.openxmlformats.org/package/2006/metadata/core-properties' xmlns:ns1='http://purl.org/dc/elements/1.1/'" w:xpath="/ns0:coreProperties[1]/ns1:creator[1]" w:storeItemID="{6C3C8BC8-F283-45AE-878A-BAB7291924A1}"/>
            <w:text/>
          </w:sdtPr>
          <w:sdtContent>
            <w:p w14:paraId="6E235FD7" w14:textId="77777777" w:rsidR="00987446" w:rsidRPr="00D948B3" w:rsidRDefault="00987446" w:rsidP="00EB7C08">
              <w:pPr>
                <w:pStyle w:val="a7"/>
                <w:ind w:firstLine="220"/>
                <w:jc w:val="right"/>
                <w:rPr>
                  <w:rFonts w:ascii="IPAゴシック" w:eastAsia="IPAゴシック" w:hAnsi="IPAゴシック"/>
                  <w:bCs/>
                </w:rPr>
              </w:pPr>
              <w:r w:rsidRPr="00D948B3">
                <w:rPr>
                  <w:rFonts w:ascii="IPAゴシック" w:eastAsia="IPAゴシック" w:hAnsi="IPAゴシック" w:hint="eastAsia"/>
                  <w:bCs/>
                </w:rPr>
                <w:t>兎</w:t>
              </w:r>
            </w:p>
          </w:sdtContent>
        </w:sdt>
        <w:sdt>
          <w:sdtPr>
            <w:rPr>
              <w:rFonts w:ascii="IPAゴシック" w:eastAsia="IPAゴシック" w:hAnsi="IPAゴシック" w:hint="eastAsia"/>
              <w:bCs/>
            </w:rPr>
            <w:alias w:val="日付"/>
            <w:id w:val="516659546"/>
            <w:dataBinding w:prefixMappings="xmlns:ns0='http://schemas.microsoft.com/office/2006/coverPageProps'" w:xpath="/ns0:CoverPageProperties[1]/ns0:PublishDate[1]" w:storeItemID="{55AF091B-3C7A-41E3-B477-F2FDAA23CFDA}"/>
            <w:date>
              <w:dateFormat w:val="yyyy/MM/dd"/>
              <w:lid w:val="ja-JP"/>
              <w:storeMappedDataAs w:val="dateTime"/>
              <w:calendar w:val="gregorian"/>
            </w:date>
          </w:sdtPr>
          <w:sdtContent>
            <w:p w14:paraId="5E20AD98" w14:textId="77777777" w:rsidR="00987446" w:rsidRPr="00D948B3" w:rsidRDefault="00987446" w:rsidP="00EB7C08">
              <w:pPr>
                <w:pStyle w:val="a7"/>
                <w:ind w:firstLine="220"/>
                <w:jc w:val="right"/>
                <w:rPr>
                  <w:rFonts w:ascii="IPAゴシック" w:eastAsia="IPAゴシック" w:hAnsi="IPAゴシック"/>
                  <w:bCs/>
                </w:rPr>
              </w:pPr>
              <w:r w:rsidRPr="00D948B3">
                <w:rPr>
                  <w:rFonts w:ascii="IPAゴシック" w:eastAsia="IPAゴシック" w:hAnsi="IPAゴシック" w:hint="eastAsia"/>
                  <w:bCs/>
                </w:rPr>
                <w:t>明治百四十</w:t>
              </w:r>
              <w:r>
                <w:rPr>
                  <w:rFonts w:ascii="IPAゴシック" w:eastAsia="IPAゴシック" w:hAnsi="IPAゴシック" w:hint="eastAsia"/>
                  <w:bCs/>
                </w:rPr>
                <w:t>五</w:t>
              </w:r>
              <w:r w:rsidRPr="00D948B3">
                <w:rPr>
                  <w:rFonts w:ascii="IPAゴシック" w:eastAsia="IPAゴシック" w:hAnsi="IPAゴシック" w:hint="eastAsia"/>
                  <w:bCs/>
                </w:rPr>
                <w:t>年一月</w:t>
              </w:r>
            </w:p>
          </w:sdtContent>
        </w:sdt>
        <w:p w14:paraId="26B08F0A" w14:textId="77777777" w:rsidR="00987446" w:rsidRPr="00D948B3" w:rsidRDefault="00987446" w:rsidP="00EB7C08">
          <w:pPr>
            <w:ind w:firstLine="210"/>
            <w:rPr>
              <w:rFonts w:ascii="IPAゴシック" w:eastAsia="IPAゴシック" w:hAnsi="IPAゴシック"/>
            </w:rPr>
            <w:sectPr w:rsidR="00987446" w:rsidRPr="00D948B3" w:rsidSect="00EB7C08">
              <w:headerReference w:type="even" r:id="rId9"/>
              <w:headerReference w:type="default" r:id="rId10"/>
              <w:footerReference w:type="even" r:id="rId11"/>
              <w:footerReference w:type="default" r:id="rId12"/>
              <w:headerReference w:type="first" r:id="rId13"/>
              <w:footerReference w:type="first" r:id="rId14"/>
              <w:pgSz w:w="8392" w:h="11907" w:code="11"/>
              <w:pgMar w:top="1440" w:right="1701" w:bottom="1440" w:left="1701" w:header="851" w:footer="992" w:gutter="0"/>
              <w:pgNumType w:fmt="japaneseCounting" w:start="0"/>
              <w:cols w:space="562"/>
              <w:titlePg/>
              <w:textDirection w:val="tbRl"/>
              <w:docGrid w:type="lines" w:linePitch="510" w:charSpace="35586"/>
            </w:sectPr>
          </w:pPr>
          <w:r w:rsidRPr="00D948B3">
            <w:rPr>
              <w:rFonts w:ascii="IPAゴシック" w:eastAsia="IPAゴシック" w:hAnsi="IPAゴシック" w:hint="eastAsia"/>
            </w:rPr>
            <w:br w:type="page"/>
          </w:r>
        </w:p>
        <w:p w14:paraId="5E6C3EE9" w14:textId="77777777" w:rsidR="00987446" w:rsidRDefault="00987446" w:rsidP="00F87651">
          <w:pPr>
            <w:pStyle w:val="a7"/>
            <w:spacing w:line="520" w:lineRule="exact"/>
            <w:ind w:firstLine="220"/>
            <w:rPr>
              <w:rFonts w:ascii="IPA Pゴシック" w:eastAsia="IPA Pゴシック" w:hAnsi="IPA Pゴシック"/>
            </w:rPr>
          </w:pP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ほんしょ</w:t>
                </w:r>
              </w:rt>
              <w:rubyBase>
                <w:r w:rsidR="00987446" w:rsidRPr="00D948B3">
                  <w:rPr>
                    <w:rFonts w:ascii="IPA Pゴシック" w:eastAsia="IPA Pゴシック" w:hAnsi="IPA Pゴシック"/>
                  </w:rPr>
                  <w:t>本書</w:t>
                </w:r>
              </w:rubyBase>
            </w:ruby>
          </w:r>
          <w:r w:rsidRPr="00D948B3">
            <w:rPr>
              <w:rFonts w:ascii="IPA Pゴシック" w:eastAsia="IPA Pゴシック" w:hAnsi="IPA Pゴシック" w:hint="eastAsia"/>
            </w:rPr>
            <w:t>は</w:t>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こくりつ</w:t>
                </w:r>
              </w:rt>
              <w:rubyBase>
                <w:r w:rsidR="00987446" w:rsidRPr="00D948B3">
                  <w:rPr>
                    <w:rFonts w:ascii="IPA Pゴシック" w:eastAsia="IPA Pゴシック" w:hAnsi="IPA Pゴシック"/>
                  </w:rPr>
                  <w:t>国立</w:t>
                </w:r>
              </w:rubyBase>
            </w:ruby>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こっかい</w:t>
                </w:r>
              </w:rt>
              <w:rubyBase>
                <w:r w:rsidR="00987446" w:rsidRPr="00D948B3">
                  <w:rPr>
                    <w:rFonts w:ascii="IPA Pゴシック" w:eastAsia="IPA Pゴシック" w:hAnsi="IPA Pゴシック"/>
                  </w:rPr>
                  <w:t>国会</w:t>
                </w:r>
              </w:rubyBase>
            </w:ruby>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としょかん</w:t>
                </w:r>
              </w:rt>
              <w:rubyBase>
                <w:r w:rsidR="00987446" w:rsidRPr="00D948B3">
                  <w:rPr>
                    <w:rFonts w:ascii="IPA Pゴシック" w:eastAsia="IPA Pゴシック" w:hAnsi="IPA Pゴシック"/>
                  </w:rPr>
                  <w:t>図書館</w:t>
                </w:r>
              </w:rubyBase>
            </w:ruby>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きんだい</w:t>
                </w:r>
              </w:rt>
              <w:rubyBase>
                <w:r w:rsidR="00987446" w:rsidRPr="00D948B3">
                  <w:rPr>
                    <w:rFonts w:ascii="IPA Pゴシック" w:eastAsia="IPA Pゴシック" w:hAnsi="IPA Pゴシック"/>
                  </w:rPr>
                  <w:t>近代</w:t>
                </w:r>
              </w:rubyBase>
            </w:ruby>
          </w:r>
          <w:r w:rsidRPr="00D948B3">
            <w:rPr>
              <w:rFonts w:ascii="IPA Pゴシック" w:eastAsia="IPA Pゴシック" w:hAnsi="IPA Pゴシック" w:hint="eastAsia"/>
            </w:rPr>
            <w:t>デジタルライブラリー（http://kindai.ndl.go.jp/）で</w:t>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こうかい</w:t>
                </w:r>
              </w:rt>
              <w:rubyBase>
                <w:r w:rsidR="00987446" w:rsidRPr="00D948B3">
                  <w:rPr>
                    <w:rFonts w:ascii="IPA Pゴシック" w:eastAsia="IPA Pゴシック" w:hAnsi="IPA Pゴシック"/>
                  </w:rPr>
                  <w:t>公開</w:t>
                </w:r>
              </w:rubyBase>
            </w:ruby>
          </w:r>
          <w:r w:rsidRPr="00D948B3">
            <w:rPr>
              <w:rFonts w:ascii="IPA Pゴシック" w:eastAsia="IPA Pゴシック" w:hAnsi="IPA Pゴシック" w:hint="eastAsia"/>
            </w:rPr>
            <w:t>されている</w:t>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やなぎた</w:t>
                </w:r>
              </w:rt>
              <w:rubyBase>
                <w:r w:rsidR="00987446" w:rsidRPr="00D948B3">
                  <w:rPr>
                    <w:rFonts w:ascii="IPA Pゴシック" w:eastAsia="IPA Pゴシック" w:hAnsi="IPA Pゴシック"/>
                  </w:rPr>
                  <w:t>柳田</w:t>
                </w:r>
              </w:rubyBase>
            </w:ruby>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くにお</w:t>
                </w:r>
              </w:rt>
              <w:rubyBase>
                <w:r w:rsidR="00987446" w:rsidRPr="00D948B3">
                  <w:rPr>
                    <w:rFonts w:ascii="IPA Pゴシック" w:eastAsia="IPA Pゴシック" w:hAnsi="IPA Pゴシック"/>
                  </w:rPr>
                  <w:t>國男</w:t>
                </w:r>
              </w:rubyBase>
            </w:ruby>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し</w:t>
                </w:r>
              </w:rt>
              <w:rubyBase>
                <w:r w:rsidR="00987446" w:rsidRPr="00D948B3">
                  <w:rPr>
                    <w:rFonts w:ascii="IPA Pゴシック" w:eastAsia="IPA Pゴシック" w:hAnsi="IPA Pゴシック"/>
                  </w:rPr>
                  <w:t>氏</w:t>
                </w:r>
              </w:rubyBase>
            </w:ruby>
          </w:r>
          <w:r w:rsidRPr="00D948B3">
            <w:rPr>
              <w:rFonts w:ascii="IPA Pゴシック" w:eastAsia="IPA Pゴシック" w:hAnsi="IPA Pゴシック" w:hint="eastAsia"/>
            </w:rPr>
            <w:t>の</w:t>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めいじ</w:t>
                </w:r>
              </w:rt>
              <w:rubyBase>
                <w:r w:rsidR="00987446" w:rsidRPr="00D948B3">
                  <w:rPr>
                    <w:rFonts w:ascii="IPA Pゴシック" w:eastAsia="IPA Pゴシック" w:hAnsi="IPA Pゴシック"/>
                  </w:rPr>
                  <w:t>明治</w:t>
                </w:r>
              </w:rubyBase>
            </w:ruby>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よんじゅうさんねん</w:t>
                </w:r>
              </w:rt>
              <w:rubyBase>
                <w:r w:rsidR="00987446" w:rsidRPr="00D948B3">
                  <w:rPr>
                    <w:rFonts w:ascii="IPA Pゴシック" w:eastAsia="IPA Pゴシック" w:hAnsi="IPA Pゴシック"/>
                  </w:rPr>
                  <w:t>四十三年</w:t>
                </w:r>
              </w:rubyBase>
            </w:ruby>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ろくがつ</w:t>
                </w:r>
              </w:rt>
              <w:rubyBase>
                <w:r w:rsidR="00987446" w:rsidRPr="00D948B3">
                  <w:rPr>
                    <w:rFonts w:ascii="IPA Pゴシック" w:eastAsia="IPA Pゴシック" w:hAnsi="IPA Pゴシック"/>
                  </w:rPr>
                  <w:t>六月</w:t>
                </w:r>
              </w:rubyBase>
            </w:ruby>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じゅうしちにち</w:t>
                </w:r>
              </w:rt>
              <w:rubyBase>
                <w:r w:rsidR="00987446" w:rsidRPr="00D948B3">
                  <w:rPr>
                    <w:rFonts w:ascii="IPA Pゴシック" w:eastAsia="IPA Pゴシック" w:hAnsi="IPA Pゴシック"/>
                  </w:rPr>
                  <w:t>十七日</w:t>
                </w:r>
              </w:rubyBase>
            </w:ruby>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ばん</w:t>
                </w:r>
              </w:rt>
              <w:rubyBase>
                <w:r w:rsidR="00987446" w:rsidRPr="00D948B3">
                  <w:rPr>
                    <w:rFonts w:ascii="IPA Pゴシック" w:eastAsia="IPA Pゴシック" w:hAnsi="IPA Pゴシック"/>
                  </w:rPr>
                  <w:t>版</w:t>
                </w:r>
              </w:rubyBase>
            </w:ruby>
          </w:r>
          <w:r w:rsidRPr="00D948B3">
            <w:rPr>
              <w:rFonts w:ascii="IPA Pゴシック" w:eastAsia="IPA Pゴシック" w:hAnsi="IPA Pゴシック" w:hint="eastAsia"/>
            </w:rPr>
            <w:t>の『</w:t>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とおの</w:t>
                </w:r>
              </w:rt>
              <w:rubyBase>
                <w:r w:rsidR="00987446" w:rsidRPr="00D948B3">
                  <w:rPr>
                    <w:rFonts w:ascii="IPA Pゴシック" w:eastAsia="IPA Pゴシック" w:hAnsi="IPA Pゴシック"/>
                  </w:rPr>
                  <w:t>遠野</w:t>
                </w:r>
              </w:rubyBase>
            </w:ruby>
          </w:r>
          <w:r w:rsidRPr="00D948B3">
            <w:rPr>
              <w:rFonts w:ascii="IPA Pゴシック" w:eastAsia="IPA Pゴシック" w:hAnsi="IPA Pゴシック"/>
            </w:rPr>
            <w:ruby>
              <w:rubyPr>
                <w:rubyAlign w:val="distributeSpace"/>
                <w:hps w:val="12"/>
                <w:hpsRaise w:val="22"/>
                <w:hpsBaseText w:val="22"/>
                <w:lid w:val="ja-JP"/>
              </w:rubyPr>
              <w:rt>
                <w:r w:rsidR="00987446" w:rsidRPr="00D948B3">
                  <w:rPr>
                    <w:rFonts w:ascii="IPA Pゴシック" w:eastAsia="IPA Pゴシック" w:hAnsi="IPA Pゴシック"/>
                  </w:rPr>
                  <w:t>ものがたり</w:t>
                </w:r>
              </w:rt>
              <w:rubyBase>
                <w:r w:rsidR="00987446" w:rsidRPr="00D948B3">
                  <w:rPr>
                    <w:rFonts w:ascii="IPA Pゴシック" w:eastAsia="IPA Pゴシック" w:hAnsi="IPA Pゴシック"/>
                  </w:rPr>
                  <w:t>物語</w:t>
                </w:r>
              </w:rubyBase>
            </w:ruby>
          </w:r>
          <w:r w:rsidRPr="00D948B3">
            <w:rPr>
              <w:rFonts w:ascii="IPA Pゴシック" w:eastAsia="IPA Pゴシック" w:hAnsi="IPA Pゴシック" w:hint="eastAsia"/>
            </w:rPr>
            <w:t>』（</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しょはん</w:t>
                </w:r>
              </w:rt>
              <w:rubyBase>
                <w:r w:rsidR="00987446" w:rsidRPr="00D948B3">
                  <w:rPr>
                    <w:rFonts w:ascii="IPA Pゴシック" w:eastAsia="IPA Pゴシック" w:hAnsi="IPA Pゴシック"/>
                  </w:rPr>
                  <w:t>初版</w:t>
                </w:r>
              </w:rubyBase>
            </w:ruby>
          </w:r>
          <w:r w:rsidRPr="00D948B3">
            <w:rPr>
              <w:rFonts w:ascii="IPA Pゴシック" w:eastAsia="IPA Pゴシック" w:hAnsi="IPA Pゴシック" w:hint="eastAsia"/>
            </w:rPr>
            <w:t>３５０</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ぶ</w:t>
                </w:r>
              </w:rt>
              <w:rubyBase>
                <w:r w:rsidR="00987446" w:rsidRPr="00D948B3">
                  <w:rPr>
                    <w:rFonts w:ascii="IPA Pゴシック" w:eastAsia="IPA Pゴシック" w:hAnsi="IPA Pゴシック"/>
                  </w:rPr>
                  <w:t>部</w:t>
                </w:r>
              </w:rubyBase>
            </w:ruby>
          </w:r>
          <w:r w:rsidRPr="00D948B3">
            <w:rPr>
              <w:rFonts w:ascii="IPA Pゴシック" w:eastAsia="IPA Pゴシック" w:hAnsi="IPA Pゴシック" w:hint="eastAsia"/>
            </w:rPr>
            <w:t>の</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だい</w:t>
                </w:r>
              </w:rt>
              <w:rubyBase>
                <w:r w:rsidR="00987446" w:rsidRPr="00D948B3">
                  <w:rPr>
                    <w:rFonts w:ascii="IPA Pゴシック" w:eastAsia="IPA Pゴシック" w:hAnsi="IPA Pゴシック"/>
                  </w:rPr>
                  <w:t>第</w:t>
                </w:r>
              </w:rubyBase>
            </w:ruby>
          </w:r>
          <w:r w:rsidRPr="00D948B3">
            <w:rPr>
              <w:rFonts w:ascii="IPA Pゴシック" w:eastAsia="IPA Pゴシック" w:hAnsi="IPA Pゴシック" w:hint="eastAsia"/>
            </w:rPr>
            <w:t>５２</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ごう</w:t>
                </w:r>
              </w:rt>
              <w:rubyBase>
                <w:r w:rsidR="00987446" w:rsidRPr="00D948B3">
                  <w:rPr>
                    <w:rFonts w:ascii="IPA Pゴシック" w:eastAsia="IPA Pゴシック" w:hAnsi="IPA Pゴシック"/>
                  </w:rPr>
                  <w:t>号</w:t>
                </w:r>
              </w:rubyBase>
            </w:ruby>
          </w:r>
          <w:r w:rsidRPr="00D948B3">
            <w:rPr>
              <w:rFonts w:ascii="IPA Pゴシック" w:eastAsia="IPA Pゴシック" w:hAnsi="IPA Pゴシック" w:hint="eastAsia"/>
            </w:rPr>
            <w:t>）を</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げんしょ</w:t>
                </w:r>
              </w:rt>
              <w:rubyBase>
                <w:r w:rsidR="00987446" w:rsidRPr="00D948B3">
                  <w:rPr>
                    <w:rFonts w:ascii="IPA Pゴシック" w:eastAsia="IPA Pゴシック" w:hAnsi="IPA Pゴシック"/>
                  </w:rPr>
                  <w:t>原書</w:t>
                </w:r>
              </w:rubyBase>
            </w:ruby>
          </w:r>
          <w:r w:rsidRPr="00D948B3">
            <w:rPr>
              <w:rFonts w:ascii="IPA Pゴシック" w:eastAsia="IPA Pゴシック" w:hAnsi="IPA Pゴシック" w:hint="eastAsia"/>
            </w:rPr>
            <w:t>とし、</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おおむ</w:t>
                </w:r>
              </w:rt>
              <w:rubyBase>
                <w:r w:rsidR="00987446" w:rsidRPr="00D948B3">
                  <w:rPr>
                    <w:rFonts w:ascii="IPA Pゴシック" w:eastAsia="IPA Pゴシック" w:hAnsi="IPA Pゴシック"/>
                  </w:rPr>
                  <w:t>概</w:t>
                </w:r>
              </w:rubyBase>
            </w:ruby>
          </w:r>
          <w:r w:rsidRPr="00D948B3">
            <w:rPr>
              <w:rFonts w:ascii="IPA Pゴシック" w:eastAsia="IPA Pゴシック" w:hAnsi="IPA Pゴシック" w:hint="eastAsia"/>
            </w:rPr>
            <w:t>ね</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ほんぶん</w:t>
                </w:r>
              </w:rt>
              <w:rubyBase>
                <w:r w:rsidR="00987446" w:rsidRPr="00D948B3">
                  <w:rPr>
                    <w:rFonts w:ascii="IPA Pゴシック" w:eastAsia="IPA Pゴシック" w:hAnsi="IPA Pゴシック"/>
                  </w:rPr>
                  <w:t>本文</w:t>
                </w:r>
              </w:rubyBase>
            </w:ruby>
          </w:r>
          <w:r>
            <w:rPr>
              <w:rFonts w:ascii="IPA Pゴシック" w:eastAsia="IPA Pゴシック" w:hAnsi="IPA Pゴシック"/>
            </w:rPr>
            <w:t>の</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ちゅうじつ</w:t>
                </w:r>
              </w:rt>
              <w:rubyBase>
                <w:r w:rsidR="00987446" w:rsidRPr="00D948B3">
                  <w:rPr>
                    <w:rFonts w:ascii="IPA Pゴシック" w:eastAsia="IPA Pゴシック" w:hAnsi="IPA Pゴシック"/>
                  </w:rPr>
                  <w:t>忠実</w:t>
                </w:r>
              </w:rubyBase>
            </w:ruby>
          </w:r>
          <w:r w:rsidRPr="00D948B3">
            <w:rPr>
              <w:rFonts w:ascii="IPA Pゴシック" w:eastAsia="IPA Pゴシック" w:hAnsi="IPA Pゴシック" w:hint="eastAsia"/>
            </w:rPr>
            <w:t>な</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さいげん</w:t>
                </w:r>
              </w:rt>
              <w:rubyBase>
                <w:r w:rsidR="00987446" w:rsidRPr="00D948B3">
                  <w:rPr>
                    <w:rFonts w:ascii="IPA Pゴシック" w:eastAsia="IPA Pゴシック" w:hAnsi="IPA Pゴシック"/>
                  </w:rPr>
                  <w:t>再現</w:t>
                </w:r>
              </w:rubyBase>
            </w:ruby>
          </w:r>
          <w:r w:rsidRPr="00D948B3">
            <w:rPr>
              <w:rFonts w:ascii="IPA Pゴシック" w:eastAsia="IPA Pゴシック" w:hAnsi="IPA Pゴシック" w:hint="eastAsia"/>
            </w:rPr>
            <w:t>を</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こころ</w:t>
                </w:r>
              </w:rt>
              <w:rubyBase>
                <w:r w:rsidR="00987446" w:rsidRPr="00D948B3">
                  <w:rPr>
                    <w:rFonts w:ascii="IPA Pゴシック" w:eastAsia="IPA Pゴシック" w:hAnsi="IPA Pゴシック"/>
                  </w:rPr>
                  <w:t>試</w:t>
                </w:r>
              </w:rubyBase>
            </w:ruby>
          </w:r>
          <w:r w:rsidRPr="00D948B3">
            <w:rPr>
              <w:rFonts w:ascii="IPA Pゴシック" w:eastAsia="IPA Pゴシック" w:hAnsi="IPA Pゴシック" w:hint="eastAsia"/>
            </w:rPr>
            <w:t>みつつ、</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かんじ</w:t>
                </w:r>
              </w:rt>
              <w:rubyBase>
                <w:r w:rsidR="00987446" w:rsidRPr="00D948B3">
                  <w:rPr>
                    <w:rFonts w:ascii="IPA Pゴシック" w:eastAsia="IPA Pゴシック" w:hAnsi="IPA Pゴシック"/>
                  </w:rPr>
                  <w:t>漢字</w:t>
                </w:r>
              </w:rubyBase>
            </w:ruby>
          </w:r>
          <w:r w:rsidRPr="00D948B3">
            <w:rPr>
              <w:rFonts w:ascii="IPA Pゴシック" w:eastAsia="IPA Pゴシック" w:hAnsi="IPA Pゴシック" w:hint="eastAsia"/>
            </w:rPr>
            <w:t>や</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げんだい</w:t>
                </w:r>
              </w:rt>
              <w:rubyBase>
                <w:r w:rsidR="00987446" w:rsidRPr="00D948B3">
                  <w:rPr>
                    <w:rFonts w:ascii="IPA Pゴシック" w:eastAsia="IPA Pゴシック" w:hAnsi="IPA Pゴシック"/>
                  </w:rPr>
                  <w:t>現代</w:t>
                </w:r>
              </w:rubyBase>
            </w:ruby>
          </w:r>
          <w:r w:rsidRPr="00D948B3">
            <w:rPr>
              <w:rFonts w:ascii="IPA Pゴシック" w:eastAsia="IPA Pゴシック" w:hAnsi="IPA Pゴシック" w:hint="eastAsia"/>
            </w:rPr>
            <w:t>では</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めずら</w:t>
                </w:r>
              </w:rt>
              <w:rubyBase>
                <w:r w:rsidR="00987446" w:rsidRPr="00D948B3">
                  <w:rPr>
                    <w:rFonts w:ascii="IPA Pゴシック" w:eastAsia="IPA Pゴシック" w:hAnsi="IPA Pゴシック"/>
                  </w:rPr>
                  <w:t>珍</w:t>
                </w:r>
              </w:rubyBase>
            </w:ruby>
          </w:r>
          <w:r w:rsidRPr="00D948B3">
            <w:rPr>
              <w:rFonts w:ascii="IPA Pゴシック" w:eastAsia="IPA Pゴシック" w:hAnsi="IPA Pゴシック" w:hint="eastAsia"/>
            </w:rPr>
            <w:t>しくなった</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ひょうげん</w:t>
                </w:r>
              </w:rt>
              <w:rubyBase>
                <w:r w:rsidR="00987446" w:rsidRPr="00D948B3">
                  <w:rPr>
                    <w:rFonts w:ascii="IPA Pゴシック" w:eastAsia="IPA Pゴシック" w:hAnsi="IPA Pゴシック"/>
                  </w:rPr>
                  <w:t>表現</w:t>
                </w:r>
              </w:rubyBase>
            </w:ruby>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とう</w:t>
                </w:r>
              </w:rt>
              <w:rubyBase>
                <w:r w:rsidR="00987446" w:rsidRPr="00D948B3">
                  <w:rPr>
                    <w:rFonts w:ascii="IPA Pゴシック" w:eastAsia="IPA Pゴシック" w:hAnsi="IPA Pゴシック"/>
                  </w:rPr>
                  <w:t>等</w:t>
                </w:r>
              </w:rubyBase>
            </w:ruby>
          </w:r>
          <w:r w:rsidRPr="00D948B3">
            <w:rPr>
              <w:rFonts w:ascii="IPA Pゴシック" w:eastAsia="IPA Pゴシック" w:hAnsi="IPA Pゴシック" w:hint="eastAsia"/>
            </w:rPr>
            <w:t>には</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かな</w:t>
                </w:r>
              </w:rt>
              <w:rubyBase>
                <w:r w:rsidR="00987446" w:rsidRPr="00D948B3">
                  <w:rPr>
                    <w:rFonts w:ascii="IPA Pゴシック" w:eastAsia="IPA Pゴシック" w:hAnsi="IPA Pゴシック"/>
                  </w:rPr>
                  <w:t>仮名</w:t>
                </w:r>
              </w:rubyBase>
            </w:ruby>
          </w:r>
          <w:r w:rsidRPr="00D948B3">
            <w:rPr>
              <w:rFonts w:ascii="IPA Pゴシック" w:eastAsia="IPA Pゴシック" w:hAnsi="IPA Pゴシック" w:hint="eastAsia"/>
            </w:rPr>
            <w:t>を</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ふ</w:t>
                </w:r>
              </w:rt>
              <w:rubyBase>
                <w:r w:rsidR="00987446" w:rsidRPr="00D948B3">
                  <w:rPr>
                    <w:rFonts w:ascii="IPA Pゴシック" w:eastAsia="IPA Pゴシック" w:hAnsi="IPA Pゴシック"/>
                  </w:rPr>
                  <w:t>振</w:t>
                </w:r>
              </w:rubyBase>
            </w:ruby>
          </w:r>
          <w:r w:rsidRPr="00D948B3">
            <w:rPr>
              <w:rFonts w:ascii="IPA Pゴシック" w:eastAsia="IPA Pゴシック" w:hAnsi="IPA Pゴシック" w:hint="eastAsia"/>
            </w:rPr>
            <w:t>り、またところどころに</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そくちゅう</w:t>
                </w:r>
              </w:rt>
              <w:rubyBase>
                <w:r w:rsidR="00987446" w:rsidRPr="00D948B3">
                  <w:rPr>
                    <w:rFonts w:ascii="IPA Pゴシック" w:eastAsia="IPA Pゴシック" w:hAnsi="IPA Pゴシック"/>
                  </w:rPr>
                  <w:t>側注</w:t>
                </w:r>
              </w:rubyBase>
            </w:ruby>
          </w:r>
          <w:r w:rsidRPr="00D948B3">
            <w:rPr>
              <w:rFonts w:ascii="IPA Pゴシック" w:eastAsia="IPA Pゴシック" w:hAnsi="IPA Pゴシック" w:hint="eastAsia"/>
            </w:rPr>
            <w:t>も</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かひつ</w:t>
                </w:r>
              </w:rt>
              <w:rubyBase>
                <w:r w:rsidR="00987446" w:rsidRPr="00D948B3">
                  <w:rPr>
                    <w:rFonts w:ascii="IPA Pゴシック" w:eastAsia="IPA Pゴシック" w:hAnsi="IPA Pゴシック"/>
                  </w:rPr>
                  <w:t>加筆</w:t>
                </w:r>
              </w:rubyBase>
            </w:ruby>
          </w:r>
          <w:r w:rsidRPr="00D948B3">
            <w:rPr>
              <w:rFonts w:ascii="IPA Pゴシック" w:eastAsia="IPA Pゴシック" w:hAnsi="IPA Pゴシック" w:hint="eastAsia"/>
            </w:rPr>
            <w:t>し、</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おそ</w:t>
                </w:r>
              </w:rt>
              <w:rubyBase>
                <w:r w:rsidR="00987446" w:rsidRPr="00D948B3">
                  <w:rPr>
                    <w:rFonts w:ascii="IPA Pゴシック" w:eastAsia="IPA Pゴシック" w:hAnsi="IPA Pゴシック"/>
                  </w:rPr>
                  <w:t>恐</w:t>
                </w:r>
              </w:rubyBase>
            </w:ruby>
          </w:r>
          <w:r w:rsidRPr="00D948B3">
            <w:rPr>
              <w:rFonts w:ascii="IPA Pゴシック" w:eastAsia="IPA Pゴシック" w:hAnsi="IPA Pゴシック" w:hint="eastAsia"/>
            </w:rPr>
            <w:t>らく</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よ</w:t>
                </w:r>
              </w:rt>
              <w:rubyBase>
                <w:r w:rsidR="00987446" w:rsidRPr="00D948B3">
                  <w:rPr>
                    <w:rFonts w:ascii="IPA Pゴシック" w:eastAsia="IPA Pゴシック" w:hAnsi="IPA Pゴシック"/>
                  </w:rPr>
                  <w:t>読</w:t>
                </w:r>
              </w:rubyBase>
            </w:ruby>
          </w:r>
          <w:r w:rsidRPr="00D948B3">
            <w:rPr>
              <w:rFonts w:ascii="IPA Pゴシック" w:eastAsia="IPA Pゴシック" w:hAnsi="IPA Pゴシック" w:hint="eastAsia"/>
            </w:rPr>
            <w:t>むだけならばさほど</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じしょ</w:t>
                </w:r>
              </w:rt>
              <w:rubyBase>
                <w:r w:rsidR="00987446" w:rsidRPr="00D948B3">
                  <w:rPr>
                    <w:rFonts w:ascii="IPA Pゴシック" w:eastAsia="IPA Pゴシック" w:hAnsi="IPA Pゴシック"/>
                  </w:rPr>
                  <w:t>辞書</w:t>
                </w:r>
              </w:rubyBase>
            </w:ruby>
          </w:r>
          <w:r w:rsidRPr="00D948B3">
            <w:rPr>
              <w:rFonts w:ascii="IPA Pゴシック" w:eastAsia="IPA Pゴシック" w:hAnsi="IPA Pゴシック" w:hint="eastAsia"/>
            </w:rPr>
            <w:t>など</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ひ</w:t>
                </w:r>
              </w:rt>
              <w:rubyBase>
                <w:r w:rsidR="00987446" w:rsidRPr="00D948B3">
                  <w:rPr>
                    <w:rFonts w:ascii="IPA Pゴシック" w:eastAsia="IPA Pゴシック" w:hAnsi="IPA Pゴシック"/>
                  </w:rPr>
                  <w:t>引</w:t>
                </w:r>
              </w:rubyBase>
            </w:ruby>
          </w:r>
          <w:r w:rsidRPr="00D948B3">
            <w:rPr>
              <w:rFonts w:ascii="IPA Pゴシック" w:eastAsia="IPA Pゴシック" w:hAnsi="IPA Pゴシック" w:hint="eastAsia"/>
            </w:rPr>
            <w:t>かずとも</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す</w:t>
                </w:r>
              </w:rt>
              <w:rubyBase>
                <w:r w:rsidR="00987446" w:rsidRPr="00D948B3">
                  <w:rPr>
                    <w:rFonts w:ascii="IPA Pゴシック" w:eastAsia="IPA Pゴシック" w:hAnsi="IPA Pゴシック"/>
                  </w:rPr>
                  <w:t>済</w:t>
                </w:r>
              </w:rubyBase>
            </w:ruby>
          </w:r>
          <w:r w:rsidRPr="00D948B3">
            <w:rPr>
              <w:rFonts w:ascii="IPA Pゴシック" w:eastAsia="IPA Pゴシック" w:hAnsi="IPA Pゴシック" w:hint="eastAsia"/>
            </w:rPr>
            <w:t>む</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よう</w:t>
                </w:r>
              </w:rt>
              <w:rubyBase>
                <w:r w:rsidR="00987446" w:rsidRPr="00D948B3">
                  <w:rPr>
                    <w:rFonts w:ascii="IPA Pゴシック" w:eastAsia="IPA Pゴシック" w:hAnsi="IPA Pゴシック"/>
                  </w:rPr>
                  <w:t>様</w:t>
                </w:r>
              </w:rubyBase>
            </w:ruby>
          </w:r>
          <w:r w:rsidRPr="00D948B3">
            <w:rPr>
              <w:rFonts w:ascii="IPA Pゴシック" w:eastAsia="IPA Pゴシック" w:hAnsi="IPA Pゴシック" w:hint="eastAsia"/>
            </w:rPr>
            <w:t>、それでいて原書</w:t>
          </w:r>
          <w:r>
            <w:rPr>
              <w:rFonts w:ascii="IPA Pゴシック" w:eastAsia="IPA Pゴシック" w:hAnsi="IPA Pゴシック" w:hint="eastAsia"/>
            </w:rPr>
            <w:t>の</w:t>
          </w:r>
          <w:r>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sz w:val="11"/>
                  </w:rPr>
                  <w:t>ふんいき</w:t>
                </w:r>
              </w:rt>
              <w:rubyBase>
                <w:r w:rsidR="00987446">
                  <w:rPr>
                    <w:rFonts w:ascii="IPA Pゴシック" w:eastAsia="IPA Pゴシック" w:hAnsi="IPA Pゴシック"/>
                  </w:rPr>
                  <w:t>雰囲気</w:t>
                </w:r>
              </w:rubyBase>
            </w:ruby>
          </w:r>
          <w:r w:rsidRPr="00D948B3">
            <w:rPr>
              <w:rFonts w:ascii="IPA Pゴシック" w:eastAsia="IPA Pゴシック" w:hAnsi="IPA Pゴシック" w:hint="eastAsia"/>
            </w:rPr>
            <w:t>も忠実に再現する</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こと</w:t>
                </w:r>
              </w:rt>
              <w:rubyBase>
                <w:r w:rsidR="00987446" w:rsidRPr="00D948B3">
                  <w:rPr>
                    <w:rFonts w:ascii="IPA Pゴシック" w:eastAsia="IPA Pゴシック" w:hAnsi="IPA Pゴシック"/>
                  </w:rPr>
                  <w:t>事</w:t>
                </w:r>
              </w:rubyBase>
            </w:ruby>
          </w:r>
          <w:r w:rsidRPr="00D948B3">
            <w:rPr>
              <w:rFonts w:ascii="IPA Pゴシック" w:eastAsia="IPA Pゴシック" w:hAnsi="IPA Pゴシック" w:hint="eastAsia"/>
            </w:rPr>
            <w:t>を試みました。</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にほん</w:t>
                </w:r>
              </w:rt>
              <w:rubyBase>
                <w:r w:rsidR="00987446" w:rsidRPr="00D948B3">
                  <w:rPr>
                    <w:rFonts w:ascii="IPA Pゴシック" w:eastAsia="IPA Pゴシック" w:hAnsi="IPA Pゴシック"/>
                  </w:rPr>
                  <w:t>日本</w:t>
                </w:r>
              </w:rubyBase>
            </w:ruby>
          </w:r>
          <w:r w:rsidRPr="00D948B3">
            <w:rPr>
              <w:rFonts w:ascii="IPA Pゴシック" w:eastAsia="IPA Pゴシック" w:hAnsi="IPA Pゴシック" w:hint="eastAsia"/>
            </w:rPr>
            <w:t>の</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げんふうけい</w:t>
                </w:r>
              </w:rt>
              <w:rubyBase>
                <w:r w:rsidR="00987446" w:rsidRPr="00D948B3">
                  <w:rPr>
                    <w:rFonts w:ascii="IPA Pゴシック" w:eastAsia="IPA Pゴシック" w:hAnsi="IPA Pゴシック"/>
                  </w:rPr>
                  <w:t>原風景</w:t>
                </w:r>
              </w:rubyBase>
            </w:ruby>
          </w:r>
          <w:r w:rsidRPr="00D948B3">
            <w:rPr>
              <w:rFonts w:ascii="IPA Pゴシック" w:eastAsia="IPA Pゴシック" w:hAnsi="IPA Pゴシック" w:hint="eastAsia"/>
            </w:rPr>
            <w:t>を</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つた</w:t>
                </w:r>
              </w:rt>
              <w:rubyBase>
                <w:r w:rsidR="00987446" w:rsidRPr="00D948B3">
                  <w:rPr>
                    <w:rFonts w:ascii="IPA Pゴシック" w:eastAsia="IPA Pゴシック" w:hAnsi="IPA Pゴシック"/>
                  </w:rPr>
                  <w:t>伝</w:t>
                </w:r>
              </w:rubyBase>
            </w:ruby>
          </w:r>
          <w:r w:rsidRPr="00D948B3">
            <w:rPr>
              <w:rFonts w:ascii="IPA Pゴシック" w:eastAsia="IPA Pゴシック" w:hAnsi="IPA Pゴシック" w:hint="eastAsia"/>
            </w:rPr>
            <w:t>える</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りょうしょ</w:t>
                </w:r>
              </w:rt>
              <w:rubyBase>
                <w:r w:rsidR="00987446" w:rsidRPr="00D948B3">
                  <w:rPr>
                    <w:rFonts w:ascii="IPA Pゴシック" w:eastAsia="IPA Pゴシック" w:hAnsi="IPA Pゴシック"/>
                  </w:rPr>
                  <w:t>良書</w:t>
                </w:r>
              </w:rubyBase>
            </w:ruby>
          </w:r>
          <w:r w:rsidRPr="00D948B3">
            <w:rPr>
              <w:rFonts w:ascii="IPA Pゴシック" w:eastAsia="IPA Pゴシック" w:hAnsi="IPA Pゴシック" w:hint="eastAsia"/>
            </w:rPr>
            <w:t>に、</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ひゃくねん</w:t>
                </w:r>
              </w:rt>
              <w:rubyBase>
                <w:r w:rsidR="00987446" w:rsidRPr="00D948B3">
                  <w:rPr>
                    <w:rFonts w:ascii="IPA Pゴシック" w:eastAsia="IPA Pゴシック" w:hAnsi="IPA Pゴシック"/>
                  </w:rPr>
                  <w:t>百年</w:t>
                </w:r>
              </w:rubyBase>
            </w:ruby>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のち</w:t>
                </w:r>
              </w:rt>
              <w:rubyBase>
                <w:r w:rsidR="00987446" w:rsidRPr="00D948B3">
                  <w:rPr>
                    <w:rFonts w:ascii="IPA Pゴシック" w:eastAsia="IPA Pゴシック" w:hAnsi="IPA Pゴシック"/>
                  </w:rPr>
                  <w:t>後</w:t>
                </w:r>
              </w:rubyBase>
            </w:ruby>
          </w:r>
          <w:r w:rsidRPr="00D948B3">
            <w:rPr>
              <w:rFonts w:ascii="IPA Pゴシック" w:eastAsia="IPA Pゴシック" w:hAnsi="IPA Pゴシック" w:hint="eastAsia"/>
            </w:rPr>
            <w:t>の現代の</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どくしゃ</w:t>
                </w:r>
              </w:rt>
              <w:rubyBase>
                <w:r w:rsidR="00987446" w:rsidRPr="00D948B3">
                  <w:rPr>
                    <w:rFonts w:ascii="IPA Pゴシック" w:eastAsia="IPA Pゴシック" w:hAnsi="IPA Pゴシック"/>
                  </w:rPr>
                  <w:t>読者</w:t>
                </w:r>
              </w:rubyBase>
            </w:ruby>
          </w:r>
          <w:r w:rsidRPr="00D948B3">
            <w:rPr>
              <w:rFonts w:ascii="IPA Pゴシック" w:eastAsia="IPA Pゴシック" w:hAnsi="IPA Pゴシック" w:hint="eastAsia"/>
            </w:rPr>
            <w:t>もまた</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せんりつ</w:t>
                </w:r>
              </w:rt>
              <w:rubyBase>
                <w:r w:rsidR="00987446" w:rsidRPr="00D948B3">
                  <w:rPr>
                    <w:rFonts w:ascii="IPA Pゴシック" w:eastAsia="IPA Pゴシック" w:hAnsi="IPA Pゴシック"/>
                  </w:rPr>
                  <w:t>戦慄</w:t>
                </w:r>
              </w:rubyBase>
            </w:ruby>
          </w:r>
          <w:r w:rsidRPr="00D948B3">
            <w:rPr>
              <w:rFonts w:ascii="IPA Pゴシック" w:eastAsia="IPA Pゴシック" w:hAnsi="IPA Pゴシック" w:hint="eastAsia"/>
            </w:rPr>
            <w:t>して</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いただ</w:t>
                </w:r>
              </w:rt>
              <w:rubyBase>
                <w:r w:rsidR="00987446" w:rsidRPr="00D948B3">
                  <w:rPr>
                    <w:rFonts w:ascii="IPA Pゴシック" w:eastAsia="IPA Pゴシック" w:hAnsi="IPA Pゴシック"/>
                  </w:rPr>
                  <w:t>頂</w:t>
                </w:r>
              </w:rubyBase>
            </w:ruby>
          </w:r>
          <w:r w:rsidRPr="00D948B3">
            <w:rPr>
              <w:rFonts w:ascii="IPA Pゴシック" w:eastAsia="IPA Pゴシック" w:hAnsi="IPA Pゴシック" w:hint="eastAsia"/>
            </w:rPr>
            <w:t>ければ</w:t>
          </w:r>
          <w:r w:rsidRPr="00D948B3">
            <w:rPr>
              <w:rFonts w:ascii="IPA Pゴシック" w:eastAsia="IPA Pゴシック" w:hAnsi="IPA Pゴシック"/>
            </w:rPr>
            <w:ruby>
              <w:rubyPr>
                <w:rubyAlign w:val="distributeSpace"/>
                <w:hps w:val="11"/>
                <w:hpsRaise w:val="20"/>
                <w:hpsBaseText w:val="22"/>
                <w:lid w:val="ja-JP"/>
              </w:rubyPr>
              <w:rt>
                <w:r w:rsidR="00987446" w:rsidRPr="00D948B3">
                  <w:rPr>
                    <w:rFonts w:ascii="IPA Pゴシック" w:eastAsia="IPA Pゴシック" w:hAnsi="IPA Pゴシック"/>
                  </w:rPr>
                  <w:t>さいわ</w:t>
                </w:r>
              </w:rt>
              <w:rubyBase>
                <w:r w:rsidR="00987446" w:rsidRPr="00D948B3">
                  <w:rPr>
                    <w:rFonts w:ascii="IPA Pゴシック" w:eastAsia="IPA Pゴシック" w:hAnsi="IPA Pゴシック"/>
                  </w:rPr>
                  <w:t>幸</w:t>
                </w:r>
              </w:rubyBase>
            </w:ruby>
          </w:r>
          <w:r w:rsidRPr="00D948B3">
            <w:rPr>
              <w:rFonts w:ascii="IPA Pゴシック" w:eastAsia="IPA Pゴシック" w:hAnsi="IPA Pゴシック" w:hint="eastAsia"/>
            </w:rPr>
            <w:t>いです。</w:t>
          </w:r>
        </w:p>
        <w:p w14:paraId="79B64709" w14:textId="77777777" w:rsidR="00987446" w:rsidRPr="00D948B3" w:rsidRDefault="00987446" w:rsidP="00333933">
          <w:pPr>
            <w:pStyle w:val="a7"/>
            <w:spacing w:line="500" w:lineRule="exact"/>
            <w:ind w:firstLine="220"/>
            <w:rPr>
              <w:rFonts w:ascii="IPA Pゴシック" w:eastAsia="IPA Pゴシック" w:hAnsi="IPA Pゴシック"/>
            </w:rPr>
          </w:pPr>
        </w:p>
        <w:p w14:paraId="60D00EAB" w14:textId="77777777" w:rsidR="00987446" w:rsidRPr="00D948B3" w:rsidRDefault="00987446" w:rsidP="00333933">
          <w:pPr>
            <w:spacing w:line="500" w:lineRule="exact"/>
            <w:ind w:firstLine="220"/>
            <w:rPr>
              <w:rFonts w:ascii="IPA Pゴシック" w:eastAsia="IPA Pゴシック" w:hAnsi="IPA Pゴシック"/>
              <w:color w:val="000000"/>
              <w:sz w:val="22"/>
            </w:rPr>
          </w:pPr>
          <w:r w:rsidRPr="00D948B3">
            <w:rPr>
              <w:rFonts w:ascii="IPA Pゴシック" w:eastAsia="IPA Pゴシック" w:hAnsi="IPA Pゴシック" w:hint="eastAsia"/>
              <w:color w:val="000000"/>
              <w:sz w:val="22"/>
            </w:rPr>
            <w:t>なお、なるべく原書の</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もち</w:t>
                </w:r>
              </w:rt>
              <w:rubyBase>
                <w:r w:rsidR="00987446" w:rsidRPr="00D948B3">
                  <w:rPr>
                    <w:rFonts w:ascii="IPA Pゴシック" w:eastAsia="IPA Pゴシック" w:hAnsi="IPA Pゴシック"/>
                    <w:color w:val="000000"/>
                    <w:sz w:val="22"/>
                  </w:rPr>
                  <w:t>用</w:t>
                </w:r>
              </w:rubyBase>
            </w:ruby>
          </w:r>
          <w:r w:rsidRPr="00D948B3">
            <w:rPr>
              <w:rFonts w:ascii="IPA Pゴシック" w:eastAsia="IPA Pゴシック" w:hAnsi="IPA Pゴシック" w:hint="eastAsia"/>
              <w:color w:val="000000"/>
              <w:sz w:val="22"/>
            </w:rPr>
            <w:t>いる漢字や</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にほん</w:t>
                </w:r>
              </w:rt>
              <w:rubyBase>
                <w:r w:rsidR="00987446" w:rsidRPr="00D948B3">
                  <w:rPr>
                    <w:rFonts w:ascii="IPA Pゴシック" w:eastAsia="IPA Pゴシック" w:hAnsi="IPA Pゴシック"/>
                    <w:color w:val="000000"/>
                    <w:sz w:val="22"/>
                  </w:rPr>
                  <w:t>日本</w:t>
                </w:r>
              </w:rubyBase>
            </w:ruby>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ご</w:t>
                </w:r>
              </w:rt>
              <w:rubyBase>
                <w:r w:rsidR="00987446" w:rsidRPr="00D948B3">
                  <w:rPr>
                    <w:rFonts w:ascii="IPA Pゴシック" w:eastAsia="IPA Pゴシック" w:hAnsi="IPA Pゴシック"/>
                    <w:color w:val="000000"/>
                    <w:sz w:val="22"/>
                  </w:rPr>
                  <w:t>語</w:t>
                </w:r>
              </w:rubyBase>
            </w:ruby>
          </w:r>
          <w:r w:rsidRPr="00D948B3">
            <w:rPr>
              <w:rFonts w:ascii="IPA Pゴシック" w:eastAsia="IPA Pゴシック" w:hAnsi="IPA Pゴシック" w:hint="eastAsia"/>
              <w:color w:val="000000"/>
              <w:sz w:val="22"/>
            </w:rPr>
            <w:t>の表現を忠実に再現したつもりではありますが、</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もじ</w:t>
                </w:r>
              </w:rt>
              <w:rubyBase>
                <w:r w:rsidR="00987446" w:rsidRPr="00D948B3">
                  <w:rPr>
                    <w:rFonts w:ascii="IPA Pゴシック" w:eastAsia="IPA Pゴシック" w:hAnsi="IPA Pゴシック"/>
                    <w:color w:val="000000"/>
                    <w:sz w:val="22"/>
                  </w:rPr>
                  <w:t>文字</w:t>
                </w:r>
              </w:rubyBase>
            </w:ruby>
          </w:r>
          <w:r w:rsidRPr="00D948B3">
            <w:rPr>
              <w:rFonts w:ascii="IPA Pゴシック" w:eastAsia="IPA Pゴシック" w:hAnsi="IPA Pゴシック" w:hint="eastAsia"/>
              <w:color w:val="000000"/>
              <w:sz w:val="22"/>
            </w:rPr>
            <w:t>コードやフォントの</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つごう</w:t>
                </w:r>
              </w:rt>
              <w:rubyBase>
                <w:r w:rsidR="00987446" w:rsidRPr="00D948B3">
                  <w:rPr>
                    <w:rFonts w:ascii="IPA Pゴシック" w:eastAsia="IPA Pゴシック" w:hAnsi="IPA Pゴシック"/>
                    <w:color w:val="000000"/>
                    <w:sz w:val="22"/>
                  </w:rPr>
                  <w:t>都合</w:t>
                </w:r>
              </w:rubyBase>
            </w:ruby>
          </w:r>
          <w:r w:rsidRPr="00D948B3">
            <w:rPr>
              <w:rFonts w:ascii="IPA Pゴシック" w:eastAsia="IPA Pゴシック" w:hAnsi="IPA Pゴシック" w:hint="eastAsia"/>
              <w:color w:val="000000"/>
              <w:sz w:val="22"/>
            </w:rPr>
            <w:t>、</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じたい</w:t>
                </w:r>
              </w:rt>
              <w:rubyBase>
                <w:r w:rsidR="00987446" w:rsidRPr="00D948B3">
                  <w:rPr>
                    <w:rFonts w:ascii="IPA Pゴシック" w:eastAsia="IPA Pゴシック" w:hAnsi="IPA Pゴシック"/>
                    <w:color w:val="000000"/>
                    <w:sz w:val="22"/>
                  </w:rPr>
                  <w:t>字体</w:t>
                </w:r>
              </w:rubyBase>
            </w:ruby>
          </w:r>
          <w:r w:rsidRPr="00D948B3">
            <w:rPr>
              <w:rFonts w:ascii="IPA Pゴシック" w:eastAsia="IPA Pゴシック" w:hAnsi="IPA Pゴシック" w:hint="eastAsia"/>
              <w:color w:val="000000"/>
              <w:sz w:val="22"/>
            </w:rPr>
            <w:t>の</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こと</w:t>
                </w:r>
              </w:rt>
              <w:rubyBase>
                <w:r w:rsidR="00987446" w:rsidRPr="00D948B3">
                  <w:rPr>
                    <w:rFonts w:ascii="IPA Pゴシック" w:eastAsia="IPA Pゴシック" w:hAnsi="IPA Pゴシック"/>
                    <w:color w:val="000000"/>
                    <w:sz w:val="22"/>
                  </w:rPr>
                  <w:t>異</w:t>
                </w:r>
              </w:rubyBase>
            </w:ruby>
          </w:r>
          <w:r w:rsidRPr="00D948B3">
            <w:rPr>
              <w:rFonts w:ascii="IPA Pゴシック" w:eastAsia="IPA Pゴシック" w:hAnsi="IPA Pゴシック" w:hint="eastAsia"/>
              <w:color w:val="000000"/>
              <w:sz w:val="22"/>
            </w:rPr>
            <w:t>なる</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ばあい</w:t>
                </w:r>
              </w:rt>
              <w:rubyBase>
                <w:r w:rsidR="00987446" w:rsidRPr="00D948B3">
                  <w:rPr>
                    <w:rFonts w:ascii="IPA Pゴシック" w:eastAsia="IPA Pゴシック" w:hAnsi="IPA Pゴシック"/>
                    <w:color w:val="000000"/>
                    <w:sz w:val="22"/>
                  </w:rPr>
                  <w:t>場合</w:t>
                </w:r>
              </w:rubyBase>
            </w:ruby>
          </w:r>
          <w:r w:rsidRPr="00D948B3">
            <w:rPr>
              <w:rFonts w:ascii="IPA Pゴシック" w:eastAsia="IPA Pゴシック" w:hAnsi="IPA Pゴシック" w:hint="eastAsia"/>
              <w:color w:val="000000"/>
              <w:sz w:val="22"/>
            </w:rPr>
            <w:t>や、現代日本語の</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じょうよう</w:t>
                </w:r>
              </w:rt>
              <w:rubyBase>
                <w:r w:rsidR="00987446" w:rsidRPr="00D948B3">
                  <w:rPr>
                    <w:rFonts w:ascii="IPA Pゴシック" w:eastAsia="IPA Pゴシック" w:hAnsi="IPA Pゴシック"/>
                    <w:color w:val="000000"/>
                    <w:sz w:val="22"/>
                  </w:rPr>
                  <w:t>常用</w:t>
                </w:r>
              </w:rubyBase>
            </w:ruby>
          </w:r>
          <w:r w:rsidRPr="00D948B3">
            <w:rPr>
              <w:rFonts w:ascii="IPA Pゴシック" w:eastAsia="IPA Pゴシック" w:hAnsi="IPA Pゴシック" w:hint="eastAsia"/>
              <w:color w:val="000000"/>
              <w:sz w:val="22"/>
            </w:rPr>
            <w:t>漢字で</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お</w:t>
                </w:r>
              </w:rt>
              <w:rubyBase>
                <w:r w:rsidR="00987446" w:rsidRPr="00D948B3">
                  <w:rPr>
                    <w:rFonts w:ascii="IPA Pゴシック" w:eastAsia="IPA Pゴシック" w:hAnsi="IPA Pゴシック"/>
                    <w:color w:val="000000"/>
                    <w:sz w:val="22"/>
                  </w:rPr>
                  <w:t>置</w:t>
                </w:r>
              </w:rubyBase>
            </w:ruby>
          </w:r>
          <w:r w:rsidRPr="00D948B3">
            <w:rPr>
              <w:rFonts w:ascii="IPA Pゴシック" w:eastAsia="IPA Pゴシック" w:hAnsi="IPA Pゴシック" w:hint="eastAsia"/>
              <w:color w:val="000000"/>
              <w:sz w:val="22"/>
            </w:rPr>
            <w:t>き</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か</w:t>
                </w:r>
              </w:rt>
              <w:rubyBase>
                <w:r w:rsidR="00987446" w:rsidRPr="00D948B3">
                  <w:rPr>
                    <w:rFonts w:ascii="IPA Pゴシック" w:eastAsia="IPA Pゴシック" w:hAnsi="IPA Pゴシック"/>
                    <w:color w:val="000000"/>
                    <w:sz w:val="22"/>
                  </w:rPr>
                  <w:t>代</w:t>
                </w:r>
              </w:rubyBase>
            </w:ruby>
          </w:r>
          <w:r w:rsidRPr="00D948B3">
            <w:rPr>
              <w:rFonts w:ascii="IPA Pゴシック" w:eastAsia="IPA Pゴシック" w:hAnsi="IPA Pゴシック" w:hint="eastAsia"/>
              <w:color w:val="000000"/>
              <w:sz w:val="22"/>
            </w:rPr>
            <w:t>えた</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ぶぶん</w:t>
                </w:r>
              </w:rt>
              <w:rubyBase>
                <w:r w:rsidR="00987446" w:rsidRPr="00D948B3">
                  <w:rPr>
                    <w:rFonts w:ascii="IPA Pゴシック" w:eastAsia="IPA Pゴシック" w:hAnsi="IPA Pゴシック"/>
                    <w:color w:val="000000"/>
                    <w:sz w:val="22"/>
                  </w:rPr>
                  <w:t>部分</w:t>
                </w:r>
              </w:rubyBase>
            </w:ruby>
          </w:r>
          <w:r w:rsidRPr="00D948B3">
            <w:rPr>
              <w:rFonts w:ascii="IPA Pゴシック" w:eastAsia="IPA Pゴシック" w:hAnsi="IPA Pゴシック" w:hint="eastAsia"/>
              <w:color w:val="000000"/>
              <w:sz w:val="22"/>
            </w:rPr>
            <w:t>もあり</w:t>
          </w:r>
          <w:r>
            <w:rPr>
              <w:rFonts w:ascii="IPA Pゴシック" w:eastAsia="IPA Pゴシック" w:hAnsi="IPA Pゴシック" w:hint="eastAsia"/>
              <w:color w:val="000000"/>
              <w:sz w:val="22"/>
            </w:rPr>
            <w:t>ます。もし、加筆された</w:t>
          </w:r>
          <w:r w:rsidRPr="00D948B3">
            <w:rPr>
              <w:rFonts w:ascii="IPA Pゴシック" w:eastAsia="IPA Pゴシック" w:hAnsi="IPA Pゴシック" w:hint="eastAsia"/>
              <w:color w:val="000000"/>
              <w:sz w:val="22"/>
            </w:rPr>
            <w:t>現代仮名の振りや側注に誤り</w:t>
          </w:r>
          <w:r>
            <w:rPr>
              <w:rFonts w:ascii="IPA Pゴシック" w:eastAsia="IPA Pゴシック" w:hAnsi="IPA Pゴシック" w:hint="eastAsia"/>
              <w:color w:val="000000"/>
              <w:sz w:val="22"/>
            </w:rPr>
            <w:t>、</w:t>
          </w:r>
          <w:r w:rsidRPr="00D948B3">
            <w:rPr>
              <w:rFonts w:ascii="IPA Pゴシック" w:eastAsia="IPA Pゴシック" w:hAnsi="IPA Pゴシック" w:hint="eastAsia"/>
              <w:color w:val="000000"/>
              <w:sz w:val="22"/>
            </w:rPr>
            <w:t>改善案などお気づきの点があれば改訂を検討致しますので</w:t>
          </w:r>
          <w:r>
            <w:rPr>
              <w:rFonts w:ascii="IPA Pゴシック" w:eastAsia="IPA Pゴシック" w:hAnsi="IPA Pゴシック" w:hint="eastAsia"/>
              <w:color w:val="000000"/>
              <w:sz w:val="22"/>
            </w:rPr>
            <w:t>本書作者</w:t>
          </w:r>
          <w:r w:rsidRPr="00D948B3">
            <w:rPr>
              <w:rFonts w:ascii="IPA Pゴシック" w:eastAsia="IPA Pゴシック" w:hAnsi="IPA Pゴシック" w:hint="eastAsia"/>
              <w:color w:val="000000"/>
              <w:sz w:val="22"/>
            </w:rPr>
            <w:t>までご連絡下さい。（tohonomonogatari@</w:t>
          </w:r>
          <w:r>
            <w:rPr>
              <w:rFonts w:ascii="IPA Pゴシック" w:eastAsia="IPA Pゴシック" w:hAnsi="IPA Pゴシック" w:hint="eastAsia"/>
              <w:color w:val="000000"/>
              <w:sz w:val="22"/>
            </w:rPr>
            <w:t>w</w:t>
          </w:r>
          <w:r w:rsidRPr="00D948B3">
            <w:rPr>
              <w:rFonts w:ascii="IPA Pゴシック" w:eastAsia="IPA Pゴシック" w:hAnsi="IPA Pゴシック" w:hint="eastAsia"/>
              <w:color w:val="000000"/>
              <w:sz w:val="22"/>
            </w:rPr>
            <w:t>onder</w:t>
          </w:r>
          <w:r>
            <w:rPr>
              <w:rFonts w:ascii="IPA Pゴシック" w:eastAsia="IPA Pゴシック" w:hAnsi="IPA Pゴシック" w:hint="eastAsia"/>
              <w:color w:val="000000"/>
              <w:sz w:val="22"/>
            </w:rPr>
            <w:t>r</w:t>
          </w:r>
          <w:r w:rsidRPr="00D948B3">
            <w:rPr>
              <w:rFonts w:ascii="IPA Pゴシック" w:eastAsia="IPA Pゴシック" w:hAnsi="IPA Pゴシック" w:hint="eastAsia"/>
              <w:color w:val="000000"/>
              <w:sz w:val="22"/>
            </w:rPr>
            <w:t>abbit</w:t>
          </w:r>
          <w:r>
            <w:rPr>
              <w:rFonts w:ascii="IPA Pゴシック" w:eastAsia="IPA Pゴシック" w:hAnsi="IPA Pゴシック" w:hint="eastAsia"/>
              <w:color w:val="000000"/>
              <w:sz w:val="22"/>
            </w:rPr>
            <w:t>p</w:t>
          </w:r>
          <w:r w:rsidRPr="00D948B3">
            <w:rPr>
              <w:rFonts w:ascii="IPA Pゴシック" w:eastAsia="IPA Pゴシック" w:hAnsi="IPA Pゴシック" w:hint="eastAsia"/>
              <w:color w:val="000000"/>
              <w:sz w:val="22"/>
            </w:rPr>
            <w:t>roject.net）</w:t>
          </w:r>
        </w:p>
        <w:p w14:paraId="28CF8D44" w14:textId="4008A939" w:rsidR="00987446" w:rsidRPr="00D948B3" w:rsidRDefault="00987446" w:rsidP="00333933">
          <w:pPr>
            <w:spacing w:line="500" w:lineRule="exact"/>
            <w:ind w:firstLine="220"/>
            <w:rPr>
              <w:rFonts w:ascii="IPA Pゴシック" w:eastAsia="IPA Pゴシック" w:hAnsi="IPA Pゴシック"/>
              <w:color w:val="000000"/>
              <w:sz w:val="22"/>
            </w:rPr>
          </w:pPr>
          <w:r w:rsidRPr="00D948B3">
            <w:rPr>
              <w:rFonts w:ascii="IPA Pゴシック" w:eastAsia="IPA Pゴシック" w:hAnsi="IPA Pゴシック" w:hint="eastAsia"/>
              <w:color w:val="000000"/>
              <w:sz w:val="22"/>
            </w:rPr>
            <w:t>側注は</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じょうぶ</w:t>
                </w:r>
              </w:rt>
              <w:rubyBase>
                <w:r w:rsidR="00987446" w:rsidRPr="00D948B3">
                  <w:rPr>
                    <w:rFonts w:ascii="IPA Pゴシック" w:eastAsia="IPA Pゴシック" w:hAnsi="IPA Pゴシック"/>
                    <w:color w:val="000000"/>
                    <w:sz w:val="22"/>
                  </w:rPr>
                  <w:t>上部</w:t>
                </w:r>
              </w:rubyBase>
            </w:ruby>
          </w:r>
          <w:r w:rsidRPr="00D948B3">
            <w:rPr>
              <w:rFonts w:ascii="IPA Pゴシック" w:eastAsia="IPA Pゴシック" w:hAnsi="IPA Pゴシック" w:hint="eastAsia"/>
              <w:color w:val="000000"/>
              <w:sz w:val="22"/>
            </w:rPr>
            <w:t>が原書</w:t>
          </w:r>
          <w:r>
            <w:rPr>
              <w:rFonts w:ascii="IPA Pゴシック" w:eastAsia="IPA Pゴシック" w:hAnsi="IPA Pゴシック" w:hint="eastAsia"/>
              <w:color w:val="000000"/>
              <w:sz w:val="22"/>
            </w:rPr>
            <w:t>から</w:t>
          </w:r>
          <w:r w:rsidRPr="00D948B3">
            <w:rPr>
              <w:rFonts w:ascii="IPA Pゴシック" w:eastAsia="IPA Pゴシック" w:hAnsi="IPA Pゴシック" w:hint="eastAsia"/>
              <w:color w:val="000000"/>
              <w:sz w:val="22"/>
            </w:rPr>
            <w:t>、</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かぶ</w:t>
                </w:r>
              </w:rt>
              <w:rubyBase>
                <w:r w:rsidR="00987446" w:rsidRPr="00D948B3">
                  <w:rPr>
                    <w:rFonts w:ascii="IPA Pゴシック" w:eastAsia="IPA Pゴシック" w:hAnsi="IPA Pゴシック"/>
                    <w:color w:val="000000"/>
                    <w:sz w:val="22"/>
                  </w:rPr>
                  <w:t>下部</w:t>
                </w:r>
              </w:rubyBase>
            </w:ruby>
          </w:r>
          <w:r>
            <w:rPr>
              <w:rFonts w:ascii="IPA Pゴシック" w:eastAsia="IPA Pゴシック" w:hAnsi="IPA Pゴシック" w:hint="eastAsia"/>
              <w:color w:val="000000"/>
              <w:sz w:val="22"/>
            </w:rPr>
            <w:t>は</w:t>
          </w:r>
          <w:r w:rsidRPr="00D948B3">
            <w:rPr>
              <w:rFonts w:ascii="IPA Pゴシック" w:eastAsia="IPA Pゴシック" w:hAnsi="IPA Pゴシック" w:hint="eastAsia"/>
              <w:color w:val="000000"/>
              <w:sz w:val="22"/>
            </w:rPr>
            <w:t>本書</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ちょしゃ</w:t>
                </w:r>
              </w:rt>
              <w:rubyBase>
                <w:r w:rsidR="00987446" w:rsidRPr="00D948B3">
                  <w:rPr>
                    <w:rFonts w:ascii="IPA Pゴシック" w:eastAsia="IPA Pゴシック" w:hAnsi="IPA Pゴシック"/>
                    <w:color w:val="000000"/>
                    <w:sz w:val="22"/>
                  </w:rPr>
                  <w:t>著者</w:t>
                </w:r>
              </w:rubyBase>
            </w:ruby>
          </w:r>
          <w:r w:rsidRPr="00D948B3">
            <w:rPr>
              <w:rFonts w:ascii="IPA Pゴシック" w:eastAsia="IPA Pゴシック" w:hAnsi="IPA Pゴシック" w:hint="eastAsia"/>
              <w:color w:val="000000"/>
              <w:sz w:val="22"/>
            </w:rPr>
            <w:t>による加筆です。</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き</w:t>
                </w:r>
              </w:rt>
              <w:rubyBase>
                <w:r w:rsidR="00987446" w:rsidRPr="00D948B3">
                  <w:rPr>
                    <w:rFonts w:ascii="IPA Pゴシック" w:eastAsia="IPA Pゴシック" w:hAnsi="IPA Pゴシック"/>
                    <w:color w:val="000000"/>
                    <w:sz w:val="22"/>
                  </w:rPr>
                  <w:t>気</w:t>
                </w:r>
              </w:rubyBase>
            </w:ruby>
          </w:r>
          <w:r w:rsidRPr="00D948B3">
            <w:rPr>
              <w:rFonts w:ascii="IPA Pゴシック" w:eastAsia="IPA Pゴシック" w:hAnsi="IPA Pゴシック" w:hint="eastAsia"/>
              <w:color w:val="000000"/>
              <w:sz w:val="22"/>
            </w:rPr>
            <w:t>が</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む</w:t>
                </w:r>
              </w:rt>
              <w:rubyBase>
                <w:r w:rsidR="00987446" w:rsidRPr="00D948B3">
                  <w:rPr>
                    <w:rFonts w:ascii="IPA Pゴシック" w:eastAsia="IPA Pゴシック" w:hAnsi="IPA Pゴシック"/>
                    <w:color w:val="000000"/>
                    <w:sz w:val="22"/>
                  </w:rPr>
                  <w:t>向</w:t>
                </w:r>
              </w:rubyBase>
            </w:ruby>
          </w:r>
          <w:r w:rsidRPr="00D948B3">
            <w:rPr>
              <w:rFonts w:ascii="IPA Pゴシック" w:eastAsia="IPA Pゴシック" w:hAnsi="IPA Pゴシック" w:hint="eastAsia"/>
              <w:color w:val="000000"/>
              <w:sz w:val="22"/>
            </w:rPr>
            <w:t>いた</w:t>
          </w:r>
          <w:r>
            <w:rPr>
              <w:rFonts w:ascii="IPA Pゴシック" w:eastAsia="IPA Pゴシック" w:hAnsi="IPA Pゴシック" w:hint="eastAsia"/>
              <w:color w:val="000000"/>
              <w:sz w:val="22"/>
            </w:rPr>
            <w:t>り</w:t>
          </w:r>
          <w:r w:rsidRPr="00D948B3">
            <w:rPr>
              <w:rFonts w:ascii="IPA Pゴシック" w:eastAsia="IPA Pゴシック" w:hAnsi="IPA Pゴシック" w:hint="eastAsia"/>
              <w:color w:val="000000"/>
              <w:sz w:val="22"/>
            </w:rPr>
            <w:t>ら</w:t>
          </w:r>
          <w:r>
            <w:rPr>
              <w:rFonts w:ascii="IPA Pゴシック" w:eastAsia="IPA Pゴシック" w:hAnsi="IPA Pゴシック" w:hint="eastAsia"/>
              <w:color w:val="000000"/>
              <w:sz w:val="22"/>
            </w:rPr>
            <w:t>どうぞ</w:t>
          </w:r>
          <w:r w:rsidRPr="00D948B3">
            <w:rPr>
              <w:rFonts w:ascii="IPA Pゴシック" w:eastAsia="IPA Pゴシック" w:hAnsi="IPA Pゴシック" w:hint="eastAsia"/>
              <w:color w:val="000000"/>
              <w:sz w:val="22"/>
            </w:rPr>
            <w:t>。</w:t>
          </w:r>
          <w:r>
            <w:rPr>
              <w:rFonts w:ascii="IPA Pゴシック" w:eastAsia="IPA Pゴシック" w:hAnsi="IPA Pゴシック" w:hint="eastAsia"/>
              <w:color w:val="000000"/>
              <w:sz w:val="22"/>
            </w:rPr>
            <w:t>また、</w:t>
          </w:r>
          <w:r>
            <w:rPr>
              <w:rFonts w:ascii="IPA Pゴシック" w:eastAsia="IPA Pゴシック" w:hAnsi="IPA Pゴシック"/>
              <w:color w:val="000000"/>
              <w:sz w:val="22"/>
            </w:rPr>
            <w:ruby>
              <w:rubyPr>
                <w:rubyAlign w:val="distributeSpace"/>
                <w:hps w:val="11"/>
                <w:hpsRaise w:val="20"/>
                <w:hpsBaseText w:val="22"/>
                <w:lid w:val="ja-JP"/>
              </w:rubyPr>
              <w:rt>
                <w:r w:rsidR="00987446" w:rsidRPr="00987446">
                  <w:rPr>
                    <w:rFonts w:ascii="IPA Pゴシック" w:eastAsia="IPA Pゴシック" w:hAnsi="IPA Pゴシック"/>
                    <w:color w:val="000000"/>
                    <w:sz w:val="11"/>
                  </w:rPr>
                  <w:t>かたかな</w:t>
                </w:r>
              </w:rt>
              <w:rubyBase>
                <w:r w:rsidR="00987446">
                  <w:rPr>
                    <w:rFonts w:ascii="IPA Pゴシック" w:eastAsia="IPA Pゴシック" w:hAnsi="IPA Pゴシック"/>
                    <w:color w:val="000000"/>
                    <w:sz w:val="22"/>
                  </w:rPr>
                  <w:t>片仮名</w:t>
                </w:r>
              </w:rubyBase>
            </w:ruby>
          </w:r>
          <w:r>
            <w:rPr>
              <w:rFonts w:ascii="IPA Pゴシック" w:eastAsia="IPA Pゴシック" w:hAnsi="IPA Pゴシック" w:hint="eastAsia"/>
              <w:color w:val="000000"/>
              <w:sz w:val="22"/>
            </w:rPr>
            <w:t>の</w:t>
          </w:r>
          <w:r>
            <w:rPr>
              <w:rFonts w:ascii="IPA Pゴシック" w:eastAsia="IPA Pゴシック" w:hAnsi="IPA Pゴシック"/>
              <w:color w:val="000000"/>
              <w:sz w:val="22"/>
            </w:rPr>
            <w:ruby>
              <w:rubyPr>
                <w:rubyAlign w:val="distributeSpace"/>
                <w:hps w:val="11"/>
                <w:hpsRaise w:val="20"/>
                <w:hpsBaseText w:val="22"/>
                <w:lid w:val="ja-JP"/>
              </w:rubyPr>
              <w:rt>
                <w:r w:rsidR="00987446" w:rsidRPr="00987446">
                  <w:rPr>
                    <w:rFonts w:ascii="IPA Pゴシック" w:eastAsia="IPA Pゴシック" w:hAnsi="IPA Pゴシック"/>
                    <w:color w:val="000000"/>
                    <w:sz w:val="11"/>
                  </w:rPr>
                  <w:t>ふ</w:t>
                </w:r>
              </w:rt>
              <w:rubyBase>
                <w:r w:rsidR="00987446">
                  <w:rPr>
                    <w:rFonts w:ascii="IPA Pゴシック" w:eastAsia="IPA Pゴシック" w:hAnsi="IPA Pゴシック"/>
                    <w:color w:val="000000"/>
                    <w:sz w:val="22"/>
                  </w:rPr>
                  <w:t>振</w:t>
                </w:r>
              </w:rubyBase>
            </w:ruby>
          </w:r>
          <w:r>
            <w:rPr>
              <w:rFonts w:ascii="IPA Pゴシック" w:eastAsia="IPA Pゴシック" w:hAnsi="IPA Pゴシック" w:hint="eastAsia"/>
              <w:color w:val="000000"/>
              <w:sz w:val="22"/>
            </w:rPr>
            <w:t>り</w:t>
          </w:r>
          <w:r>
            <w:rPr>
              <w:rFonts w:ascii="IPA Pゴシック" w:eastAsia="IPA Pゴシック" w:hAnsi="IPA Pゴシック"/>
              <w:color w:val="000000"/>
              <w:sz w:val="22"/>
            </w:rPr>
            <w:ruby>
              <w:rubyPr>
                <w:rubyAlign w:val="distributeSpace"/>
                <w:hps w:val="11"/>
                <w:hpsRaise w:val="20"/>
                <w:hpsBaseText w:val="22"/>
                <w:lid w:val="ja-JP"/>
              </w:rubyPr>
              <w:rt>
                <w:r w:rsidR="00987446" w:rsidRPr="00987446">
                  <w:rPr>
                    <w:rFonts w:ascii="IPA Pゴシック" w:eastAsia="IPA Pゴシック" w:hAnsi="IPA Pゴシック"/>
                    <w:color w:val="000000"/>
                    <w:sz w:val="11"/>
                  </w:rPr>
                  <w:t>がな</w:t>
                </w:r>
              </w:rt>
              <w:rubyBase>
                <w:r w:rsidR="00987446">
                  <w:rPr>
                    <w:rFonts w:ascii="IPA Pゴシック" w:eastAsia="IPA Pゴシック" w:hAnsi="IPA Pゴシック"/>
                    <w:color w:val="000000"/>
                    <w:sz w:val="22"/>
                  </w:rPr>
                  <w:t>仮名</w:t>
                </w:r>
              </w:rubyBase>
            </w:ruby>
          </w:r>
          <w:r>
            <w:rPr>
              <w:rFonts w:ascii="IPA Pゴシック" w:eastAsia="IPA Pゴシック" w:hAnsi="IPA Pゴシック" w:hint="eastAsia"/>
              <w:color w:val="000000"/>
              <w:sz w:val="22"/>
            </w:rPr>
            <w:t>は原書そのまま、</w:t>
          </w:r>
          <w:r>
            <w:rPr>
              <w:rFonts w:ascii="IPA Pゴシック" w:eastAsia="IPA Pゴシック" w:hAnsi="IPA Pゴシック"/>
              <w:color w:val="000000"/>
              <w:sz w:val="22"/>
            </w:rPr>
            <w:ruby>
              <w:rubyPr>
                <w:rubyAlign w:val="distributeSpace"/>
                <w:hps w:val="11"/>
                <w:hpsRaise w:val="20"/>
                <w:hpsBaseText w:val="22"/>
                <w:lid w:val="ja-JP"/>
              </w:rubyPr>
              <w:rt>
                <w:r w:rsidR="00987446" w:rsidRPr="00987446">
                  <w:rPr>
                    <w:rFonts w:ascii="IPA Pゴシック" w:eastAsia="IPA Pゴシック" w:hAnsi="IPA Pゴシック"/>
                    <w:color w:val="000000"/>
                    <w:sz w:val="11"/>
                  </w:rPr>
                  <w:t>ひらがな</w:t>
                </w:r>
              </w:rt>
              <w:rubyBase>
                <w:r w:rsidR="00987446">
                  <w:rPr>
                    <w:rFonts w:ascii="IPA Pゴシック" w:eastAsia="IPA Pゴシック" w:hAnsi="IPA Pゴシック"/>
                    <w:color w:val="000000"/>
                    <w:sz w:val="22"/>
                  </w:rPr>
                  <w:t>平仮名</w:t>
                </w:r>
              </w:rubyBase>
            </w:ruby>
          </w:r>
          <w:r>
            <w:rPr>
              <w:rFonts w:ascii="IPA Pゴシック" w:eastAsia="IPA Pゴシック" w:hAnsi="IPA Pゴシック" w:hint="eastAsia"/>
              <w:color w:val="000000"/>
              <w:sz w:val="22"/>
            </w:rPr>
            <w:t>の振り仮名は本書著者による加筆です。</w:t>
          </w:r>
        </w:p>
        <w:p w14:paraId="3D6B26B2" w14:textId="77777777" w:rsidR="00987446" w:rsidRPr="00D948B3" w:rsidRDefault="00987446" w:rsidP="00333933">
          <w:pPr>
            <w:spacing w:line="500" w:lineRule="exact"/>
            <w:ind w:firstLine="220"/>
            <w:rPr>
              <w:rFonts w:ascii="IPA Pゴシック" w:eastAsia="IPA Pゴシック" w:hAnsi="IPA Pゴシック"/>
              <w:color w:val="000000"/>
              <w:sz w:val="22"/>
            </w:rPr>
          </w:pPr>
        </w:p>
        <w:p w14:paraId="52B84EF5" w14:textId="77777777" w:rsidR="00987446" w:rsidRPr="00D948B3" w:rsidRDefault="00987446" w:rsidP="00333933">
          <w:pPr>
            <w:spacing w:line="500" w:lineRule="exact"/>
            <w:ind w:firstLine="220"/>
            <w:rPr>
              <w:rFonts w:ascii="IPA Pゴシック" w:eastAsia="IPA Pゴシック" w:hAnsi="IPA Pゴシック"/>
              <w:color w:val="000000"/>
              <w:sz w:val="22"/>
            </w:rPr>
          </w:pPr>
          <w:r w:rsidRPr="00D948B3">
            <w:rPr>
              <w:rFonts w:ascii="IPA Pゴシック" w:eastAsia="IPA Pゴシック" w:hAnsi="IPA Pゴシック" w:hint="eastAsia"/>
              <w:color w:val="000000"/>
              <w:sz w:val="22"/>
            </w:rPr>
            <w:t>本書のライセンスはクリエイティブ・コモンズの</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しーしー</w:t>
                </w:r>
              </w:rt>
              <w:rubyBase>
                <w:r w:rsidR="00987446" w:rsidRPr="00D948B3">
                  <w:rPr>
                    <w:rFonts w:ascii="IPA Pゴシック" w:eastAsia="IPA Pゴシック" w:hAnsi="IPA Pゴシック"/>
                    <w:color w:val="000000"/>
                    <w:sz w:val="22"/>
                  </w:rPr>
                  <w:t>CC</w:t>
                </w:r>
              </w:rubyBase>
            </w:ruby>
          </w:r>
          <w:r w:rsidRPr="00D948B3">
            <w:rPr>
              <w:rFonts w:ascii="IPA Pゴシック" w:eastAsia="IPA Pゴシック" w:hAnsi="IPA Pゴシック" w:hint="eastAsia"/>
              <w:color w:val="000000"/>
              <w:sz w:val="22"/>
            </w:rPr>
            <w:t>-</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びーわい</w:t>
                </w:r>
              </w:rt>
              <w:rubyBase>
                <w:r w:rsidR="00987446" w:rsidRPr="00D948B3">
                  <w:rPr>
                    <w:rFonts w:ascii="IPA Pゴシック" w:eastAsia="IPA Pゴシック" w:hAnsi="IPA Pゴシック"/>
                    <w:color w:val="000000"/>
                    <w:sz w:val="22"/>
                  </w:rPr>
                  <w:t>BY</w:t>
                </w:r>
              </w:rubyBase>
            </w:ruby>
          </w:r>
          <w:r w:rsidRPr="00D948B3">
            <w:rPr>
              <w:rFonts w:ascii="IPA Pゴシック" w:eastAsia="IPA Pゴシック" w:hAnsi="IPA Pゴシック" w:hint="eastAsia"/>
              <w:color w:val="000000"/>
              <w:sz w:val="22"/>
            </w:rPr>
            <w:t>-</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えぬしー</w:t>
                </w:r>
              </w:rt>
              <w:rubyBase>
                <w:r w:rsidR="00987446" w:rsidRPr="00D948B3">
                  <w:rPr>
                    <w:rFonts w:ascii="IPA Pゴシック" w:eastAsia="IPA Pゴシック" w:hAnsi="IPA Pゴシック"/>
                    <w:color w:val="000000"/>
                    <w:sz w:val="22"/>
                  </w:rPr>
                  <w:t>NC</w:t>
                </w:r>
              </w:rubyBase>
            </w:ruby>
          </w:r>
          <w:r w:rsidRPr="00D948B3">
            <w:rPr>
              <w:rFonts w:ascii="IPA Pゴシック" w:eastAsia="IPA Pゴシック" w:hAnsi="IPA Pゴシック" w:hint="eastAsia"/>
              <w:color w:val="000000"/>
              <w:sz w:val="22"/>
            </w:rPr>
            <w:t>-</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えすえー</w:t>
                </w:r>
              </w:rt>
              <w:rubyBase>
                <w:r w:rsidR="00987446" w:rsidRPr="00D948B3">
                  <w:rPr>
                    <w:rFonts w:ascii="IPA Pゴシック" w:eastAsia="IPA Pゴシック" w:hAnsi="IPA Pゴシック"/>
                    <w:color w:val="000000"/>
                    <w:sz w:val="22"/>
                  </w:rPr>
                  <w:t>SA</w:t>
                </w:r>
              </w:rubyBase>
            </w:ruby>
          </w:r>
          <w:r w:rsidRPr="00D948B3">
            <w:rPr>
              <w:rFonts w:ascii="IPA Pゴシック" w:eastAsia="IPA Pゴシック" w:hAnsi="IPA Pゴシック" w:hint="eastAsia"/>
              <w:color w:val="000000"/>
              <w:sz w:val="22"/>
            </w:rPr>
            <w:t>ライセンス（</w:t>
          </w:r>
          <w:hyperlink r:id="rId15" w:history="1">
            <w:r w:rsidRPr="00D948B3">
              <w:rPr>
                <w:rStyle w:val="af1"/>
                <w:rFonts w:ascii="IPA Pゴシック" w:eastAsia="IPA Pゴシック" w:hAnsi="IPA Pゴシック"/>
                <w:color w:val="000000"/>
                <w:sz w:val="22"/>
                <w:u w:val="none"/>
              </w:rPr>
              <w:t>http://creativecommons.org/licenses/by-nc-sa/2.1/jp/</w:t>
            </w:r>
          </w:hyperlink>
          <w:r w:rsidRPr="00D948B3">
            <w:rPr>
              <w:rFonts w:ascii="IPA Pゴシック" w:eastAsia="IPA Pゴシック" w:hAnsi="IPA Pゴシック" w:hint="eastAsia"/>
              <w:color w:val="000000"/>
              <w:sz w:val="22"/>
            </w:rPr>
            <w:t>）にて</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こうかい</w:t>
                </w:r>
              </w:rt>
              <w:rubyBase>
                <w:r w:rsidR="00987446" w:rsidRPr="00D948B3">
                  <w:rPr>
                    <w:rFonts w:ascii="IPA Pゴシック" w:eastAsia="IPA Pゴシック" w:hAnsi="IPA Pゴシック"/>
                    <w:color w:val="000000"/>
                    <w:sz w:val="22"/>
                  </w:rPr>
                  <w:t>公開</w:t>
                </w:r>
              </w:rubyBase>
            </w:ruby>
          </w:r>
          <w:r w:rsidRPr="00D948B3">
            <w:rPr>
              <w:rFonts w:ascii="IPA Pゴシック" w:eastAsia="IPA Pゴシック" w:hAnsi="IPA Pゴシック" w:hint="eastAsia"/>
              <w:color w:val="000000"/>
              <w:sz w:val="22"/>
            </w:rPr>
            <w:t>します。</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はいふもと</w:t>
                </w:r>
              </w:rt>
              <w:rubyBase>
                <w:r w:rsidR="00987446" w:rsidRPr="00D948B3">
                  <w:rPr>
                    <w:rFonts w:ascii="IPA Pゴシック" w:eastAsia="IPA Pゴシック" w:hAnsi="IPA Pゴシック"/>
                    <w:color w:val="000000"/>
                    <w:sz w:val="22"/>
                  </w:rPr>
                  <w:t>配布元</w:t>
                </w:r>
              </w:rubyBase>
            </w:ruby>
          </w:r>
          <w:r w:rsidRPr="00D948B3">
            <w:rPr>
              <w:rFonts w:ascii="IPA Pゴシック" w:eastAsia="IPA Pゴシック" w:hAnsi="IPA Pゴシック" w:hint="eastAsia"/>
              <w:color w:val="000000"/>
              <w:sz w:val="22"/>
            </w:rPr>
            <w:t>、</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ちょさくけんしゃ</w:t>
                </w:r>
              </w:rt>
              <w:rubyBase>
                <w:r w:rsidR="00987446" w:rsidRPr="00D948B3">
                  <w:rPr>
                    <w:rFonts w:ascii="IPA Pゴシック" w:eastAsia="IPA Pゴシック" w:hAnsi="IPA Pゴシック"/>
                    <w:color w:val="000000"/>
                    <w:sz w:val="22"/>
                  </w:rPr>
                  <w:t>著作権者</w:t>
                </w:r>
              </w:rubyBase>
            </w:ruby>
          </w:r>
          <w:r w:rsidRPr="00D948B3">
            <w:rPr>
              <w:rFonts w:ascii="IPA Pゴシック" w:eastAsia="IPA Pゴシック" w:hAnsi="IPA Pゴシック" w:hint="eastAsia"/>
              <w:color w:val="000000"/>
              <w:sz w:val="22"/>
            </w:rPr>
            <w:t>は</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ふしぎ</w:t>
                </w:r>
              </w:rt>
              <w:rubyBase>
                <w:r w:rsidR="00987446" w:rsidRPr="00D948B3">
                  <w:rPr>
                    <w:rFonts w:ascii="IPA Pゴシック" w:eastAsia="IPA Pゴシック" w:hAnsi="IPA Pゴシック"/>
                    <w:color w:val="000000"/>
                    <w:sz w:val="22"/>
                  </w:rPr>
                  <w:t>不思議</w:t>
                </w:r>
              </w:rubyBase>
            </w:ruby>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うさぎ</w:t>
                </w:r>
              </w:rt>
              <w:rubyBase>
                <w:r w:rsidR="00987446" w:rsidRPr="00D948B3">
                  <w:rPr>
                    <w:rFonts w:ascii="IPA Pゴシック" w:eastAsia="IPA Pゴシック" w:hAnsi="IPA Pゴシック"/>
                    <w:color w:val="000000"/>
                    <w:sz w:val="22"/>
                  </w:rPr>
                  <w:t>兎</w:t>
                </w:r>
              </w:rubyBase>
            </w:ruby>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きかく</w:t>
                </w:r>
              </w:rt>
              <w:rubyBase>
                <w:r w:rsidR="00987446" w:rsidRPr="00D948B3">
                  <w:rPr>
                    <w:rFonts w:ascii="IPA Pゴシック" w:eastAsia="IPA Pゴシック" w:hAnsi="IPA Pゴシック"/>
                    <w:color w:val="000000"/>
                    <w:sz w:val="22"/>
                  </w:rPr>
                  <w:t>企画</w:t>
                </w:r>
              </w:rubyBase>
            </w:ruby>
          </w:r>
          <w:r w:rsidRPr="00D948B3">
            <w:rPr>
              <w:rFonts w:ascii="IPA Pゴシック" w:eastAsia="IPA Pゴシック" w:hAnsi="IPA Pゴシック" w:hint="eastAsia"/>
              <w:color w:val="000000"/>
              <w:sz w:val="22"/>
            </w:rPr>
            <w:t>（http://</w:t>
          </w:r>
          <w:r>
            <w:rPr>
              <w:rFonts w:ascii="IPA Pゴシック" w:eastAsia="IPA Pゴシック" w:hAnsi="IPA Pゴシック" w:hint="eastAsia"/>
              <w:color w:val="000000"/>
              <w:sz w:val="22"/>
            </w:rPr>
            <w:t>w</w:t>
          </w:r>
          <w:r w:rsidRPr="00D948B3">
            <w:rPr>
              <w:rFonts w:ascii="IPA Pゴシック" w:eastAsia="IPA Pゴシック" w:hAnsi="IPA Pゴシック" w:hint="eastAsia"/>
              <w:color w:val="000000"/>
              <w:sz w:val="22"/>
            </w:rPr>
            <w:t>onder</w:t>
          </w:r>
          <w:r>
            <w:rPr>
              <w:rFonts w:ascii="IPA Pゴシック" w:eastAsia="IPA Pゴシック" w:hAnsi="IPA Pゴシック" w:hint="eastAsia"/>
              <w:color w:val="000000"/>
              <w:sz w:val="22"/>
            </w:rPr>
            <w:t>r</w:t>
          </w:r>
          <w:r w:rsidRPr="00D948B3">
            <w:rPr>
              <w:rFonts w:ascii="IPA Pゴシック" w:eastAsia="IPA Pゴシック" w:hAnsi="IPA Pゴシック" w:hint="eastAsia"/>
              <w:color w:val="000000"/>
              <w:sz w:val="22"/>
            </w:rPr>
            <w:t>abbit</w:t>
          </w:r>
          <w:r>
            <w:rPr>
              <w:rFonts w:ascii="IPA Pゴシック" w:eastAsia="IPA Pゴシック" w:hAnsi="IPA Pゴシック" w:hint="eastAsia"/>
              <w:color w:val="000000"/>
              <w:sz w:val="22"/>
            </w:rPr>
            <w:t>p</w:t>
          </w:r>
          <w:r w:rsidRPr="00D948B3">
            <w:rPr>
              <w:rFonts w:ascii="IPA Pゴシック" w:eastAsia="IPA Pゴシック" w:hAnsi="IPA Pゴシック" w:hint="eastAsia"/>
              <w:color w:val="000000"/>
              <w:sz w:val="22"/>
            </w:rPr>
            <w:t>roject.net/）です。</w:t>
          </w:r>
          <w:r>
            <w:rPr>
              <w:rFonts w:ascii="IPA Pゴシック" w:eastAsia="IPA Pゴシック" w:hAnsi="IPA Pゴシック" w:hint="eastAsia"/>
              <w:color w:val="000000"/>
              <w:sz w:val="22"/>
            </w:rPr>
            <w:t>原書部分はパブリックドメインであり、本書としての著作権の主張は付随する仮名や追加の側注に限ります。</w:t>
          </w:r>
        </w:p>
        <w:p w14:paraId="03B9F41C" w14:textId="77777777" w:rsidR="00987446" w:rsidRDefault="00987446" w:rsidP="00333933">
          <w:pPr>
            <w:spacing w:line="500" w:lineRule="exact"/>
            <w:ind w:firstLine="220"/>
            <w:rPr>
              <w:rFonts w:ascii="IPA Pゴシック" w:eastAsia="IPA Pゴシック" w:hAnsi="IPA Pゴシック" w:hint="eastAsia"/>
              <w:color w:val="000000"/>
              <w:sz w:val="22"/>
            </w:rPr>
          </w:pP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ねん</w:t>
                </w:r>
              </w:rt>
              <w:rubyBase>
                <w:r w:rsidR="00987446" w:rsidRPr="00D948B3">
                  <w:rPr>
                    <w:rFonts w:ascii="IPA Pゴシック" w:eastAsia="IPA Pゴシック" w:hAnsi="IPA Pゴシック"/>
                    <w:color w:val="000000"/>
                    <w:sz w:val="22"/>
                  </w:rPr>
                  <w:t>念</w:t>
                </w:r>
              </w:rubyBase>
            </w:ruby>
          </w:r>
          <w:r w:rsidRPr="00D948B3">
            <w:rPr>
              <w:rFonts w:ascii="IPA Pゴシック" w:eastAsia="IPA Pゴシック" w:hAnsi="IPA Pゴシック" w:hint="eastAsia"/>
              <w:color w:val="000000"/>
              <w:sz w:val="22"/>
            </w:rPr>
            <w:t>の為に</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もう</w:t>
                </w:r>
              </w:rt>
              <w:rubyBase>
                <w:r w:rsidR="00987446" w:rsidRPr="00D948B3">
                  <w:rPr>
                    <w:rFonts w:ascii="IPA Pゴシック" w:eastAsia="IPA Pゴシック" w:hAnsi="IPA Pゴシック"/>
                    <w:color w:val="000000"/>
                    <w:sz w:val="22"/>
                  </w:rPr>
                  <w:t>申</w:t>
                </w:r>
              </w:rubyBase>
            </w:ruby>
          </w:r>
          <w:r w:rsidRPr="00D948B3">
            <w:rPr>
              <w:rFonts w:ascii="IPA Pゴシック" w:eastAsia="IPA Pゴシック" w:hAnsi="IPA Pゴシック" w:hint="eastAsia"/>
              <w:color w:val="000000"/>
              <w:sz w:val="22"/>
            </w:rPr>
            <w:t>しますと、</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たと</w:t>
                </w:r>
              </w:rt>
              <w:rubyBase>
                <w:r w:rsidR="00987446" w:rsidRPr="00D948B3">
                  <w:rPr>
                    <w:rFonts w:ascii="IPA Pゴシック" w:eastAsia="IPA Pゴシック" w:hAnsi="IPA Pゴシック"/>
                    <w:color w:val="000000"/>
                    <w:sz w:val="22"/>
                  </w:rPr>
                  <w:t>例</w:t>
                </w:r>
              </w:rubyBase>
            </w:ruby>
          </w:r>
          <w:r w:rsidRPr="00D948B3">
            <w:rPr>
              <w:rFonts w:ascii="IPA Pゴシック" w:eastAsia="IPA Pゴシック" w:hAnsi="IPA Pゴシック" w:hint="eastAsia"/>
              <w:color w:val="000000"/>
              <w:sz w:val="22"/>
            </w:rPr>
            <w:t>えば</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きょういくよう</w:t>
                </w:r>
              </w:rt>
              <w:rubyBase>
                <w:r w:rsidR="00987446" w:rsidRPr="00D948B3">
                  <w:rPr>
                    <w:rFonts w:ascii="IPA Pゴシック" w:eastAsia="IPA Pゴシック" w:hAnsi="IPA Pゴシック"/>
                    <w:color w:val="000000"/>
                    <w:sz w:val="22"/>
                  </w:rPr>
                  <w:t>教育用</w:t>
                </w:r>
              </w:rubyBase>
            </w:ruby>
          </w:r>
          <w:r w:rsidRPr="00D948B3">
            <w:rPr>
              <w:rFonts w:ascii="IPA Pゴシック" w:eastAsia="IPA Pゴシック" w:hAnsi="IPA Pゴシック" w:hint="eastAsia"/>
              <w:color w:val="000000"/>
              <w:sz w:val="22"/>
            </w:rPr>
            <w:t>はじめ</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ひえいり</w:t>
                </w:r>
              </w:rt>
              <w:rubyBase>
                <w:r w:rsidR="00987446" w:rsidRPr="00D948B3">
                  <w:rPr>
                    <w:rFonts w:ascii="IPA Pゴシック" w:eastAsia="IPA Pゴシック" w:hAnsi="IPA Pゴシック"/>
                    <w:color w:val="000000"/>
                    <w:sz w:val="22"/>
                  </w:rPr>
                  <w:t>非営利</w:t>
                </w:r>
              </w:rubyBase>
            </w:ruby>
          </w:r>
          <w:r w:rsidRPr="00D948B3">
            <w:rPr>
              <w:rFonts w:ascii="IPA Pゴシック" w:eastAsia="IPA Pゴシック" w:hAnsi="IPA Pゴシック" w:hint="eastAsia"/>
              <w:color w:val="000000"/>
              <w:sz w:val="22"/>
            </w:rPr>
            <w:t>の</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しよう</w:t>
                </w:r>
              </w:rt>
              <w:rubyBase>
                <w:r w:rsidR="00987446" w:rsidRPr="00D948B3">
                  <w:rPr>
                    <w:rFonts w:ascii="IPA Pゴシック" w:eastAsia="IPA Pゴシック" w:hAnsi="IPA Pゴシック"/>
                    <w:color w:val="000000"/>
                    <w:sz w:val="22"/>
                  </w:rPr>
                  <w:t>使用</w:t>
                </w:r>
              </w:rubyBase>
            </w:ruby>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もくてき</w:t>
                </w:r>
              </w:rt>
              <w:rubyBase>
                <w:r w:rsidR="00987446" w:rsidRPr="00D948B3">
                  <w:rPr>
                    <w:rFonts w:ascii="IPA Pゴシック" w:eastAsia="IPA Pゴシック" w:hAnsi="IPA Pゴシック"/>
                    <w:color w:val="000000"/>
                    <w:sz w:val="22"/>
                  </w:rPr>
                  <w:t>目的</w:t>
                </w:r>
              </w:rubyBase>
            </w:ruby>
          </w:r>
          <w:r w:rsidRPr="00D948B3">
            <w:rPr>
              <w:rFonts w:ascii="IPA Pゴシック" w:eastAsia="IPA Pゴシック" w:hAnsi="IPA Pゴシック" w:hint="eastAsia"/>
              <w:color w:val="000000"/>
              <w:sz w:val="22"/>
            </w:rPr>
            <w:t>に</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お</w:t>
                </w:r>
              </w:rt>
              <w:rubyBase>
                <w:r w:rsidR="00987446" w:rsidRPr="00D948B3">
                  <w:rPr>
                    <w:rFonts w:ascii="IPA Pゴシック" w:eastAsia="IPA Pゴシック" w:hAnsi="IPA Pゴシック"/>
                    <w:color w:val="000000"/>
                    <w:sz w:val="22"/>
                  </w:rPr>
                  <w:t>於</w:t>
                </w:r>
              </w:rubyBase>
            </w:ruby>
          </w:r>
          <w:r w:rsidRPr="00D948B3">
            <w:rPr>
              <w:rFonts w:ascii="IPA Pゴシック" w:eastAsia="IPA Pゴシック" w:hAnsi="IPA Pゴシック" w:hint="eastAsia"/>
              <w:color w:val="000000"/>
              <w:sz w:val="22"/>
            </w:rPr>
            <w:t>いて本書を</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どくしょ</w:t>
                </w:r>
              </w:rt>
              <w:rubyBase>
                <w:r w:rsidR="00987446" w:rsidRPr="00D948B3">
                  <w:rPr>
                    <w:rFonts w:ascii="IPA Pゴシック" w:eastAsia="IPA Pゴシック" w:hAnsi="IPA Pゴシック"/>
                    <w:color w:val="000000"/>
                    <w:sz w:val="22"/>
                  </w:rPr>
                  <w:t>読書</w:t>
                </w:r>
              </w:rubyBase>
            </w:ruby>
          </w:r>
          <w:r w:rsidRPr="00D948B3">
            <w:rPr>
              <w:rFonts w:ascii="IPA Pゴシック" w:eastAsia="IPA Pゴシック" w:hAnsi="IPA Pゴシック" w:hint="eastAsia"/>
              <w:color w:val="000000"/>
              <w:sz w:val="22"/>
            </w:rPr>
            <w:t>の</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ざいりょう</w:t>
                </w:r>
              </w:rt>
              <w:rubyBase>
                <w:r w:rsidR="00987446" w:rsidRPr="00D948B3">
                  <w:rPr>
                    <w:rFonts w:ascii="IPA Pゴシック" w:eastAsia="IPA Pゴシック" w:hAnsi="IPA Pゴシック"/>
                    <w:color w:val="000000"/>
                    <w:sz w:val="22"/>
                  </w:rPr>
                  <w:t>材料</w:t>
                </w:r>
              </w:rubyBase>
            </w:ruby>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ある</w:t>
                </w:r>
              </w:rt>
              <w:rubyBase>
                <w:r w:rsidR="00987446" w:rsidRPr="00D948B3">
                  <w:rPr>
                    <w:rFonts w:ascii="IPA Pゴシック" w:eastAsia="IPA Pゴシック" w:hAnsi="IPA Pゴシック"/>
                    <w:color w:val="000000"/>
                    <w:sz w:val="22"/>
                  </w:rPr>
                  <w:t>或</w:t>
                </w:r>
              </w:rubyBase>
            </w:ruby>
          </w:r>
          <w:r w:rsidRPr="00D948B3">
            <w:rPr>
              <w:rFonts w:ascii="IPA Pゴシック" w:eastAsia="IPA Pゴシック" w:hAnsi="IPA Pゴシック" w:hint="eastAsia"/>
              <w:color w:val="000000"/>
              <w:sz w:val="22"/>
            </w:rPr>
            <w:t>いは配布</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しりょう</w:t>
                </w:r>
              </w:rt>
              <w:rubyBase>
                <w:r w:rsidR="00987446" w:rsidRPr="00D948B3">
                  <w:rPr>
                    <w:rFonts w:ascii="IPA Pゴシック" w:eastAsia="IPA Pゴシック" w:hAnsi="IPA Pゴシック"/>
                    <w:color w:val="000000"/>
                    <w:sz w:val="22"/>
                  </w:rPr>
                  <w:t>資料</w:t>
                </w:r>
              </w:rubyBase>
            </w:ruby>
          </w:r>
          <w:r w:rsidRPr="00D948B3">
            <w:rPr>
              <w:rFonts w:ascii="IPA Pゴシック" w:eastAsia="IPA Pゴシック" w:hAnsi="IPA Pゴシック" w:hint="eastAsia"/>
              <w:color w:val="000000"/>
              <w:sz w:val="22"/>
            </w:rPr>
            <w:t>とするなどに</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お</w:t>
                </w:r>
              </w:rt>
              <w:rubyBase>
                <w:r w:rsidR="00987446" w:rsidRPr="00D948B3">
                  <w:rPr>
                    <w:rFonts w:ascii="IPA Pゴシック" w:eastAsia="IPA Pゴシック" w:hAnsi="IPA Pゴシック"/>
                    <w:color w:val="000000"/>
                    <w:sz w:val="22"/>
                  </w:rPr>
                  <w:t>於</w:t>
                </w:r>
              </w:rubyBase>
            </w:ruby>
          </w:r>
          <w:r w:rsidRPr="00D948B3">
            <w:rPr>
              <w:rFonts w:ascii="IPA Pゴシック" w:eastAsia="IPA Pゴシック" w:hAnsi="IPA Pゴシック" w:hint="eastAsia"/>
              <w:color w:val="000000"/>
              <w:sz w:val="22"/>
            </w:rPr>
            <w:t>いて</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いっこう</w:t>
                </w:r>
              </w:rt>
              <w:rubyBase>
                <w:r w:rsidR="00987446" w:rsidRPr="00D948B3">
                  <w:rPr>
                    <w:rFonts w:ascii="IPA Pゴシック" w:eastAsia="IPA Pゴシック" w:hAnsi="IPA Pゴシック"/>
                    <w:color w:val="000000"/>
                    <w:sz w:val="22"/>
                  </w:rPr>
                  <w:t>一向</w:t>
                </w:r>
              </w:rubyBase>
            </w:ruby>
          </w:r>
          <w:r w:rsidRPr="00D948B3">
            <w:rPr>
              <w:rFonts w:ascii="IPA Pゴシック" w:eastAsia="IPA Pゴシック" w:hAnsi="IPA Pゴシック" w:hint="eastAsia"/>
              <w:color w:val="000000"/>
              <w:sz w:val="22"/>
            </w:rPr>
            <w:t>に</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むきょだく</w:t>
                </w:r>
              </w:rt>
              <w:rubyBase>
                <w:r w:rsidR="00987446" w:rsidRPr="00D948B3">
                  <w:rPr>
                    <w:rFonts w:ascii="IPA Pゴシック" w:eastAsia="IPA Pゴシック" w:hAnsi="IPA Pゴシック"/>
                    <w:color w:val="000000"/>
                    <w:sz w:val="22"/>
                  </w:rPr>
                  <w:t>無許諾</w:t>
                </w:r>
              </w:rubyBase>
            </w:ruby>
          </w:r>
          <w:r w:rsidRPr="00D948B3">
            <w:rPr>
              <w:rFonts w:ascii="IPA Pゴシック" w:eastAsia="IPA Pゴシック" w:hAnsi="IPA Pゴシック" w:hint="eastAsia"/>
              <w:color w:val="000000"/>
              <w:sz w:val="22"/>
            </w:rPr>
            <w:t>で</w:t>
          </w:r>
          <w:r w:rsidRPr="00D948B3">
            <w:rPr>
              <w:rFonts w:ascii="IPA Pゴシック" w:eastAsia="IPA Pゴシック" w:hAnsi="IPA Pゴシック"/>
              <w:color w:val="000000"/>
              <w:sz w:val="22"/>
            </w:rPr>
            <w:ruby>
              <w:rubyPr>
                <w:rubyAlign w:val="distributeSpace"/>
                <w:hps w:val="11"/>
                <w:hpsRaise w:val="20"/>
                <w:hpsBaseText w:val="22"/>
                <w:lid w:val="ja-JP"/>
              </w:rubyPr>
              <w:rt>
                <w:r w:rsidR="00987446" w:rsidRPr="00D948B3">
                  <w:rPr>
                    <w:rFonts w:ascii="IPA Pゴシック" w:eastAsia="IPA Pゴシック" w:hAnsi="IPA Pゴシック"/>
                    <w:color w:val="000000"/>
                    <w:sz w:val="22"/>
                  </w:rPr>
                  <w:t>かま</w:t>
                </w:r>
              </w:rt>
              <w:rubyBase>
                <w:r w:rsidR="00987446" w:rsidRPr="00D948B3">
                  <w:rPr>
                    <w:rFonts w:ascii="IPA Pゴシック" w:eastAsia="IPA Pゴシック" w:hAnsi="IPA Pゴシック"/>
                    <w:color w:val="000000"/>
                    <w:sz w:val="22"/>
                  </w:rPr>
                  <w:t>構</w:t>
                </w:r>
              </w:rubyBase>
            </w:ruby>
          </w:r>
          <w:r w:rsidRPr="00D948B3">
            <w:rPr>
              <w:rFonts w:ascii="IPA Pゴシック" w:eastAsia="IPA Pゴシック" w:hAnsi="IPA Pゴシック" w:hint="eastAsia"/>
              <w:color w:val="000000"/>
              <w:sz w:val="22"/>
            </w:rPr>
            <w:t>いません。</w:t>
          </w:r>
        </w:p>
        <w:p w14:paraId="0FD68741" w14:textId="77777777" w:rsidR="00987446" w:rsidRDefault="00987446" w:rsidP="00333933">
          <w:pPr>
            <w:spacing w:line="500" w:lineRule="exact"/>
            <w:ind w:firstLine="220"/>
            <w:rPr>
              <w:rFonts w:ascii="IPA Pゴシック" w:eastAsia="IPA Pゴシック" w:hAnsi="IPA Pゴシック" w:hint="eastAsia"/>
              <w:color w:val="000000"/>
              <w:sz w:val="22"/>
            </w:rPr>
          </w:pPr>
        </w:p>
        <w:p w14:paraId="340F7B1E" w14:textId="77777777" w:rsidR="00987446" w:rsidRDefault="00987446" w:rsidP="00333933">
          <w:pPr>
            <w:spacing w:line="500" w:lineRule="exact"/>
            <w:ind w:firstLine="220"/>
            <w:rPr>
              <w:rFonts w:ascii="IPA Pゴシック" w:eastAsia="IPA Pゴシック" w:hAnsi="IPA Pゴシック" w:hint="eastAsia"/>
              <w:color w:val="000000"/>
              <w:sz w:val="22"/>
            </w:rPr>
          </w:pPr>
          <w:r>
            <w:rPr>
              <w:rFonts w:ascii="IPA Pゴシック" w:eastAsia="IPA Pゴシック" w:hAnsi="IPA Pゴシック" w:hint="eastAsia"/>
              <w:color w:val="000000"/>
              <w:sz w:val="22"/>
            </w:rPr>
            <w:t>柳田國男氏、</w:t>
          </w:r>
          <w:r>
            <w:rPr>
              <w:rFonts w:ascii="IPA Pゴシック" w:eastAsia="IPA Pゴシック" w:hAnsi="IPA Pゴシック"/>
              <w:color w:val="000000"/>
              <w:sz w:val="22"/>
            </w:rPr>
            <w:ruby>
              <w:rubyPr>
                <w:rubyAlign w:val="distributeSpace"/>
                <w:hps w:val="11"/>
                <w:hpsRaise w:val="20"/>
                <w:hpsBaseText w:val="22"/>
                <w:lid w:val="ja-JP"/>
              </w:rubyPr>
              <w:rt>
                <w:r w:rsidR="00987446" w:rsidRPr="00E107AB">
                  <w:rPr>
                    <w:rFonts w:ascii="IPA Pゴシック" w:eastAsia="IPA Pゴシック" w:hAnsi="IPA Pゴシック"/>
                    <w:color w:val="000000"/>
                    <w:sz w:val="11"/>
                  </w:rPr>
                  <w:t>ささき</w:t>
                </w:r>
              </w:rt>
              <w:rubyBase>
                <w:r w:rsidR="00987446">
                  <w:rPr>
                    <w:rFonts w:ascii="IPA Pゴシック" w:eastAsia="IPA Pゴシック" w:hAnsi="IPA Pゴシック"/>
                    <w:color w:val="000000"/>
                    <w:sz w:val="22"/>
                  </w:rPr>
                  <w:t>佐々木</w:t>
                </w:r>
              </w:rubyBase>
            </w:ruby>
          </w:r>
          <w:r>
            <w:rPr>
              <w:rFonts w:ascii="IPA Pゴシック" w:eastAsia="IPA Pゴシック" w:hAnsi="IPA Pゴシック"/>
              <w:color w:val="000000"/>
              <w:sz w:val="22"/>
            </w:rPr>
            <w:ruby>
              <w:rubyPr>
                <w:rubyAlign w:val="distributeSpace"/>
                <w:hps w:val="11"/>
                <w:hpsRaise w:val="20"/>
                <w:hpsBaseText w:val="22"/>
                <w:lid w:val="ja-JP"/>
              </w:rubyPr>
              <w:rt>
                <w:r w:rsidR="00987446" w:rsidRPr="00E107AB">
                  <w:rPr>
                    <w:rFonts w:ascii="IPA Pゴシック" w:eastAsia="IPA Pゴシック" w:hAnsi="IPA Pゴシック"/>
                    <w:color w:val="000000"/>
                    <w:sz w:val="11"/>
                  </w:rPr>
                  <w:t>きょうせき</w:t>
                </w:r>
              </w:rt>
              <w:rubyBase>
                <w:r w:rsidR="00987446">
                  <w:rPr>
                    <w:rFonts w:ascii="IPA Pゴシック" w:eastAsia="IPA Pゴシック" w:hAnsi="IPA Pゴシック"/>
                    <w:color w:val="000000"/>
                    <w:sz w:val="22"/>
                  </w:rPr>
                  <w:t>鏡石</w:t>
                </w:r>
              </w:rubyBase>
            </w:ruby>
          </w:r>
          <w:r>
            <w:rPr>
              <w:rFonts w:ascii="IPA Pゴシック" w:eastAsia="IPA Pゴシック" w:hAnsi="IPA Pゴシック" w:hint="eastAsia"/>
              <w:color w:val="000000"/>
              <w:sz w:val="22"/>
            </w:rPr>
            <w:t>氏、また今なお</w:t>
          </w:r>
          <w:r>
            <w:rPr>
              <w:rFonts w:ascii="IPA Pゴシック" w:eastAsia="IPA Pゴシック" w:hAnsi="IPA Pゴシック"/>
              <w:color w:val="000000"/>
              <w:sz w:val="22"/>
            </w:rPr>
            <w:ruby>
              <w:rubyPr>
                <w:rubyAlign w:val="distributeSpace"/>
                <w:hps w:val="11"/>
                <w:hpsRaise w:val="20"/>
                <w:hpsBaseText w:val="22"/>
                <w:lid w:val="ja-JP"/>
              </w:rubyPr>
              <w:rt>
                <w:r w:rsidR="00987446" w:rsidRPr="00E107AB">
                  <w:rPr>
                    <w:rFonts w:ascii="IPA Pゴシック" w:eastAsia="IPA Pゴシック" w:hAnsi="IPA Pゴシック"/>
                    <w:color w:val="000000"/>
                    <w:sz w:val="11"/>
                  </w:rPr>
                  <w:t>でんとう</w:t>
                </w:r>
              </w:rt>
              <w:rubyBase>
                <w:r w:rsidR="00987446">
                  <w:rPr>
                    <w:rFonts w:ascii="IPA Pゴシック" w:eastAsia="IPA Pゴシック" w:hAnsi="IPA Pゴシック"/>
                    <w:color w:val="000000"/>
                    <w:sz w:val="22"/>
                  </w:rPr>
                  <w:t>伝統</w:t>
                </w:r>
              </w:rubyBase>
            </w:ruby>
          </w:r>
          <w:r>
            <w:rPr>
              <w:rFonts w:ascii="IPA Pゴシック" w:eastAsia="IPA Pゴシック" w:hAnsi="IPA Pゴシック" w:hint="eastAsia"/>
              <w:color w:val="000000"/>
              <w:sz w:val="22"/>
            </w:rPr>
            <w:t>を</w:t>
          </w:r>
          <w:r>
            <w:rPr>
              <w:rFonts w:ascii="IPA Pゴシック" w:eastAsia="IPA Pゴシック" w:hAnsi="IPA Pゴシック"/>
              <w:color w:val="000000"/>
              <w:sz w:val="22"/>
            </w:rPr>
            <w:ruby>
              <w:rubyPr>
                <w:rubyAlign w:val="distributeSpace"/>
                <w:hps w:val="11"/>
                <w:hpsRaise w:val="20"/>
                <w:hpsBaseText w:val="22"/>
                <w:lid w:val="ja-JP"/>
              </w:rubyPr>
              <w:rt>
                <w:r w:rsidR="00987446" w:rsidRPr="00E107AB">
                  <w:rPr>
                    <w:rFonts w:ascii="IPA Pゴシック" w:eastAsia="IPA Pゴシック" w:hAnsi="IPA Pゴシック"/>
                    <w:color w:val="000000"/>
                    <w:sz w:val="11"/>
                  </w:rPr>
                  <w:t>のこ</w:t>
                </w:r>
              </w:rt>
              <w:rubyBase>
                <w:r w:rsidR="00987446">
                  <w:rPr>
                    <w:rFonts w:ascii="IPA Pゴシック" w:eastAsia="IPA Pゴシック" w:hAnsi="IPA Pゴシック"/>
                    <w:color w:val="000000"/>
                    <w:sz w:val="22"/>
                  </w:rPr>
                  <w:t>遺</w:t>
                </w:r>
              </w:rubyBase>
            </w:ruby>
          </w:r>
          <w:r>
            <w:rPr>
              <w:rFonts w:ascii="IPA Pゴシック" w:eastAsia="IPA Pゴシック" w:hAnsi="IPA Pゴシック" w:hint="eastAsia"/>
              <w:color w:val="000000"/>
              <w:sz w:val="22"/>
            </w:rPr>
            <w:t>す</w:t>
          </w:r>
          <w:r>
            <w:rPr>
              <w:rFonts w:ascii="IPA Pゴシック" w:eastAsia="IPA Pゴシック" w:hAnsi="IPA Pゴシック"/>
              <w:color w:val="000000"/>
              <w:sz w:val="22"/>
            </w:rPr>
            <w:ruby>
              <w:rubyPr>
                <w:rubyAlign w:val="distributeSpace"/>
                <w:hps w:val="11"/>
                <w:hpsRaise w:val="20"/>
                <w:hpsBaseText w:val="22"/>
                <w:lid w:val="ja-JP"/>
              </w:rubyPr>
              <w:rt>
                <w:r w:rsidR="00987446" w:rsidRPr="00E107AB">
                  <w:rPr>
                    <w:rFonts w:ascii="IPA Pゴシック" w:eastAsia="IPA Pゴシック" w:hAnsi="IPA Pゴシック"/>
                    <w:color w:val="000000"/>
                    <w:sz w:val="11"/>
                  </w:rPr>
                  <w:t>とおの</w:t>
                </w:r>
              </w:rt>
              <w:rubyBase>
                <w:r w:rsidR="00987446">
                  <w:rPr>
                    <w:rFonts w:ascii="IPA Pゴシック" w:eastAsia="IPA Pゴシック" w:hAnsi="IPA Pゴシック"/>
                    <w:color w:val="000000"/>
                    <w:sz w:val="22"/>
                  </w:rPr>
                  <w:t>遠野</w:t>
                </w:r>
              </w:rubyBase>
            </w:ruby>
          </w:r>
          <w:r>
            <w:rPr>
              <w:rFonts w:ascii="IPA Pゴシック" w:eastAsia="IPA Pゴシック" w:hAnsi="IPA Pゴシック"/>
              <w:color w:val="000000"/>
              <w:sz w:val="22"/>
            </w:rPr>
            <w:ruby>
              <w:rubyPr>
                <w:rubyAlign w:val="distributeSpace"/>
                <w:hps w:val="11"/>
                <w:hpsRaise w:val="20"/>
                <w:hpsBaseText w:val="22"/>
                <w:lid w:val="ja-JP"/>
              </w:rubyPr>
              <w:rt>
                <w:r w:rsidR="00987446" w:rsidRPr="00E107AB">
                  <w:rPr>
                    <w:rFonts w:ascii="IPA Pゴシック" w:eastAsia="IPA Pゴシック" w:hAnsi="IPA Pゴシック"/>
                    <w:color w:val="000000"/>
                    <w:sz w:val="11"/>
                  </w:rPr>
                  <w:t>ごう</w:t>
                </w:r>
              </w:rt>
              <w:rubyBase>
                <w:r w:rsidR="00987446">
                  <w:rPr>
                    <w:rFonts w:ascii="IPA Pゴシック" w:eastAsia="IPA Pゴシック" w:hAnsi="IPA Pゴシック"/>
                    <w:color w:val="000000"/>
                    <w:sz w:val="22"/>
                  </w:rPr>
                  <w:t>郷</w:t>
                </w:r>
              </w:rubyBase>
            </w:ruby>
          </w:r>
          <w:r>
            <w:rPr>
              <w:rFonts w:ascii="IPA Pゴシック" w:eastAsia="IPA Pゴシック" w:hAnsi="IPA Pゴシック" w:hint="eastAsia"/>
              <w:color w:val="000000"/>
              <w:sz w:val="22"/>
            </w:rPr>
            <w:t>の</w:t>
          </w:r>
          <w:r>
            <w:rPr>
              <w:rFonts w:ascii="IPA Pゴシック" w:eastAsia="IPA Pゴシック" w:hAnsi="IPA Pゴシック"/>
              <w:color w:val="000000"/>
              <w:sz w:val="22"/>
            </w:rPr>
            <w:ruby>
              <w:rubyPr>
                <w:rubyAlign w:val="distributeSpace"/>
                <w:hps w:val="11"/>
                <w:hpsRaise w:val="20"/>
                <w:hpsBaseText w:val="22"/>
                <w:lid w:val="ja-JP"/>
              </w:rubyPr>
              <w:rt>
                <w:r w:rsidR="00987446" w:rsidRPr="00E107AB">
                  <w:rPr>
                    <w:rFonts w:ascii="IPA Pゴシック" w:eastAsia="IPA Pゴシック" w:hAnsi="IPA Pゴシック"/>
                    <w:color w:val="000000"/>
                    <w:sz w:val="11"/>
                  </w:rPr>
                  <w:t>かたがた</w:t>
                </w:r>
              </w:rt>
              <w:rubyBase>
                <w:r w:rsidR="00987446">
                  <w:rPr>
                    <w:rFonts w:ascii="IPA Pゴシック" w:eastAsia="IPA Pゴシック" w:hAnsi="IPA Pゴシック"/>
                    <w:color w:val="000000"/>
                    <w:sz w:val="22"/>
                  </w:rPr>
                  <w:t>方々</w:t>
                </w:r>
              </w:rubyBase>
            </w:ruby>
          </w:r>
          <w:r>
            <w:rPr>
              <w:rFonts w:ascii="IPA Pゴシック" w:eastAsia="IPA Pゴシック" w:hAnsi="IPA Pゴシック" w:hint="eastAsia"/>
              <w:color w:val="000000"/>
              <w:sz w:val="22"/>
            </w:rPr>
            <w:t>に</w:t>
          </w:r>
          <w:r>
            <w:rPr>
              <w:rFonts w:ascii="IPA Pゴシック" w:eastAsia="IPA Pゴシック" w:hAnsi="IPA Pゴシック"/>
              <w:color w:val="000000"/>
              <w:sz w:val="22"/>
            </w:rPr>
            <w:ruby>
              <w:rubyPr>
                <w:rubyAlign w:val="distributeSpace"/>
                <w:hps w:val="11"/>
                <w:hpsRaise w:val="20"/>
                <w:hpsBaseText w:val="22"/>
                <w:lid w:val="ja-JP"/>
              </w:rubyPr>
              <w:rt>
                <w:r w:rsidR="00987446" w:rsidRPr="00987446">
                  <w:rPr>
                    <w:rFonts w:ascii="IPA Pゴシック" w:eastAsia="IPA Pゴシック" w:hAnsi="IPA Pゴシック"/>
                    <w:color w:val="000000"/>
                    <w:sz w:val="11"/>
                  </w:rPr>
                  <w:t>かんしゃ</w:t>
                </w:r>
              </w:rt>
              <w:rubyBase>
                <w:r w:rsidR="00987446">
                  <w:rPr>
                    <w:rFonts w:ascii="IPA Pゴシック" w:eastAsia="IPA Pゴシック" w:hAnsi="IPA Pゴシック"/>
                    <w:color w:val="000000"/>
                    <w:sz w:val="22"/>
                  </w:rPr>
                  <w:t>感謝</w:t>
                </w:r>
              </w:rubyBase>
            </w:ruby>
          </w:r>
          <w:r>
            <w:rPr>
              <w:rFonts w:ascii="IPA Pゴシック" w:eastAsia="IPA Pゴシック" w:hAnsi="IPA Pゴシック"/>
              <w:color w:val="000000"/>
              <w:sz w:val="22"/>
            </w:rPr>
            <w:ruby>
              <w:rubyPr>
                <w:rubyAlign w:val="distributeSpace"/>
                <w:hps w:val="11"/>
                <w:hpsRaise w:val="20"/>
                <w:hpsBaseText w:val="22"/>
                <w:lid w:val="ja-JP"/>
              </w:rubyPr>
              <w:rt>
                <w:r w:rsidR="00987446" w:rsidRPr="00987446">
                  <w:rPr>
                    <w:rFonts w:ascii="IPA Pゴシック" w:eastAsia="IPA Pゴシック" w:hAnsi="IPA Pゴシック"/>
                    <w:color w:val="000000"/>
                    <w:sz w:val="11"/>
                  </w:rPr>
                  <w:t>いた</w:t>
                </w:r>
              </w:rt>
              <w:rubyBase>
                <w:r w:rsidR="00987446">
                  <w:rPr>
                    <w:rFonts w:ascii="IPA Pゴシック" w:eastAsia="IPA Pゴシック" w:hAnsi="IPA Pゴシック"/>
                    <w:color w:val="000000"/>
                    <w:sz w:val="22"/>
                  </w:rPr>
                  <w:t>致</w:t>
                </w:r>
              </w:rubyBase>
            </w:ruby>
          </w:r>
          <w:r>
            <w:rPr>
              <w:rFonts w:ascii="IPA Pゴシック" w:eastAsia="IPA Pゴシック" w:hAnsi="IPA Pゴシック" w:hint="eastAsia"/>
              <w:color w:val="000000"/>
              <w:sz w:val="22"/>
            </w:rPr>
            <w:t>しましす。</w:t>
          </w:r>
        </w:p>
        <w:p w14:paraId="50F2F1B5" w14:textId="77777777" w:rsidR="00987446" w:rsidRPr="00D948B3" w:rsidRDefault="00987446" w:rsidP="00DF230A">
          <w:pPr>
            <w:spacing w:line="500" w:lineRule="exact"/>
            <w:ind w:firstLineChars="0" w:firstLine="0"/>
            <w:rPr>
              <w:rFonts w:ascii="IPA Pゴシック" w:eastAsia="IPA Pゴシック" w:hAnsi="IPA Pゴシック"/>
              <w:color w:val="000000"/>
              <w:sz w:val="22"/>
            </w:rPr>
            <w:sectPr w:rsidR="00987446" w:rsidRPr="00D948B3" w:rsidSect="0020286F">
              <w:type w:val="evenPage"/>
              <w:pgSz w:w="16839" w:h="11907" w:orient="landscape" w:code="9"/>
              <w:pgMar w:top="2268" w:right="1440" w:bottom="2268" w:left="1440" w:header="851" w:footer="992" w:gutter="0"/>
              <w:pgNumType w:fmt="japaneseCounting" w:start="0"/>
              <w:cols w:space="562"/>
              <w:textDirection w:val="tbRl"/>
              <w:docGrid w:type="lines" w:linePitch="581" w:charSpace="35586"/>
            </w:sectPr>
          </w:pPr>
        </w:p>
        <w:p w14:paraId="53C4BD17" w14:textId="132F955B" w:rsidR="00081C7C" w:rsidRPr="00D948B3" w:rsidRDefault="00987446" w:rsidP="0076377C">
          <w:pPr>
            <w:ind w:firstLine="280"/>
            <w:rPr>
              <w:rFonts w:ascii="IPA P明朝" w:eastAsia="IPA P明朝" w:hAnsi="IPA P明朝"/>
              <w:sz w:val="28"/>
              <w:szCs w:val="28"/>
            </w:rPr>
          </w:pPr>
        </w:p>
      </w:sdtContent>
    </w:sdt>
    <w:p w14:paraId="3D96F233" w14:textId="77777777" w:rsidR="00FE6CFB" w:rsidRPr="00D948B3" w:rsidRDefault="00FE6CFB" w:rsidP="0076377C">
      <w:pPr>
        <w:ind w:firstLine="280"/>
        <w:jc w:val="center"/>
        <w:rPr>
          <w:rFonts w:ascii="IPA P明朝" w:eastAsia="IPA P明朝" w:hAnsi="IPA P明朝"/>
          <w:sz w:val="28"/>
          <w:szCs w:val="28"/>
        </w:rPr>
      </w:pPr>
    </w:p>
    <w:p w14:paraId="72205271" w14:textId="77777777" w:rsidR="000426AB" w:rsidRPr="00D948B3" w:rsidRDefault="000426AB" w:rsidP="0076377C">
      <w:pPr>
        <w:ind w:firstLine="280"/>
        <w:jc w:val="center"/>
        <w:rPr>
          <w:rFonts w:ascii="IPA P明朝" w:eastAsia="IPA P明朝" w:hAnsi="IPA P明朝"/>
          <w:sz w:val="28"/>
          <w:szCs w:val="28"/>
        </w:rPr>
      </w:pPr>
    </w:p>
    <w:p w14:paraId="5D079FED" w14:textId="77777777" w:rsidR="000426AB" w:rsidRPr="00D948B3" w:rsidRDefault="000426AB" w:rsidP="0076377C">
      <w:pPr>
        <w:ind w:firstLine="280"/>
        <w:jc w:val="center"/>
        <w:rPr>
          <w:rFonts w:ascii="IPA P明朝" w:eastAsia="IPA P明朝" w:hAnsi="IPA P明朝"/>
          <w:sz w:val="28"/>
          <w:szCs w:val="28"/>
        </w:rPr>
      </w:pPr>
    </w:p>
    <w:p w14:paraId="046BB2EA" w14:textId="77777777" w:rsidR="00D07D11" w:rsidRPr="00D948B3" w:rsidRDefault="00D07D11" w:rsidP="0076377C">
      <w:pPr>
        <w:ind w:firstLine="280"/>
        <w:jc w:val="center"/>
        <w:rPr>
          <w:rFonts w:ascii="IPA P明朝" w:eastAsia="IPA P明朝" w:hAnsi="IPA P明朝"/>
          <w:sz w:val="28"/>
          <w:szCs w:val="28"/>
        </w:rPr>
      </w:pPr>
    </w:p>
    <w:p w14:paraId="32BB790D" w14:textId="77777777" w:rsidR="00D07D11" w:rsidRPr="00D948B3" w:rsidRDefault="00D07D11" w:rsidP="0076377C">
      <w:pPr>
        <w:ind w:firstLine="280"/>
        <w:jc w:val="center"/>
        <w:rPr>
          <w:rFonts w:ascii="IPA P明朝" w:eastAsia="IPA P明朝" w:hAnsi="IPA P明朝"/>
          <w:sz w:val="28"/>
          <w:szCs w:val="28"/>
        </w:rPr>
      </w:pPr>
    </w:p>
    <w:p w14:paraId="5D1FAA7B" w14:textId="77777777" w:rsidR="00D07D11" w:rsidRPr="00D948B3" w:rsidRDefault="00D07D11" w:rsidP="0076377C">
      <w:pPr>
        <w:ind w:firstLine="280"/>
        <w:jc w:val="center"/>
        <w:rPr>
          <w:rFonts w:ascii="IPA P明朝" w:eastAsia="IPA P明朝" w:hAnsi="IPA P明朝"/>
          <w:sz w:val="28"/>
          <w:szCs w:val="28"/>
        </w:rPr>
      </w:pPr>
    </w:p>
    <w:p w14:paraId="22DC2AD2" w14:textId="77777777" w:rsidR="00D07D11" w:rsidRPr="00D948B3" w:rsidRDefault="00D07D11" w:rsidP="0076377C">
      <w:pPr>
        <w:ind w:firstLine="280"/>
        <w:jc w:val="center"/>
        <w:rPr>
          <w:rFonts w:ascii="IPA P明朝" w:eastAsia="IPA P明朝" w:hAnsi="IPA P明朝"/>
          <w:sz w:val="28"/>
          <w:szCs w:val="28"/>
        </w:rPr>
      </w:pPr>
    </w:p>
    <w:p w14:paraId="7363709C" w14:textId="77777777" w:rsidR="00D07D11" w:rsidRPr="00D948B3" w:rsidRDefault="00D07D11" w:rsidP="0076377C">
      <w:pPr>
        <w:ind w:firstLine="280"/>
        <w:jc w:val="center"/>
        <w:rPr>
          <w:rFonts w:ascii="IPA P明朝" w:eastAsia="IPA P明朝" w:hAnsi="IPA P明朝"/>
          <w:sz w:val="28"/>
          <w:szCs w:val="28"/>
        </w:rPr>
      </w:pPr>
    </w:p>
    <w:p w14:paraId="48E404F6" w14:textId="77777777" w:rsidR="00D07D11" w:rsidRPr="00D948B3" w:rsidRDefault="00D07D11" w:rsidP="0076377C">
      <w:pPr>
        <w:ind w:firstLine="280"/>
        <w:jc w:val="center"/>
        <w:rPr>
          <w:rFonts w:ascii="IPA P明朝" w:eastAsia="IPA P明朝" w:hAnsi="IPA P明朝"/>
          <w:sz w:val="28"/>
          <w:szCs w:val="28"/>
        </w:rPr>
      </w:pPr>
    </w:p>
    <w:p w14:paraId="6E9F279B" w14:textId="77777777" w:rsidR="00D07D11" w:rsidRPr="00D948B3" w:rsidRDefault="00D07D11" w:rsidP="0076377C">
      <w:pPr>
        <w:ind w:firstLine="280"/>
        <w:jc w:val="center"/>
        <w:rPr>
          <w:rFonts w:ascii="IPA P明朝" w:eastAsia="IPA P明朝" w:hAnsi="IPA P明朝"/>
          <w:sz w:val="28"/>
          <w:szCs w:val="28"/>
        </w:rPr>
      </w:pPr>
    </w:p>
    <w:p w14:paraId="6ABF6822" w14:textId="77777777" w:rsidR="00D07D11" w:rsidRPr="00D948B3" w:rsidRDefault="00D07D11" w:rsidP="0076377C">
      <w:pPr>
        <w:ind w:firstLine="280"/>
        <w:jc w:val="center"/>
        <w:rPr>
          <w:rFonts w:ascii="IPA P明朝" w:eastAsia="IPA P明朝" w:hAnsi="IPA P明朝"/>
          <w:sz w:val="28"/>
          <w:szCs w:val="28"/>
        </w:rPr>
      </w:pPr>
    </w:p>
    <w:p w14:paraId="4C0ABFBC" w14:textId="77777777" w:rsidR="00D07D11" w:rsidRPr="00D948B3" w:rsidRDefault="00D07D11" w:rsidP="0076377C">
      <w:pPr>
        <w:ind w:firstLine="280"/>
        <w:jc w:val="center"/>
        <w:rPr>
          <w:rFonts w:ascii="IPA P明朝" w:eastAsia="IPA P明朝" w:hAnsi="IPA P明朝"/>
          <w:sz w:val="28"/>
          <w:szCs w:val="28"/>
        </w:rPr>
      </w:pPr>
    </w:p>
    <w:p w14:paraId="536A71E7" w14:textId="77777777" w:rsidR="00D07D11" w:rsidRPr="00D948B3" w:rsidRDefault="00D07D11" w:rsidP="0076377C">
      <w:pPr>
        <w:ind w:firstLine="280"/>
        <w:jc w:val="center"/>
        <w:rPr>
          <w:rFonts w:ascii="IPA P明朝" w:eastAsia="IPA P明朝" w:hAnsi="IPA P明朝"/>
          <w:sz w:val="28"/>
          <w:szCs w:val="28"/>
        </w:rPr>
      </w:pPr>
    </w:p>
    <w:p w14:paraId="35A08642" w14:textId="77777777" w:rsidR="00D07D11" w:rsidRPr="00D948B3" w:rsidRDefault="00D07D11" w:rsidP="0076377C">
      <w:pPr>
        <w:ind w:firstLine="280"/>
        <w:jc w:val="center"/>
        <w:rPr>
          <w:rFonts w:ascii="IPA P明朝" w:eastAsia="IPA P明朝" w:hAnsi="IPA P明朝"/>
          <w:sz w:val="28"/>
          <w:szCs w:val="28"/>
        </w:rPr>
      </w:pPr>
    </w:p>
    <w:p w14:paraId="6A4B558F" w14:textId="77777777" w:rsidR="00D07D11" w:rsidRPr="00D948B3" w:rsidRDefault="00D07D11" w:rsidP="0076377C">
      <w:pPr>
        <w:ind w:firstLine="280"/>
        <w:jc w:val="center"/>
        <w:rPr>
          <w:rFonts w:ascii="IPA P明朝" w:eastAsia="IPA P明朝" w:hAnsi="IPA P明朝"/>
          <w:sz w:val="28"/>
          <w:szCs w:val="28"/>
        </w:rPr>
      </w:pPr>
    </w:p>
    <w:p w14:paraId="62D65602" w14:textId="77777777" w:rsidR="00FE6CFB" w:rsidRPr="00D948B3" w:rsidRDefault="00FE6CFB" w:rsidP="0076377C">
      <w:pPr>
        <w:ind w:firstLine="280"/>
        <w:jc w:val="center"/>
        <w:rPr>
          <w:rFonts w:ascii="IPA P明朝" w:eastAsia="IPA P明朝" w:hAnsi="IPA P明朝"/>
          <w:sz w:val="28"/>
          <w:szCs w:val="28"/>
        </w:rPr>
      </w:pPr>
    </w:p>
    <w:p w14:paraId="53AE6F81" w14:textId="77777777" w:rsidR="00FE6CFB" w:rsidRPr="00D948B3" w:rsidRDefault="00FE6CFB" w:rsidP="0076377C">
      <w:pPr>
        <w:ind w:firstLine="280"/>
        <w:jc w:val="center"/>
        <w:rPr>
          <w:rFonts w:ascii="IPA P明朝" w:eastAsia="IPA P明朝" w:hAnsi="IPA P明朝"/>
          <w:sz w:val="28"/>
          <w:szCs w:val="28"/>
        </w:rPr>
      </w:pPr>
    </w:p>
    <w:p w14:paraId="65F88D77" w14:textId="73349AA9" w:rsidR="00FE6CFB" w:rsidRPr="00D948B3" w:rsidRDefault="00FE6CFB" w:rsidP="001F19AD">
      <w:pPr>
        <w:ind w:firstLine="280"/>
        <w:jc w:val="center"/>
        <w:rPr>
          <w:rFonts w:ascii="IPA P明朝" w:eastAsia="IPA P明朝" w:hAnsi="IPA P明朝"/>
          <w:sz w:val="28"/>
          <w:szCs w:val="28"/>
        </w:rPr>
      </w:pPr>
    </w:p>
    <w:p w14:paraId="7FC19455" w14:textId="49471080" w:rsidR="00D76451" w:rsidRPr="00D948B3" w:rsidRDefault="001F19AD" w:rsidP="0076377C">
      <w:pPr>
        <w:ind w:firstLine="280"/>
        <w:jc w:val="center"/>
        <w:rPr>
          <w:rFonts w:ascii="IPA P明朝" w:eastAsia="IPA P明朝" w:hAnsi="IPA P明朝"/>
          <w:sz w:val="28"/>
          <w:szCs w:val="28"/>
        </w:rPr>
        <w:sectPr w:rsidR="00D76451" w:rsidRPr="00D948B3" w:rsidSect="000426AB">
          <w:headerReference w:type="default" r:id="rId16"/>
          <w:footerReference w:type="even" r:id="rId17"/>
          <w:footerReference w:type="first" r:id="rId18"/>
          <w:type w:val="evenPage"/>
          <w:pgSz w:w="16839" w:h="11907" w:orient="landscape" w:code="9"/>
          <w:pgMar w:top="2268" w:right="1440" w:bottom="2268" w:left="1440" w:header="851" w:footer="992" w:gutter="0"/>
          <w:pgNumType w:fmt="japaneseCounting" w:start="1"/>
          <w:cols w:space="562"/>
          <w:textDirection w:val="tbRl"/>
          <w:docGrid w:type="lines" w:linePitch="517" w:charSpace="35586"/>
        </w:sectPr>
      </w:pPr>
      <w:r w:rsidRPr="00D948B3">
        <w:rPr>
          <w:rFonts w:ascii="IPA P明朝" w:eastAsia="IPA P明朝" w:hAnsi="IPA P明朝"/>
          <w:noProof/>
          <w:sz w:val="28"/>
          <w:szCs w:val="28"/>
        </w:rPr>
        <mc:AlternateContent>
          <mc:Choice Requires="wps">
            <w:drawing>
              <wp:anchor distT="0" distB="0" distL="114300" distR="114300" simplePos="0" relativeHeight="251661312" behindDoc="0" locked="0" layoutInCell="1" allowOverlap="1" wp14:editId="524F8AB0">
                <wp:simplePos x="0" y="0"/>
                <wp:positionH relativeFrom="column">
                  <wp:posOffset>-2544473</wp:posOffset>
                </wp:positionH>
                <wp:positionV relativeFrom="paragraph">
                  <wp:posOffset>4858262</wp:posOffset>
                </wp:positionV>
                <wp:extent cx="4135271" cy="975815"/>
                <wp:effectExtent l="0" t="0" r="0" b="0"/>
                <wp:wrapNone/>
                <wp:docPr id="263" name="テキスト ボックス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271" cy="975815"/>
                        </a:xfrm>
                        <a:prstGeom prst="rect">
                          <a:avLst/>
                        </a:prstGeom>
                        <a:noFill/>
                        <a:ln w="9525">
                          <a:noFill/>
                          <a:miter lim="800000"/>
                          <a:headEnd/>
                          <a:tailEnd/>
                        </a:ln>
                      </wps:spPr>
                      <wps:txbx>
                        <w:txbxContent>
                          <w:p w14:paraId="081BF873" w14:textId="05A79D4A" w:rsidR="003C2810" w:rsidRPr="007E43E4" w:rsidRDefault="003C2810" w:rsidP="007E43E4">
                            <w:pPr>
                              <w:spacing w:line="200" w:lineRule="exact"/>
                              <w:ind w:firstLineChars="0" w:firstLine="0"/>
                              <w:rPr>
                                <w:rFonts w:ascii="HGPｺﾞｼｯｸM" w:eastAsia="HGPｺﾞｼｯｸM"/>
                                <w:sz w:val="16"/>
                                <w:szCs w:val="16"/>
                              </w:rPr>
                            </w:pPr>
                            <w:r w:rsidRPr="007E43E4">
                              <w:rPr>
                                <w:rFonts w:ascii="HGPｺﾞｼｯｸM" w:eastAsia="HGPｺﾞｼｯｸM" w:hint="eastAsia"/>
                                <w:sz w:val="16"/>
                                <w:szCs w:val="16"/>
                              </w:rPr>
                              <w:t>日本人ではない外国人に向け</w:t>
                            </w:r>
                            <w:r>
                              <w:rPr>
                                <w:rFonts w:ascii="HGPｺﾞｼｯｸM" w:eastAsia="HGPｺﾞｼｯｸM" w:hint="eastAsia"/>
                                <w:sz w:val="16"/>
                                <w:szCs w:val="16"/>
                              </w:rPr>
                              <w:t>て</w:t>
                            </w:r>
                            <w:r w:rsidRPr="007E43E4">
                              <w:rPr>
                                <w:rFonts w:ascii="HGPｺﾞｼｯｸM" w:eastAsia="HGPｺﾞｼｯｸM" w:hint="eastAsia"/>
                                <w:sz w:val="16"/>
                                <w:szCs w:val="16"/>
                              </w:rPr>
                              <w:t>という意味</w:t>
                            </w:r>
                            <w:r>
                              <w:rPr>
                                <w:rFonts w:ascii="HGPｺﾞｼｯｸM" w:eastAsia="HGPｺﾞｼｯｸM" w:hint="eastAsia"/>
                                <w:sz w:val="16"/>
                                <w:szCs w:val="16"/>
                              </w:rPr>
                              <w:t>ではなく、外国に心馳せる明治４３年頃の日本人の読者を主としたのかもしれない。この年は日露戦争から５年後、日韓併合もあった年。当時の日本は大日本帝國の時代であり、日本列島の外にも国土を持っていた。日本人の多くはきっと当時も東京なり横浜なり、西欧の都市部に伝え聞く近代文明的な世界に少なからず心が旅していたのではなかろうか。そう考えると、この言葉、現代人もまたここでいう外國に在る人々の様な気もする。日本の原風景の重み付けを担う伝承の数々に興味を抱き、知り、そして伝える発端となれば幸いである。</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63" o:spid="_x0000_s1026" type="#_x0000_t202" style="position:absolute;left:0;text-align:left;margin-left:-200.35pt;margin-top:382.55pt;width:325.6pt;height:7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" filled="f" stroked="f">
                <v:textbox style="layout-flow:vertical-ideographic">
                  <w:txbxContent>
                    <w:p w14:paraId="081BF873" w14:textId="05A79D4A" w:rsidR="003C2810" w:rsidRPr="007E43E4" w:rsidRDefault="003C2810" w:rsidP="007E43E4">
                      <w:pPr>
                        <w:spacing w:line="200" w:lineRule="exact"/>
                        <w:ind w:firstLineChars="0" w:firstLine="0"/>
                        <w:rPr>
                          <w:rFonts w:ascii="HGPｺﾞｼｯｸM" w:eastAsia="HGPｺﾞｼｯｸM"/>
                          <w:sz w:val="16"/>
                          <w:szCs w:val="16"/>
                        </w:rPr>
                      </w:pPr>
                      <w:r w:rsidRPr="007E43E4">
                        <w:rPr>
                          <w:rFonts w:ascii="HGPｺﾞｼｯｸM" w:eastAsia="HGPｺﾞｼｯｸM" w:hint="eastAsia"/>
                          <w:sz w:val="16"/>
                          <w:szCs w:val="16"/>
                        </w:rPr>
                        <w:t>日本人ではない外国人に向け</w:t>
                      </w:r>
                      <w:r>
                        <w:rPr>
                          <w:rFonts w:ascii="HGPｺﾞｼｯｸM" w:eastAsia="HGPｺﾞｼｯｸM" w:hint="eastAsia"/>
                          <w:sz w:val="16"/>
                          <w:szCs w:val="16"/>
                        </w:rPr>
                        <w:t>て</w:t>
                      </w:r>
                      <w:r w:rsidRPr="007E43E4">
                        <w:rPr>
                          <w:rFonts w:ascii="HGPｺﾞｼｯｸM" w:eastAsia="HGPｺﾞｼｯｸM" w:hint="eastAsia"/>
                          <w:sz w:val="16"/>
                          <w:szCs w:val="16"/>
                        </w:rPr>
                        <w:t>という意味</w:t>
                      </w:r>
                      <w:r>
                        <w:rPr>
                          <w:rFonts w:ascii="HGPｺﾞｼｯｸM" w:eastAsia="HGPｺﾞｼｯｸM" w:hint="eastAsia"/>
                          <w:sz w:val="16"/>
                          <w:szCs w:val="16"/>
                        </w:rPr>
                        <w:t>ではなく、外国に心馳せる明治４３年頃の日本人の読者を主としたのかもしれない。この年は日露戦争から５年後、日韓併合もあった年。当時の日本は大日本帝國の時代であり、日本列島の外にも国土を持っていた。日本人の多くはきっと当時も東京なり横浜なり、西欧の都市部に伝え聞く近代文明的な世界に少なからず心が旅していたのではなかろうか。そう考えると、この言葉、現代人もまたここでいう外國に在る人々の様な気もする。日本の原風景の重み付けを担う伝承の数々に興味を抱き、知り、そして伝える発端となれば幸いである。</w:t>
                      </w:r>
                    </w:p>
                  </w:txbxContent>
                </v:textbox>
              </v:shape>
            </w:pict>
          </mc:Fallback>
        </mc:AlternateConten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このしょ</w:t>
            </w:r>
          </w:rt>
          <w:rubyBase>
            <w:r w:rsidR="00EE3903">
              <w:rPr>
                <w:rFonts w:ascii="IPA P明朝" w:eastAsia="IPA P明朝" w:hAnsi="IPA P明朝"/>
                <w:sz w:val="28"/>
                <w:szCs w:val="28"/>
              </w:rPr>
              <w:t>此書</w:t>
            </w:r>
          </w:rubyBase>
        </w:ruby>
      </w:r>
      <w:r w:rsidR="00EE3903" w:rsidRPr="00D948B3">
        <w:rPr>
          <w:rFonts w:ascii="IPA P明朝" w:eastAsia="IPA P明朝" w:hAnsi="IPA P明朝" w:hint="eastAsia"/>
          <w:sz w:val="28"/>
          <w:szCs w:val="28"/>
        </w:rPr>
        <w:t>を</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がいこく</w:t>
            </w:r>
          </w:rt>
          <w:rubyBase>
            <w:r w:rsidR="00EE3903">
              <w:rPr>
                <w:rFonts w:ascii="IPA P明朝" w:eastAsia="IPA P明朝" w:hAnsi="IPA P明朝"/>
                <w:sz w:val="28"/>
                <w:szCs w:val="28"/>
              </w:rPr>
              <w:t>外國</w:t>
            </w:r>
          </w:rubyBase>
        </w:ruby>
      </w:r>
      <w:r w:rsidR="00EE3903" w:rsidRPr="00D948B3">
        <w:rPr>
          <w:rFonts w:ascii="IPA P明朝" w:eastAsia="IPA P明朝" w:hAnsi="IPA P明朝" w:hint="eastAsia"/>
          <w:sz w:val="28"/>
          <w:szCs w:val="28"/>
        </w:rPr>
        <w:t>に</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あ</w:t>
            </w:r>
          </w:rt>
          <w:rubyBase>
            <w:r w:rsidR="00EE3903">
              <w:rPr>
                <w:rFonts w:ascii="IPA P明朝" w:eastAsia="IPA P明朝" w:hAnsi="IPA P明朝"/>
                <w:sz w:val="28"/>
                <w:szCs w:val="28"/>
              </w:rPr>
              <w:t>在</w:t>
            </w:r>
          </w:rubyBase>
        </w:ruby>
      </w:r>
      <w:r w:rsidR="00EE3903" w:rsidRPr="00D948B3">
        <w:rPr>
          <w:rFonts w:ascii="IPA P明朝" w:eastAsia="IPA P明朝" w:hAnsi="IPA P明朝" w:hint="eastAsia"/>
          <w:sz w:val="28"/>
          <w:szCs w:val="28"/>
        </w:rPr>
        <w:t>る</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ひとびと</w:t>
            </w:r>
          </w:rt>
          <w:rubyBase>
            <w:r w:rsidR="00EE3903">
              <w:rPr>
                <w:rFonts w:ascii="IPA P明朝" w:eastAsia="IPA P明朝" w:hAnsi="IPA P明朝"/>
                <w:sz w:val="28"/>
                <w:szCs w:val="28"/>
              </w:rPr>
              <w:t>人々</w:t>
            </w:r>
          </w:rubyBase>
        </w:ruby>
      </w:r>
      <w:r w:rsidR="00EE3903" w:rsidRPr="00D948B3">
        <w:rPr>
          <w:rFonts w:ascii="IPA P明朝" w:eastAsia="IPA P明朝" w:hAnsi="IPA P明朝" w:hint="eastAsia"/>
          <w:sz w:val="28"/>
          <w:szCs w:val="28"/>
        </w:rPr>
        <w:t>に</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てい</w:t>
            </w:r>
          </w:rt>
          <w:rubyBase>
            <w:r w:rsidR="00EE3903">
              <w:rPr>
                <w:rFonts w:ascii="IPA P明朝" w:eastAsia="IPA P明朝" w:hAnsi="IPA P明朝"/>
                <w:sz w:val="28"/>
                <w:szCs w:val="28"/>
              </w:rPr>
              <w:t>呈</w:t>
            </w:r>
          </w:rubyBase>
        </w:ruby>
      </w:r>
      <w:r w:rsidR="00EE3903" w:rsidRPr="00D948B3">
        <w:rPr>
          <w:rFonts w:ascii="IPA P明朝" w:eastAsia="IPA P明朝" w:hAnsi="IPA P明朝" w:hint="eastAsia"/>
          <w:sz w:val="28"/>
          <w:szCs w:val="28"/>
        </w:rPr>
        <w:t>す</w:t>
      </w:r>
    </w:p>
    <w:p w14:paraId="5D89B395" w14:textId="67FFE5CB" w:rsidR="00FE6CFB" w:rsidRPr="00D948B3" w:rsidRDefault="00EE3903" w:rsidP="00F87651">
      <w:pPr>
        <w:spacing w:line="62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この</w:t>
            </w:r>
          </w:rt>
          <w:rubyBase>
            <w:r w:rsidR="00EE3903">
              <w:rPr>
                <w:rFonts w:ascii="IPA P明朝" w:eastAsia="IPA P明朝" w:hAnsi="IPA P明朝"/>
                <w:sz w:val="28"/>
                <w:szCs w:val="28"/>
              </w:rPr>
              <w:t>此</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はなし</w:t>
            </w:r>
          </w:rt>
          <w:rubyBase>
            <w:r w:rsidR="00EE3903">
              <w:rPr>
                <w:rFonts w:ascii="IPA P明朝" w:eastAsia="IPA P明朝" w:hAnsi="IPA P明朝"/>
                <w:sz w:val="28"/>
                <w:szCs w:val="28"/>
              </w:rPr>
              <w:t>話</w:t>
            </w:r>
          </w:rubyBase>
        </w:ruby>
      </w:r>
      <w:r w:rsidRPr="00D948B3">
        <w:rPr>
          <w:rFonts w:ascii="IPA P明朝" w:eastAsia="IPA P明朝" w:hAnsi="IPA P明朝" w:hint="eastAsia"/>
          <w:sz w:val="28"/>
          <w:szCs w:val="28"/>
        </w:rPr>
        <w:t>はすべて</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とおの</w:t>
            </w:r>
          </w:rt>
          <w:rubyBase>
            <w:r w:rsidR="00EE3903">
              <w:rPr>
                <w:rFonts w:ascii="IPA P明朝" w:eastAsia="IPA P明朝" w:hAnsi="IPA P明朝"/>
                <w:sz w:val="28"/>
                <w:szCs w:val="28"/>
              </w:rPr>
              <w:t>遠野</w:t>
            </w:r>
          </w:rubyBase>
        </w:ruby>
      </w:r>
      <w:r w:rsidRPr="00D948B3">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ひと</w:t>
            </w:r>
          </w:rt>
          <w:rubyBase>
            <w:r w:rsidR="00EE3903">
              <w:rPr>
                <w:rFonts w:ascii="IPA P明朝" w:eastAsia="IPA P明朝" w:hAnsi="IPA P明朝"/>
                <w:sz w:val="28"/>
                <w:szCs w:val="28"/>
              </w:rPr>
              <w:t>人</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ささき</w:t>
            </w:r>
          </w:rt>
          <w:rubyBase>
            <w:r w:rsidR="00EE3903">
              <w:rPr>
                <w:rFonts w:ascii="IPA P明朝" w:eastAsia="IPA P明朝" w:hAnsi="IPA P明朝"/>
                <w:sz w:val="28"/>
                <w:szCs w:val="28"/>
              </w:rPr>
              <w:t>佐々木</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きょうせき</w:t>
            </w:r>
          </w:rt>
          <w:rubyBase>
            <w:r w:rsidR="00EE3903">
              <w:rPr>
                <w:rFonts w:ascii="IPA P明朝" w:eastAsia="IPA P明朝" w:hAnsi="IPA P明朝"/>
                <w:sz w:val="28"/>
                <w:szCs w:val="28"/>
              </w:rPr>
              <w:t>鏡石</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くん</w:t>
            </w:r>
          </w:rt>
          <w:rubyBase>
            <w:r w:rsidR="00EE3903">
              <w:rPr>
                <w:rFonts w:ascii="IPA P明朝" w:eastAsia="IPA P明朝" w:hAnsi="IPA P明朝"/>
                <w:sz w:val="28"/>
                <w:szCs w:val="28"/>
              </w:rPr>
              <w:t>君</w:t>
            </w:r>
          </w:rubyBase>
        </w:ruby>
      </w:r>
      <w:r w:rsidRPr="00D948B3">
        <w:rPr>
          <w:rFonts w:ascii="IPA P明朝" w:eastAsia="IPA P明朝" w:hAnsi="IPA P明朝" w:hint="eastAsia"/>
          <w:sz w:val="28"/>
          <w:szCs w:val="28"/>
        </w:rPr>
        <w:t>より</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き</w:t>
            </w:r>
          </w:rt>
          <w:rubyBase>
            <w:r w:rsidR="00EE3903">
              <w:rPr>
                <w:rFonts w:ascii="IPA P明朝" w:eastAsia="IPA P明朝" w:hAnsi="IPA P明朝"/>
                <w:sz w:val="28"/>
                <w:szCs w:val="28"/>
              </w:rPr>
              <w:t>聞</w:t>
            </w:r>
          </w:rubyBase>
        </w:ruby>
      </w:r>
      <w:r w:rsidRPr="00D948B3">
        <w:rPr>
          <w:rFonts w:ascii="IPA P明朝" w:eastAsia="IPA P明朝" w:hAnsi="IPA P明朝" w:hint="eastAsia"/>
          <w:sz w:val="28"/>
          <w:szCs w:val="28"/>
        </w:rPr>
        <w:t>きたり</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さく</w:t>
            </w:r>
          </w:rt>
          <w:rubyBase>
            <w:r w:rsidR="00EE3903">
              <w:rPr>
                <w:rFonts w:ascii="IPA P明朝" w:eastAsia="IPA P明朝" w:hAnsi="IPA P明朝"/>
                <w:sz w:val="28"/>
                <w:szCs w:val="28"/>
              </w:rPr>
              <w:t>昨</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めいじ</w:t>
            </w:r>
          </w:rt>
          <w:rubyBase>
            <w:r w:rsidR="00EE3903">
              <w:rPr>
                <w:rFonts w:ascii="IPA P明朝" w:eastAsia="IPA P明朝" w:hAnsi="IPA P明朝"/>
                <w:sz w:val="28"/>
                <w:szCs w:val="28"/>
              </w:rPr>
              <w:t>明治</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よんじゅうに</w:t>
            </w:r>
          </w:rt>
          <w:rubyBase>
            <w:r w:rsidR="00EE3903">
              <w:rPr>
                <w:rFonts w:ascii="IPA P明朝" w:eastAsia="IPA P明朝" w:hAnsi="IPA P明朝"/>
                <w:sz w:val="28"/>
                <w:szCs w:val="28"/>
              </w:rPr>
              <w:t>四十二</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ねん</w:t>
            </w:r>
          </w:rt>
          <w:rubyBase>
            <w:r w:rsidR="00EE3903">
              <w:rPr>
                <w:rFonts w:ascii="IPA P明朝" w:eastAsia="IPA P明朝" w:hAnsi="IPA P明朝"/>
                <w:sz w:val="28"/>
                <w:szCs w:val="28"/>
              </w:rPr>
              <w:t>年</w:t>
            </w:r>
          </w:rubyBase>
        </w:ruby>
      </w:r>
      <w:r w:rsidRPr="00D948B3">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に</w:t>
            </w:r>
          </w:rt>
          <w:rubyBase>
            <w:r w:rsidR="00EE3903">
              <w:rPr>
                <w:rFonts w:ascii="IPA P明朝" w:eastAsia="IPA P明朝" w:hAnsi="IPA P明朝"/>
                <w:sz w:val="28"/>
                <w:szCs w:val="28"/>
              </w:rPr>
              <w:t>ニ</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がつ</w:t>
            </w:r>
          </w:rt>
          <w:rubyBase>
            <w:r w:rsidR="00EE3903">
              <w:rPr>
                <w:rFonts w:ascii="IPA P明朝" w:eastAsia="IPA P明朝" w:hAnsi="IPA P明朝"/>
                <w:sz w:val="28"/>
                <w:szCs w:val="28"/>
              </w:rPr>
              <w:t>月</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ころ</w:t>
            </w:r>
          </w:rt>
          <w:rubyBase>
            <w:r w:rsidR="00EE3903">
              <w:rPr>
                <w:rFonts w:ascii="IPA P明朝" w:eastAsia="IPA P明朝" w:hAnsi="IPA P明朝"/>
                <w:sz w:val="28"/>
                <w:szCs w:val="28"/>
              </w:rPr>
              <w:t>頃</w:t>
            </w:r>
          </w:rubyBase>
        </w:ruby>
      </w:r>
      <w:r w:rsidRPr="00D948B3">
        <w:rPr>
          <w:rFonts w:ascii="IPA P明朝" w:eastAsia="IPA P明朝" w:hAnsi="IPA P明朝" w:hint="eastAsia"/>
          <w:sz w:val="28"/>
          <w:szCs w:val="28"/>
        </w:rPr>
        <w:t>より</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はじ</w:t>
            </w:r>
          </w:rt>
          <w:rubyBase>
            <w:r w:rsidR="00EE3903">
              <w:rPr>
                <w:rFonts w:ascii="IPA P明朝" w:eastAsia="IPA P明朝" w:hAnsi="IPA P明朝"/>
                <w:sz w:val="28"/>
                <w:szCs w:val="28"/>
              </w:rPr>
              <w:t>始</w:t>
            </w:r>
          </w:rubyBase>
        </w:ruby>
      </w:r>
      <w:r w:rsidRPr="00D948B3">
        <w:rPr>
          <w:rFonts w:ascii="IPA P明朝" w:eastAsia="IPA P明朝" w:hAnsi="IPA P明朝" w:hint="eastAsia"/>
          <w:sz w:val="28"/>
          <w:szCs w:val="28"/>
        </w:rPr>
        <w:t>めて</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やぶん</w:t>
            </w:r>
          </w:rt>
          <w:rubyBase>
            <w:r w:rsidR="00EE3903">
              <w:rPr>
                <w:rFonts w:ascii="IPA P明朝" w:eastAsia="IPA P明朝" w:hAnsi="IPA P明朝"/>
                <w:sz w:val="28"/>
                <w:szCs w:val="28"/>
              </w:rPr>
              <w:t>夜分</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おりおり</w:t>
            </w:r>
          </w:rt>
          <w:rubyBase>
            <w:r w:rsidR="00EE3903">
              <w:rPr>
                <w:rFonts w:ascii="IPA P明朝" w:eastAsia="IPA P明朝" w:hAnsi="IPA P明朝"/>
                <w:sz w:val="28"/>
                <w:szCs w:val="28"/>
              </w:rPr>
              <w:t>折々</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たず</w:t>
            </w:r>
          </w:rt>
          <w:rubyBase>
            <w:r w:rsidR="00EE3903">
              <w:rPr>
                <w:rFonts w:ascii="IPA P明朝" w:eastAsia="IPA P明朝" w:hAnsi="IPA P明朝"/>
                <w:sz w:val="28"/>
                <w:szCs w:val="28"/>
              </w:rPr>
              <w:t>訪</w:t>
            </w:r>
          </w:rubyBase>
        </w:ruby>
      </w:r>
      <w:r w:rsidRPr="00D948B3">
        <w:rPr>
          <w:rFonts w:ascii="IPA P明朝" w:eastAsia="IPA P明朝" w:hAnsi="IPA P明朝" w:hint="eastAsia"/>
          <w:sz w:val="28"/>
          <w:szCs w:val="28"/>
        </w:rPr>
        <w:t>ね</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きた</w:t>
            </w:r>
          </w:rt>
          <w:rubyBase>
            <w:r w:rsidR="00EE3903">
              <w:rPr>
                <w:rFonts w:ascii="IPA P明朝" w:eastAsia="IPA P明朝" w:hAnsi="IPA P明朝"/>
                <w:sz w:val="28"/>
                <w:szCs w:val="28"/>
              </w:rPr>
              <w:t>來</w:t>
            </w:r>
          </w:rubyBase>
        </w:ruby>
      </w:r>
      <w:r w:rsidRPr="00D948B3">
        <w:rPr>
          <w:rFonts w:ascii="IPA P明朝" w:eastAsia="IPA P明朝" w:hAnsi="IPA P明朝" w:hint="eastAsia"/>
          <w:sz w:val="28"/>
          <w:szCs w:val="28"/>
        </w:rPr>
        <w:t>り</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この</w:t>
            </w:r>
          </w:rt>
          <w:rubyBase>
            <w:r w:rsidR="00EE3903">
              <w:rPr>
                <w:rFonts w:ascii="IPA P明朝" w:eastAsia="IPA P明朝" w:hAnsi="IPA P明朝"/>
                <w:sz w:val="28"/>
                <w:szCs w:val="28"/>
              </w:rPr>
              <w:t>此</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はなし</w:t>
            </w:r>
          </w:rt>
          <w:rubyBase>
            <w:r w:rsidR="00EE3903">
              <w:rPr>
                <w:rFonts w:ascii="IPA P明朝" w:eastAsia="IPA P明朝" w:hAnsi="IPA P明朝"/>
                <w:sz w:val="28"/>
                <w:szCs w:val="28"/>
              </w:rPr>
              <w:t>話</w:t>
            </w:r>
          </w:rubyBase>
        </w:ruby>
      </w:r>
      <w:r w:rsidRPr="00D948B3">
        <w:rPr>
          <w:rFonts w:ascii="IPA P明朝" w:eastAsia="IPA P明朝" w:hAnsi="IPA P明朝" w:hint="eastAsia"/>
          <w:sz w:val="28"/>
          <w:szCs w:val="28"/>
        </w:rPr>
        <w:t>をせられしを</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ひっき</w:t>
            </w:r>
          </w:rt>
          <w:rubyBase>
            <w:r w:rsidR="00EE3903">
              <w:rPr>
                <w:rFonts w:ascii="IPA P明朝" w:eastAsia="IPA P明朝" w:hAnsi="IPA P明朝"/>
                <w:sz w:val="28"/>
                <w:szCs w:val="28"/>
              </w:rPr>
              <w:t>筆記</w:t>
            </w:r>
          </w:rubyBase>
        </w:ruby>
      </w:r>
      <w:r w:rsidRPr="00D948B3">
        <w:rPr>
          <w:rFonts w:ascii="IPA P明朝" w:eastAsia="IPA P明朝" w:hAnsi="IPA P明朝" w:hint="eastAsia"/>
          <w:sz w:val="28"/>
          <w:szCs w:val="28"/>
        </w:rPr>
        <w:t>せしなり。</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じぶん</w:t>
            </w:r>
          </w:rt>
          <w:rubyBase>
            <w:r w:rsidR="00EE3903">
              <w:rPr>
                <w:rFonts w:ascii="IPA P明朝" w:eastAsia="IPA P明朝" w:hAnsi="IPA P明朝"/>
                <w:sz w:val="28"/>
                <w:szCs w:val="28"/>
              </w:rPr>
              <w:t>自分</w:t>
            </w:r>
          </w:rubyBase>
        </w:ruby>
      </w:r>
      <w:r w:rsidRPr="00D948B3">
        <w:rPr>
          <w:rFonts w:ascii="IPA P明朝" w:eastAsia="IPA P明朝" w:hAnsi="IPA P明朝" w:hint="eastAsia"/>
          <w:sz w:val="28"/>
          <w:szCs w:val="28"/>
        </w:rPr>
        <w:t>も</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また</w:t>
            </w:r>
          </w:rt>
          <w:rubyBase>
            <w:r w:rsidR="00EE3903">
              <w:rPr>
                <w:rFonts w:ascii="IPA P明朝" w:eastAsia="IPA P明朝" w:hAnsi="IPA P明朝"/>
                <w:sz w:val="28"/>
                <w:szCs w:val="28"/>
              </w:rPr>
              <w:t>亦</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いち</w:t>
            </w:r>
          </w:rt>
          <w:rubyBase>
            <w:r w:rsidR="00EE3903">
              <w:rPr>
                <w:rFonts w:ascii="IPA P明朝" w:eastAsia="IPA P明朝" w:hAnsi="IPA P明朝"/>
                <w:sz w:val="28"/>
                <w:szCs w:val="28"/>
              </w:rPr>
              <w:t>一</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じ</w:t>
            </w:r>
          </w:rt>
          <w:rubyBase>
            <w:r w:rsidR="00EE3903">
              <w:rPr>
                <w:rFonts w:ascii="IPA P明朝" w:eastAsia="IPA P明朝" w:hAnsi="IPA P明朝"/>
                <w:sz w:val="28"/>
                <w:szCs w:val="28"/>
              </w:rPr>
              <w:t>字</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いっく</w:t>
            </w:r>
          </w:rt>
          <w:rubyBase>
            <w:r w:rsidR="00EE3903">
              <w:rPr>
                <w:rFonts w:ascii="IPA P明朝" w:eastAsia="IPA P明朝" w:hAnsi="IPA P明朝"/>
                <w:sz w:val="28"/>
                <w:szCs w:val="28"/>
              </w:rPr>
              <w:t>一句</w:t>
            </w:r>
          </w:rubyBase>
        </w:ruby>
      </w:r>
      <w:r w:rsidRPr="00D948B3">
        <w:rPr>
          <w:rFonts w:ascii="IPA P明朝" w:eastAsia="IPA P明朝" w:hAnsi="IPA P明朝" w:hint="eastAsia"/>
          <w:sz w:val="28"/>
          <w:szCs w:val="28"/>
        </w:rPr>
        <w:t>をも</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かげん</w:t>
            </w:r>
          </w:rt>
          <w:rubyBase>
            <w:r w:rsidR="00EE3903">
              <w:rPr>
                <w:rFonts w:ascii="IPA P明朝" w:eastAsia="IPA P明朝" w:hAnsi="IPA P明朝"/>
                <w:sz w:val="28"/>
                <w:szCs w:val="28"/>
              </w:rPr>
              <w:t>加減</w:t>
            </w:r>
          </w:rubyBase>
        </w:ruby>
      </w:r>
      <w:r w:rsidRPr="00D948B3">
        <w:rPr>
          <w:rFonts w:ascii="IPA P明朝" w:eastAsia="IPA P明朝" w:hAnsi="IPA P明朝" w:hint="eastAsia"/>
          <w:sz w:val="28"/>
          <w:szCs w:val="28"/>
        </w:rPr>
        <w:t>せず</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かんじたる</w:t>
            </w:r>
          </w:rt>
          <w:rubyBase>
            <w:r w:rsidR="00EE3903">
              <w:rPr>
                <w:rFonts w:ascii="IPA P明朝" w:eastAsia="IPA P明朝" w:hAnsi="IPA P明朝"/>
                <w:sz w:val="28"/>
                <w:szCs w:val="28"/>
              </w:rPr>
              <w:t>感じたる</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まま</w:t>
            </w:r>
          </w:rt>
          <w:rubyBase>
            <w:r w:rsidR="00EE3903">
              <w:rPr>
                <w:rFonts w:ascii="IPA P明朝" w:eastAsia="IPA P明朝" w:hAnsi="IPA P明朝"/>
                <w:sz w:val="28"/>
                <w:szCs w:val="28"/>
              </w:rPr>
              <w:t>まゝ</w:t>
            </w:r>
          </w:rubyBase>
        </w:ruby>
      </w:r>
      <w:r w:rsidRPr="00D948B3">
        <w:rPr>
          <w:rFonts w:ascii="IPA P明朝" w:eastAsia="IPA P明朝" w:hAnsi="IPA P明朝" w:hint="eastAsia"/>
          <w:sz w:val="28"/>
          <w:szCs w:val="28"/>
        </w:rPr>
        <w:t>を</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かき</w:t>
            </w:r>
          </w:rt>
          <w:rubyBase>
            <w:r w:rsidR="00EE3903">
              <w:rPr>
                <w:rFonts w:ascii="IPA P明朝" w:eastAsia="IPA P明朝" w:hAnsi="IPA P明朝"/>
                <w:sz w:val="28"/>
                <w:szCs w:val="28"/>
              </w:rPr>
              <w:t>書き</w:t>
            </w:r>
          </w:rubyBase>
        </w:ruby>
      </w:r>
      <w:r w:rsidRPr="00D948B3">
        <w:rPr>
          <w:rFonts w:ascii="IPA P明朝" w:eastAsia="IPA P明朝" w:hAnsi="IPA P明朝" w:hint="eastAsia"/>
          <w:sz w:val="28"/>
          <w:szCs w:val="28"/>
        </w:rPr>
        <w:t>たり。</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おも</w:t>
            </w:r>
          </w:rt>
          <w:rubyBase>
            <w:r w:rsidR="00EE3903">
              <w:rPr>
                <w:rFonts w:ascii="IPA P明朝" w:eastAsia="IPA P明朝" w:hAnsi="IPA P明朝"/>
                <w:sz w:val="28"/>
                <w:szCs w:val="28"/>
              </w:rPr>
              <w:t>思</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う</w:t>
            </w:r>
          </w:rt>
          <w:rubyBase>
            <w:r w:rsidR="00EE3903">
              <w:rPr>
                <w:rFonts w:ascii="IPA P明朝" w:eastAsia="IPA P明朝" w:hAnsi="IPA P明朝"/>
                <w:sz w:val="28"/>
                <w:szCs w:val="28"/>
              </w:rPr>
              <w:t>ふ</w:t>
            </w:r>
          </w:rubyBase>
        </w:ruby>
      </w:r>
      <w:r w:rsidRPr="00D948B3">
        <w:rPr>
          <w:rFonts w:ascii="IPA P明朝" w:eastAsia="IPA P明朝" w:hAnsi="IPA P明朝" w:hint="eastAsia"/>
          <w:sz w:val="28"/>
          <w:szCs w:val="28"/>
        </w:rPr>
        <w:t>に</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とおの</w:t>
            </w:r>
          </w:rt>
          <w:rubyBase>
            <w:r w:rsidR="00EE3903">
              <w:rPr>
                <w:rFonts w:ascii="IPA P明朝" w:eastAsia="IPA P明朝" w:hAnsi="IPA P明朝"/>
                <w:sz w:val="28"/>
                <w:szCs w:val="28"/>
              </w:rPr>
              <w:t>遠野</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ごう</w:t>
            </w:r>
          </w:rt>
          <w:rubyBase>
            <w:r w:rsidR="00EE3903">
              <w:rPr>
                <w:rFonts w:ascii="IPA P明朝" w:eastAsia="IPA P明朝" w:hAnsi="IPA P明朝"/>
                <w:sz w:val="28"/>
                <w:szCs w:val="28"/>
              </w:rPr>
              <w:t>郷</w:t>
            </w:r>
          </w:rubyBase>
        </w:ruby>
      </w:r>
      <w:r w:rsidRPr="00D948B3">
        <w:rPr>
          <w:rFonts w:ascii="IPA P明朝" w:eastAsia="IPA P明朝" w:hAnsi="IPA P明朝" w:hint="eastAsia"/>
          <w:sz w:val="28"/>
          <w:szCs w:val="28"/>
        </w:rPr>
        <w:t>には</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この</w:t>
            </w:r>
          </w:rt>
          <w:rubyBase>
            <w:r w:rsidR="00EE3903">
              <w:rPr>
                <w:rFonts w:ascii="IPA P明朝" w:eastAsia="IPA P明朝" w:hAnsi="IPA P明朝"/>
                <w:sz w:val="28"/>
                <w:szCs w:val="28"/>
              </w:rPr>
              <w:t>此</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たぐい</w:t>
            </w:r>
          </w:rt>
          <w:rubyBase>
            <w:r w:rsidR="00EE3903">
              <w:rPr>
                <w:rFonts w:ascii="IPA P明朝" w:eastAsia="IPA P明朝" w:hAnsi="IPA P明朝"/>
                <w:sz w:val="28"/>
                <w:szCs w:val="28"/>
              </w:rPr>
              <w:t>類</w:t>
            </w:r>
          </w:rubyBase>
        </w:ruby>
      </w:r>
      <w:r w:rsidRPr="00D948B3">
        <w:rPr>
          <w:rFonts w:ascii="IPA P明朝" w:eastAsia="IPA P明朝" w:hAnsi="IPA P明朝" w:hint="eastAsia"/>
          <w:sz w:val="28"/>
          <w:szCs w:val="28"/>
        </w:rPr>
        <w:t>の</w:t>
      </w:r>
      <w:r w:rsidR="00CB2E2F" w:rsidRPr="00D948B3">
        <w:rPr>
          <w:rFonts w:ascii="IPA P明朝" w:eastAsia="IPA P明朝" w:hAnsi="IPA P明朝" w:hint="eastAsia"/>
          <w:sz w:val="28"/>
          <w:szCs w:val="28"/>
        </w:rPr>
        <w:t>物語</w:t>
      </w:r>
      <w:r w:rsidR="00351DAC" w:rsidRPr="00D948B3">
        <w:rPr>
          <w:rFonts w:ascii="IPA P明朝" w:eastAsia="IPA P明朝" w:hAnsi="IPA P明朝" w:hint="eastAsia"/>
          <w:sz w:val="28"/>
          <w:szCs w:val="28"/>
        </w:rPr>
        <w:ruby>
          <w:rubyPr>
            <w:rubyAlign w:val="distributeSpace"/>
            <w:hps w:val="14"/>
            <w:hpsRaise w:val="26"/>
            <w:hpsBaseText w:val="28"/>
            <w:lid w:val="ja-JP"/>
          </w:rubyPr>
          <w:rt>
            <w:r w:rsidR="00351DAC" w:rsidRPr="00D948B3">
              <w:rPr>
                <w:rFonts w:ascii="IPA P明朝" w:eastAsia="IPA P明朝" w:hAnsi="IPA P明朝" w:hint="eastAsia"/>
                <w:sz w:val="28"/>
                <w:szCs w:val="28"/>
              </w:rPr>
              <w:t>なお</w:t>
            </w:r>
          </w:rt>
          <w:rubyBase>
            <w:r w:rsidR="00351DAC" w:rsidRPr="00D948B3">
              <w:rPr>
                <w:rFonts w:ascii="IPA P明朝" w:eastAsia="IPA P明朝" w:hAnsi="IPA P明朝" w:hint="eastAsia"/>
                <w:sz w:val="28"/>
                <w:szCs w:val="28"/>
              </w:rPr>
              <w:t>猶</w:t>
            </w:r>
          </w:rubyBase>
        </w:ruby>
      </w:r>
      <w:r w:rsidR="00CB2E2F" w:rsidRPr="00D948B3">
        <w:rPr>
          <w:rFonts w:ascii="IPA P明朝" w:eastAsia="IPA P明朝" w:hAnsi="IPA P明朝" w:hint="eastAsia"/>
          <w:sz w:val="28"/>
          <w:szCs w:val="28"/>
        </w:rPr>
        <w:t>数百件ある</w:t>
      </w:r>
      <w:r w:rsidRPr="00D948B3">
        <w:rPr>
          <w:rFonts w:ascii="IPA P明朝" w:eastAsia="IPA P明朝" w:hAnsi="IPA P明朝" w:hint="eastAsia"/>
          <w:sz w:val="28"/>
          <w:szCs w:val="28"/>
        </w:rPr>
        <w:t>ならん。</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われわれ</w:t>
            </w:r>
          </w:rt>
          <w:rubyBase>
            <w:r w:rsidR="00EE3903">
              <w:rPr>
                <w:rFonts w:ascii="IPA P明朝" w:eastAsia="IPA P明朝" w:hAnsi="IPA P明朝"/>
                <w:sz w:val="28"/>
                <w:szCs w:val="28"/>
              </w:rPr>
              <w:t>我々</w:t>
            </w:r>
          </w:rubyBase>
        </w:ruby>
      </w:r>
      <w:r w:rsidRPr="00D948B3">
        <w:rPr>
          <w:rFonts w:ascii="IPA P明朝" w:eastAsia="IPA P明朝" w:hAnsi="IPA P明朝" w:hint="eastAsia"/>
          <w:sz w:val="28"/>
          <w:szCs w:val="28"/>
        </w:rPr>
        <w:t>はより</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おおく</w:t>
            </w:r>
          </w:rt>
          <w:rubyBase>
            <w:r w:rsidR="00EE3903">
              <w:rPr>
                <w:rFonts w:ascii="IPA P明朝" w:eastAsia="IPA P明朝" w:hAnsi="IPA P明朝"/>
                <w:sz w:val="28"/>
                <w:szCs w:val="28"/>
              </w:rPr>
              <w:t>多く</w:t>
            </w:r>
          </w:rubyBase>
        </w:ruby>
      </w:r>
      <w:r w:rsidRPr="00D948B3">
        <w:rPr>
          <w:rFonts w:ascii="IPA P明朝" w:eastAsia="IPA P明朝" w:hAnsi="IPA P明朝" w:hint="eastAsia"/>
          <w:sz w:val="28"/>
          <w:szCs w:val="28"/>
        </w:rPr>
        <w:t>を</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きかん</w:t>
            </w:r>
          </w:rt>
          <w:rubyBase>
            <w:r w:rsidR="00EE3903">
              <w:rPr>
                <w:rFonts w:ascii="IPA P明朝" w:eastAsia="IPA P明朝" w:hAnsi="IPA P明朝"/>
                <w:sz w:val="28"/>
                <w:szCs w:val="28"/>
              </w:rPr>
              <w:t>聞かん</w:t>
            </w:r>
          </w:rubyBase>
        </w:ruby>
      </w:r>
      <w:r w:rsidRPr="00D948B3">
        <w:rPr>
          <w:rFonts w:ascii="IPA P明朝" w:eastAsia="IPA P明朝" w:hAnsi="IPA P明朝" w:hint="eastAsia"/>
          <w:sz w:val="28"/>
          <w:szCs w:val="28"/>
        </w:rPr>
        <w:t>ことを</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せつぼう</w:t>
            </w:r>
          </w:rt>
          <w:rubyBase>
            <w:r w:rsidR="00EE3903">
              <w:rPr>
                <w:rFonts w:ascii="IPA P明朝" w:eastAsia="IPA P明朝" w:hAnsi="IPA P明朝"/>
                <w:sz w:val="28"/>
                <w:szCs w:val="28"/>
              </w:rPr>
              <w:t>切望</w:t>
            </w:r>
          </w:rubyBase>
        </w:ruby>
      </w:r>
      <w:r w:rsidRPr="00D948B3">
        <w:rPr>
          <w:rFonts w:ascii="IPA P明朝" w:eastAsia="IPA P明朝" w:hAnsi="IPA P明朝" w:hint="eastAsia"/>
          <w:sz w:val="28"/>
          <w:szCs w:val="28"/>
        </w:rPr>
        <w:t>す。</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こくない</w:t>
            </w:r>
          </w:rt>
          <w:rubyBase>
            <w:r w:rsidR="00EE3903">
              <w:rPr>
                <w:rFonts w:ascii="IPA P明朝" w:eastAsia="IPA P明朝" w:hAnsi="IPA P明朝"/>
                <w:sz w:val="28"/>
                <w:szCs w:val="28"/>
              </w:rPr>
              <w:t>國内</w:t>
            </w:r>
          </w:rubyBase>
        </w:ruby>
      </w:r>
      <w:r w:rsidRPr="00D948B3">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さんそん</w:t>
            </w:r>
          </w:rt>
          <w:rubyBase>
            <w:r w:rsidR="00EE3903">
              <w:rPr>
                <w:rFonts w:ascii="IPA P明朝" w:eastAsia="IPA P明朝" w:hAnsi="IPA P明朝"/>
                <w:sz w:val="28"/>
                <w:szCs w:val="28"/>
              </w:rPr>
              <w:t>山村</w:t>
            </w:r>
          </w:rubyBase>
        </w:ruby>
      </w:r>
      <w:r w:rsidRPr="00D948B3">
        <w:rPr>
          <w:rFonts w:ascii="IPA P明朝" w:eastAsia="IPA P明朝" w:hAnsi="IPA P明朝" w:hint="eastAsia"/>
          <w:sz w:val="28"/>
          <w:szCs w:val="28"/>
        </w:rPr>
        <w:t>にして</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とおの</w:t>
            </w:r>
          </w:rt>
          <w:rubyBase>
            <w:r w:rsidR="00EE3903">
              <w:rPr>
                <w:rFonts w:ascii="IPA P明朝" w:eastAsia="IPA P明朝" w:hAnsi="IPA P明朝"/>
                <w:sz w:val="28"/>
                <w:szCs w:val="28"/>
              </w:rPr>
              <w:t>遠野</w:t>
            </w:r>
          </w:rubyBase>
        </w:ruby>
      </w:r>
      <w:r w:rsidRPr="00D948B3">
        <w:rPr>
          <w:rFonts w:ascii="IPA P明朝" w:eastAsia="IPA P明朝" w:hAnsi="IPA P明朝" w:hint="eastAsia"/>
          <w:sz w:val="28"/>
          <w:szCs w:val="28"/>
        </w:rPr>
        <w:t>より</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さら</w:t>
            </w:r>
          </w:rt>
          <w:rubyBase>
            <w:r w:rsidR="00EE3903">
              <w:rPr>
                <w:rFonts w:ascii="IPA P明朝" w:eastAsia="IPA P明朝" w:hAnsi="IPA P明朝"/>
                <w:sz w:val="28"/>
                <w:szCs w:val="28"/>
              </w:rPr>
              <w:t>更</w:t>
            </w:r>
          </w:rubyBase>
        </w:ruby>
      </w:r>
      <w:r w:rsidRPr="00D948B3">
        <w:rPr>
          <w:rFonts w:ascii="IPA P明朝" w:eastAsia="IPA P明朝" w:hAnsi="IPA P明朝" w:hint="eastAsia"/>
          <w:sz w:val="28"/>
          <w:szCs w:val="28"/>
        </w:rPr>
        <w:t>に</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ものぶか</w:t>
            </w:r>
          </w:rt>
          <w:rubyBase>
            <w:r w:rsidR="00EE3903">
              <w:rPr>
                <w:rFonts w:ascii="IPA P明朝" w:eastAsia="IPA P明朝" w:hAnsi="IPA P明朝"/>
                <w:sz w:val="28"/>
                <w:szCs w:val="28"/>
              </w:rPr>
              <w:t>物深</w:t>
            </w:r>
          </w:rubyBase>
        </w:ruby>
      </w:r>
      <w:r w:rsidRPr="00D948B3">
        <w:rPr>
          <w:rFonts w:ascii="IPA P明朝" w:eastAsia="IPA P明朝" w:hAnsi="IPA P明朝" w:hint="eastAsia"/>
          <w:sz w:val="28"/>
          <w:szCs w:val="28"/>
        </w:rPr>
        <w:t>き</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じょ</w:t>
            </w:r>
          </w:rt>
          <w:rubyBase>
            <w:r w:rsidR="00EE3903">
              <w:rPr>
                <w:rFonts w:ascii="IPA P明朝" w:eastAsia="IPA P明朝" w:hAnsi="IPA P明朝"/>
                <w:sz w:val="28"/>
                <w:szCs w:val="28"/>
              </w:rPr>
              <w:t>所</w:t>
            </w:r>
          </w:rubyBase>
        </w:ruby>
      </w:r>
      <w:r w:rsidRPr="00D948B3">
        <w:rPr>
          <w:rFonts w:ascii="IPA P明朝" w:eastAsia="IPA P明朝" w:hAnsi="IPA P明朝" w:hint="eastAsia"/>
          <w:sz w:val="28"/>
          <w:szCs w:val="28"/>
        </w:rPr>
        <w:t>には</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また</w:t>
            </w:r>
          </w:rt>
          <w:rubyBase>
            <w:r w:rsidR="00EE3903">
              <w:rPr>
                <w:rFonts w:ascii="IPA P明朝" w:eastAsia="IPA P明朝" w:hAnsi="IPA P明朝"/>
                <w:sz w:val="28"/>
                <w:szCs w:val="28"/>
              </w:rPr>
              <w:t>又</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むすう</w:t>
            </w:r>
          </w:rt>
          <w:rubyBase>
            <w:r w:rsidR="00EE3903">
              <w:rPr>
                <w:rFonts w:ascii="IPA P明朝" w:eastAsia="IPA P明朝" w:hAnsi="IPA P明朝"/>
                <w:sz w:val="28"/>
                <w:szCs w:val="28"/>
              </w:rPr>
              <w:t>無数</w:t>
            </w:r>
          </w:rubyBase>
        </w:ruby>
      </w:r>
      <w:r w:rsidRPr="00D948B3">
        <w:rPr>
          <w:rFonts w:ascii="IPA P明朝" w:eastAsia="IPA P明朝" w:hAnsi="IPA P明朝" w:hint="eastAsia"/>
          <w:sz w:val="28"/>
          <w:szCs w:val="28"/>
        </w:rPr>
        <w:t>の</w:t>
      </w:r>
      <w:r w:rsidR="00351DAC" w:rsidRPr="00D948B3">
        <w:rPr>
          <w:rFonts w:ascii="IPA P明朝" w:eastAsia="IPA P明朝" w:hAnsi="IPA P明朝" w:hint="eastAsia"/>
          <w:sz w:val="28"/>
          <w:szCs w:val="28"/>
        </w:rPr>
        <w:ruby>
          <w:rubyPr>
            <w:rubyAlign w:val="distributeSpace"/>
            <w:hps w:val="14"/>
            <w:hpsRaise w:val="26"/>
            <w:hpsBaseText w:val="28"/>
            <w:lid w:val="ja-JP"/>
          </w:rubyPr>
          <w:rt>
            <w:r w:rsidR="00351DAC" w:rsidRPr="00D948B3">
              <w:rPr>
                <w:rFonts w:ascii="IPA P明朝" w:eastAsia="IPA P明朝" w:hAnsi="IPA P明朝" w:hint="eastAsia"/>
                <w:sz w:val="28"/>
                <w:szCs w:val="28"/>
              </w:rPr>
              <w:t>やまがみ</w:t>
            </w:r>
          </w:rt>
          <w:rubyBase>
            <w:r w:rsidR="00351DAC" w:rsidRPr="00D948B3">
              <w:rPr>
                <w:rFonts w:ascii="IPA P明朝" w:eastAsia="IPA P明朝" w:hAnsi="IPA P明朝" w:hint="eastAsia"/>
                <w:sz w:val="28"/>
                <w:szCs w:val="28"/>
              </w:rPr>
              <w:t>山神</w:t>
            </w:r>
          </w:rubyBase>
        </w:ruby>
      </w:r>
      <w:r w:rsidR="00351DAC" w:rsidRPr="00D948B3">
        <w:rPr>
          <w:rFonts w:ascii="IPA P明朝" w:eastAsia="IPA P明朝" w:hAnsi="IPA P明朝" w:hint="eastAsia"/>
          <w:sz w:val="28"/>
          <w:szCs w:val="28"/>
        </w:rPr>
        <w:ruby>
          <w:rubyPr>
            <w:rubyAlign w:val="distributeSpace"/>
            <w:hps w:val="14"/>
            <w:hpsRaise w:val="26"/>
            <w:hpsBaseText w:val="28"/>
            <w:lid w:val="ja-JP"/>
          </w:rubyPr>
          <w:rt>
            <w:r w:rsidR="00351DAC" w:rsidRPr="00D948B3">
              <w:rPr>
                <w:rFonts w:ascii="IPA P明朝" w:eastAsia="IPA P明朝" w:hAnsi="IPA P明朝" w:hint="eastAsia"/>
                <w:sz w:val="28"/>
                <w:szCs w:val="28"/>
              </w:rPr>
              <w:t>やまど</w:t>
            </w:r>
          </w:rt>
          <w:rubyBase>
            <w:r w:rsidR="00351DAC" w:rsidRPr="00D948B3">
              <w:rPr>
                <w:rFonts w:ascii="IPA P明朝" w:eastAsia="IPA P明朝" w:hAnsi="IPA P明朝" w:hint="eastAsia"/>
                <w:sz w:val="28"/>
                <w:szCs w:val="28"/>
              </w:rPr>
              <w:t>山人</w:t>
            </w:r>
          </w:rubyBase>
        </w:ruby>
      </w:r>
      <w:r w:rsidR="00F62ECF" w:rsidRPr="00D948B3">
        <w:rPr>
          <w:rFonts w:ascii="IPA P明朝" w:eastAsia="IPA P明朝" w:hAnsi="IPA P明朝" w:hint="eastAsia"/>
          <w:sz w:val="28"/>
          <w:szCs w:val="28"/>
        </w:rPr>
        <w:t>の</w:t>
      </w:r>
      <w:r w:rsidR="00351DAC" w:rsidRPr="00D948B3">
        <w:rPr>
          <w:rFonts w:ascii="IPA P明朝" w:eastAsia="IPA P明朝" w:hAnsi="IPA P明朝" w:hint="eastAsia"/>
          <w:sz w:val="28"/>
          <w:szCs w:val="28"/>
        </w:rPr>
        <w:ruby>
          <w:rubyPr>
            <w:rubyAlign w:val="distributeSpace"/>
            <w:hps w:val="14"/>
            <w:hpsRaise w:val="26"/>
            <w:hpsBaseText w:val="28"/>
            <w:lid w:val="ja-JP"/>
          </w:rubyPr>
          <w:rt>
            <w:r w:rsidR="00351DAC" w:rsidRPr="00D948B3">
              <w:rPr>
                <w:rFonts w:ascii="IPA P明朝" w:eastAsia="IPA P明朝" w:hAnsi="IPA P明朝" w:hint="eastAsia"/>
                <w:sz w:val="28"/>
                <w:szCs w:val="28"/>
              </w:rPr>
              <w:t>でん</w:t>
            </w:r>
          </w:rt>
          <w:rubyBase>
            <w:r w:rsidR="00351DAC" w:rsidRPr="00D948B3">
              <w:rPr>
                <w:rFonts w:ascii="IPA P明朝" w:eastAsia="IPA P明朝" w:hAnsi="IPA P明朝" w:hint="eastAsia"/>
                <w:sz w:val="28"/>
                <w:szCs w:val="28"/>
              </w:rPr>
              <w:t>傳</w:t>
            </w:r>
          </w:rubyBase>
        </w:ruby>
      </w:r>
      <w:r w:rsidR="00351DAC" w:rsidRPr="00D948B3">
        <w:rPr>
          <w:rFonts w:ascii="IPA P明朝" w:eastAsia="IPA P明朝" w:hAnsi="IPA P明朝" w:hint="eastAsia"/>
          <w:sz w:val="28"/>
          <w:szCs w:val="28"/>
        </w:rPr>
        <w:ruby>
          <w:rubyPr>
            <w:rubyAlign w:val="distributeSpace"/>
            <w:hps w:val="14"/>
            <w:hpsRaise w:val="26"/>
            <w:hpsBaseText w:val="28"/>
            <w:lid w:val="ja-JP"/>
          </w:rubyPr>
          <w:rt>
            <w:r w:rsidR="00351DAC" w:rsidRPr="00D948B3">
              <w:rPr>
                <w:rFonts w:ascii="IPA P明朝" w:eastAsia="IPA P明朝" w:hAnsi="IPA P明朝" w:hint="eastAsia"/>
                <w:sz w:val="28"/>
                <w:szCs w:val="28"/>
              </w:rPr>
              <w:t>せつ</w:t>
            </w:r>
          </w:rt>
          <w:rubyBase>
            <w:r w:rsidR="00351DAC" w:rsidRPr="00D948B3">
              <w:rPr>
                <w:rFonts w:ascii="IPA P明朝" w:eastAsia="IPA P明朝" w:hAnsi="IPA P明朝" w:hint="eastAsia"/>
                <w:sz w:val="28"/>
                <w:szCs w:val="28"/>
              </w:rPr>
              <w:t>説</w:t>
            </w:r>
          </w:rubyBase>
        </w:ruby>
      </w:r>
      <w:r w:rsidR="00F62ECF" w:rsidRPr="00D948B3">
        <w:rPr>
          <w:rFonts w:ascii="IPA P明朝" w:eastAsia="IPA P明朝" w:hAnsi="IPA P明朝" w:hint="eastAsia"/>
          <w:sz w:val="28"/>
          <w:szCs w:val="28"/>
        </w:rPr>
        <w:t>ある</w:t>
      </w:r>
      <w:r w:rsidRPr="00D948B3">
        <w:rPr>
          <w:rFonts w:ascii="IPA P明朝" w:eastAsia="IPA P明朝" w:hAnsi="IPA P明朝" w:hint="eastAsia"/>
          <w:sz w:val="28"/>
          <w:szCs w:val="28"/>
        </w:rPr>
        <w:t>べし、</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ねが</w:t>
            </w:r>
          </w:rt>
          <w:rubyBase>
            <w:r w:rsidR="00EE3903">
              <w:rPr>
                <w:rFonts w:ascii="IPA P明朝" w:eastAsia="IPA P明朝" w:hAnsi="IPA P明朝"/>
                <w:sz w:val="28"/>
                <w:szCs w:val="28"/>
              </w:rPr>
              <w:t>願</w:t>
            </w:r>
          </w:rubyBase>
        </w:ruby>
      </w:r>
      <w:r w:rsidRPr="00D948B3">
        <w:rPr>
          <w:rFonts w:ascii="IPA P明朝" w:eastAsia="IPA P明朝" w:hAnsi="IPA P明朝" w:hint="eastAsia"/>
          <w:sz w:val="28"/>
          <w:szCs w:val="28"/>
        </w:rPr>
        <w:t>わくは</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これ</w:t>
            </w:r>
          </w:rt>
          <w:rubyBase>
            <w:r w:rsidR="00EE3903">
              <w:rPr>
                <w:rFonts w:ascii="IPA P明朝" w:eastAsia="IPA P明朝" w:hAnsi="IPA P明朝"/>
                <w:sz w:val="28"/>
                <w:szCs w:val="28"/>
              </w:rPr>
              <w:t>之</w:t>
            </w:r>
          </w:rubyBase>
        </w:ruby>
      </w:r>
      <w:r w:rsidRPr="00D948B3">
        <w:rPr>
          <w:rFonts w:ascii="IPA P明朝" w:eastAsia="IPA P明朝" w:hAnsi="IPA P明朝" w:hint="eastAsia"/>
          <w:sz w:val="28"/>
          <w:szCs w:val="28"/>
        </w:rPr>
        <w:t>を</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かたり</w:t>
            </w:r>
          </w:rt>
          <w:rubyBase>
            <w:r w:rsidR="00EE3903">
              <w:rPr>
                <w:rFonts w:ascii="IPA P明朝" w:eastAsia="IPA P明朝" w:hAnsi="IPA P明朝"/>
                <w:sz w:val="28"/>
                <w:szCs w:val="28"/>
              </w:rPr>
              <w:t>語り</w:t>
            </w:r>
          </w:rubyBase>
        </w:ruby>
      </w:r>
      <w:r w:rsidRPr="00D948B3">
        <w:rPr>
          <w:rFonts w:ascii="IPA P明朝" w:eastAsia="IPA P明朝" w:hAnsi="IPA P明朝" w:hint="eastAsia"/>
          <w:sz w:val="28"/>
          <w:szCs w:val="28"/>
        </w:rPr>
        <w:t>て</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へいちじん</w:t>
            </w:r>
          </w:rt>
          <w:rubyBase>
            <w:r w:rsidR="00EE3903">
              <w:rPr>
                <w:rFonts w:ascii="IPA P明朝" w:eastAsia="IPA P明朝" w:hAnsi="IPA P明朝"/>
                <w:sz w:val="28"/>
                <w:szCs w:val="28"/>
              </w:rPr>
              <w:t>平地人</w:t>
            </w:r>
          </w:rubyBase>
        </w:ruby>
      </w:r>
      <w:r w:rsidRPr="00D948B3">
        <w:rPr>
          <w:rFonts w:ascii="IPA P明朝" w:eastAsia="IPA P明朝" w:hAnsi="IPA P明朝" w:hint="eastAsia"/>
          <w:sz w:val="28"/>
          <w:szCs w:val="28"/>
        </w:rPr>
        <w:t>を</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せんりつ</w:t>
            </w:r>
          </w:rt>
          <w:rubyBase>
            <w:r w:rsidR="00EE3903">
              <w:rPr>
                <w:rFonts w:ascii="IPA P明朝" w:eastAsia="IPA P明朝" w:hAnsi="IPA P明朝"/>
                <w:sz w:val="28"/>
                <w:szCs w:val="28"/>
              </w:rPr>
              <w:t>戰慄</w:t>
            </w:r>
          </w:rubyBase>
        </w:ruby>
      </w:r>
      <w:r w:rsidRPr="00D948B3">
        <w:rPr>
          <w:rFonts w:ascii="IPA P明朝" w:eastAsia="IPA P明朝" w:hAnsi="IPA P明朝" w:hint="eastAsia"/>
          <w:sz w:val="28"/>
          <w:szCs w:val="28"/>
        </w:rPr>
        <w:t>せしめよ。</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この</w:t>
            </w:r>
          </w:rt>
          <w:rubyBase>
            <w:r w:rsidR="00EE3903">
              <w:rPr>
                <w:rFonts w:ascii="IPA P明朝" w:eastAsia="IPA P明朝" w:hAnsi="IPA P明朝"/>
                <w:sz w:val="28"/>
                <w:szCs w:val="28"/>
              </w:rPr>
              <w:t>此</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しょ</w:t>
            </w:r>
          </w:rt>
          <w:rubyBase>
            <w:r w:rsidR="00EE3903">
              <w:rPr>
                <w:rFonts w:ascii="IPA P明朝" w:eastAsia="IPA P明朝" w:hAnsi="IPA P明朝"/>
                <w:sz w:val="28"/>
                <w:szCs w:val="28"/>
              </w:rPr>
              <w:t>書</w:t>
            </w:r>
          </w:rubyBase>
        </w:ruby>
      </w:r>
      <w:r w:rsidRPr="00D948B3">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ごと</w:t>
            </w:r>
          </w:rt>
          <w:rubyBase>
            <w:r w:rsidR="00EE3903">
              <w:rPr>
                <w:rFonts w:ascii="IPA P明朝" w:eastAsia="IPA P明朝" w:hAnsi="IPA P明朝"/>
                <w:sz w:val="28"/>
                <w:szCs w:val="28"/>
              </w:rPr>
              <w:t>如</w:t>
            </w:r>
          </w:rubyBase>
        </w:ruby>
      </w:r>
      <w:r w:rsidRPr="00D948B3">
        <w:rPr>
          <w:rFonts w:ascii="IPA P明朝" w:eastAsia="IPA P明朝" w:hAnsi="IPA P明朝" w:hint="eastAsia"/>
          <w:sz w:val="28"/>
          <w:szCs w:val="28"/>
        </w:rPr>
        <w:t>きは</w:t>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ちん</w:t>
            </w:r>
          </w:rt>
          <w:rubyBase>
            <w:r w:rsidR="00EE3903">
              <w:rPr>
                <w:rFonts w:ascii="IPA P明朝" w:eastAsia="IPA P明朝" w:hAnsi="IPA P明朝"/>
                <w:sz w:val="28"/>
                <w:szCs w:val="28"/>
              </w:rPr>
              <w:t>陳</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しょう</w:t>
            </w:r>
          </w:rt>
          <w:rubyBase>
            <w:r w:rsidR="00EE3903">
              <w:rPr>
                <w:rFonts w:ascii="IPA P明朝" w:eastAsia="IPA P明朝" w:hAnsi="IPA P明朝"/>
                <w:sz w:val="28"/>
                <w:szCs w:val="28"/>
              </w:rPr>
              <w:t>勝</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ご</w:t>
            </w:r>
          </w:rt>
          <w:rubyBase>
            <w:r w:rsidR="00EE3903">
              <w:rPr>
                <w:rFonts w:ascii="IPA P明朝" w:eastAsia="IPA P明朝" w:hAnsi="IPA P明朝"/>
                <w:sz w:val="28"/>
                <w:szCs w:val="28"/>
              </w:rPr>
              <w:t>呉</w:t>
            </w:r>
          </w:rubyBase>
        </w:ruby>
      </w:r>
      <w:r>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こう</w:t>
            </w:r>
          </w:rt>
          <w:rubyBase>
            <w:r w:rsidR="00EE3903">
              <w:rPr>
                <w:rFonts w:ascii="IPA P明朝" w:eastAsia="IPA P明朝" w:hAnsi="IPA P明朝"/>
                <w:sz w:val="28"/>
                <w:szCs w:val="28"/>
              </w:rPr>
              <w:t>廣</w:t>
            </w:r>
          </w:rubyBase>
        </w:ruby>
      </w:r>
      <w:r w:rsidRPr="00D948B3">
        <w:rPr>
          <w:rFonts w:ascii="IPA P明朝" w:eastAsia="IPA P明朝" w:hAnsi="IPA P明朝" w:hint="eastAsia"/>
          <w:sz w:val="28"/>
          <w:szCs w:val="28"/>
        </w:rPr>
        <w:t>のみ。</w:t>
      </w:r>
    </w:p>
    <w:p w14:paraId="3BC7EC9D" w14:textId="1F6C3B85" w:rsidR="00A108FE" w:rsidRPr="00D948B3" w:rsidRDefault="00EA59B7" w:rsidP="00F87651">
      <w:pPr>
        <w:spacing w:line="620" w:lineRule="exact"/>
        <w:ind w:firstLine="280"/>
        <w:rPr>
          <w:rFonts w:ascii="IPA P明朝" w:eastAsia="IPA P明朝" w:hAnsi="IPA P明朝" w:cs="ＭＳ 明朝"/>
          <w:sz w:val="28"/>
          <w:szCs w:val="28"/>
        </w:rPr>
      </w:pPr>
      <w:r w:rsidRPr="00D948B3">
        <w:rPr>
          <w:rFonts w:ascii="IPA P明朝" w:eastAsia="IPA P明朝" w:hAnsi="IPA P明朝" w:hint="eastAsia"/>
          <w:noProof/>
          <w:sz w:val="28"/>
          <w:szCs w:val="28"/>
        </w:rPr>
        <mc:AlternateContent>
          <mc:Choice Requires="wps">
            <w:drawing>
              <wp:anchor distT="0" distB="0" distL="114300" distR="114300" simplePos="0" relativeHeight="251663360" behindDoc="0" locked="0" layoutInCell="1" allowOverlap="1" wp14:editId="45562B41">
                <wp:simplePos x="0" y="0"/>
                <wp:positionH relativeFrom="page">
                  <wp:align>center</wp:align>
                </wp:positionH>
                <wp:positionV relativeFrom="page">
                  <wp:posOffset>6372860</wp:posOffset>
                </wp:positionV>
                <wp:extent cx="8967600" cy="974880"/>
                <wp:effectExtent l="0" t="0" r="0" b="0"/>
                <wp:wrapNone/>
                <wp:docPr id="266" name="テキスト ボックス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7600" cy="974880"/>
                        </a:xfrm>
                        <a:prstGeom prst="rect">
                          <a:avLst/>
                        </a:prstGeom>
                        <a:noFill/>
                        <a:ln w="9525">
                          <a:noFill/>
                          <a:miter lim="800000"/>
                          <a:headEnd/>
                          <a:tailEnd/>
                        </a:ln>
                      </wps:spPr>
                      <wps:txbx>
                        <w:txbxContent>
                          <w:p w14:paraId="2C08C1E0" w14:textId="1133B579"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佐々木鏡石氏は遠野出身にして当時新進の小説家。</w:t>
                            </w:r>
                          </w:p>
                          <w:p w14:paraId="670288D0"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64DDD549" w14:textId="6E01B321"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「來」→「来」</w:t>
                            </w:r>
                          </w:p>
                          <w:p w14:paraId="2D4C4FA0"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2218FFBE" w14:textId="030BF5CB"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遠野郷は現在の岩手県遠野市とほぼ相違無いが、明治４３年当時は多くの町村に分かれた一帯だった。</w:t>
                            </w:r>
                          </w:p>
                          <w:p w14:paraId="2A722E8D"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2B34F0F2" w14:textId="3789A715"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「傳説」→「伝説」</w:t>
                            </w:r>
                          </w:p>
                          <w:p w14:paraId="37044209"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5790A16A" w14:textId="30BEF31A"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「戰慄」→「戦慄」</w:t>
                            </w:r>
                          </w:p>
                          <w:p w14:paraId="628D433C"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03BC4886" w14:textId="31B0302B"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平地人は一般的な人里に暮らす比較的文化的な生活を送る人々の事。</w:t>
                            </w:r>
                          </w:p>
                          <w:p w14:paraId="4F34B2EB"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47EDEBF8" w14:textId="5B3E3AFF"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陳勝呉廣は古代中国（秦）で起きた農民による伝説的な初めての反乱の事。目論見としては成功した事になっている。</w:t>
                            </w:r>
                          </w:p>
                          <w:p w14:paraId="7D6A2EFC"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7F23D76A" w14:textId="76EB2948"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花巻も現在の岩手県花巻市は…。明治４３年は稗貫郡花巻町（稗貫郡花巻川口町は明治２２年に同時に成立した異なる町）であった。</w:t>
                            </w:r>
                          </w:p>
                          <w:p w14:paraId="473AFD8F"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337FB7CD" w14:textId="778C67CB"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「餘」→「余」</w:t>
                            </w:r>
                          </w:p>
                          <w:p w14:paraId="45BB09DD"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3147FF07" w14:textId="5A712C82"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町場は宿や輸送の拠点たる場所。</w:t>
                            </w:r>
                          </w:p>
                          <w:p w14:paraId="320F8111"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3D1E385C" w14:textId="13FFFF3C"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煙花は中国語で花火の事らしいが、ここでは植物の猫柳の事ではなかろうか？</w:t>
                            </w:r>
                          </w:p>
                          <w:p w14:paraId="330A9546"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42DFD10E" w14:textId="032826A9"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「獨り」→「独り」</w:t>
                            </w:r>
                          </w:p>
                          <w:p w14:paraId="1F63E71F"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45F19C22" w14:textId="33A6178D"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「黔い」≈「黒い」</w:t>
                            </w:r>
                          </w:p>
                          <w:p w14:paraId="68B281B9"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2A68E288" w14:textId="20F5F0C5"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「爲」→「為」</w:t>
                            </w:r>
                          </w:p>
                          <w:p w14:paraId="60FF9B0B"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380D77BF" w14:textId="1776CDF4"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「厚總」→「厚総」、馬具の組み合わせの事。「甲冑古式馬具工房あべ」（</w:t>
                            </w:r>
                            <w:hyperlink r:id="rId19" w:history="1">
                              <w:r w:rsidRPr="00E107AB">
                                <w:rPr>
                                  <w:rStyle w:val="af1"/>
                                  <w:rFonts w:ascii="IPA Pゴシック" w:eastAsia="IPA Pゴシック" w:hAnsi="IPA Pゴシック" w:hint="eastAsia"/>
                                  <w:color w:val="000000"/>
                                  <w:sz w:val="16"/>
                                  <w:szCs w:val="16"/>
                                  <w:u w:val="none"/>
                                </w:rPr>
                                <w:t>http://www.yabusame-1.com/glossary-harness/index.html</w:t>
                              </w:r>
                            </w:hyperlink>
                            <w:r w:rsidRPr="00E107AB">
                              <w:rPr>
                                <w:rFonts w:ascii="IPA Pゴシック" w:eastAsia="IPA Pゴシック" w:hAnsi="IPA Pゴシック" w:hint="eastAsia"/>
                                <w:sz w:val="16"/>
                                <w:szCs w:val="16"/>
                              </w:rPr>
                              <w:t>）など参考に。</w:t>
                            </w:r>
                          </w:p>
                          <w:p w14:paraId="44812C4C"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58CEFDAF" w14:textId="2B4FB684"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「高處」→「高所」</w:t>
                            </w:r>
                          </w:p>
                          <w:p w14:paraId="435D14F4"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64F9AF3A" w14:textId="34E13D66"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「續けて」→「続けて」</w:t>
                            </w:r>
                          </w:p>
                          <w:p w14:paraId="5155B6FA"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675FB01A" w14:textId="36B73196"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「名處」→「名所」。原書も仮名あり。</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66" o:spid="_x0000_s1027" type="#_x0000_t202" style="position:absolute;left:0;text-align:left;margin-left:0;margin-top:501.8pt;width:706.1pt;height:76.7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" filled="f" stroked="f">
                <v:textbox style="layout-flow:vertical-ideographic">
                  <w:txbxContent>
                    <w:p w14:paraId="2C08C1E0" w14:textId="1133B579"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佐々木鏡石氏は遠野出身にして当時新進の小説家。</w:t>
                      </w:r>
                    </w:p>
                    <w:p w14:paraId="670288D0"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64DDD549" w14:textId="6E01B321"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「來」→「来」</w:t>
                      </w:r>
                    </w:p>
                    <w:p w14:paraId="2D4C4FA0"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2218FFBE" w14:textId="030BF5CB"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遠野郷は現在の岩手県遠野市とほぼ相違無いが、明治４３年当時は多くの町村に分かれた一帯だった。</w:t>
                      </w:r>
                    </w:p>
                    <w:p w14:paraId="2A722E8D"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2B34F0F2" w14:textId="3789A715"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「傳説」→「伝説」</w:t>
                      </w:r>
                    </w:p>
                    <w:p w14:paraId="37044209"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5790A16A" w14:textId="30BEF31A"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「戰慄」→「戦慄」</w:t>
                      </w:r>
                    </w:p>
                    <w:p w14:paraId="628D433C"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03BC4886" w14:textId="31B0302B"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平地人は一般的な人里に暮らす比較的文化的な生活を送る人々の事。</w:t>
                      </w:r>
                    </w:p>
                    <w:p w14:paraId="4F34B2EB"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47EDEBF8" w14:textId="5B3E3AFF"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陳勝呉廣は古代中国（秦）で起きた農民による伝説的な初めての反乱の事。目論見としては成功した事になっている。</w:t>
                      </w:r>
                    </w:p>
                    <w:p w14:paraId="7D6A2EFC"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7F23D76A" w14:textId="76EB2948"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花巻も現在の岩手県花巻市は…。明治４３年は稗貫郡花巻町（稗貫郡花巻川口町は明治２２年に同時に成立した異なる町）であった。</w:t>
                      </w:r>
                    </w:p>
                    <w:p w14:paraId="473AFD8F"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337FB7CD" w14:textId="778C67CB"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「餘」→「余」</w:t>
                      </w:r>
                    </w:p>
                    <w:p w14:paraId="45BB09DD"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3147FF07" w14:textId="5A712C82"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町場は宿や輸送の拠点たる場所。</w:t>
                      </w:r>
                    </w:p>
                    <w:p w14:paraId="320F8111"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3D1E385C" w14:textId="13FFFF3C"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煙花は中国語で花火の事らしいが、ここでは植物の猫柳の事ではなかろうか？</w:t>
                      </w:r>
                    </w:p>
                    <w:p w14:paraId="330A9546"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42DFD10E" w14:textId="032826A9"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「獨り」→「独り」</w:t>
                      </w:r>
                    </w:p>
                    <w:p w14:paraId="1F63E71F"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45F19C22" w14:textId="33A6178D"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「黔い」≈「黒い」</w:t>
                      </w:r>
                    </w:p>
                    <w:p w14:paraId="68B281B9"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2A68E288" w14:textId="20F5F0C5"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「爲」→「為」</w:t>
                      </w:r>
                    </w:p>
                    <w:p w14:paraId="60FF9B0B"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380D77BF" w14:textId="1776CDF4"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「厚總」→「厚総」、馬具の組み合わせの事。「甲冑古式馬具工房あべ」（</w:t>
                      </w:r>
                      <w:hyperlink r:id="rId20" w:history="1">
                        <w:r w:rsidRPr="00E107AB">
                          <w:rPr>
                            <w:rStyle w:val="af1"/>
                            <w:rFonts w:ascii="IPA Pゴシック" w:eastAsia="IPA Pゴシック" w:hAnsi="IPA Pゴシック" w:hint="eastAsia"/>
                            <w:color w:val="000000"/>
                            <w:sz w:val="16"/>
                            <w:szCs w:val="16"/>
                            <w:u w:val="none"/>
                          </w:rPr>
                          <w:t>http://www.yabusame-1.com/glossary-harness/index.html</w:t>
                        </w:r>
                      </w:hyperlink>
                      <w:r w:rsidRPr="00E107AB">
                        <w:rPr>
                          <w:rFonts w:ascii="IPA Pゴシック" w:eastAsia="IPA Pゴシック" w:hAnsi="IPA Pゴシック" w:hint="eastAsia"/>
                          <w:sz w:val="16"/>
                          <w:szCs w:val="16"/>
                        </w:rPr>
                        <w:t>）など参考に。</w:t>
                      </w:r>
                    </w:p>
                    <w:p w14:paraId="44812C4C"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58CEFDAF" w14:textId="2B4FB684"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「高處」→「高所」</w:t>
                      </w:r>
                    </w:p>
                    <w:p w14:paraId="435D14F4"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64F9AF3A" w14:textId="34E13D66"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「續けて」→「続けて」</w:t>
                      </w:r>
                    </w:p>
                    <w:p w14:paraId="5155B6FA" w14:textId="77777777" w:rsidR="003C2810" w:rsidRPr="00E107AB" w:rsidRDefault="003C2810" w:rsidP="00EA59B7">
                      <w:pPr>
                        <w:spacing w:line="200" w:lineRule="exact"/>
                        <w:ind w:firstLineChars="0" w:firstLine="0"/>
                        <w:rPr>
                          <w:rFonts w:ascii="IPA Pゴシック" w:eastAsia="IPA Pゴシック" w:hAnsi="IPA Pゴシック"/>
                          <w:sz w:val="16"/>
                          <w:szCs w:val="16"/>
                        </w:rPr>
                      </w:pPr>
                    </w:p>
                    <w:p w14:paraId="675FB01A" w14:textId="36B73196" w:rsidR="003C2810" w:rsidRPr="00E107AB" w:rsidRDefault="003C2810" w:rsidP="00EA59B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「名處」→「名所」。原書も仮名あり。</w:t>
                      </w:r>
                    </w:p>
                  </w:txbxContent>
                </v:textbox>
                <w10:wrap anchorx="page" anchory="page"/>
              </v:shape>
            </w:pict>
          </mc:Fallback>
        </mc:AlternateConten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さくねん</w:t>
            </w:r>
          </w:rt>
          <w:rubyBase>
            <w:r w:rsidR="00EE3903">
              <w:rPr>
                <w:rFonts w:ascii="IPA P明朝" w:eastAsia="IPA P明朝" w:hAnsi="IPA P明朝"/>
                <w:sz w:val="28"/>
                <w:szCs w:val="28"/>
              </w:rPr>
              <w:t>昨年</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はちがつ</w:t>
            </w:r>
          </w:rt>
          <w:rubyBase>
            <w:r w:rsidR="00EE3903">
              <w:rPr>
                <w:rFonts w:ascii="IPA P明朝" w:eastAsia="IPA P明朝" w:hAnsi="IPA P明朝"/>
                <w:sz w:val="28"/>
                <w:szCs w:val="28"/>
              </w:rPr>
              <w:t>八月</w:t>
            </w:r>
          </w:rubyBase>
        </w:ruby>
      </w:r>
      <w:r w:rsidR="00EE3903" w:rsidRPr="00D948B3">
        <w:rPr>
          <w:rFonts w:ascii="IPA P明朝" w:eastAsia="IPA P明朝" w:hAnsi="IPA P明朝" w:hint="eastAsia"/>
          <w:sz w:val="28"/>
          <w:szCs w:val="28"/>
        </w:rPr>
        <w:t>の</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すえ</w:t>
            </w:r>
          </w:rt>
          <w:rubyBase>
            <w:r w:rsidR="00EE3903">
              <w:rPr>
                <w:rFonts w:ascii="IPA P明朝" w:eastAsia="IPA P明朝" w:hAnsi="IPA P明朝"/>
                <w:sz w:val="28"/>
                <w:szCs w:val="28"/>
              </w:rPr>
              <w:t>末</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じぶん</w:t>
            </w:r>
          </w:rt>
          <w:rubyBase>
            <w:r w:rsidR="00EE3903">
              <w:rPr>
                <w:rFonts w:ascii="IPA P明朝" w:eastAsia="IPA P明朝" w:hAnsi="IPA P明朝"/>
                <w:sz w:val="28"/>
                <w:szCs w:val="28"/>
              </w:rPr>
              <w:t>自分</w:t>
            </w:r>
          </w:rubyBase>
        </w:ruby>
      </w:r>
      <w:r w:rsidR="00EE3903" w:rsidRPr="00D948B3">
        <w:rPr>
          <w:rFonts w:ascii="IPA P明朝" w:eastAsia="IPA P明朝" w:hAnsi="IPA P明朝" w:hint="eastAsia"/>
          <w:sz w:val="28"/>
          <w:szCs w:val="28"/>
        </w:rPr>
        <w:t>は</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とおの</w:t>
            </w:r>
          </w:rt>
          <w:rubyBase>
            <w:r w:rsidR="00EE3903">
              <w:rPr>
                <w:rFonts w:ascii="IPA P明朝" w:eastAsia="IPA P明朝" w:hAnsi="IPA P明朝"/>
                <w:sz w:val="28"/>
                <w:szCs w:val="28"/>
              </w:rPr>
              <w:t>遠野</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ごう</w:t>
            </w:r>
          </w:rt>
          <w:rubyBase>
            <w:r w:rsidR="00EE3903">
              <w:rPr>
                <w:rFonts w:ascii="IPA P明朝" w:eastAsia="IPA P明朝" w:hAnsi="IPA P明朝"/>
                <w:sz w:val="28"/>
                <w:szCs w:val="28"/>
              </w:rPr>
              <w:t>郷</w:t>
            </w:r>
          </w:rubyBase>
        </w:ruby>
      </w:r>
      <w:r w:rsidR="00EE3903" w:rsidRPr="00D948B3">
        <w:rPr>
          <w:rFonts w:ascii="IPA P明朝" w:eastAsia="IPA P明朝" w:hAnsi="IPA P明朝" w:hint="eastAsia"/>
          <w:sz w:val="28"/>
          <w:szCs w:val="28"/>
        </w:rPr>
        <w:t>に</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あそ</w:t>
            </w:r>
          </w:rt>
          <w:rubyBase>
            <w:r w:rsidR="00EE3903">
              <w:rPr>
                <w:rFonts w:ascii="IPA P明朝" w:eastAsia="IPA P明朝" w:hAnsi="IPA P明朝"/>
                <w:sz w:val="28"/>
                <w:szCs w:val="28"/>
              </w:rPr>
              <w:t>遊</w:t>
            </w:r>
          </w:rubyBase>
        </w:ruby>
      </w:r>
      <w:r w:rsidR="00EE3903" w:rsidRPr="00D948B3">
        <w:rPr>
          <w:rFonts w:ascii="IPA P明朝" w:eastAsia="IPA P明朝" w:hAnsi="IPA P明朝" w:hint="eastAsia"/>
          <w:sz w:val="28"/>
          <w:szCs w:val="28"/>
        </w:rPr>
        <w:t>びたり。</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はなまき</w:t>
            </w:r>
          </w:rt>
          <w:rubyBase>
            <w:r w:rsidR="00EE3903">
              <w:rPr>
                <w:rFonts w:ascii="IPA P明朝" w:eastAsia="IPA P明朝" w:hAnsi="IPA P明朝"/>
                <w:sz w:val="28"/>
                <w:szCs w:val="28"/>
              </w:rPr>
              <w:t>花巻</w:t>
            </w:r>
          </w:rubyBase>
        </w:ruby>
      </w:r>
      <w:r w:rsidR="00EE3903" w:rsidRPr="00D948B3">
        <w:rPr>
          <w:rFonts w:ascii="IPA P明朝" w:eastAsia="IPA P明朝" w:hAnsi="IPA P明朝" w:hint="eastAsia"/>
          <w:sz w:val="28"/>
          <w:szCs w:val="28"/>
        </w:rPr>
        <w:t>より</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じゅう</w:t>
            </w:r>
          </w:rt>
          <w:rubyBase>
            <w:r w:rsidR="00EE3903">
              <w:rPr>
                <w:rFonts w:ascii="IPA P明朝" w:eastAsia="IPA P明朝" w:hAnsi="IPA P明朝"/>
                <w:sz w:val="28"/>
                <w:szCs w:val="28"/>
              </w:rPr>
              <w:t>十</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よ</w:t>
            </w:r>
          </w:rt>
          <w:rubyBase>
            <w:r w:rsidR="00EE3903">
              <w:rPr>
                <w:rFonts w:ascii="IPA P明朝" w:eastAsia="IPA P明朝" w:hAnsi="IPA P明朝"/>
                <w:sz w:val="28"/>
                <w:szCs w:val="28"/>
              </w:rPr>
              <w:t>餘</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り</w:t>
            </w:r>
          </w:rt>
          <w:rubyBase>
            <w:r w:rsidR="00EE3903">
              <w:rPr>
                <w:rFonts w:ascii="IPA P明朝" w:eastAsia="IPA P明朝" w:hAnsi="IPA P明朝"/>
                <w:sz w:val="28"/>
                <w:szCs w:val="28"/>
              </w:rPr>
              <w:t>里</w:t>
            </w:r>
          </w:rubyBase>
        </w:ruby>
      </w:r>
      <w:r w:rsidR="00EE3903" w:rsidRPr="00D948B3">
        <w:rPr>
          <w:rFonts w:ascii="IPA P明朝" w:eastAsia="IPA P明朝" w:hAnsi="IPA P明朝" w:hint="eastAsia"/>
          <w:sz w:val="28"/>
          <w:szCs w:val="28"/>
        </w:rPr>
        <w:t>の</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ろじょう</w:t>
            </w:r>
          </w:rt>
          <w:rubyBase>
            <w:r w:rsidR="00EE3903">
              <w:rPr>
                <w:rFonts w:ascii="IPA P明朝" w:eastAsia="IPA P明朝" w:hAnsi="IPA P明朝"/>
                <w:sz w:val="28"/>
                <w:szCs w:val="28"/>
              </w:rPr>
              <w:t>路上</w:t>
            </w:r>
          </w:rubyBase>
        </w:ruby>
      </w:r>
      <w:r w:rsidR="00EE3903" w:rsidRPr="00D948B3">
        <w:rPr>
          <w:rFonts w:ascii="IPA P明朝" w:eastAsia="IPA P明朝" w:hAnsi="IPA P明朝" w:hint="eastAsia"/>
          <w:sz w:val="28"/>
          <w:szCs w:val="28"/>
        </w:rPr>
        <w:t>には</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ちょうば</w:t>
            </w:r>
          </w:rt>
          <w:rubyBase>
            <w:r w:rsidR="00EE3903">
              <w:rPr>
                <w:rFonts w:ascii="IPA P明朝" w:eastAsia="IPA P明朝" w:hAnsi="IPA P明朝"/>
                <w:sz w:val="28"/>
                <w:szCs w:val="28"/>
              </w:rPr>
              <w:t>町場</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さんかしょ</w:t>
            </w:r>
          </w:rt>
          <w:rubyBase>
            <w:r w:rsidR="00EE3903">
              <w:rPr>
                <w:rFonts w:ascii="IPA P明朝" w:eastAsia="IPA P明朝" w:hAnsi="IPA P明朝"/>
                <w:sz w:val="28"/>
                <w:szCs w:val="28"/>
              </w:rPr>
              <w:t>三ヶ所</w:t>
            </w:r>
          </w:rubyBase>
        </w:ruby>
      </w:r>
      <w:r w:rsidR="00EE3903" w:rsidRPr="00D948B3">
        <w:rPr>
          <w:rFonts w:ascii="IPA P明朝" w:eastAsia="IPA P明朝" w:hAnsi="IPA P明朝" w:hint="eastAsia"/>
          <w:sz w:val="28"/>
          <w:szCs w:val="28"/>
        </w:rPr>
        <w:t>あり。</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その</w:t>
            </w:r>
          </w:rt>
          <w:rubyBase>
            <w:r w:rsidR="00EE3903">
              <w:rPr>
                <w:rFonts w:ascii="IPA P明朝" w:eastAsia="IPA P明朝" w:hAnsi="IPA P明朝"/>
                <w:sz w:val="28"/>
                <w:szCs w:val="28"/>
              </w:rPr>
              <w:t>其</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ほか</w:t>
            </w:r>
          </w:rt>
          <w:rubyBase>
            <w:r w:rsidR="00EE3903">
              <w:rPr>
                <w:rFonts w:ascii="IPA P明朝" w:eastAsia="IPA P明朝" w:hAnsi="IPA P明朝"/>
                <w:sz w:val="28"/>
                <w:szCs w:val="28"/>
              </w:rPr>
              <w:t>他</w:t>
            </w:r>
          </w:rubyBase>
        </w:ruby>
      </w:r>
      <w:r w:rsidR="00EE3903" w:rsidRPr="00D948B3">
        <w:rPr>
          <w:rFonts w:ascii="IPA P明朝" w:eastAsia="IPA P明朝" w:hAnsi="IPA P明朝" w:hint="eastAsia"/>
          <w:sz w:val="28"/>
          <w:szCs w:val="28"/>
        </w:rPr>
        <w:t>は</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ただ</w:t>
            </w:r>
          </w:rt>
          <w:rubyBase>
            <w:r w:rsidR="00EE3903">
              <w:rPr>
                <w:rFonts w:ascii="IPA P明朝" w:eastAsia="IPA P明朝" w:hAnsi="IPA P明朝"/>
                <w:sz w:val="28"/>
                <w:szCs w:val="28"/>
              </w:rPr>
              <w:t>唯</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あお</w:t>
            </w:r>
          </w:rt>
          <w:rubyBase>
            <w:r w:rsidR="00EE3903">
              <w:rPr>
                <w:rFonts w:ascii="IPA P明朝" w:eastAsia="IPA P明朝" w:hAnsi="IPA P明朝"/>
                <w:sz w:val="28"/>
                <w:szCs w:val="28"/>
              </w:rPr>
              <w:t>青</w:t>
            </w:r>
          </w:rubyBase>
        </w:ruby>
      </w:r>
      <w:r w:rsidR="00EE3903" w:rsidRPr="00D948B3">
        <w:rPr>
          <w:rFonts w:ascii="IPA P明朝" w:eastAsia="IPA P明朝" w:hAnsi="IPA P明朝" w:hint="eastAsia"/>
          <w:sz w:val="28"/>
          <w:szCs w:val="28"/>
        </w:rPr>
        <w:t>き</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やま</w:t>
            </w:r>
          </w:rt>
          <w:rubyBase>
            <w:r w:rsidR="00EE3903">
              <w:rPr>
                <w:rFonts w:ascii="IPA P明朝" w:eastAsia="IPA P明朝" w:hAnsi="IPA P明朝"/>
                <w:sz w:val="28"/>
                <w:szCs w:val="28"/>
              </w:rPr>
              <w:t>山</w:t>
            </w:r>
          </w:rubyBase>
        </w:ruby>
      </w:r>
      <w:r w:rsidR="00EE3903" w:rsidRPr="00D948B3">
        <w:rPr>
          <w:rFonts w:ascii="IPA P明朝" w:eastAsia="IPA P明朝" w:hAnsi="IPA P明朝" w:hint="eastAsia"/>
          <w:sz w:val="28"/>
          <w:szCs w:val="28"/>
        </w:rPr>
        <w:t>と</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げんや</w:t>
            </w:r>
          </w:rt>
          <w:rubyBase>
            <w:r w:rsidR="00EE3903">
              <w:rPr>
                <w:rFonts w:ascii="IPA P明朝" w:eastAsia="IPA P明朝" w:hAnsi="IPA P明朝"/>
                <w:sz w:val="28"/>
                <w:szCs w:val="28"/>
              </w:rPr>
              <w:t>原野</w:t>
            </w:r>
          </w:rubyBase>
        </w:ruby>
      </w:r>
      <w:r w:rsidR="00EE3903" w:rsidRPr="00D948B3">
        <w:rPr>
          <w:rFonts w:ascii="IPA P明朝" w:eastAsia="IPA P明朝" w:hAnsi="IPA P明朝" w:hint="eastAsia"/>
          <w:sz w:val="28"/>
          <w:szCs w:val="28"/>
        </w:rPr>
        <w:t>なり。</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じんえん</w:t>
            </w:r>
          </w:rt>
          <w:rubyBase>
            <w:r w:rsidR="00EE3903">
              <w:rPr>
                <w:rFonts w:ascii="IPA P明朝" w:eastAsia="IPA P明朝" w:hAnsi="IPA P明朝"/>
                <w:sz w:val="28"/>
                <w:szCs w:val="28"/>
              </w:rPr>
              <w:t>人煙</w:t>
            </w:r>
          </w:rubyBase>
        </w:ruby>
      </w:r>
      <w:r w:rsidR="00EE3903" w:rsidRPr="00D948B3">
        <w:rPr>
          <w:rFonts w:ascii="IPA P明朝" w:eastAsia="IPA P明朝" w:hAnsi="IPA P明朝" w:hint="eastAsia"/>
          <w:sz w:val="28"/>
          <w:szCs w:val="28"/>
        </w:rPr>
        <w:t>の</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きしょう</w:t>
            </w:r>
          </w:rt>
          <w:rubyBase>
            <w:r w:rsidR="00EE3903">
              <w:rPr>
                <w:rFonts w:ascii="IPA P明朝" w:eastAsia="IPA P明朝" w:hAnsi="IPA P明朝"/>
                <w:sz w:val="28"/>
                <w:szCs w:val="28"/>
              </w:rPr>
              <w:t>希少</w:t>
            </w:r>
          </w:rubyBase>
        </w:ruby>
      </w:r>
      <w:r w:rsidR="00EE3903" w:rsidRPr="00D948B3">
        <w:rPr>
          <w:rFonts w:ascii="IPA P明朝" w:eastAsia="IPA P明朝" w:hAnsi="IPA P明朝" w:hint="eastAsia"/>
          <w:sz w:val="28"/>
          <w:szCs w:val="28"/>
        </w:rPr>
        <w:t>なること</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ほっかいどう</w:t>
            </w:r>
          </w:rt>
          <w:rubyBase>
            <w:r w:rsidR="00EE3903">
              <w:rPr>
                <w:rFonts w:ascii="IPA P明朝" w:eastAsia="IPA P明朝" w:hAnsi="IPA P明朝"/>
                <w:sz w:val="28"/>
                <w:szCs w:val="28"/>
              </w:rPr>
              <w:t>北海道</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いしかり</w:t>
            </w:r>
          </w:rt>
          <w:rubyBase>
            <w:r w:rsidR="00EE3903">
              <w:rPr>
                <w:rFonts w:ascii="IPA P明朝" w:eastAsia="IPA P明朝" w:hAnsi="IPA P明朝"/>
                <w:sz w:val="28"/>
                <w:szCs w:val="28"/>
              </w:rPr>
              <w:t>石狩</w:t>
            </w:r>
          </w:rubyBase>
        </w:ruby>
      </w:r>
      <w:r w:rsidR="00EE3903" w:rsidRPr="00D948B3">
        <w:rPr>
          <w:rFonts w:ascii="IPA P明朝" w:eastAsia="IPA P明朝" w:hAnsi="IPA P明朝" w:hint="eastAsia"/>
          <w:sz w:val="28"/>
          <w:szCs w:val="28"/>
        </w:rPr>
        <w:t>の</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へいや</w:t>
            </w:r>
          </w:rt>
          <w:rubyBase>
            <w:r w:rsidR="00EE3903">
              <w:rPr>
                <w:rFonts w:ascii="IPA P明朝" w:eastAsia="IPA P明朝" w:hAnsi="IPA P明朝"/>
                <w:sz w:val="28"/>
                <w:szCs w:val="28"/>
              </w:rPr>
              <w:t>平野</w:t>
            </w:r>
          </w:rubyBase>
        </w:ruby>
      </w:r>
      <w:r w:rsidR="00EE3903" w:rsidRPr="00D948B3">
        <w:rPr>
          <w:rFonts w:ascii="IPA P明朝" w:eastAsia="IPA P明朝" w:hAnsi="IPA P明朝" w:hint="eastAsia"/>
          <w:sz w:val="28"/>
          <w:szCs w:val="28"/>
        </w:rPr>
        <w:t>よりも</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はなは</w:t>
            </w:r>
          </w:rt>
          <w:rubyBase>
            <w:r w:rsidR="00EE3903">
              <w:rPr>
                <w:rFonts w:ascii="IPA P明朝" w:eastAsia="IPA P明朝" w:hAnsi="IPA P明朝"/>
                <w:sz w:val="28"/>
                <w:szCs w:val="28"/>
              </w:rPr>
              <w:t>甚</w:t>
            </w:r>
          </w:rubyBase>
        </w:ruby>
      </w:r>
      <w:r w:rsidR="00EE3903" w:rsidRPr="00D948B3">
        <w:rPr>
          <w:rFonts w:ascii="IPA P明朝" w:eastAsia="IPA P明朝" w:hAnsi="IPA P明朝" w:hint="eastAsia"/>
          <w:sz w:val="28"/>
          <w:szCs w:val="28"/>
        </w:rPr>
        <w:t>だし</w:t>
      </w:r>
      <w:r w:rsidR="005E587C" w:rsidRPr="00D948B3">
        <w:rPr>
          <w:rFonts w:ascii="IPA P明朝" w:eastAsia="IPA P明朝" w:hAnsi="IPA P明朝" w:hint="eastAsia"/>
          <w:sz w:val="28"/>
          <w:szCs w:val="28"/>
        </w:rPr>
        <w:t>。</w:t>
      </w:r>
      <w:r w:rsidR="009F021D" w:rsidRPr="00D948B3">
        <w:rPr>
          <w:rFonts w:ascii="IPA P明朝" w:eastAsia="IPA P明朝" w:hAnsi="IPA P明朝" w:hint="eastAsia"/>
          <w:sz w:val="28"/>
          <w:szCs w:val="28"/>
        </w:rPr>
        <w:ruby>
          <w:rubyPr>
            <w:rubyAlign w:val="distributeSpace"/>
            <w:hps w:val="14"/>
            <w:hpsRaise w:val="26"/>
            <w:hpsBaseText w:val="28"/>
            <w:lid w:val="ja-JP"/>
          </w:rubyPr>
          <w:rt>
            <w:r w:rsidR="009F021D" w:rsidRPr="00D948B3">
              <w:rPr>
                <w:rFonts w:ascii="IPA P明朝" w:eastAsia="IPA P明朝" w:hAnsi="IPA P明朝" w:hint="eastAsia"/>
                <w:sz w:val="28"/>
                <w:szCs w:val="28"/>
              </w:rPr>
              <w:t>あるい</w:t>
            </w:r>
          </w:rt>
          <w:rubyBase>
            <w:r w:rsidR="009F021D" w:rsidRPr="00D948B3">
              <w:rPr>
                <w:rFonts w:ascii="IPA P明朝" w:eastAsia="IPA P明朝" w:hAnsi="IPA P明朝" w:hint="eastAsia"/>
                <w:sz w:val="28"/>
                <w:szCs w:val="28"/>
              </w:rPr>
              <w:t>或</w:t>
            </w:r>
          </w:rubyBase>
        </w:ruby>
      </w:r>
      <w:r w:rsidR="005E587C" w:rsidRPr="00D948B3">
        <w:rPr>
          <w:rFonts w:ascii="IPA P明朝" w:eastAsia="IPA P明朝" w:hAnsi="IPA P明朝" w:hint="eastAsia"/>
          <w:sz w:val="28"/>
          <w:szCs w:val="28"/>
        </w:rPr>
        <w:t>は</w:t>
      </w:r>
      <w:r w:rsidR="009F021D" w:rsidRPr="00D948B3">
        <w:rPr>
          <w:rFonts w:ascii="IPA P明朝" w:eastAsia="IPA P明朝" w:hAnsi="IPA P明朝" w:hint="eastAsia"/>
          <w:sz w:val="28"/>
          <w:szCs w:val="28"/>
        </w:rPr>
        <w:ruby>
          <w:rubyPr>
            <w:rubyAlign w:val="distributeSpace"/>
            <w:hps w:val="14"/>
            <w:hpsRaise w:val="26"/>
            <w:hpsBaseText w:val="28"/>
            <w:lid w:val="ja-JP"/>
          </w:rubyPr>
          <w:rt>
            <w:r w:rsidR="009F021D" w:rsidRPr="00D948B3">
              <w:rPr>
                <w:rFonts w:ascii="IPA P明朝" w:eastAsia="IPA P明朝" w:hAnsi="IPA P明朝" w:hint="eastAsia"/>
                <w:sz w:val="28"/>
                <w:szCs w:val="28"/>
              </w:rPr>
              <w:t>しんどう</w:t>
            </w:r>
          </w:rt>
          <w:rubyBase>
            <w:r w:rsidR="009F021D" w:rsidRPr="00D948B3">
              <w:rPr>
                <w:rFonts w:ascii="IPA P明朝" w:eastAsia="IPA P明朝" w:hAnsi="IPA P明朝" w:hint="eastAsia"/>
                <w:sz w:val="28"/>
                <w:szCs w:val="28"/>
              </w:rPr>
              <w:t>新道</w:t>
            </w:r>
          </w:rubyBase>
        </w:ruby>
      </w:r>
      <w:r w:rsidR="005E587C" w:rsidRPr="00D948B3">
        <w:rPr>
          <w:rFonts w:ascii="IPA P明朝" w:eastAsia="IPA P明朝" w:hAnsi="IPA P明朝" w:hint="eastAsia"/>
          <w:sz w:val="28"/>
          <w:szCs w:val="28"/>
        </w:rPr>
        <w:t>な</w:t>
      </w:r>
      <w:r w:rsidR="00EE3903" w:rsidRPr="00D948B3">
        <w:rPr>
          <w:rFonts w:ascii="IPA P明朝" w:eastAsia="IPA P明朝" w:hAnsi="IPA P明朝" w:hint="eastAsia"/>
          <w:sz w:val="28"/>
          <w:szCs w:val="28"/>
        </w:rPr>
        <w:t>るが</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ゆえ</w:t>
            </w:r>
          </w:rt>
          <w:rubyBase>
            <w:r w:rsidR="00EE3903">
              <w:rPr>
                <w:rFonts w:ascii="IPA P明朝" w:eastAsia="IPA P明朝" w:hAnsi="IPA P明朝"/>
                <w:sz w:val="28"/>
                <w:szCs w:val="28"/>
              </w:rPr>
              <w:t>故</w:t>
            </w:r>
          </w:rubyBase>
        </w:ruby>
      </w:r>
      <w:r w:rsidR="00EE3903" w:rsidRPr="00D948B3">
        <w:rPr>
          <w:rFonts w:ascii="IPA P明朝" w:eastAsia="IPA P明朝" w:hAnsi="IPA P明朝" w:hint="eastAsia"/>
          <w:sz w:val="28"/>
          <w:szCs w:val="28"/>
        </w:rPr>
        <w:t>に</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みん</w:t>
            </w:r>
          </w:rt>
          <w:rubyBase>
            <w:r w:rsidR="00EE3903">
              <w:rPr>
                <w:rFonts w:ascii="IPA P明朝" w:eastAsia="IPA P明朝" w:hAnsi="IPA P明朝"/>
                <w:sz w:val="28"/>
                <w:szCs w:val="28"/>
              </w:rPr>
              <w:t>民</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きょ</w:t>
            </w:r>
          </w:rt>
          <w:rubyBase>
            <w:r w:rsidR="00EE3903">
              <w:rPr>
                <w:rFonts w:ascii="IPA P明朝" w:eastAsia="IPA P明朝" w:hAnsi="IPA P明朝"/>
                <w:sz w:val="28"/>
                <w:szCs w:val="28"/>
              </w:rPr>
              <w:t>居</w:t>
            </w:r>
          </w:rubyBase>
        </w:ruby>
      </w:r>
      <w:r w:rsidR="00EE3903" w:rsidRPr="00D948B3">
        <w:rPr>
          <w:rFonts w:ascii="IPA P明朝" w:eastAsia="IPA P明朝" w:hAnsi="IPA P明朝" w:hint="eastAsia"/>
          <w:sz w:val="28"/>
          <w:szCs w:val="28"/>
        </w:rPr>
        <w:t>の</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きた</w:t>
            </w:r>
          </w:rt>
          <w:rubyBase>
            <w:r w:rsidR="00EE3903">
              <w:rPr>
                <w:rFonts w:ascii="IPA P明朝" w:eastAsia="IPA P明朝" w:hAnsi="IPA P明朝"/>
                <w:sz w:val="28"/>
                <w:szCs w:val="28"/>
              </w:rPr>
              <w:t>來</w:t>
            </w:r>
          </w:rubyBase>
        </w:ruby>
      </w:r>
      <w:r w:rsidR="00EE3903" w:rsidRPr="00D948B3">
        <w:rPr>
          <w:rFonts w:ascii="IPA P明朝" w:eastAsia="IPA P明朝" w:hAnsi="IPA P明朝" w:hint="eastAsia"/>
          <w:sz w:val="28"/>
          <w:szCs w:val="28"/>
        </w:rPr>
        <w:t>り</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つ</w:t>
            </w:r>
          </w:rt>
          <w:rubyBase>
            <w:r w:rsidR="00EE3903">
              <w:rPr>
                <w:rFonts w:ascii="IPA P明朝" w:eastAsia="IPA P明朝" w:hAnsi="IPA P明朝"/>
                <w:sz w:val="28"/>
                <w:szCs w:val="28"/>
              </w:rPr>
              <w:t>就</w:t>
            </w:r>
          </w:rubyBase>
        </w:ruby>
      </w:r>
      <w:r w:rsidR="00EE3903" w:rsidRPr="00D948B3">
        <w:rPr>
          <w:rFonts w:ascii="IPA P明朝" w:eastAsia="IPA P明朝" w:hAnsi="IPA P明朝" w:hint="eastAsia"/>
          <w:sz w:val="28"/>
          <w:szCs w:val="28"/>
        </w:rPr>
        <w:t>ける</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もの</w:t>
            </w:r>
          </w:rt>
          <w:rubyBase>
            <w:r w:rsidR="00EE3903">
              <w:rPr>
                <w:rFonts w:ascii="IPA P明朝" w:eastAsia="IPA P明朝" w:hAnsi="IPA P明朝"/>
                <w:sz w:val="28"/>
                <w:szCs w:val="28"/>
              </w:rPr>
              <w:t>者</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すく</w:t>
            </w:r>
          </w:rt>
          <w:rubyBase>
            <w:r w:rsidR="00EE3903">
              <w:rPr>
                <w:rFonts w:ascii="IPA P明朝" w:eastAsia="IPA P明朝" w:hAnsi="IPA P明朝"/>
                <w:sz w:val="28"/>
                <w:szCs w:val="28"/>
              </w:rPr>
              <w:t>少</w:t>
            </w:r>
          </w:rubyBase>
        </w:ruby>
      </w:r>
      <w:r w:rsidR="00EE3903" w:rsidRPr="00D948B3">
        <w:rPr>
          <w:rFonts w:ascii="IPA P明朝" w:eastAsia="IPA P明朝" w:hAnsi="IPA P明朝" w:hint="eastAsia"/>
          <w:sz w:val="28"/>
          <w:szCs w:val="28"/>
        </w:rPr>
        <w:t>なきか。</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とおの</w:t>
            </w:r>
          </w:rt>
          <w:rubyBase>
            <w:r w:rsidR="00EE3903">
              <w:rPr>
                <w:rFonts w:ascii="IPA P明朝" w:eastAsia="IPA P明朝" w:hAnsi="IPA P明朝"/>
                <w:sz w:val="28"/>
                <w:szCs w:val="28"/>
              </w:rPr>
              <w:t>遠野</w:t>
            </w:r>
          </w:rubyBase>
        </w:ruby>
      </w:r>
      <w:r w:rsidR="00EE3903" w:rsidRPr="00D948B3">
        <w:rPr>
          <w:rFonts w:ascii="IPA P明朝" w:eastAsia="IPA P明朝" w:hAnsi="IPA P明朝" w:hint="eastAsia"/>
          <w:sz w:val="28"/>
          <w:szCs w:val="28"/>
        </w:rPr>
        <w:t>の</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じょうか</w:t>
            </w:r>
          </w:rt>
          <w:rubyBase>
            <w:r w:rsidR="00EE3903">
              <w:rPr>
                <w:rFonts w:ascii="IPA P明朝" w:eastAsia="IPA P明朝" w:hAnsi="IPA P明朝"/>
                <w:sz w:val="28"/>
                <w:szCs w:val="28"/>
              </w:rPr>
              <w:t>城下</w:t>
            </w:r>
          </w:rubyBase>
        </w:ruby>
      </w:r>
      <w:r w:rsidR="00EE3903" w:rsidRPr="00D948B3">
        <w:rPr>
          <w:rFonts w:ascii="IPA P明朝" w:eastAsia="IPA P明朝" w:hAnsi="IPA P明朝" w:hint="eastAsia"/>
          <w:sz w:val="28"/>
          <w:szCs w:val="28"/>
        </w:rPr>
        <w:t>は</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すなわ</w:t>
            </w:r>
          </w:rt>
          <w:rubyBase>
            <w:r w:rsidR="00EE3903">
              <w:rPr>
                <w:rFonts w:ascii="IPA P明朝" w:eastAsia="IPA P明朝" w:hAnsi="IPA P明朝"/>
                <w:sz w:val="28"/>
                <w:szCs w:val="28"/>
              </w:rPr>
              <w:t>則</w:t>
            </w:r>
          </w:rubyBase>
        </w:ruby>
      </w:r>
      <w:r w:rsidR="00EE3903" w:rsidRPr="00D948B3">
        <w:rPr>
          <w:rFonts w:ascii="IPA P明朝" w:eastAsia="IPA P明朝" w:hAnsi="IPA P明朝" w:hint="eastAsia"/>
          <w:sz w:val="28"/>
          <w:szCs w:val="28"/>
        </w:rPr>
        <w:t>ち</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えん</w:t>
            </w:r>
          </w:rt>
          <w:rubyBase>
            <w:r w:rsidR="00EE3903">
              <w:rPr>
                <w:rFonts w:ascii="IPA P明朝" w:eastAsia="IPA P明朝" w:hAnsi="IPA P明朝"/>
                <w:sz w:val="28"/>
                <w:szCs w:val="28"/>
              </w:rPr>
              <w:t>煙</w:t>
            </w:r>
          </w:rubyBase>
        </w:ruby>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か</w:t>
            </w:r>
          </w:rt>
          <w:rubyBase>
            <w:r w:rsidR="00EE3903">
              <w:rPr>
                <w:rFonts w:ascii="IPA P明朝" w:eastAsia="IPA P明朝" w:hAnsi="IPA P明朝"/>
                <w:sz w:val="28"/>
                <w:szCs w:val="28"/>
              </w:rPr>
              <w:t>花</w:t>
            </w:r>
          </w:rubyBase>
        </w:ruby>
      </w:r>
      <w:r w:rsidR="00EE3903" w:rsidRPr="00D948B3">
        <w:rPr>
          <w:rFonts w:ascii="IPA P明朝" w:eastAsia="IPA P明朝" w:hAnsi="IPA P明朝" w:hint="eastAsia"/>
          <w:sz w:val="28"/>
          <w:szCs w:val="28"/>
        </w:rPr>
        <w:t>の</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まち</w:t>
            </w:r>
          </w:rt>
          <w:rubyBase>
            <w:r w:rsidR="00EE3903">
              <w:rPr>
                <w:rFonts w:ascii="IPA P明朝" w:eastAsia="IPA P明朝" w:hAnsi="IPA P明朝"/>
                <w:sz w:val="28"/>
                <w:szCs w:val="28"/>
              </w:rPr>
              <w:t>街</w:t>
            </w:r>
          </w:rubyBase>
        </w:ruby>
      </w:r>
      <w:r w:rsidR="00EE3903" w:rsidRPr="00D948B3">
        <w:rPr>
          <w:rFonts w:ascii="IPA P明朝" w:eastAsia="IPA P明朝" w:hAnsi="IPA P明朝" w:hint="eastAsia"/>
          <w:sz w:val="28"/>
          <w:szCs w:val="28"/>
        </w:rPr>
        <w:t>な</w:t>
      </w:r>
      <w:r w:rsidR="00F012E2" w:rsidRPr="00D948B3">
        <w:rPr>
          <w:rFonts w:ascii="IPA P明朝" w:eastAsia="IPA P明朝" w:hAnsi="IPA P明朝" w:hint="eastAsia"/>
          <w:sz w:val="28"/>
          <w:szCs w:val="28"/>
        </w:rPr>
        <w:t>り。</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うま</w:t>
            </w:r>
          </w:rt>
          <w:rubyBase>
            <w:r w:rsidR="00F012E2">
              <w:rPr>
                <w:rFonts w:ascii="IPA P明朝" w:eastAsia="IPA P明朝" w:hAnsi="IPA P明朝"/>
                <w:sz w:val="28"/>
                <w:szCs w:val="28"/>
              </w:rPr>
              <w:t>馬</w:t>
            </w:r>
          </w:rubyBase>
        </w:ruby>
      </w:r>
      <w:r w:rsidR="00F012E2" w:rsidRPr="00D948B3">
        <w:rPr>
          <w:rFonts w:ascii="IPA P明朝" w:eastAsia="IPA P明朝" w:hAnsi="IPA P明朝" w:hint="eastAsia"/>
          <w:sz w:val="28"/>
          <w:szCs w:val="28"/>
        </w:rPr>
        <w:t>を</w:t>
      </w:r>
      <w:r w:rsidR="005E587C" w:rsidRPr="00D948B3">
        <w:rPr>
          <w:rFonts w:ascii="IPA P明朝" w:eastAsia="IPA P明朝" w:hAnsi="IPA P明朝" w:hint="eastAsia"/>
          <w:sz w:val="28"/>
          <w:szCs w:val="28"/>
        </w:rPr>
        <w:ruby>
          <w:rubyPr>
            <w:rubyAlign w:val="distributeSpace"/>
            <w:hps w:val="14"/>
            <w:hpsRaise w:val="26"/>
            <w:hpsBaseText w:val="28"/>
            <w:lid w:val="ja-JP"/>
          </w:rubyPr>
          <w:rt>
            <w:r w:rsidR="005E587C" w:rsidRPr="00D948B3">
              <w:rPr>
                <w:rFonts w:ascii="IPA P明朝" w:eastAsia="IPA P明朝" w:hAnsi="IPA P明朝" w:hint="eastAsia"/>
                <w:sz w:val="28"/>
                <w:szCs w:val="28"/>
              </w:rPr>
              <w:t>えきてい</w:t>
            </w:r>
          </w:rt>
          <w:rubyBase>
            <w:r w:rsidR="005E587C" w:rsidRPr="00D948B3">
              <w:rPr>
                <w:rFonts w:ascii="IPA P明朝" w:eastAsia="IPA P明朝" w:hAnsi="IPA P明朝" w:hint="eastAsia"/>
                <w:sz w:val="28"/>
                <w:szCs w:val="28"/>
              </w:rPr>
              <w:t>驛亭</w:t>
            </w:r>
          </w:rubyBase>
        </w:ruby>
      </w:r>
      <w:r w:rsidR="009F021D" w:rsidRPr="00D948B3">
        <w:rPr>
          <w:rFonts w:ascii="IPA P明朝" w:eastAsia="IPA P明朝" w:hAnsi="IPA P明朝" w:hint="eastAsia"/>
          <w:sz w:val="28"/>
          <w:szCs w:val="28"/>
        </w:rPr>
        <w:t>の</w:t>
      </w:r>
      <w:r w:rsidR="009F021D" w:rsidRPr="00D948B3">
        <w:rPr>
          <w:rFonts w:ascii="IPA P明朝" w:eastAsia="IPA P明朝" w:hAnsi="IPA P明朝" w:hint="eastAsia"/>
          <w:sz w:val="28"/>
          <w:szCs w:val="28"/>
        </w:rPr>
        <w:ruby>
          <w:rubyPr>
            <w:rubyAlign w:val="distributeSpace"/>
            <w:hps w:val="14"/>
            <w:hpsRaise w:val="26"/>
            <w:hpsBaseText w:val="28"/>
            <w:lid w:val="ja-JP"/>
          </w:rubyPr>
          <w:rt>
            <w:r w:rsidR="009F021D" w:rsidRPr="00D948B3">
              <w:rPr>
                <w:rFonts w:ascii="IPA P明朝" w:eastAsia="IPA P明朝" w:hAnsi="IPA P明朝" w:hint="eastAsia"/>
                <w:sz w:val="28"/>
                <w:szCs w:val="28"/>
              </w:rPr>
              <w:t>しゅじん</w:t>
            </w:r>
          </w:rt>
          <w:rubyBase>
            <w:r w:rsidR="009F021D" w:rsidRPr="00D948B3">
              <w:rPr>
                <w:rFonts w:ascii="IPA P明朝" w:eastAsia="IPA P明朝" w:hAnsi="IPA P明朝" w:hint="eastAsia"/>
                <w:sz w:val="28"/>
                <w:szCs w:val="28"/>
              </w:rPr>
              <w:t>主人</w:t>
            </w:r>
          </w:rubyBase>
        </w:ruby>
      </w:r>
      <w:r w:rsidR="009F021D" w:rsidRPr="00D948B3">
        <w:rPr>
          <w:rFonts w:ascii="IPA P明朝" w:eastAsia="IPA P明朝" w:hAnsi="IPA P明朝" w:hint="eastAsia"/>
          <w:sz w:val="28"/>
          <w:szCs w:val="28"/>
        </w:rPr>
        <w:t>に</w:t>
      </w:r>
      <w:r w:rsidR="009F021D" w:rsidRPr="00D948B3">
        <w:rPr>
          <w:rFonts w:ascii="IPA P明朝" w:eastAsia="IPA P明朝" w:hAnsi="IPA P明朝" w:hint="eastAsia"/>
          <w:sz w:val="28"/>
          <w:szCs w:val="28"/>
        </w:rPr>
        <w:ruby>
          <w:rubyPr>
            <w:rubyAlign w:val="distributeSpace"/>
            <w:hps w:val="14"/>
            <w:hpsRaise w:val="26"/>
            <w:hpsBaseText w:val="28"/>
            <w:lid w:val="ja-JP"/>
          </w:rubyPr>
          <w:rt>
            <w:r w:rsidR="009F021D" w:rsidRPr="00D948B3">
              <w:rPr>
                <w:rFonts w:ascii="IPA P明朝" w:eastAsia="IPA P明朝" w:hAnsi="IPA P明朝" w:hint="eastAsia"/>
                <w:sz w:val="28"/>
                <w:szCs w:val="28"/>
              </w:rPr>
              <w:t>か</w:t>
            </w:r>
          </w:rt>
          <w:rubyBase>
            <w:r w:rsidR="009F021D" w:rsidRPr="00D948B3">
              <w:rPr>
                <w:rFonts w:ascii="IPA P明朝" w:eastAsia="IPA P明朝" w:hAnsi="IPA P明朝" w:hint="eastAsia"/>
                <w:sz w:val="28"/>
                <w:szCs w:val="28"/>
              </w:rPr>
              <w:t>借</w:t>
            </w:r>
          </w:rubyBase>
        </w:ruby>
      </w:r>
      <w:r w:rsidR="009F021D" w:rsidRPr="00D948B3">
        <w:rPr>
          <w:rFonts w:ascii="IPA P明朝" w:eastAsia="IPA P明朝" w:hAnsi="IPA P明朝" w:hint="eastAsia"/>
          <w:sz w:val="28"/>
          <w:szCs w:val="28"/>
        </w:rPr>
        <w:t>りて</w:t>
      </w:r>
      <w:r w:rsidR="009F021D" w:rsidRPr="00D948B3">
        <w:rPr>
          <w:rFonts w:ascii="IPA P明朝" w:eastAsia="IPA P明朝" w:hAnsi="IPA P明朝" w:hint="eastAsia"/>
          <w:sz w:val="28"/>
          <w:szCs w:val="28"/>
        </w:rPr>
        <w:ruby>
          <w:rubyPr>
            <w:rubyAlign w:val="distributeSpace"/>
            <w:hps w:val="14"/>
            <w:hpsRaise w:val="26"/>
            <w:hpsBaseText w:val="28"/>
            <w:lid w:val="ja-JP"/>
          </w:rubyPr>
          <w:rt>
            <w:r w:rsidR="009F021D" w:rsidRPr="00D948B3">
              <w:rPr>
                <w:rFonts w:ascii="IPA P明朝" w:eastAsia="IPA P明朝" w:hAnsi="IPA P明朝" w:hint="eastAsia"/>
                <w:sz w:val="28"/>
                <w:szCs w:val="28"/>
              </w:rPr>
              <w:t>ひと</w:t>
            </w:r>
          </w:rt>
          <w:rubyBase>
            <w:r w:rsidR="009F021D" w:rsidRPr="00D948B3">
              <w:rPr>
                <w:rFonts w:ascii="IPA P明朝" w:eastAsia="IPA P明朝" w:hAnsi="IPA P明朝" w:hint="eastAsia"/>
                <w:sz w:val="28"/>
                <w:szCs w:val="28"/>
              </w:rPr>
              <w:t>獨</w:t>
            </w:r>
          </w:rubyBase>
        </w:ruby>
      </w:r>
      <w:r w:rsidR="009F021D" w:rsidRPr="00D948B3">
        <w:rPr>
          <w:rFonts w:ascii="IPA P明朝" w:eastAsia="IPA P明朝" w:hAnsi="IPA P明朝" w:hint="eastAsia"/>
          <w:sz w:val="28"/>
          <w:szCs w:val="28"/>
        </w:rPr>
        <w:t>り</w:t>
      </w:r>
      <w:r w:rsidR="009F021D" w:rsidRPr="00D948B3">
        <w:rPr>
          <w:rFonts w:ascii="IPA P明朝" w:eastAsia="IPA P明朝" w:hAnsi="IPA P明朝" w:hint="eastAsia"/>
          <w:sz w:val="28"/>
          <w:szCs w:val="28"/>
        </w:rPr>
        <w:ruby>
          <w:rubyPr>
            <w:rubyAlign w:val="distributeSpace"/>
            <w:hps w:val="14"/>
            <w:hpsRaise w:val="26"/>
            <w:hpsBaseText w:val="28"/>
            <w:lid w:val="ja-JP"/>
          </w:rubyPr>
          <w:rt>
            <w:r w:rsidR="009F021D" w:rsidRPr="00D948B3">
              <w:rPr>
                <w:rFonts w:ascii="IPA P明朝" w:eastAsia="IPA P明朝" w:hAnsi="IPA P明朝" w:hint="eastAsia"/>
                <w:sz w:val="28"/>
                <w:szCs w:val="28"/>
              </w:rPr>
              <w:t>こう</w:t>
            </w:r>
          </w:rt>
          <w:rubyBase>
            <w:r w:rsidR="009F021D" w:rsidRPr="00D948B3">
              <w:rPr>
                <w:rFonts w:ascii="IPA P明朝" w:eastAsia="IPA P明朝" w:hAnsi="IPA P明朝" w:hint="eastAsia"/>
                <w:sz w:val="28"/>
                <w:szCs w:val="28"/>
              </w:rPr>
              <w:t>郊</w:t>
            </w:r>
          </w:rubyBase>
        </w:ruby>
      </w:r>
      <w:r w:rsidR="009F021D" w:rsidRPr="00D948B3">
        <w:rPr>
          <w:rFonts w:ascii="IPA P明朝" w:eastAsia="IPA P明朝" w:hAnsi="IPA P明朝" w:hint="eastAsia"/>
          <w:sz w:val="28"/>
          <w:szCs w:val="28"/>
        </w:rPr>
        <w:ruby>
          <w:rubyPr>
            <w:rubyAlign w:val="distributeSpace"/>
            <w:hps w:val="14"/>
            <w:hpsRaise w:val="26"/>
            <w:hpsBaseText w:val="28"/>
            <w:lid w:val="ja-JP"/>
          </w:rubyPr>
          <w:rt>
            <w:r w:rsidR="009F021D" w:rsidRPr="00D948B3">
              <w:rPr>
                <w:rFonts w:ascii="IPA P明朝" w:eastAsia="IPA P明朝" w:hAnsi="IPA P明朝" w:hint="eastAsia"/>
                <w:sz w:val="28"/>
                <w:szCs w:val="28"/>
              </w:rPr>
              <w:t>がい</w:t>
            </w:r>
          </w:rt>
          <w:rubyBase>
            <w:r w:rsidR="009F021D" w:rsidRPr="00D948B3">
              <w:rPr>
                <w:rFonts w:ascii="IPA P明朝" w:eastAsia="IPA P明朝" w:hAnsi="IPA P明朝" w:hint="eastAsia"/>
                <w:sz w:val="28"/>
                <w:szCs w:val="28"/>
              </w:rPr>
              <w:t>外</w:t>
            </w:r>
          </w:rubyBase>
        </w:ruby>
      </w:r>
      <w:r w:rsidR="009F021D" w:rsidRPr="00D948B3">
        <w:rPr>
          <w:rFonts w:ascii="IPA P明朝" w:eastAsia="IPA P明朝" w:hAnsi="IPA P明朝" w:hint="eastAsia"/>
          <w:sz w:val="28"/>
          <w:szCs w:val="28"/>
        </w:rPr>
        <w:t>の</w:t>
      </w:r>
      <w:r w:rsidR="009F021D" w:rsidRPr="00D948B3">
        <w:rPr>
          <w:rFonts w:ascii="IPA P明朝" w:eastAsia="IPA P明朝" w:hAnsi="IPA P明朝" w:hint="eastAsia"/>
          <w:sz w:val="28"/>
          <w:szCs w:val="28"/>
        </w:rPr>
        <w:ruby>
          <w:rubyPr>
            <w:rubyAlign w:val="distributeSpace"/>
            <w:hps w:val="14"/>
            <w:hpsRaise w:val="26"/>
            <w:hpsBaseText w:val="28"/>
            <w:lid w:val="ja-JP"/>
          </w:rubyPr>
          <w:rt>
            <w:r w:rsidR="009F021D" w:rsidRPr="00D948B3">
              <w:rPr>
                <w:rFonts w:ascii="IPA P明朝" w:eastAsia="IPA P明朝" w:hAnsi="IPA P明朝" w:hint="eastAsia"/>
                <w:sz w:val="28"/>
                <w:szCs w:val="28"/>
              </w:rPr>
              <w:t>むら</w:t>
            </w:r>
          </w:rt>
          <w:rubyBase>
            <w:r w:rsidR="009F021D" w:rsidRPr="00D948B3">
              <w:rPr>
                <w:rFonts w:ascii="IPA P明朝" w:eastAsia="IPA P明朝" w:hAnsi="IPA P明朝" w:hint="eastAsia"/>
                <w:sz w:val="28"/>
                <w:szCs w:val="28"/>
              </w:rPr>
              <w:t>村</w:t>
            </w:r>
          </w:rubyBase>
        </w:ruby>
      </w:r>
      <w:r w:rsidR="009F021D" w:rsidRPr="00D948B3">
        <w:rPr>
          <w:rFonts w:ascii="IPA P明朝" w:eastAsia="IPA P明朝" w:hAnsi="IPA P明朝" w:hint="eastAsia"/>
          <w:sz w:val="28"/>
          <w:szCs w:val="28"/>
        </w:rPr>
        <w:ruby>
          <w:rubyPr>
            <w:rubyAlign w:val="distributeSpace"/>
            <w:hps w:val="14"/>
            <w:hpsRaise w:val="26"/>
            <w:hpsBaseText w:val="28"/>
            <w:lid w:val="ja-JP"/>
          </w:rubyPr>
          <w:rt>
            <w:r w:rsidR="009F021D" w:rsidRPr="00D948B3">
              <w:rPr>
                <w:rFonts w:ascii="IPA P明朝" w:eastAsia="IPA P明朝" w:hAnsi="IPA P明朝" w:hint="eastAsia"/>
                <w:sz w:val="28"/>
                <w:szCs w:val="28"/>
              </w:rPr>
              <w:t>むら</w:t>
            </w:r>
          </w:rt>
          <w:rubyBase>
            <w:r w:rsidR="009F021D" w:rsidRPr="00D948B3">
              <w:rPr>
                <w:rFonts w:ascii="IPA P明朝" w:eastAsia="IPA P明朝" w:hAnsi="IPA P明朝" w:hint="eastAsia"/>
                <w:sz w:val="28"/>
                <w:szCs w:val="28"/>
              </w:rPr>
              <w:t>村</w:t>
            </w:r>
          </w:rubyBase>
        </w:ruby>
      </w:r>
      <w:r w:rsidR="009F021D" w:rsidRPr="00D948B3">
        <w:rPr>
          <w:rFonts w:ascii="IPA P明朝" w:eastAsia="IPA P明朝" w:hAnsi="IPA P明朝" w:hint="eastAsia"/>
          <w:sz w:val="28"/>
          <w:szCs w:val="28"/>
        </w:rPr>
        <w:t>を</w:t>
      </w:r>
      <w:r w:rsidR="001012DF" w:rsidRPr="00D948B3">
        <w:rPr>
          <w:rFonts w:ascii="IPA P明朝" w:eastAsia="IPA P明朝" w:hAnsi="IPA P明朝" w:hint="eastAsia"/>
          <w:sz w:val="28"/>
          <w:szCs w:val="28"/>
        </w:rPr>
        <w:ruby>
          <w:rubyPr>
            <w:rubyAlign w:val="distributeSpace"/>
            <w:hps w:val="14"/>
            <w:hpsRaise w:val="26"/>
            <w:hpsBaseText w:val="28"/>
            <w:lid w:val="ja-JP"/>
          </w:rubyPr>
          <w:rt>
            <w:r w:rsidR="001012DF" w:rsidRPr="00D948B3">
              <w:rPr>
                <w:rFonts w:ascii="IPA P明朝" w:eastAsia="IPA P明朝" w:hAnsi="IPA P明朝" w:hint="eastAsia"/>
                <w:sz w:val="28"/>
                <w:szCs w:val="28"/>
              </w:rPr>
              <w:t>めぐ</w:t>
            </w:r>
          </w:rt>
          <w:rubyBase>
            <w:r w:rsidR="001012DF" w:rsidRPr="00D948B3">
              <w:rPr>
                <w:rFonts w:ascii="IPA P明朝" w:eastAsia="IPA P明朝" w:hAnsi="IPA P明朝" w:hint="eastAsia"/>
                <w:sz w:val="28"/>
                <w:szCs w:val="28"/>
              </w:rPr>
              <w:t>巡</w:t>
            </w:r>
          </w:rubyBase>
        </w:ruby>
      </w:r>
      <w:r w:rsidR="009F021D" w:rsidRPr="00D948B3">
        <w:rPr>
          <w:rFonts w:ascii="IPA P明朝" w:eastAsia="IPA P明朝" w:hAnsi="IPA P明朝" w:hint="eastAsia"/>
          <w:sz w:val="28"/>
          <w:szCs w:val="28"/>
        </w:rPr>
        <w:t>りたり。</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その</w:t>
            </w:r>
          </w:rt>
          <w:rubyBase>
            <w:r w:rsidR="00F012E2">
              <w:rPr>
                <w:rFonts w:ascii="IPA P明朝" w:eastAsia="IPA P明朝" w:hAnsi="IPA P明朝"/>
                <w:sz w:val="28"/>
                <w:szCs w:val="28"/>
              </w:rPr>
              <w:t>其</w:t>
            </w:r>
          </w:rubyBase>
        </w:ruby>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うま</w:t>
            </w:r>
          </w:rt>
          <w:rubyBase>
            <w:r w:rsidR="00F012E2">
              <w:rPr>
                <w:rFonts w:ascii="IPA P明朝" w:eastAsia="IPA P明朝" w:hAnsi="IPA P明朝"/>
                <w:sz w:val="28"/>
                <w:szCs w:val="28"/>
              </w:rPr>
              <w:t>馬</w:t>
            </w:r>
          </w:rubyBase>
        </w:ruby>
      </w:r>
      <w:r w:rsidR="00F012E2" w:rsidRPr="00D948B3">
        <w:rPr>
          <w:rFonts w:ascii="IPA P明朝" w:eastAsia="IPA P明朝" w:hAnsi="IPA P明朝" w:hint="eastAsia"/>
          <w:sz w:val="28"/>
          <w:szCs w:val="28"/>
        </w:rPr>
        <w:t>は</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くろ</w:t>
            </w:r>
          </w:rt>
          <w:rubyBase>
            <w:r w:rsidR="00F012E2">
              <w:rPr>
                <w:rFonts w:ascii="IPA P明朝" w:eastAsia="IPA P明朝" w:hAnsi="IPA P明朝"/>
                <w:sz w:val="28"/>
                <w:szCs w:val="28"/>
              </w:rPr>
              <w:t>黔</w:t>
            </w:r>
          </w:rubyBase>
        </w:ruby>
      </w:r>
      <w:r w:rsidR="00F012E2" w:rsidRPr="00D948B3">
        <w:rPr>
          <w:rFonts w:ascii="IPA P明朝" w:eastAsia="IPA P明朝" w:hAnsi="IPA P明朝" w:hint="eastAsia"/>
          <w:sz w:val="28"/>
          <w:szCs w:val="28"/>
        </w:rPr>
        <w:t>き</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かいそう</w:t>
            </w:r>
          </w:rt>
          <w:rubyBase>
            <w:r w:rsidR="00F012E2">
              <w:rPr>
                <w:rFonts w:ascii="IPA P明朝" w:eastAsia="IPA P明朝" w:hAnsi="IPA P明朝"/>
                <w:sz w:val="28"/>
                <w:szCs w:val="28"/>
              </w:rPr>
              <w:t>海草</w:t>
            </w:r>
          </w:rubyBase>
        </w:ruby>
      </w:r>
      <w:r w:rsidR="00F012E2" w:rsidRPr="00D948B3">
        <w:rPr>
          <w:rFonts w:ascii="IPA P明朝" w:eastAsia="IPA P明朝" w:hAnsi="IPA P明朝" w:hint="eastAsia"/>
          <w:sz w:val="28"/>
          <w:szCs w:val="28"/>
        </w:rPr>
        <w:t>を</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もっ</w:t>
            </w:r>
          </w:rt>
          <w:rubyBase>
            <w:r w:rsidR="00F012E2">
              <w:rPr>
                <w:rFonts w:ascii="IPA P明朝" w:eastAsia="IPA P明朝" w:hAnsi="IPA P明朝"/>
                <w:sz w:val="28"/>
                <w:szCs w:val="28"/>
              </w:rPr>
              <w:t>以</w:t>
            </w:r>
          </w:rubyBase>
        </w:ruby>
      </w:r>
      <w:r w:rsidR="00F012E2" w:rsidRPr="00D948B3">
        <w:rPr>
          <w:rFonts w:ascii="IPA P明朝" w:eastAsia="IPA P明朝" w:hAnsi="IPA P明朝" w:hint="eastAsia"/>
          <w:sz w:val="28"/>
          <w:szCs w:val="28"/>
        </w:rPr>
        <w:t>て</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つく</w:t>
            </w:r>
          </w:rt>
          <w:rubyBase>
            <w:r w:rsidR="00F012E2">
              <w:rPr>
                <w:rFonts w:ascii="IPA P明朝" w:eastAsia="IPA P明朝" w:hAnsi="IPA P明朝"/>
                <w:sz w:val="28"/>
                <w:szCs w:val="28"/>
              </w:rPr>
              <w:t>作</w:t>
            </w:r>
          </w:rubyBase>
        </w:ruby>
      </w:r>
      <w:r w:rsidR="00F012E2" w:rsidRPr="00D948B3">
        <w:rPr>
          <w:rFonts w:ascii="IPA P明朝" w:eastAsia="IPA P明朝" w:hAnsi="IPA P明朝" w:hint="eastAsia"/>
          <w:sz w:val="28"/>
          <w:szCs w:val="28"/>
        </w:rPr>
        <w:t>りたる</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あつぶさ</w:t>
            </w:r>
          </w:rt>
          <w:rubyBase>
            <w:r w:rsidR="00F012E2">
              <w:rPr>
                <w:rFonts w:ascii="IPA P明朝" w:eastAsia="IPA P明朝" w:hAnsi="IPA P明朝"/>
                <w:sz w:val="28"/>
                <w:szCs w:val="28"/>
              </w:rPr>
              <w:t>厚總</w:t>
            </w:r>
          </w:rubyBase>
        </w:ruby>
      </w:r>
      <w:r w:rsidR="00F012E2" w:rsidRPr="00D948B3">
        <w:rPr>
          <w:rFonts w:ascii="IPA P明朝" w:eastAsia="IPA P明朝" w:hAnsi="IPA P明朝" w:hint="eastAsia"/>
          <w:sz w:val="28"/>
          <w:szCs w:val="28"/>
        </w:rPr>
        <w:t>を</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かけたり</w:t>
            </w:r>
          </w:rt>
          <w:rubyBase>
            <w:r w:rsidR="00F012E2">
              <w:rPr>
                <w:rFonts w:ascii="IPA P明朝" w:eastAsia="IPA P明朝" w:hAnsi="IPA P明朝"/>
                <w:sz w:val="28"/>
                <w:szCs w:val="28"/>
              </w:rPr>
              <w:t>掛けたり</w:t>
            </w:r>
          </w:rubyBase>
        </w:ruby>
      </w:r>
      <w:r w:rsidR="00F012E2" w:rsidRPr="00D948B3">
        <w:rPr>
          <w:rFonts w:ascii="IPA P明朝" w:eastAsia="IPA P明朝" w:hAnsi="IPA P明朝" w:hint="eastAsia"/>
          <w:sz w:val="28"/>
          <w:szCs w:val="28"/>
        </w:rPr>
        <w:t>。</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あぶ</w:t>
            </w:r>
          </w:rt>
          <w:rubyBase>
            <w:r w:rsidR="00F012E2">
              <w:rPr>
                <w:rFonts w:ascii="IPA P明朝" w:eastAsia="IPA P明朝" w:hAnsi="IPA P明朝"/>
                <w:sz w:val="28"/>
                <w:szCs w:val="28"/>
              </w:rPr>
              <w:t>虻</w:t>
            </w:r>
          </w:rubyBase>
        </w:ruby>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おお</w:t>
            </w:r>
          </w:rt>
          <w:rubyBase>
            <w:r w:rsidR="00F012E2">
              <w:rPr>
                <w:rFonts w:ascii="IPA P明朝" w:eastAsia="IPA P明朝" w:hAnsi="IPA P明朝"/>
                <w:sz w:val="28"/>
                <w:szCs w:val="28"/>
              </w:rPr>
              <w:t>多</w:t>
            </w:r>
          </w:rubyBase>
        </w:ruby>
      </w:r>
      <w:r w:rsidR="00F012E2" w:rsidRPr="00D948B3">
        <w:rPr>
          <w:rFonts w:ascii="IPA P明朝" w:eastAsia="IPA P明朝" w:hAnsi="IPA P明朝" w:hint="eastAsia"/>
          <w:sz w:val="28"/>
          <w:szCs w:val="28"/>
        </w:rPr>
        <w:t>き</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ため</w:t>
            </w:r>
          </w:rt>
          <w:rubyBase>
            <w:r w:rsidR="00F012E2">
              <w:rPr>
                <w:rFonts w:ascii="IPA P明朝" w:eastAsia="IPA P明朝" w:hAnsi="IPA P明朝"/>
                <w:sz w:val="28"/>
                <w:szCs w:val="28"/>
              </w:rPr>
              <w:t>爲</w:t>
            </w:r>
          </w:rubyBase>
        </w:ruby>
      </w:r>
      <w:r w:rsidR="001012DF" w:rsidRPr="00D948B3">
        <w:rPr>
          <w:rFonts w:ascii="IPA P明朝" w:eastAsia="IPA P明朝" w:hAnsi="IPA P明朝" w:hint="eastAsia"/>
          <w:sz w:val="28"/>
          <w:szCs w:val="28"/>
        </w:rPr>
        <w:t>なり。</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さる</w:t>
            </w:r>
          </w:rt>
          <w:rubyBase>
            <w:r w:rsidR="00F012E2">
              <w:rPr>
                <w:rFonts w:ascii="IPA P明朝" w:eastAsia="IPA P明朝" w:hAnsi="IPA P明朝"/>
                <w:sz w:val="28"/>
                <w:szCs w:val="28"/>
              </w:rPr>
              <w:t>猿</w:t>
            </w:r>
          </w:rubyBase>
        </w:ruby>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が</w:t>
            </w:r>
          </w:rt>
          <w:rubyBase>
            <w:r w:rsidR="00F012E2">
              <w:rPr>
                <w:rFonts w:ascii="IPA P明朝" w:eastAsia="IPA P明朝" w:hAnsi="IPA P明朝"/>
                <w:sz w:val="28"/>
                <w:szCs w:val="28"/>
              </w:rPr>
              <w:t>ヶ</w:t>
            </w:r>
          </w:rubyBase>
        </w:ruby>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いし</w:t>
            </w:r>
          </w:rt>
          <w:rubyBase>
            <w:r w:rsidR="00F012E2">
              <w:rPr>
                <w:rFonts w:ascii="IPA P明朝" w:eastAsia="IPA P明朝" w:hAnsi="IPA P明朝"/>
                <w:sz w:val="28"/>
                <w:szCs w:val="28"/>
              </w:rPr>
              <w:t>石</w:t>
            </w:r>
          </w:rubyBase>
        </w:ruby>
      </w:r>
      <w:r w:rsidR="00EE3903" w:rsidRPr="00D948B3">
        <w:rPr>
          <w:rFonts w:ascii="IPA P明朝" w:eastAsia="IPA P明朝" w:hAnsi="IPA P明朝" w:hint="eastAsia"/>
          <w:sz w:val="28"/>
          <w:szCs w:val="28"/>
        </w:rPr>
        <w:t>の</w:t>
      </w:r>
      <w:r w:rsidR="00EE3903">
        <w:rPr>
          <w:rFonts w:ascii="IPA P明朝" w:eastAsia="IPA P明朝" w:hAnsi="IPA P明朝"/>
          <w:sz w:val="28"/>
          <w:szCs w:val="28"/>
        </w:rPr>
        <w:ruby>
          <w:rubyPr>
            <w:rubyAlign w:val="distributeSpace"/>
            <w:hps w:val="14"/>
            <w:hpsRaise w:val="26"/>
            <w:hpsBaseText w:val="28"/>
            <w:lid w:val="ja-JP"/>
          </w:rubyPr>
          <w:rt>
            <w:r w:rsidR="00EE3903" w:rsidRPr="00EE3903">
              <w:rPr>
                <w:rFonts w:ascii="IPA P明朝" w:eastAsia="IPA P明朝" w:hAnsi="IPA P明朝"/>
                <w:sz w:val="14"/>
                <w:szCs w:val="28"/>
              </w:rPr>
              <w:t>けいこく</w:t>
            </w:r>
          </w:rt>
          <w:rubyBase>
            <w:r w:rsidR="00EE3903">
              <w:rPr>
                <w:rFonts w:ascii="IPA P明朝" w:eastAsia="IPA P明朝" w:hAnsi="IPA P明朝"/>
                <w:sz w:val="28"/>
                <w:szCs w:val="28"/>
              </w:rPr>
              <w:t>渓谷</w:t>
            </w:r>
          </w:rubyBase>
        </w:ruby>
      </w:r>
      <w:r w:rsidR="00F012E2" w:rsidRPr="00D948B3">
        <w:rPr>
          <w:rFonts w:ascii="IPA P明朝" w:eastAsia="IPA P明朝" w:hAnsi="IPA P明朝" w:hint="eastAsia"/>
          <w:sz w:val="28"/>
          <w:szCs w:val="28"/>
        </w:rPr>
        <w:t>は</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つち</w:t>
            </w:r>
          </w:rt>
          <w:rubyBase>
            <w:r w:rsidR="00F012E2">
              <w:rPr>
                <w:rFonts w:ascii="IPA P明朝" w:eastAsia="IPA P明朝" w:hAnsi="IPA P明朝"/>
                <w:sz w:val="28"/>
                <w:szCs w:val="28"/>
              </w:rPr>
              <w:t>土</w:t>
            </w:r>
          </w:rubyBase>
        </w:ruby>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こ</w:t>
            </w:r>
          </w:rt>
          <w:rubyBase>
            <w:r w:rsidR="00F012E2">
              <w:rPr>
                <w:rFonts w:ascii="IPA P明朝" w:eastAsia="IPA P明朝" w:hAnsi="IPA P明朝"/>
                <w:sz w:val="28"/>
                <w:szCs w:val="28"/>
              </w:rPr>
              <w:t>肥</w:t>
            </w:r>
          </w:rubyBase>
        </w:ruby>
      </w:r>
      <w:r w:rsidR="00F012E2" w:rsidRPr="00D948B3">
        <w:rPr>
          <w:rFonts w:ascii="IPA P明朝" w:eastAsia="IPA P明朝" w:hAnsi="IPA P明朝" w:hint="eastAsia"/>
          <w:sz w:val="28"/>
          <w:szCs w:val="28"/>
        </w:rPr>
        <w:t>えてよく</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ひら</w:t>
            </w:r>
          </w:rt>
          <w:rubyBase>
            <w:r w:rsidR="00F012E2">
              <w:rPr>
                <w:rFonts w:ascii="IPA P明朝" w:eastAsia="IPA P明朝" w:hAnsi="IPA P明朝"/>
                <w:sz w:val="28"/>
                <w:szCs w:val="28"/>
              </w:rPr>
              <w:t>拓</w:t>
            </w:r>
          </w:rubyBase>
        </w:ruby>
      </w:r>
      <w:r w:rsidR="00F012E2" w:rsidRPr="00D948B3">
        <w:rPr>
          <w:rFonts w:ascii="IPA P明朝" w:eastAsia="IPA P明朝" w:hAnsi="IPA P明朝" w:hint="eastAsia"/>
          <w:sz w:val="28"/>
          <w:szCs w:val="28"/>
        </w:rPr>
        <w:t>けたり。</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ろぼう</w:t>
            </w:r>
          </w:rt>
          <w:rubyBase>
            <w:r w:rsidR="00F012E2">
              <w:rPr>
                <w:rFonts w:ascii="IPA P明朝" w:eastAsia="IPA P明朝" w:hAnsi="IPA P明朝"/>
                <w:sz w:val="28"/>
                <w:szCs w:val="28"/>
              </w:rPr>
              <w:t>路傍</w:t>
            </w:r>
          </w:rubyBase>
        </w:ruby>
      </w:r>
      <w:r w:rsidR="00F012E2" w:rsidRPr="00D948B3">
        <w:rPr>
          <w:rFonts w:ascii="IPA P明朝" w:eastAsia="IPA P明朝" w:hAnsi="IPA P明朝" w:hint="eastAsia"/>
          <w:sz w:val="28"/>
          <w:szCs w:val="28"/>
        </w:rPr>
        <w:t>に</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せきとう</w:t>
            </w:r>
          </w:rt>
          <w:rubyBase>
            <w:r w:rsidR="00F012E2">
              <w:rPr>
                <w:rFonts w:ascii="IPA P明朝" w:eastAsia="IPA P明朝" w:hAnsi="IPA P明朝"/>
                <w:sz w:val="28"/>
                <w:szCs w:val="28"/>
              </w:rPr>
              <w:t>石塔</w:t>
            </w:r>
          </w:rubyBase>
        </w:ruby>
      </w:r>
      <w:r w:rsidR="00F012E2" w:rsidRPr="00D948B3">
        <w:rPr>
          <w:rFonts w:ascii="IPA P明朝" w:eastAsia="IPA P明朝" w:hAnsi="IPA P明朝" w:hint="eastAsia"/>
          <w:sz w:val="28"/>
          <w:szCs w:val="28"/>
        </w:rPr>
        <w:t>の</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おおき</w:t>
            </w:r>
          </w:rt>
          <w:rubyBase>
            <w:r w:rsidR="00F012E2">
              <w:rPr>
                <w:rFonts w:ascii="IPA P明朝" w:eastAsia="IPA P明朝" w:hAnsi="IPA P明朝"/>
                <w:sz w:val="28"/>
                <w:szCs w:val="28"/>
              </w:rPr>
              <w:t>多き</w:t>
            </w:r>
          </w:rubyBase>
        </w:ruby>
      </w:r>
      <w:r w:rsidR="00F012E2" w:rsidRPr="00D948B3">
        <w:rPr>
          <w:rFonts w:ascii="IPA P明朝" w:eastAsia="IPA P明朝" w:hAnsi="IPA P明朝" w:hint="eastAsia"/>
          <w:sz w:val="28"/>
          <w:szCs w:val="28"/>
        </w:rPr>
        <w:t>こと</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しょこく</w:t>
            </w:r>
          </w:rt>
          <w:rubyBase>
            <w:r w:rsidR="00F012E2">
              <w:rPr>
                <w:rFonts w:ascii="IPA P明朝" w:eastAsia="IPA P明朝" w:hAnsi="IPA P明朝"/>
                <w:sz w:val="28"/>
                <w:szCs w:val="28"/>
              </w:rPr>
              <w:t>諸国</w:t>
            </w:r>
          </w:rubyBase>
        </w:ruby>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そのひ</w:t>
            </w:r>
          </w:rt>
          <w:rubyBase>
            <w:r w:rsidR="00F012E2">
              <w:rPr>
                <w:rFonts w:ascii="IPA P明朝" w:eastAsia="IPA P明朝" w:hAnsi="IPA P明朝"/>
                <w:sz w:val="28"/>
                <w:szCs w:val="28"/>
              </w:rPr>
              <w:t>其比</w:t>
            </w:r>
          </w:rubyBase>
        </w:ruby>
      </w:r>
      <w:r w:rsidR="00F012E2" w:rsidRPr="00D948B3">
        <w:rPr>
          <w:rFonts w:ascii="IPA P明朝" w:eastAsia="IPA P明朝" w:hAnsi="IPA P明朝" w:hint="eastAsia"/>
          <w:sz w:val="28"/>
          <w:szCs w:val="28"/>
        </w:rPr>
        <w:t>を</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しらず</w:t>
            </w:r>
          </w:rt>
          <w:rubyBase>
            <w:r w:rsidR="00F012E2">
              <w:rPr>
                <w:rFonts w:ascii="IPA P明朝" w:eastAsia="IPA P明朝" w:hAnsi="IPA P明朝"/>
                <w:sz w:val="28"/>
                <w:szCs w:val="28"/>
              </w:rPr>
              <w:t>知らず</w:t>
            </w:r>
          </w:rubyBase>
        </w:ruby>
      </w:r>
      <w:r w:rsidR="00F012E2" w:rsidRPr="00D948B3">
        <w:rPr>
          <w:rFonts w:ascii="IPA P明朝" w:eastAsia="IPA P明朝" w:hAnsi="IPA P明朝" w:hint="eastAsia"/>
          <w:sz w:val="28"/>
          <w:szCs w:val="28"/>
        </w:rPr>
        <w:t>。</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こうしょ</w:t>
            </w:r>
          </w:rt>
          <w:rubyBase>
            <w:r w:rsidR="00F012E2">
              <w:rPr>
                <w:rFonts w:ascii="IPA P明朝" w:eastAsia="IPA P明朝" w:hAnsi="IPA P明朝"/>
                <w:sz w:val="28"/>
                <w:szCs w:val="28"/>
              </w:rPr>
              <w:t>高處</w:t>
            </w:r>
          </w:rubyBase>
        </w:ruby>
      </w:r>
      <w:r w:rsidR="00F012E2" w:rsidRPr="00D948B3">
        <w:rPr>
          <w:rFonts w:ascii="IPA P明朝" w:eastAsia="IPA P明朝" w:hAnsi="IPA P明朝" w:hint="eastAsia"/>
          <w:sz w:val="28"/>
          <w:szCs w:val="28"/>
        </w:rPr>
        <w:t>より</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てんぼう</w:t>
            </w:r>
          </w:rt>
          <w:rubyBase>
            <w:r w:rsidR="00F012E2">
              <w:rPr>
                <w:rFonts w:ascii="IPA P明朝" w:eastAsia="IPA P明朝" w:hAnsi="IPA P明朝"/>
                <w:sz w:val="28"/>
                <w:szCs w:val="28"/>
              </w:rPr>
              <w:t>展望</w:t>
            </w:r>
          </w:rubyBase>
        </w:ruby>
      </w:r>
      <w:r w:rsidR="00F012E2" w:rsidRPr="00D948B3">
        <w:rPr>
          <w:rFonts w:ascii="IPA P明朝" w:eastAsia="IPA P明朝" w:hAnsi="IPA P明朝" w:hint="eastAsia"/>
          <w:sz w:val="28"/>
          <w:szCs w:val="28"/>
        </w:rPr>
        <w:t>すれば</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わせ</w:t>
            </w:r>
          </w:rt>
          <w:rubyBase>
            <w:r w:rsidR="00F012E2">
              <w:rPr>
                <w:rFonts w:ascii="IPA P明朝" w:eastAsia="IPA P明朝" w:hAnsi="IPA P明朝"/>
                <w:sz w:val="28"/>
                <w:szCs w:val="28"/>
              </w:rPr>
              <w:t>早稲</w:t>
            </w:r>
          </w:rubyBase>
        </w:ruby>
      </w:r>
      <w:r w:rsidR="00D45759" w:rsidRPr="00D948B3">
        <w:rPr>
          <w:rFonts w:ascii="IPA P明朝" w:eastAsia="IPA P明朝" w:hAnsi="IPA P明朝" w:hint="eastAsia"/>
          <w:sz w:val="28"/>
          <w:szCs w:val="28"/>
        </w:rPr>
        <w:ruby>
          <w:rubyPr>
            <w:rubyAlign w:val="distributeSpace"/>
            <w:hps w:val="14"/>
            <w:hpsRaise w:val="26"/>
            <w:hpsBaseText w:val="28"/>
            <w:lid w:val="ja-JP"/>
          </w:rubyPr>
          <w:rt>
            <w:r w:rsidR="00D45759" w:rsidRPr="00D948B3">
              <w:rPr>
                <w:rFonts w:ascii="IPA P明朝" w:eastAsia="IPA P明朝" w:hAnsi="IPA P明朝" w:hint="eastAsia"/>
                <w:sz w:val="28"/>
                <w:szCs w:val="28"/>
              </w:rPr>
              <w:t>まさ</w:t>
            </w:r>
          </w:rt>
          <w:rubyBase>
            <w:r w:rsidR="00D45759" w:rsidRPr="00D948B3">
              <w:rPr>
                <w:rFonts w:ascii="IPA P明朝" w:eastAsia="IPA P明朝" w:hAnsi="IPA P明朝" w:hint="eastAsia"/>
                <w:sz w:val="28"/>
                <w:szCs w:val="28"/>
              </w:rPr>
              <w:t>正</w:t>
            </w:r>
          </w:rubyBase>
        </w:ruby>
      </w:r>
      <w:r w:rsidR="00A858BC" w:rsidRPr="00D948B3">
        <w:rPr>
          <w:rFonts w:ascii="IPA P明朝" w:eastAsia="IPA P明朝" w:hAnsi="IPA P明朝" w:hint="eastAsia"/>
          <w:sz w:val="28"/>
          <w:szCs w:val="28"/>
        </w:rPr>
        <w:t>に</w:t>
      </w:r>
      <w:r w:rsidR="00D45759" w:rsidRPr="00D948B3">
        <w:rPr>
          <w:rFonts w:ascii="IPA P明朝" w:eastAsia="IPA P明朝" w:hAnsi="IPA P明朝" w:hint="eastAsia"/>
          <w:sz w:val="28"/>
          <w:szCs w:val="28"/>
        </w:rPr>
        <w:ruby>
          <w:rubyPr>
            <w:rubyAlign w:val="distributeSpace"/>
            <w:hps w:val="14"/>
            <w:hpsRaise w:val="26"/>
            <w:hpsBaseText w:val="28"/>
            <w:lid w:val="ja-JP"/>
          </w:rubyPr>
          <w:rt>
            <w:r w:rsidR="00D45759" w:rsidRPr="00D948B3">
              <w:rPr>
                <w:rFonts w:ascii="IPA P明朝" w:eastAsia="IPA P明朝" w:hAnsi="IPA P明朝" w:hint="eastAsia"/>
                <w:sz w:val="28"/>
                <w:szCs w:val="28"/>
              </w:rPr>
              <w:t>じゅく</w:t>
            </w:r>
          </w:rt>
          <w:rubyBase>
            <w:r w:rsidR="00D45759" w:rsidRPr="00D948B3">
              <w:rPr>
                <w:rFonts w:ascii="IPA P明朝" w:eastAsia="IPA P明朝" w:hAnsi="IPA P明朝" w:hint="eastAsia"/>
                <w:sz w:val="28"/>
                <w:szCs w:val="28"/>
              </w:rPr>
              <w:t>熟</w:t>
            </w:r>
          </w:rubyBase>
        </w:ruby>
      </w:r>
      <w:r w:rsidR="00A858BC" w:rsidRPr="00D948B3">
        <w:rPr>
          <w:rFonts w:ascii="IPA P明朝" w:eastAsia="IPA P明朝" w:hAnsi="IPA P明朝" w:hint="eastAsia"/>
          <w:sz w:val="28"/>
          <w:szCs w:val="28"/>
        </w:rPr>
        <w:t>し</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おくて</w:t>
            </w:r>
          </w:rt>
          <w:rubyBase>
            <w:r w:rsidR="00F012E2">
              <w:rPr>
                <w:rFonts w:ascii="IPA P明朝" w:eastAsia="IPA P明朝" w:hAnsi="IPA P明朝"/>
                <w:sz w:val="28"/>
                <w:szCs w:val="28"/>
              </w:rPr>
              <w:t>晩稲</w:t>
            </w:r>
          </w:rubyBase>
        </w:ruby>
      </w:r>
      <w:r w:rsidR="00F012E2" w:rsidRPr="00D948B3">
        <w:rPr>
          <w:rFonts w:ascii="IPA P明朝" w:eastAsia="IPA P明朝" w:hAnsi="IPA P明朝" w:hint="eastAsia"/>
          <w:sz w:val="28"/>
          <w:szCs w:val="28"/>
        </w:rPr>
        <w:t>は</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はな</w:t>
            </w:r>
          </w:rt>
          <w:rubyBase>
            <w:r w:rsidR="00F012E2">
              <w:rPr>
                <w:rFonts w:ascii="IPA P明朝" w:eastAsia="IPA P明朝" w:hAnsi="IPA P明朝"/>
                <w:sz w:val="28"/>
                <w:szCs w:val="28"/>
              </w:rPr>
              <w:t>花</w:t>
            </w:r>
          </w:rubyBase>
        </w:ruby>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さか</w:t>
            </w:r>
          </w:rt>
          <w:rubyBase>
            <w:r w:rsidR="00F012E2">
              <w:rPr>
                <w:rFonts w:ascii="IPA P明朝" w:eastAsia="IPA P明朝" w:hAnsi="IPA P明朝"/>
                <w:sz w:val="28"/>
                <w:szCs w:val="28"/>
              </w:rPr>
              <w:t>盛</w:t>
            </w:r>
          </w:rubyBase>
        </w:ruby>
      </w:r>
      <w:r w:rsidR="00F012E2" w:rsidRPr="00D948B3">
        <w:rPr>
          <w:rFonts w:ascii="IPA P明朝" w:eastAsia="IPA P明朝" w:hAnsi="IPA P明朝" w:hint="eastAsia"/>
          <w:sz w:val="28"/>
          <w:szCs w:val="28"/>
        </w:rPr>
        <w:t>んにて</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みず</w:t>
            </w:r>
          </w:rt>
          <w:rubyBase>
            <w:r w:rsidR="00F012E2">
              <w:rPr>
                <w:rFonts w:ascii="IPA P明朝" w:eastAsia="IPA P明朝" w:hAnsi="IPA P明朝"/>
                <w:sz w:val="28"/>
                <w:szCs w:val="28"/>
              </w:rPr>
              <w:t>水</w:t>
            </w:r>
          </w:rubyBase>
        </w:ruby>
      </w:r>
      <w:r w:rsidR="00F012E2" w:rsidRPr="00D948B3">
        <w:rPr>
          <w:rFonts w:ascii="IPA P明朝" w:eastAsia="IPA P明朝" w:hAnsi="IPA P明朝" w:hint="eastAsia"/>
          <w:sz w:val="28"/>
          <w:szCs w:val="28"/>
        </w:rPr>
        <w:t>は</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ことごと</w:t>
            </w:r>
          </w:rt>
          <w:rubyBase>
            <w:r w:rsidR="00F012E2">
              <w:rPr>
                <w:rFonts w:ascii="IPA P明朝" w:eastAsia="IPA P明朝" w:hAnsi="IPA P明朝"/>
                <w:sz w:val="28"/>
                <w:szCs w:val="28"/>
              </w:rPr>
              <w:t>悉</w:t>
            </w:r>
          </w:rubyBase>
        </w:ruby>
      </w:r>
      <w:r w:rsidR="00F012E2" w:rsidRPr="00D948B3">
        <w:rPr>
          <w:rFonts w:ascii="IPA P明朝" w:eastAsia="IPA P明朝" w:hAnsi="IPA P明朝" w:hint="eastAsia"/>
          <w:sz w:val="28"/>
          <w:szCs w:val="28"/>
        </w:rPr>
        <w:t>く</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お</w:t>
            </w:r>
          </w:rt>
          <w:rubyBase>
            <w:r w:rsidR="00F012E2">
              <w:rPr>
                <w:rFonts w:ascii="IPA P明朝" w:eastAsia="IPA P明朝" w:hAnsi="IPA P明朝"/>
                <w:sz w:val="28"/>
                <w:szCs w:val="28"/>
              </w:rPr>
              <w:t>落</w:t>
            </w:r>
          </w:rubyBase>
        </w:ruby>
      </w:r>
      <w:r w:rsidR="00F012E2" w:rsidRPr="00D948B3">
        <w:rPr>
          <w:rFonts w:ascii="IPA P明朝" w:eastAsia="IPA P明朝" w:hAnsi="IPA P明朝" w:hint="eastAsia"/>
          <w:sz w:val="28"/>
          <w:szCs w:val="28"/>
        </w:rPr>
        <w:t>ちて</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かわ</w:t>
            </w:r>
          </w:rt>
          <w:rubyBase>
            <w:r w:rsidR="00F012E2">
              <w:rPr>
                <w:rFonts w:ascii="IPA P明朝" w:eastAsia="IPA P明朝" w:hAnsi="IPA P明朝"/>
                <w:sz w:val="28"/>
                <w:szCs w:val="28"/>
              </w:rPr>
              <w:t>川</w:t>
            </w:r>
          </w:rubyBase>
        </w:ruby>
      </w:r>
      <w:r w:rsidR="00F012E2" w:rsidRPr="00D948B3">
        <w:rPr>
          <w:rFonts w:ascii="IPA P明朝" w:eastAsia="IPA P明朝" w:hAnsi="IPA P明朝" w:hint="eastAsia"/>
          <w:sz w:val="28"/>
          <w:szCs w:val="28"/>
        </w:rPr>
        <w:t>に</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あり</w:t>
            </w:r>
          </w:rt>
          <w:rubyBase>
            <w:r w:rsidR="00F012E2">
              <w:rPr>
                <w:rFonts w:ascii="IPA P明朝" w:eastAsia="IPA P明朝" w:hAnsi="IPA P明朝"/>
                <w:sz w:val="28"/>
                <w:szCs w:val="28"/>
              </w:rPr>
              <w:t>在り</w:t>
            </w:r>
          </w:rubyBase>
        </w:ruby>
      </w:r>
      <w:r w:rsidR="00F012E2" w:rsidRPr="00D948B3">
        <w:rPr>
          <w:rFonts w:ascii="IPA P明朝" w:eastAsia="IPA P明朝" w:hAnsi="IPA P明朝" w:hint="eastAsia"/>
          <w:sz w:val="28"/>
          <w:szCs w:val="28"/>
        </w:rPr>
        <w:t>。</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いね</w:t>
            </w:r>
          </w:rt>
          <w:rubyBase>
            <w:r w:rsidR="00F012E2">
              <w:rPr>
                <w:rFonts w:ascii="IPA P明朝" w:eastAsia="IPA P明朝" w:hAnsi="IPA P明朝"/>
                <w:sz w:val="28"/>
                <w:szCs w:val="28"/>
              </w:rPr>
              <w:t>稲</w:t>
            </w:r>
          </w:rubyBase>
        </w:ruby>
      </w:r>
      <w:r w:rsidR="00F012E2" w:rsidRPr="00D948B3">
        <w:rPr>
          <w:rFonts w:ascii="IPA P明朝" w:eastAsia="IPA P明朝" w:hAnsi="IPA P明朝" w:hint="eastAsia"/>
          <w:sz w:val="28"/>
          <w:szCs w:val="28"/>
        </w:rPr>
        <w:t>の</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いろあい</w:t>
            </w:r>
          </w:rt>
          <w:rubyBase>
            <w:r w:rsidR="00F012E2">
              <w:rPr>
                <w:rFonts w:ascii="IPA P明朝" w:eastAsia="IPA P明朝" w:hAnsi="IPA P明朝"/>
                <w:sz w:val="28"/>
                <w:szCs w:val="28"/>
              </w:rPr>
              <w:t>色合</w:t>
            </w:r>
          </w:rubyBase>
        </w:ruby>
      </w:r>
      <w:r w:rsidR="00F012E2" w:rsidRPr="00D948B3">
        <w:rPr>
          <w:rFonts w:ascii="IPA P明朝" w:eastAsia="IPA P明朝" w:hAnsi="IPA P明朝" w:hint="eastAsia"/>
          <w:sz w:val="28"/>
          <w:szCs w:val="28"/>
        </w:rPr>
        <w:t>は</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しゅるい</w:t>
            </w:r>
          </w:rt>
          <w:rubyBase>
            <w:r w:rsidR="00F012E2">
              <w:rPr>
                <w:rFonts w:ascii="IPA P明朝" w:eastAsia="IPA P明朝" w:hAnsi="IPA P明朝"/>
                <w:sz w:val="28"/>
                <w:szCs w:val="28"/>
              </w:rPr>
              <w:t>種類</w:t>
            </w:r>
          </w:rubyBase>
        </w:ruby>
      </w:r>
      <w:r w:rsidR="00F012E2" w:rsidRPr="00D948B3">
        <w:rPr>
          <w:rFonts w:ascii="IPA P明朝" w:eastAsia="IPA P明朝" w:hAnsi="IPA P明朝" w:hint="eastAsia"/>
          <w:sz w:val="28"/>
          <w:szCs w:val="28"/>
        </w:rPr>
        <w:t>によりて</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さまざま</w:t>
            </w:r>
          </w:rt>
          <w:rubyBase>
            <w:r w:rsidR="00F012E2">
              <w:rPr>
                <w:rFonts w:ascii="IPA P明朝" w:eastAsia="IPA P明朝" w:hAnsi="IPA P明朝"/>
                <w:sz w:val="28"/>
                <w:szCs w:val="28"/>
              </w:rPr>
              <w:t>様々</w:t>
            </w:r>
          </w:rubyBase>
        </w:ruby>
      </w:r>
      <w:r w:rsidR="00F012E2" w:rsidRPr="00D948B3">
        <w:rPr>
          <w:rFonts w:ascii="IPA P明朝" w:eastAsia="IPA P明朝" w:hAnsi="IPA P明朝" w:hint="eastAsia"/>
          <w:sz w:val="28"/>
          <w:szCs w:val="28"/>
        </w:rPr>
        <w:t>なり。</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みっ</w:t>
            </w:r>
          </w:rt>
          <w:rubyBase>
            <w:r w:rsidR="00F012E2">
              <w:rPr>
                <w:rFonts w:ascii="IPA P明朝" w:eastAsia="IPA P明朝" w:hAnsi="IPA P明朝"/>
                <w:sz w:val="28"/>
                <w:szCs w:val="28"/>
              </w:rPr>
              <w:t>三</w:t>
            </w:r>
          </w:rubyBase>
        </w:ruby>
      </w:r>
      <w:r w:rsidR="00F012E2" w:rsidRPr="00D948B3">
        <w:rPr>
          <w:rFonts w:ascii="IPA P明朝" w:eastAsia="IPA P明朝" w:hAnsi="IPA P明朝" w:hint="eastAsia"/>
          <w:sz w:val="28"/>
          <w:szCs w:val="28"/>
        </w:rPr>
        <w:t>つ</w:t>
      </w:r>
      <w:r w:rsidR="00F012E2">
        <w:rPr>
          <w:rFonts w:ascii="IPA P明朝" w:eastAsia="IPA P明朝" w:hAnsi="IPA P明朝"/>
          <w:sz w:val="28"/>
          <w:szCs w:val="28"/>
        </w:rPr>
        <w:ruby>
          <w:rubyPr>
            <w:rubyAlign w:val="distributeSpace"/>
            <w:hps w:val="14"/>
            <w:hpsRaise w:val="26"/>
            <w:hpsBaseText w:val="28"/>
            <w:lid w:val="ja-JP"/>
          </w:rubyPr>
          <w:rt>
            <w:r w:rsidR="00F012E2" w:rsidRPr="00F012E2">
              <w:rPr>
                <w:rFonts w:ascii="IPA P明朝" w:eastAsia="IPA P明朝" w:hAnsi="IPA P明朝"/>
                <w:sz w:val="14"/>
                <w:szCs w:val="28"/>
              </w:rPr>
              <w:t>よっ</w:t>
            </w:r>
          </w:rt>
          <w:rubyBase>
            <w:r w:rsidR="00F012E2">
              <w:rPr>
                <w:rFonts w:ascii="IPA P明朝" w:eastAsia="IPA P明朝" w:hAnsi="IPA P明朝"/>
                <w:sz w:val="28"/>
                <w:szCs w:val="28"/>
              </w:rPr>
              <w:t>四</w:t>
            </w:r>
          </w:rubyBase>
        </w:ruby>
      </w:r>
      <w:r w:rsidR="00F012E2" w:rsidRPr="00D948B3">
        <w:rPr>
          <w:rFonts w:ascii="IPA P明朝" w:eastAsia="IPA P明朝" w:hAnsi="IPA P明朝" w:hint="eastAsia"/>
          <w:sz w:val="28"/>
          <w:szCs w:val="28"/>
        </w:rPr>
        <w:t>つ</w:t>
      </w:r>
      <w:r w:rsidR="00D45594" w:rsidRPr="00D948B3">
        <w:rPr>
          <w:rFonts w:ascii="IPA P明朝" w:eastAsia="IPA P明朝" w:hAnsi="IPA P明朝"/>
          <w:sz w:val="28"/>
          <w:szCs w:val="28"/>
        </w:rPr>
        <w:ruby>
          <w:rubyPr>
            <w:rubyAlign w:val="distributeSpace"/>
            <w:hps w:val="14"/>
            <w:hpsRaise w:val="26"/>
            <w:hpsBaseText w:val="28"/>
            <w:lid w:val="ja-JP"/>
          </w:rubyPr>
          <w:rt>
            <w:r w:rsidR="00D45594" w:rsidRPr="00D948B3">
              <w:rPr>
                <w:rFonts w:ascii="IPA P明朝" w:eastAsia="IPA P明朝" w:hAnsi="IPA P明朝"/>
                <w:sz w:val="14"/>
                <w:szCs w:val="28"/>
              </w:rPr>
              <w:t>いつ</w:t>
            </w:r>
          </w:rt>
          <w:rubyBase>
            <w:r w:rsidR="00D45594" w:rsidRPr="00D948B3">
              <w:rPr>
                <w:rFonts w:ascii="IPA P明朝" w:eastAsia="IPA P明朝" w:hAnsi="IPA P明朝"/>
                <w:sz w:val="28"/>
                <w:szCs w:val="28"/>
              </w:rPr>
              <w:t>五</w:t>
            </w:r>
          </w:rubyBase>
        </w:ruby>
      </w:r>
      <w:r w:rsidR="00D45594" w:rsidRPr="00D948B3">
        <w:rPr>
          <w:rFonts w:ascii="IPA P明朝" w:eastAsia="IPA P明朝" w:hAnsi="IPA P明朝" w:hint="eastAsia"/>
          <w:sz w:val="28"/>
          <w:szCs w:val="28"/>
        </w:rPr>
        <w:t>つの</w:t>
      </w:r>
      <w:r w:rsidR="00D45594" w:rsidRPr="00D948B3">
        <w:rPr>
          <w:rFonts w:ascii="IPA P明朝" w:eastAsia="IPA P明朝" w:hAnsi="IPA P明朝"/>
          <w:sz w:val="28"/>
          <w:szCs w:val="28"/>
        </w:rPr>
        <w:ruby>
          <w:rubyPr>
            <w:rubyAlign w:val="distributeSpace"/>
            <w:hps w:val="14"/>
            <w:hpsRaise w:val="26"/>
            <w:hpsBaseText w:val="28"/>
            <w:lid w:val="ja-JP"/>
          </w:rubyPr>
          <w:rt>
            <w:r w:rsidR="00D45594" w:rsidRPr="00D948B3">
              <w:rPr>
                <w:rFonts w:ascii="IPA P明朝" w:eastAsia="IPA P明朝" w:hAnsi="IPA P明朝"/>
                <w:sz w:val="14"/>
                <w:szCs w:val="28"/>
              </w:rPr>
              <w:t>た</w:t>
            </w:r>
          </w:rt>
          <w:rubyBase>
            <w:r w:rsidR="00D45594" w:rsidRPr="00D948B3">
              <w:rPr>
                <w:rFonts w:ascii="IPA P明朝" w:eastAsia="IPA P明朝" w:hAnsi="IPA P明朝"/>
                <w:sz w:val="28"/>
                <w:szCs w:val="28"/>
              </w:rPr>
              <w:t>田</w:t>
            </w:r>
          </w:rubyBase>
        </w:ruby>
      </w:r>
      <w:r w:rsidR="00D45594" w:rsidRPr="00D948B3">
        <w:rPr>
          <w:rFonts w:ascii="IPA P明朝" w:eastAsia="IPA P明朝" w:hAnsi="IPA P明朝" w:hint="eastAsia"/>
          <w:sz w:val="28"/>
          <w:szCs w:val="28"/>
        </w:rPr>
        <w:t>を</w:t>
      </w:r>
      <w:r w:rsidR="00D45594" w:rsidRPr="00D948B3">
        <w:rPr>
          <w:rFonts w:ascii="IPA P明朝" w:eastAsia="IPA P明朝" w:hAnsi="IPA P明朝" w:cs="ＭＳ 明朝"/>
          <w:sz w:val="28"/>
          <w:szCs w:val="28"/>
        </w:rPr>
        <w:ruby>
          <w:rubyPr>
            <w:rubyAlign w:val="distributeSpace"/>
            <w:hps w:val="14"/>
            <w:hpsRaise w:val="26"/>
            <w:hpsBaseText w:val="28"/>
            <w:lid w:val="ja-JP"/>
          </w:rubyPr>
          <w:rt>
            <w:r w:rsidR="00D45594" w:rsidRPr="00D948B3">
              <w:rPr>
                <w:rFonts w:ascii="IPA P明朝" w:eastAsia="IPA P明朝" w:hAnsi="IPA P明朝" w:cs="ＭＳ 明朝"/>
                <w:sz w:val="14"/>
                <w:szCs w:val="28"/>
              </w:rPr>
              <w:t>つづ</w:t>
            </w:r>
          </w:rt>
          <w:rubyBase>
            <w:r w:rsidR="00D45594" w:rsidRPr="00D948B3">
              <w:rPr>
                <w:rFonts w:ascii="IPA P明朝" w:eastAsia="IPA P明朝" w:hAnsi="IPA P明朝" w:cs="ＭＳ 明朝"/>
                <w:sz w:val="28"/>
                <w:szCs w:val="28"/>
              </w:rPr>
              <w:t>續</w:t>
            </w:r>
          </w:rubyBase>
        </w:ruby>
      </w:r>
      <w:r w:rsidR="00D45594" w:rsidRPr="00D948B3">
        <w:rPr>
          <w:rFonts w:ascii="IPA P明朝" w:eastAsia="IPA P明朝" w:hAnsi="IPA P明朝" w:cs="ＭＳ 明朝" w:hint="eastAsia"/>
          <w:sz w:val="28"/>
          <w:szCs w:val="28"/>
        </w:rPr>
        <w:t>けて</w:t>
      </w:r>
      <w:r w:rsidR="00D45594" w:rsidRPr="00D948B3">
        <w:rPr>
          <w:rFonts w:ascii="IPA P明朝" w:eastAsia="IPA P明朝" w:hAnsi="IPA P明朝" w:cs="ＭＳ 明朝"/>
          <w:sz w:val="28"/>
          <w:szCs w:val="28"/>
        </w:rPr>
        <w:ruby>
          <w:rubyPr>
            <w:rubyAlign w:val="distributeSpace"/>
            <w:hps w:val="14"/>
            <w:hpsRaise w:val="26"/>
            <w:hpsBaseText w:val="28"/>
            <w:lid w:val="ja-JP"/>
          </w:rubyPr>
          <w:rt>
            <w:r w:rsidR="00D45594" w:rsidRPr="00D948B3">
              <w:rPr>
                <w:rFonts w:ascii="IPA P明朝" w:eastAsia="IPA P明朝" w:hAnsi="IPA P明朝" w:cs="ＭＳ 明朝"/>
                <w:sz w:val="14"/>
                <w:szCs w:val="28"/>
              </w:rPr>
              <w:t>いね</w:t>
            </w:r>
          </w:rt>
          <w:rubyBase>
            <w:r w:rsidR="00D45594" w:rsidRPr="00D948B3">
              <w:rPr>
                <w:rFonts w:ascii="IPA P明朝" w:eastAsia="IPA P明朝" w:hAnsi="IPA P明朝" w:cs="ＭＳ 明朝"/>
                <w:sz w:val="28"/>
                <w:szCs w:val="28"/>
              </w:rPr>
              <w:t>稲</w:t>
            </w:r>
          </w:rubyBase>
        </w:ruby>
      </w:r>
      <w:r w:rsidR="00D45594" w:rsidRPr="00D948B3">
        <w:rPr>
          <w:rFonts w:ascii="IPA P明朝" w:eastAsia="IPA P明朝" w:hAnsi="IPA P明朝" w:cs="ＭＳ 明朝" w:hint="eastAsia"/>
          <w:sz w:val="28"/>
          <w:szCs w:val="28"/>
        </w:rPr>
        <w:t>の</w:t>
      </w:r>
      <w:r w:rsidR="00D45594" w:rsidRPr="00D948B3">
        <w:rPr>
          <w:rFonts w:ascii="IPA P明朝" w:eastAsia="IPA P明朝" w:hAnsi="IPA P明朝" w:cs="ＭＳ 明朝"/>
          <w:sz w:val="28"/>
          <w:szCs w:val="28"/>
        </w:rPr>
        <w:ruby>
          <w:rubyPr>
            <w:rubyAlign w:val="distributeSpace"/>
            <w:hps w:val="14"/>
            <w:hpsRaise w:val="26"/>
            <w:hpsBaseText w:val="28"/>
            <w:lid w:val="ja-JP"/>
          </w:rubyPr>
          <w:rt>
            <w:r w:rsidR="00D45594" w:rsidRPr="00D948B3">
              <w:rPr>
                <w:rFonts w:ascii="IPA P明朝" w:eastAsia="IPA P明朝" w:hAnsi="IPA P明朝" w:cs="ＭＳ 明朝"/>
                <w:sz w:val="14"/>
                <w:szCs w:val="28"/>
              </w:rPr>
              <w:t>いろ</w:t>
            </w:r>
          </w:rt>
          <w:rubyBase>
            <w:r w:rsidR="00D45594" w:rsidRPr="00D948B3">
              <w:rPr>
                <w:rFonts w:ascii="IPA P明朝" w:eastAsia="IPA P明朝" w:hAnsi="IPA P明朝" w:cs="ＭＳ 明朝"/>
                <w:sz w:val="28"/>
                <w:szCs w:val="28"/>
              </w:rPr>
              <w:t>色</w:t>
            </w:r>
          </w:rubyBase>
        </w:ruby>
      </w:r>
      <w:r w:rsidR="00D45594" w:rsidRPr="00D948B3">
        <w:rPr>
          <w:rFonts w:ascii="IPA P明朝" w:eastAsia="IPA P明朝" w:hAnsi="IPA P明朝" w:cs="ＭＳ 明朝" w:hint="eastAsia"/>
          <w:sz w:val="28"/>
          <w:szCs w:val="28"/>
        </w:rPr>
        <w:t>の</w:t>
      </w:r>
      <w:r w:rsidR="00D45594" w:rsidRPr="00D948B3">
        <w:rPr>
          <w:rFonts w:ascii="IPA P明朝" w:eastAsia="IPA P明朝" w:hAnsi="IPA P明朝" w:cs="ＭＳ 明朝"/>
          <w:sz w:val="28"/>
          <w:szCs w:val="28"/>
        </w:rPr>
        <w:ruby>
          <w:rubyPr>
            <w:rubyAlign w:val="distributeSpace"/>
            <w:hps w:val="14"/>
            <w:hpsRaise w:val="26"/>
            <w:hpsBaseText w:val="28"/>
            <w:lid w:val="ja-JP"/>
          </w:rubyPr>
          <w:rt>
            <w:r w:rsidR="00D45594" w:rsidRPr="00D948B3">
              <w:rPr>
                <w:rFonts w:ascii="IPA P明朝" w:eastAsia="IPA P明朝" w:hAnsi="IPA P明朝" w:cs="ＭＳ 明朝"/>
                <w:sz w:val="14"/>
                <w:szCs w:val="28"/>
              </w:rPr>
              <w:t>おな</w:t>
            </w:r>
          </w:rt>
          <w:rubyBase>
            <w:r w:rsidR="00D45594" w:rsidRPr="00D948B3">
              <w:rPr>
                <w:rFonts w:ascii="IPA P明朝" w:eastAsia="IPA P明朝" w:hAnsi="IPA P明朝" w:cs="ＭＳ 明朝"/>
                <w:sz w:val="28"/>
                <w:szCs w:val="28"/>
              </w:rPr>
              <w:t>同</w:t>
            </w:r>
          </w:rubyBase>
        </w:ruby>
      </w:r>
      <w:r w:rsidR="00F012E2" w:rsidRPr="00D948B3">
        <w:rPr>
          <w:rFonts w:ascii="IPA P明朝" w:eastAsia="IPA P明朝" w:hAnsi="IPA P明朝" w:cs="ＭＳ 明朝" w:hint="eastAsia"/>
          <w:sz w:val="28"/>
          <w:szCs w:val="28"/>
        </w:rPr>
        <w:t>じきは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すなわちち</w:t>
            </w:r>
          </w:rt>
          <w:rubyBase>
            <w:r w:rsidR="00F012E2">
              <w:rPr>
                <w:rFonts w:ascii="IPA P明朝" w:eastAsia="IPA P明朝" w:hAnsi="IPA P明朝" w:cs="ＭＳ 明朝"/>
                <w:sz w:val="28"/>
                <w:szCs w:val="28"/>
              </w:rPr>
              <w:t>則ち</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いっか</w:t>
            </w:r>
          </w:rt>
          <w:rubyBase>
            <w:r w:rsidR="00F012E2">
              <w:rPr>
                <w:rFonts w:ascii="IPA P明朝" w:eastAsia="IPA P明朝" w:hAnsi="IPA P明朝" w:cs="ＭＳ 明朝"/>
                <w:sz w:val="28"/>
                <w:szCs w:val="28"/>
              </w:rPr>
              <w:t>一家</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ぞく</w:t>
            </w:r>
          </w:rt>
          <w:rubyBase>
            <w:r w:rsidR="00F012E2">
              <w:rPr>
                <w:rFonts w:ascii="IPA P明朝" w:eastAsia="IPA P明朝" w:hAnsi="IPA P明朝" w:cs="ＭＳ 明朝"/>
                <w:sz w:val="28"/>
                <w:szCs w:val="28"/>
              </w:rPr>
              <w:t>属</w:t>
            </w:r>
          </w:rubyBase>
        </w:ruby>
      </w:r>
      <w:r w:rsidR="00F012E2" w:rsidRPr="00D948B3">
        <w:rPr>
          <w:rFonts w:ascii="IPA P明朝" w:eastAsia="IPA P明朝" w:hAnsi="IPA P明朝" w:cs="ＭＳ 明朝" w:hint="eastAsia"/>
          <w:sz w:val="28"/>
          <w:szCs w:val="28"/>
        </w:rPr>
        <w:t>する</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w:t>
            </w:r>
          </w:rt>
          <w:rubyBase>
            <w:r w:rsidR="00F012E2">
              <w:rPr>
                <w:rFonts w:ascii="IPA P明朝" w:eastAsia="IPA P明朝" w:hAnsi="IPA P明朝" w:cs="ＭＳ 明朝"/>
                <w:sz w:val="28"/>
                <w:szCs w:val="28"/>
              </w:rPr>
              <w:t>田</w:t>
            </w:r>
          </w:rubyBase>
        </w:ruby>
      </w:r>
      <w:r w:rsidR="00F012E2" w:rsidRPr="00D948B3">
        <w:rPr>
          <w:rFonts w:ascii="IPA P明朝" w:eastAsia="IPA P明朝" w:hAnsi="IPA P明朝" w:cs="ＭＳ 明朝" w:hint="eastAsia"/>
          <w:sz w:val="28"/>
          <w:szCs w:val="28"/>
        </w:rPr>
        <w:t>にして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いわゆる</w:t>
            </w:r>
          </w:rt>
          <w:rubyBase>
            <w:r w:rsidR="00F012E2">
              <w:rPr>
                <w:rFonts w:ascii="IPA P明朝" w:eastAsia="IPA P明朝" w:hAnsi="IPA P明朝" w:cs="ＭＳ 明朝"/>
                <w:sz w:val="28"/>
                <w:szCs w:val="28"/>
              </w:rPr>
              <w:t>所謂</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ミヤウショ</w:t>
            </w:r>
          </w:rt>
          <w:rubyBase>
            <w:r w:rsidR="00F012E2">
              <w:rPr>
                <w:rFonts w:ascii="IPA P明朝" w:eastAsia="IPA P明朝" w:hAnsi="IPA P明朝" w:cs="ＭＳ 明朝"/>
                <w:sz w:val="28"/>
                <w:szCs w:val="28"/>
              </w:rPr>
              <w:t>名處</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おなじ</w:t>
            </w:r>
          </w:rt>
          <w:rubyBase>
            <w:r w:rsidR="00F012E2">
              <w:rPr>
                <w:rFonts w:ascii="IPA P明朝" w:eastAsia="IPA P明朝" w:hAnsi="IPA P明朝" w:cs="ＭＳ 明朝"/>
                <w:sz w:val="28"/>
                <w:szCs w:val="28"/>
              </w:rPr>
              <w:t>同じ</w:t>
            </w:r>
          </w:rubyBase>
        </w:ruby>
      </w:r>
      <w:r w:rsidR="00F012E2" w:rsidRPr="00D948B3">
        <w:rPr>
          <w:rFonts w:ascii="IPA P明朝" w:eastAsia="IPA P明朝" w:hAnsi="IPA P明朝" w:cs="ＭＳ 明朝" w:hint="eastAsia"/>
          <w:sz w:val="28"/>
          <w:szCs w:val="28"/>
        </w:rPr>
        <w:t>きなるべし。</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こあざ</w:t>
            </w:r>
          </w:rt>
          <w:rubyBase>
            <w:r w:rsidR="00F012E2">
              <w:rPr>
                <w:rFonts w:ascii="IPA P明朝" w:eastAsia="IPA P明朝" w:hAnsi="IPA P明朝" w:cs="ＭＳ 明朝"/>
                <w:sz w:val="28"/>
                <w:szCs w:val="28"/>
              </w:rPr>
              <w:t>小字</w:t>
            </w:r>
          </w:rubyBase>
        </w:ruby>
      </w:r>
      <w:r w:rsidR="00F012E2" w:rsidRPr="00D948B3">
        <w:rPr>
          <w:rFonts w:ascii="IPA P明朝" w:eastAsia="IPA P明朝" w:hAnsi="IPA P明朝" w:cs="ＭＳ 明朝" w:hint="eastAsia"/>
          <w:sz w:val="28"/>
          <w:szCs w:val="28"/>
        </w:rPr>
        <w:t>よりさらに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ちい</w:t>
            </w:r>
          </w:rt>
          <w:rubyBase>
            <w:r w:rsidR="00F012E2">
              <w:rPr>
                <w:rFonts w:ascii="IPA P明朝" w:eastAsia="IPA P明朝" w:hAnsi="IPA P明朝" w:cs="ＭＳ 明朝"/>
                <w:sz w:val="28"/>
                <w:szCs w:val="28"/>
              </w:rPr>
              <w:t>小</w:t>
            </w:r>
          </w:rubyBase>
        </w:ruby>
      </w:r>
      <w:r w:rsidR="00F012E2" w:rsidRPr="00D948B3">
        <w:rPr>
          <w:rFonts w:ascii="IPA P明朝" w:eastAsia="IPA P明朝" w:hAnsi="IPA P明朝" w:cs="ＭＳ 明朝" w:hint="eastAsia"/>
          <w:sz w:val="28"/>
          <w:szCs w:val="28"/>
        </w:rPr>
        <w:t>さき</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くいき</w:t>
            </w:r>
          </w:rt>
          <w:rubyBase>
            <w:r w:rsidR="00F012E2">
              <w:rPr>
                <w:rFonts w:ascii="IPA P明朝" w:eastAsia="IPA P明朝" w:hAnsi="IPA P明朝" w:cs="ＭＳ 明朝"/>
                <w:sz w:val="28"/>
                <w:szCs w:val="28"/>
              </w:rPr>
              <w:t>區域</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ちめい</w:t>
            </w:r>
          </w:rt>
          <w:rubyBase>
            <w:r w:rsidR="00F012E2">
              <w:rPr>
                <w:rFonts w:ascii="IPA P明朝" w:eastAsia="IPA P明朝" w:hAnsi="IPA P明朝" w:cs="ＭＳ 明朝"/>
                <w:sz w:val="28"/>
                <w:szCs w:val="28"/>
              </w:rPr>
              <w:t>地名</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じぬし</w:t>
            </w:r>
          </w:rt>
          <w:rubyBase>
            <w:r w:rsidR="00F012E2">
              <w:rPr>
                <w:rFonts w:ascii="IPA P明朝" w:eastAsia="IPA P明朝" w:hAnsi="IPA P明朝" w:cs="ＭＳ 明朝"/>
                <w:sz w:val="28"/>
                <w:szCs w:val="28"/>
              </w:rPr>
              <w:t>地主</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あら</w:t>
            </w:r>
          </w:rt>
          <w:rubyBase>
            <w:r w:rsidR="00F012E2">
              <w:rPr>
                <w:rFonts w:ascii="IPA P明朝" w:eastAsia="IPA P明朝" w:hAnsi="IPA P明朝" w:cs="ＭＳ 明朝"/>
                <w:sz w:val="28"/>
                <w:szCs w:val="28"/>
              </w:rPr>
              <w:t>非</w:t>
            </w:r>
          </w:rubyBase>
        </w:ruby>
      </w:r>
      <w:r w:rsidR="00D45594" w:rsidRPr="00D948B3">
        <w:rPr>
          <w:rFonts w:ascii="IPA P明朝" w:eastAsia="IPA P明朝" w:hAnsi="IPA P明朝" w:cs="ＭＳ 明朝" w:hint="eastAsia"/>
          <w:sz w:val="28"/>
          <w:szCs w:val="28"/>
        </w:rPr>
        <w:t>ざれば</w:t>
      </w:r>
      <w:r w:rsidR="00D45594" w:rsidRPr="00D948B3">
        <w:rPr>
          <w:rFonts w:ascii="IPA P明朝" w:eastAsia="IPA P明朝" w:hAnsi="IPA P明朝" w:cs="ＭＳ 明朝"/>
          <w:sz w:val="28"/>
          <w:szCs w:val="28"/>
        </w:rPr>
        <w:ruby>
          <w:rubyPr>
            <w:rubyAlign w:val="distributeSpace"/>
            <w:hps w:val="14"/>
            <w:hpsRaise w:val="26"/>
            <w:hpsBaseText w:val="28"/>
            <w:lid w:val="ja-JP"/>
          </w:rubyPr>
          <w:rt>
            <w:r w:rsidR="00D45594" w:rsidRPr="00D948B3">
              <w:rPr>
                <w:rFonts w:ascii="IPA P明朝" w:eastAsia="IPA P明朝" w:hAnsi="IPA P明朝" w:cs="ＭＳ 明朝"/>
                <w:sz w:val="14"/>
                <w:szCs w:val="28"/>
              </w:rPr>
              <w:t>これ</w:t>
            </w:r>
          </w:rt>
          <w:rubyBase>
            <w:r w:rsidR="00D45594" w:rsidRPr="00D948B3">
              <w:rPr>
                <w:rFonts w:ascii="IPA P明朝" w:eastAsia="IPA P明朝" w:hAnsi="IPA P明朝" w:cs="ＭＳ 明朝"/>
                <w:sz w:val="28"/>
                <w:szCs w:val="28"/>
              </w:rPr>
              <w:t>之</w:t>
            </w:r>
          </w:rubyBase>
        </w:ruby>
      </w:r>
      <w:r w:rsidR="00D45594"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w:t>
            </w:r>
          </w:rt>
          <w:rubyBase>
            <w:r w:rsidR="00F012E2">
              <w:rPr>
                <w:rFonts w:ascii="IPA P明朝" w:eastAsia="IPA P明朝" w:hAnsi="IPA P明朝" w:cs="ＭＳ 明朝"/>
                <w:sz w:val="28"/>
                <w:szCs w:val="28"/>
              </w:rPr>
              <w:t>知</w:t>
            </w:r>
          </w:rubyBase>
        </w:ruby>
      </w:r>
      <w:r w:rsidR="00F012E2" w:rsidRPr="00D948B3">
        <w:rPr>
          <w:rFonts w:ascii="IPA P明朝" w:eastAsia="IPA P明朝" w:hAnsi="IPA P明朝" w:cs="ＭＳ 明朝" w:hint="eastAsia"/>
          <w:sz w:val="28"/>
          <w:szCs w:val="28"/>
        </w:rPr>
        <w:t>らず。</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ふる</w:t>
            </w:r>
          </w:rt>
          <w:rubyBase>
            <w:r w:rsidR="00F012E2">
              <w:rPr>
                <w:rFonts w:ascii="IPA P明朝" w:eastAsia="IPA P明朝" w:hAnsi="IPA P明朝" w:cs="ＭＳ 明朝"/>
                <w:sz w:val="28"/>
                <w:szCs w:val="28"/>
              </w:rPr>
              <w:t>古</w:t>
            </w:r>
          </w:rubyBase>
        </w:ruby>
      </w:r>
      <w:r w:rsidR="00F012E2" w:rsidRPr="00D948B3">
        <w:rPr>
          <w:rFonts w:ascii="IPA P明朝" w:eastAsia="IPA P明朝" w:hAnsi="IPA P明朝" w:cs="ＭＳ 明朝" w:hint="eastAsia"/>
          <w:sz w:val="28"/>
          <w:szCs w:val="28"/>
        </w:rPr>
        <w:t>き</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ばい</w:t>
            </w:r>
          </w:rt>
          <w:rubyBase>
            <w:r w:rsidR="00F012E2">
              <w:rPr>
                <w:rFonts w:ascii="IPA P明朝" w:eastAsia="IPA P明朝" w:hAnsi="IPA P明朝" w:cs="ＭＳ 明朝"/>
                <w:sz w:val="28"/>
                <w:szCs w:val="28"/>
              </w:rPr>
              <w:t>賣</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ばい</w:t>
            </w:r>
          </w:rt>
          <w:rubyBase>
            <w:r w:rsidR="00F012E2">
              <w:rPr>
                <w:rFonts w:ascii="IPA P明朝" w:eastAsia="IPA P明朝" w:hAnsi="IPA P明朝" w:cs="ＭＳ 明朝"/>
                <w:sz w:val="28"/>
                <w:szCs w:val="28"/>
              </w:rPr>
              <w:t>買</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じょう</w:t>
            </w:r>
          </w:rt>
          <w:rubyBase>
            <w:r w:rsidR="00F012E2">
              <w:rPr>
                <w:rFonts w:ascii="IPA P明朝" w:eastAsia="IPA P明朝" w:hAnsi="IPA P明朝" w:cs="ＭＳ 明朝"/>
                <w:sz w:val="28"/>
                <w:szCs w:val="28"/>
              </w:rPr>
              <w:t>譲</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こう</w:t>
            </w:r>
          </w:rt>
          <w:rubyBase>
            <w:r w:rsidR="00F012E2">
              <w:rPr>
                <w:rFonts w:ascii="IPA P明朝" w:eastAsia="IPA P明朝" w:hAnsi="IPA P明朝" w:cs="ＭＳ 明朝"/>
                <w:sz w:val="28"/>
                <w:szCs w:val="28"/>
              </w:rPr>
              <w:t>興</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しょう</w:t>
            </w:r>
          </w:rt>
          <w:rubyBase>
            <w:r w:rsidR="00F012E2">
              <w:rPr>
                <w:rFonts w:ascii="IPA P明朝" w:eastAsia="IPA P明朝" w:hAnsi="IPA P明朝" w:cs="ＭＳ 明朝"/>
                <w:sz w:val="28"/>
                <w:szCs w:val="28"/>
              </w:rPr>
              <w:t>證</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もん</w:t>
            </w:r>
          </w:rt>
          <w:rubyBase>
            <w:r w:rsidR="00F012E2">
              <w:rPr>
                <w:rFonts w:ascii="IPA P明朝" w:eastAsia="IPA P明朝" w:hAnsi="IPA P明朝" w:cs="ＭＳ 明朝"/>
                <w:sz w:val="28"/>
                <w:szCs w:val="28"/>
              </w:rPr>
              <w:t>文</w:t>
            </w:r>
          </w:rubyBase>
        </w:ruby>
      </w:r>
      <w:r w:rsidR="00F012E2" w:rsidRPr="00D948B3">
        <w:rPr>
          <w:rFonts w:ascii="IPA P明朝" w:eastAsia="IPA P明朝" w:hAnsi="IPA P明朝" w:cs="ＭＳ 明朝" w:hint="eastAsia"/>
          <w:sz w:val="28"/>
          <w:szCs w:val="28"/>
        </w:rPr>
        <w:t>には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つね</w:t>
            </w:r>
          </w:rt>
          <w:rubyBase>
            <w:r w:rsidR="00F012E2">
              <w:rPr>
                <w:rFonts w:ascii="IPA P明朝" w:eastAsia="IPA P明朝" w:hAnsi="IPA P明朝" w:cs="ＭＳ 明朝"/>
                <w:sz w:val="28"/>
                <w:szCs w:val="28"/>
              </w:rPr>
              <w:t>常</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み</w:t>
            </w:r>
          </w:rt>
          <w:rubyBase>
            <w:r w:rsidR="00F012E2">
              <w:rPr>
                <w:rFonts w:ascii="IPA P明朝" w:eastAsia="IPA P明朝" w:hAnsi="IPA P明朝" w:cs="ＭＳ 明朝"/>
                <w:sz w:val="28"/>
                <w:szCs w:val="28"/>
              </w:rPr>
              <w:t>見</w:t>
            </w:r>
          </w:rubyBase>
        </w:ruby>
      </w:r>
      <w:r w:rsidR="00F012E2" w:rsidRPr="00D948B3">
        <w:rPr>
          <w:rFonts w:ascii="IPA P明朝" w:eastAsia="IPA P明朝" w:hAnsi="IPA P明朝" w:cs="ＭＳ 明朝" w:hint="eastAsia"/>
          <w:sz w:val="28"/>
          <w:szCs w:val="28"/>
        </w:rPr>
        <w:t>ゆる</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ところ</w:t>
            </w:r>
          </w:rt>
          <w:rubyBase>
            <w:r w:rsidR="00F012E2">
              <w:rPr>
                <w:rFonts w:ascii="IPA P明朝" w:eastAsia="IPA P明朝" w:hAnsi="IPA P明朝" w:cs="ＭＳ 明朝"/>
                <w:sz w:val="28"/>
                <w:szCs w:val="28"/>
              </w:rPr>
              <w:t>所</w:t>
            </w:r>
          </w:rubyBase>
        </w:ruby>
      </w:r>
      <w:r w:rsidR="00F012E2" w:rsidRPr="00D948B3">
        <w:rPr>
          <w:rFonts w:ascii="IPA P明朝" w:eastAsia="IPA P明朝" w:hAnsi="IPA P明朝" w:cs="ＭＳ 明朝" w:hint="eastAsia"/>
          <w:sz w:val="28"/>
          <w:szCs w:val="28"/>
        </w:rPr>
        <w:t>なり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つき</w:t>
            </w:r>
          </w:rt>
          <w:rubyBase>
            <w:r w:rsidR="00F012E2">
              <w:rPr>
                <w:rFonts w:ascii="IPA P明朝" w:eastAsia="IPA P明朝" w:hAnsi="IPA P明朝" w:cs="ＭＳ 明朝"/>
                <w:sz w:val="28"/>
                <w:szCs w:val="28"/>
              </w:rPr>
              <w:t>附</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w:t>
            </w:r>
          </w:rt>
          <w:rubyBase>
            <w:r w:rsidR="00F012E2">
              <w:rPr>
                <w:rFonts w:ascii="IPA P明朝" w:eastAsia="IPA P明朝" w:hAnsi="IPA P明朝" w:cs="ＭＳ 明朝"/>
                <w:sz w:val="28"/>
                <w:szCs w:val="28"/>
              </w:rPr>
              <w:t>馬</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うし</w:t>
            </w:r>
          </w:rt>
          <w:rubyBase>
            <w:r w:rsidR="00F012E2">
              <w:rPr>
                <w:rFonts w:ascii="IPA P明朝" w:eastAsia="IPA P明朝" w:hAnsi="IPA P明朝" w:cs="ＭＳ 明朝"/>
                <w:sz w:val="28"/>
                <w:szCs w:val="28"/>
              </w:rPr>
              <w:t>牛</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たに</w:t>
            </w:r>
          </w:rt>
          <w:rubyBase>
            <w:r w:rsidR="00F012E2">
              <w:rPr>
                <w:rFonts w:ascii="IPA P明朝" w:eastAsia="IPA P明朝" w:hAnsi="IPA P明朝" w:cs="ＭＳ 明朝"/>
                <w:sz w:val="28"/>
                <w:szCs w:val="28"/>
              </w:rPr>
              <w:t>谷</w:t>
            </w:r>
          </w:rubyBase>
        </w:ruby>
      </w:r>
      <w:r w:rsidR="00F012E2" w:rsidRPr="00D948B3">
        <w:rPr>
          <w:rFonts w:ascii="IPA P明朝" w:eastAsia="IPA P明朝" w:hAnsi="IPA P明朝" w:cs="ＭＳ 明朝" w:hint="eastAsia"/>
          <w:sz w:val="28"/>
          <w:szCs w:val="28"/>
        </w:rPr>
        <w:t>へ</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w:t>
            </w:r>
          </w:rt>
          <w:rubyBase>
            <w:r w:rsidR="00F012E2">
              <w:rPr>
                <w:rFonts w:ascii="IPA P明朝" w:eastAsia="IPA P明朝" w:hAnsi="IPA P明朝" w:cs="ＭＳ 明朝"/>
                <w:sz w:val="28"/>
                <w:szCs w:val="28"/>
              </w:rPr>
              <w:t>越</w:t>
            </w:r>
          </w:rubyBase>
        </w:ruby>
      </w:r>
      <w:r w:rsidR="00F012E2" w:rsidRPr="00D948B3">
        <w:rPr>
          <w:rFonts w:ascii="IPA P明朝" w:eastAsia="IPA P明朝" w:hAnsi="IPA P明朝" w:cs="ＭＳ 明朝" w:hint="eastAsia"/>
          <w:sz w:val="28"/>
          <w:szCs w:val="28"/>
        </w:rPr>
        <w:t>ゆれば</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はや</w:t>
            </w:r>
          </w:rt>
          <w:rubyBase>
            <w:r w:rsidR="00F012E2">
              <w:rPr>
                <w:rFonts w:ascii="IPA P明朝" w:eastAsia="IPA P明朝" w:hAnsi="IPA P明朝" w:cs="ＭＳ 明朝"/>
                <w:sz w:val="28"/>
                <w:szCs w:val="28"/>
              </w:rPr>
              <w:t>早</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ち</w:t>
            </w:r>
          </w:rt>
          <w:rubyBase>
            <w:r w:rsidR="00F012E2">
              <w:rPr>
                <w:rFonts w:ascii="IPA P明朝" w:eastAsia="IPA P明朝" w:hAnsi="IPA P明朝" w:cs="ＭＳ 明朝"/>
                <w:sz w:val="28"/>
                <w:szCs w:val="28"/>
              </w:rPr>
              <w:t>地</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ね</w:t>
            </w:r>
          </w:rt>
          <w:rubyBase>
            <w:r w:rsidR="00F012E2">
              <w:rPr>
                <w:rFonts w:ascii="IPA P明朝" w:eastAsia="IPA P明朝" w:hAnsi="IPA P明朝" w:cs="ＭＳ 明朝"/>
                <w:sz w:val="28"/>
                <w:szCs w:val="28"/>
              </w:rPr>
              <w:t>峯</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やま</w:t>
            </w:r>
          </w:rt>
          <w:rubyBase>
            <w:r w:rsidR="00F012E2">
              <w:rPr>
                <w:rFonts w:ascii="IPA P明朝" w:eastAsia="IPA P明朝" w:hAnsi="IPA P明朝" w:cs="ＭＳ 明朝"/>
                <w:sz w:val="28"/>
                <w:szCs w:val="28"/>
              </w:rPr>
              <w:t>山</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あわ</w:t>
            </w:r>
          </w:rt>
          <w:rubyBase>
            <w:r w:rsidR="00F012E2">
              <w:rPr>
                <w:rFonts w:ascii="IPA P明朝" w:eastAsia="IPA P明朝" w:hAnsi="IPA P明朝" w:cs="ＭＳ 明朝"/>
                <w:sz w:val="28"/>
                <w:szCs w:val="28"/>
              </w:rPr>
              <w:t>淡</w:t>
            </w:r>
          </w:rubyBase>
        </w:ruby>
      </w:r>
      <w:r w:rsidR="00F012E2" w:rsidRPr="00D948B3">
        <w:rPr>
          <w:rFonts w:ascii="IPA P明朝" w:eastAsia="IPA P明朝" w:hAnsi="IPA P明朝" w:cs="ＭＳ 明朝" w:hint="eastAsia"/>
          <w:sz w:val="28"/>
          <w:szCs w:val="28"/>
        </w:rPr>
        <w:t>く</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かす</w:t>
            </w:r>
          </w:rt>
          <w:rubyBase>
            <w:r w:rsidR="00F012E2">
              <w:rPr>
                <w:rFonts w:ascii="IPA P明朝" w:eastAsia="IPA P明朝" w:hAnsi="IPA P明朝" w:cs="ＭＳ 明朝"/>
                <w:sz w:val="28"/>
                <w:szCs w:val="28"/>
              </w:rPr>
              <w:t>霞</w:t>
            </w:r>
          </w:rubyBase>
        </w:ruby>
      </w:r>
      <w:r w:rsidR="00F012E2" w:rsidRPr="00D948B3">
        <w:rPr>
          <w:rFonts w:ascii="IPA P明朝" w:eastAsia="IPA P明朝" w:hAnsi="IPA P明朝" w:cs="ＭＳ 明朝" w:hint="eastAsia"/>
          <w:sz w:val="28"/>
          <w:szCs w:val="28"/>
        </w:rPr>
        <w:t>み</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やま</w:t>
            </w:r>
          </w:rt>
          <w:rubyBase>
            <w:r w:rsidR="00F012E2">
              <w:rPr>
                <w:rFonts w:ascii="IPA P明朝" w:eastAsia="IPA P明朝" w:hAnsi="IPA P明朝" w:cs="ＭＳ 明朝"/>
                <w:sz w:val="28"/>
                <w:szCs w:val="28"/>
              </w:rPr>
              <w:t>山</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かたち</w:t>
            </w:r>
          </w:rt>
          <w:rubyBase>
            <w:r w:rsidR="00F012E2">
              <w:rPr>
                <w:rFonts w:ascii="IPA P明朝" w:eastAsia="IPA P明朝" w:hAnsi="IPA P明朝" w:cs="ＭＳ 明朝"/>
                <w:sz w:val="28"/>
                <w:szCs w:val="28"/>
              </w:rPr>
              <w:t>形</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すげかさ</w:t>
            </w:r>
          </w:rt>
          <w:rubyBase>
            <w:r w:rsidR="00F012E2">
              <w:rPr>
                <w:rFonts w:ascii="IPA P明朝" w:eastAsia="IPA P明朝" w:hAnsi="IPA P明朝" w:cs="ＭＳ 明朝"/>
                <w:sz w:val="28"/>
                <w:szCs w:val="28"/>
              </w:rPr>
              <w:t>菅笠</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ごとく</w:t>
            </w:r>
          </w:rt>
          <w:rubyBase>
            <w:r w:rsidR="00F012E2">
              <w:rPr>
                <w:rFonts w:ascii="IPA P明朝" w:eastAsia="IPA P明朝" w:hAnsi="IPA P明朝" w:cs="ＭＳ 明朝"/>
                <w:sz w:val="28"/>
                <w:szCs w:val="28"/>
              </w:rPr>
              <w:t>如く</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また</w:t>
            </w:r>
          </w:rt>
          <w:rubyBase>
            <w:r w:rsidR="00F012E2">
              <w:rPr>
                <w:rFonts w:ascii="IPA P明朝" w:eastAsia="IPA P明朝" w:hAnsi="IPA P明朝" w:cs="ＭＳ 明朝"/>
                <w:sz w:val="28"/>
                <w:szCs w:val="28"/>
              </w:rPr>
              <w:t>叉</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かたかな</w:t>
            </w:r>
          </w:rt>
          <w:rubyBase>
            <w:r w:rsidR="00F012E2">
              <w:rPr>
                <w:rFonts w:ascii="IPA P明朝" w:eastAsia="IPA P明朝" w:hAnsi="IPA P明朝" w:cs="ＭＳ 明朝"/>
                <w:sz w:val="28"/>
                <w:szCs w:val="28"/>
              </w:rPr>
              <w:t>片假名</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へ</w:t>
            </w:r>
          </w:rt>
          <w:rubyBase>
            <w:r w:rsidR="00F012E2">
              <w:rPr>
                <w:rFonts w:ascii="IPA P明朝" w:eastAsia="IPA P明朝" w:hAnsi="IPA P明朝" w:cs="ＭＳ 明朝"/>
                <w:sz w:val="28"/>
                <w:szCs w:val="28"/>
              </w:rPr>
              <w:t>ヘ</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w:t>
            </w:r>
          </w:rt>
          <w:rubyBase>
            <w:r w:rsidR="00F012E2">
              <w:rPr>
                <w:rFonts w:ascii="IPA P明朝" w:eastAsia="IPA P明朝" w:hAnsi="IPA P明朝" w:cs="ＭＳ 明朝"/>
                <w:sz w:val="28"/>
                <w:szCs w:val="28"/>
              </w:rPr>
              <w:t>字</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に</w:t>
            </w:r>
          </w:rt>
          <w:rubyBase>
            <w:r w:rsidR="00F012E2">
              <w:rPr>
                <w:rFonts w:ascii="IPA P明朝" w:eastAsia="IPA P明朝" w:hAnsi="IPA P明朝" w:cs="ＭＳ 明朝"/>
                <w:sz w:val="28"/>
                <w:szCs w:val="28"/>
              </w:rPr>
              <w:t>似</w:t>
            </w:r>
          </w:rubyBase>
        </w:ruby>
      </w:r>
      <w:r w:rsidR="00F012E2" w:rsidRPr="00D948B3">
        <w:rPr>
          <w:rFonts w:ascii="IPA P明朝" w:eastAsia="IPA P明朝" w:hAnsi="IPA P明朝" w:cs="ＭＳ 明朝" w:hint="eastAsia"/>
          <w:sz w:val="28"/>
          <w:szCs w:val="28"/>
        </w:rPr>
        <w:t>たり。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この</w:t>
            </w:r>
          </w:rt>
          <w:rubyBase>
            <w:r w:rsidR="00F012E2">
              <w:rPr>
                <w:rFonts w:ascii="IPA P明朝" w:eastAsia="IPA P明朝" w:hAnsi="IPA P明朝" w:cs="ＭＳ 明朝"/>
                <w:sz w:val="28"/>
                <w:szCs w:val="28"/>
              </w:rPr>
              <w:t>此</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たに</w:t>
            </w:r>
          </w:rt>
          <w:rubyBase>
            <w:r w:rsidR="00F012E2">
              <w:rPr>
                <w:rFonts w:ascii="IPA P明朝" w:eastAsia="IPA P明朝" w:hAnsi="IPA P明朝" w:cs="ＭＳ 明朝"/>
                <w:sz w:val="28"/>
                <w:szCs w:val="28"/>
              </w:rPr>
              <w:t>谷</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いね</w:t>
            </w:r>
          </w:rt>
          <w:rubyBase>
            <w:r w:rsidR="00F012E2">
              <w:rPr>
                <w:rFonts w:ascii="IPA P明朝" w:eastAsia="IPA P明朝" w:hAnsi="IPA P明朝" w:cs="ＭＳ 明朝"/>
                <w:sz w:val="28"/>
                <w:szCs w:val="28"/>
              </w:rPr>
              <w:t>稲</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じゅく</w:t>
            </w:r>
          </w:rt>
          <w:rubyBase>
            <w:r w:rsidR="00F012E2">
              <w:rPr>
                <w:rFonts w:ascii="IPA P明朝" w:eastAsia="IPA P明朝" w:hAnsi="IPA P明朝" w:cs="ＭＳ 明朝"/>
                <w:sz w:val="28"/>
                <w:szCs w:val="28"/>
              </w:rPr>
              <w:t>熟</w:t>
            </w:r>
          </w:rubyBase>
        </w:ruby>
      </w:r>
      <w:r w:rsidR="00F012E2" w:rsidRPr="00D948B3">
        <w:rPr>
          <w:rFonts w:ascii="IPA P明朝" w:eastAsia="IPA P明朝" w:hAnsi="IPA P明朝" w:cs="ＭＳ 明朝" w:hint="eastAsia"/>
          <w:sz w:val="28"/>
          <w:szCs w:val="28"/>
        </w:rPr>
        <w:t>すること</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さらに</w:t>
            </w:r>
          </w:rt>
          <w:rubyBase>
            <w:r w:rsidR="00F012E2">
              <w:rPr>
                <w:rFonts w:ascii="IPA P明朝" w:eastAsia="IPA P明朝" w:hAnsi="IPA P明朝" w:cs="ＭＳ 明朝"/>
                <w:sz w:val="28"/>
                <w:szCs w:val="28"/>
              </w:rPr>
              <w:t>更に</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おそ</w:t>
            </w:r>
          </w:rt>
          <w:rubyBase>
            <w:r w:rsidR="00F012E2">
              <w:rPr>
                <w:rFonts w:ascii="IPA P明朝" w:eastAsia="IPA P明朝" w:hAnsi="IPA P明朝" w:cs="ＭＳ 明朝"/>
                <w:sz w:val="28"/>
                <w:szCs w:val="28"/>
              </w:rPr>
              <w:t>遅</w:t>
            </w:r>
          </w:rubyBase>
        </w:ruby>
      </w:r>
      <w:r w:rsidR="00F012E2" w:rsidRPr="00D948B3">
        <w:rPr>
          <w:rFonts w:ascii="IPA P明朝" w:eastAsia="IPA P明朝" w:hAnsi="IPA P明朝" w:cs="ＭＳ 明朝" w:hint="eastAsia"/>
          <w:sz w:val="28"/>
          <w:szCs w:val="28"/>
        </w:rPr>
        <w:t>く</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がまのめ</w:t>
            </w:r>
          </w:rt>
          <w:rubyBase>
            <w:r w:rsidR="00F012E2">
              <w:rPr>
                <w:rFonts w:ascii="IPA P明朝" w:eastAsia="IPA P明朝" w:hAnsi="IPA P明朝" w:cs="ＭＳ 明朝"/>
                <w:sz w:val="28"/>
                <w:szCs w:val="28"/>
              </w:rPr>
              <w:t>蒲目</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いっしき</w:t>
            </w:r>
          </w:rt>
          <w:rubyBase>
            <w:r w:rsidR="00F012E2">
              <w:rPr>
                <w:rFonts w:ascii="IPA P明朝" w:eastAsia="IPA P明朝" w:hAnsi="IPA P明朝" w:cs="ＭＳ 明朝"/>
                <w:sz w:val="28"/>
                <w:szCs w:val="28"/>
              </w:rPr>
              <w:t>一色</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あお</w:t>
            </w:r>
          </w:rt>
          <w:rubyBase>
            <w:r w:rsidR="00F012E2">
              <w:rPr>
                <w:rFonts w:ascii="IPA P明朝" w:eastAsia="IPA P明朝" w:hAnsi="IPA P明朝" w:cs="ＭＳ 明朝"/>
                <w:sz w:val="28"/>
                <w:szCs w:val="28"/>
              </w:rPr>
              <w:t>青</w:t>
            </w:r>
          </w:rubyBase>
        </w:ruby>
      </w:r>
      <w:r w:rsidR="00F012E2" w:rsidRPr="00D948B3">
        <w:rPr>
          <w:rFonts w:ascii="IPA P明朝" w:eastAsia="IPA P明朝" w:hAnsi="IPA P明朝" w:cs="ＭＳ 明朝" w:hint="eastAsia"/>
          <w:sz w:val="28"/>
          <w:szCs w:val="28"/>
        </w:rPr>
        <w:t>し。</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ほそ</w:t>
            </w:r>
          </w:rt>
          <w:rubyBase>
            <w:r w:rsidR="00F012E2">
              <w:rPr>
                <w:rFonts w:ascii="IPA P明朝" w:eastAsia="IPA P明朝" w:hAnsi="IPA P明朝" w:cs="ＭＳ 明朝"/>
                <w:sz w:val="28"/>
                <w:szCs w:val="28"/>
              </w:rPr>
              <w:t>細</w:t>
            </w:r>
          </w:rubyBase>
        </w:ruby>
      </w:r>
      <w:r w:rsidR="00F012E2" w:rsidRPr="00D948B3">
        <w:rPr>
          <w:rFonts w:ascii="IPA P明朝" w:eastAsia="IPA P明朝" w:hAnsi="IPA P明朝" w:cs="ＭＳ 明朝" w:hint="eastAsia"/>
          <w:sz w:val="28"/>
          <w:szCs w:val="28"/>
        </w:rPr>
        <w:t>き</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でんちゅう</w:t>
            </w:r>
          </w:rt>
          <w:rubyBase>
            <w:r w:rsidR="00F012E2">
              <w:rPr>
                <w:rFonts w:ascii="IPA P明朝" w:eastAsia="IPA P明朝" w:hAnsi="IPA P明朝" w:cs="ＭＳ 明朝"/>
                <w:sz w:val="28"/>
                <w:szCs w:val="28"/>
              </w:rPr>
              <w:t>田中</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みち</w:t>
            </w:r>
          </w:rt>
          <w:rubyBase>
            <w:r w:rsidR="00F012E2">
              <w:rPr>
                <w:rFonts w:ascii="IPA P明朝" w:eastAsia="IPA P明朝" w:hAnsi="IPA P明朝" w:cs="ＭＳ 明朝"/>
                <w:sz w:val="28"/>
                <w:szCs w:val="28"/>
              </w:rPr>
              <w:t>道</w:t>
            </w:r>
          </w:rubyBase>
        </w:ruby>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ゆ</w:t>
            </w:r>
          </w:rt>
          <w:rubyBase>
            <w:r w:rsidR="00F012E2">
              <w:rPr>
                <w:rFonts w:ascii="IPA P明朝" w:eastAsia="IPA P明朝" w:hAnsi="IPA P明朝" w:cs="ＭＳ 明朝"/>
                <w:sz w:val="28"/>
                <w:szCs w:val="28"/>
              </w:rPr>
              <w:t>行</w:t>
            </w:r>
          </w:rubyBase>
        </w:ruby>
      </w:r>
      <w:r w:rsidR="00F012E2" w:rsidRPr="00D948B3">
        <w:rPr>
          <w:rFonts w:ascii="IPA P明朝" w:eastAsia="IPA P明朝" w:hAnsi="IPA P明朝" w:cs="ＭＳ 明朝"/>
          <w:sz w:val="28"/>
          <w:szCs w:val="28"/>
        </w:rPr>
        <w:t>けば</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な</w:t>
            </w:r>
          </w:rt>
          <w:rubyBase>
            <w:r w:rsidR="00F012E2">
              <w:rPr>
                <w:rFonts w:ascii="IPA P明朝" w:eastAsia="IPA P明朝" w:hAnsi="IPA P明朝" w:cs="ＭＳ 明朝"/>
                <w:sz w:val="28"/>
                <w:szCs w:val="28"/>
              </w:rPr>
              <w:t>名</w:t>
            </w:r>
          </w:rubyBase>
        </w:ruby>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w:t>
            </w:r>
          </w:rt>
          <w:rubyBase>
            <w:r w:rsidR="00F012E2">
              <w:rPr>
                <w:rFonts w:ascii="IPA P明朝" w:eastAsia="IPA P明朝" w:hAnsi="IPA P明朝" w:cs="ＭＳ 明朝"/>
                <w:sz w:val="28"/>
                <w:szCs w:val="28"/>
              </w:rPr>
              <w:t>知</w:t>
            </w:r>
          </w:rubyBase>
        </w:ruby>
      </w:r>
      <w:r w:rsidR="00F012E2" w:rsidRPr="00D948B3">
        <w:rPr>
          <w:rFonts w:ascii="IPA P明朝" w:eastAsia="IPA P明朝" w:hAnsi="IPA P明朝" w:cs="ＭＳ 明朝"/>
          <w:sz w:val="28"/>
          <w:szCs w:val="28"/>
        </w:rPr>
        <w:t>らぬ</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とり</w:t>
            </w:r>
          </w:rt>
          <w:rubyBase>
            <w:r w:rsidR="00F012E2">
              <w:rPr>
                <w:rFonts w:ascii="IPA P明朝" w:eastAsia="IPA P明朝" w:hAnsi="IPA P明朝" w:cs="ＭＳ 明朝"/>
                <w:sz w:val="28"/>
                <w:szCs w:val="28"/>
              </w:rPr>
              <w:t>鳥</w:t>
            </w:r>
          </w:rubyBase>
        </w:ruby>
      </w:r>
      <w:r w:rsidR="00F012E2" w:rsidRPr="00D948B3">
        <w:rPr>
          <w:rFonts w:ascii="IPA P明朝" w:eastAsia="IPA P明朝" w:hAnsi="IPA P明朝" w:cs="ＭＳ 明朝" w:hint="eastAsia"/>
          <w:sz w:val="28"/>
          <w:szCs w:val="28"/>
        </w:rPr>
        <w:t>ありて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ひな</w:t>
            </w:r>
          </w:rt>
          <w:rubyBase>
            <w:r w:rsidR="00F012E2">
              <w:rPr>
                <w:rFonts w:ascii="IPA P明朝" w:eastAsia="IPA P明朝" w:hAnsi="IPA P明朝" w:cs="ＭＳ 明朝"/>
                <w:sz w:val="28"/>
                <w:szCs w:val="28"/>
              </w:rPr>
              <w:t>雛</w:t>
            </w:r>
          </w:rubyBase>
        </w:ruby>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つ</w:t>
            </w:r>
          </w:rt>
          <w:rubyBase>
            <w:r w:rsidR="00F012E2">
              <w:rPr>
                <w:rFonts w:ascii="IPA P明朝" w:eastAsia="IPA P明朝" w:hAnsi="IPA P明朝" w:cs="ＭＳ 明朝"/>
                <w:sz w:val="28"/>
                <w:szCs w:val="28"/>
              </w:rPr>
              <w:t>連</w:t>
            </w:r>
          </w:rubyBase>
        </w:ruby>
      </w:r>
      <w:r w:rsidR="00F012E2" w:rsidRPr="00D948B3">
        <w:rPr>
          <w:rFonts w:ascii="IPA P明朝" w:eastAsia="IPA P明朝" w:hAnsi="IPA P明朝" w:cs="ＭＳ 明朝" w:hint="eastAsia"/>
          <w:sz w:val="28"/>
          <w:szCs w:val="28"/>
        </w:rPr>
        <w:t>れて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よこ</w:t>
            </w:r>
          </w:rt>
          <w:rubyBase>
            <w:r w:rsidR="00F012E2">
              <w:rPr>
                <w:rFonts w:ascii="IPA P明朝" w:eastAsia="IPA P明朝" w:hAnsi="IPA P明朝" w:cs="ＭＳ 明朝"/>
                <w:sz w:val="28"/>
                <w:szCs w:val="28"/>
              </w:rPr>
              <w:t>横</w:t>
            </w:r>
          </w:rubyBase>
        </w:ruby>
      </w:r>
      <w:r w:rsidR="00F012E2" w:rsidRPr="00D948B3">
        <w:rPr>
          <w:rFonts w:ascii="IPA P明朝" w:eastAsia="IPA P明朝" w:hAnsi="IPA P明朝" w:cs="ＭＳ 明朝" w:hint="eastAsia"/>
          <w:sz w:val="28"/>
          <w:szCs w:val="28"/>
        </w:rPr>
        <w:t>ぎりたり。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ひな</w:t>
            </w:r>
          </w:rt>
          <w:rubyBase>
            <w:r w:rsidR="00F012E2">
              <w:rPr>
                <w:rFonts w:ascii="IPA P明朝" w:eastAsia="IPA P明朝" w:hAnsi="IPA P明朝" w:cs="ＭＳ 明朝"/>
                <w:sz w:val="28"/>
                <w:szCs w:val="28"/>
              </w:rPr>
              <w:t>雛</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いろ</w:t>
            </w:r>
          </w:rt>
          <w:rubyBase>
            <w:r w:rsidR="00F012E2">
              <w:rPr>
                <w:rFonts w:ascii="IPA P明朝" w:eastAsia="IPA P明朝" w:hAnsi="IPA P明朝" w:cs="ＭＳ 明朝"/>
                <w:sz w:val="28"/>
                <w:szCs w:val="28"/>
              </w:rPr>
              <w:t>色</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くろ</w:t>
            </w:r>
          </w:rt>
          <w:rubyBase>
            <w:r w:rsidR="00F012E2">
              <w:rPr>
                <w:rFonts w:ascii="IPA P明朝" w:eastAsia="IPA P明朝" w:hAnsi="IPA P明朝" w:cs="ＭＳ 明朝"/>
                <w:sz w:val="28"/>
                <w:szCs w:val="28"/>
              </w:rPr>
              <w:t>黒</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しろ</w:t>
            </w:r>
          </w:rt>
          <w:rubyBase>
            <w:r w:rsidR="00F012E2">
              <w:rPr>
                <w:rFonts w:ascii="IPA P明朝" w:eastAsia="IPA P明朝" w:hAnsi="IPA P明朝" w:cs="ＭＳ 明朝"/>
                <w:sz w:val="28"/>
                <w:szCs w:val="28"/>
              </w:rPr>
              <w:t>白</w:t>
            </w:r>
          </w:rubyBase>
        </w:ruby>
      </w:r>
      <w:r w:rsidR="00F012E2" w:rsidRPr="00D948B3">
        <w:rPr>
          <w:rFonts w:ascii="IPA P明朝" w:eastAsia="IPA P明朝" w:hAnsi="IPA P明朝" w:cs="ＭＳ 明朝" w:hint="eastAsia"/>
          <w:sz w:val="28"/>
          <w:szCs w:val="28"/>
        </w:rPr>
        <w:t>き</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はね</w:t>
            </w:r>
          </w:rt>
          <w:rubyBase>
            <w:r w:rsidR="00F012E2">
              <w:rPr>
                <w:rFonts w:ascii="IPA P明朝" w:eastAsia="IPA P明朝" w:hAnsi="IPA P明朝" w:cs="ＭＳ 明朝"/>
                <w:sz w:val="28"/>
                <w:szCs w:val="28"/>
              </w:rPr>
              <w:t>羽</w:t>
            </w:r>
          </w:rubyBase>
        </w:ruby>
      </w:r>
      <w:r w:rsidR="00F012E2" w:rsidRPr="00D948B3">
        <w:rPr>
          <w:rFonts w:ascii="IPA P明朝" w:eastAsia="IPA P明朝" w:hAnsi="IPA P明朝" w:cs="ＭＳ 明朝" w:hint="eastAsia"/>
          <w:sz w:val="28"/>
          <w:szCs w:val="28"/>
        </w:rPr>
        <w:t>ま</w:t>
      </w:r>
      <w:r w:rsidR="00D45594" w:rsidRPr="00D948B3">
        <w:rPr>
          <w:rFonts w:ascii="IPA P明朝" w:eastAsia="IPA P明朝" w:hAnsi="IPA P明朝" w:cs="ＭＳ 明朝" w:hint="eastAsia"/>
          <w:sz w:val="28"/>
          <w:szCs w:val="28"/>
        </w:rPr>
        <w:t>じりた</w:t>
      </w:r>
      <w:r w:rsidR="00F012E2" w:rsidRPr="00D948B3">
        <w:rPr>
          <w:rFonts w:ascii="IPA P明朝" w:eastAsia="IPA P明朝" w:hAnsi="IPA P明朝" w:cs="ＭＳ 明朝" w:hint="eastAsia"/>
          <w:sz w:val="28"/>
          <w:szCs w:val="28"/>
        </w:rPr>
        <w:t>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はじめ</w:t>
            </w:r>
          </w:rt>
          <w:rubyBase>
            <w:r w:rsidR="00F012E2">
              <w:rPr>
                <w:rFonts w:ascii="IPA P明朝" w:eastAsia="IPA P明朝" w:hAnsi="IPA P明朝" w:cs="ＭＳ 明朝"/>
                <w:sz w:val="28"/>
                <w:szCs w:val="28"/>
              </w:rPr>
              <w:t>始</w:t>
            </w:r>
          </w:rubyBase>
        </w:ruby>
      </w:r>
      <w:r w:rsidR="00F012E2" w:rsidRPr="00D948B3">
        <w:rPr>
          <w:rFonts w:ascii="IPA P明朝" w:eastAsia="IPA P明朝" w:hAnsi="IPA P明朝" w:cs="ＭＳ 明朝" w:hint="eastAsia"/>
          <w:sz w:val="28"/>
          <w:szCs w:val="28"/>
        </w:rPr>
        <w:t>は</w:t>
      </w:r>
      <w:r w:rsidR="009B2C0D" w:rsidRPr="00D948B3">
        <w:rPr>
          <w:rFonts w:ascii="IPA P明朝" w:eastAsia="IPA P明朝" w:hAnsi="IPA P明朝" w:cs="ＭＳ 明朝" w:hint="eastAsia"/>
          <w:sz w:val="28"/>
          <w:szCs w:val="28"/>
        </w:rPr>
        <w:t>小さ</w:t>
      </w:r>
      <w:r w:rsidR="00F012E2" w:rsidRPr="00D948B3">
        <w:rPr>
          <w:rFonts w:ascii="IPA P明朝" w:eastAsia="IPA P明朝" w:hAnsi="IPA P明朝" w:cs="ＭＳ 明朝" w:hint="eastAsia"/>
          <w:sz w:val="28"/>
          <w:szCs w:val="28"/>
        </w:rPr>
        <w:t>き</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にわとり</w:t>
            </w:r>
          </w:rt>
          <w:rubyBase>
            <w:r w:rsidR="00F012E2">
              <w:rPr>
                <w:rFonts w:ascii="IPA P明朝" w:eastAsia="IPA P明朝" w:hAnsi="IPA P明朝" w:cs="ＭＳ 明朝" w:hint="eastAsia"/>
                <w:sz w:val="28"/>
                <w:szCs w:val="28"/>
              </w:rPr>
              <w:t>雞</w:t>
            </w:r>
          </w:rubyBase>
        </w:ruby>
      </w:r>
      <w:r w:rsidR="00F012E2" w:rsidRPr="00D948B3">
        <w:rPr>
          <w:rFonts w:ascii="IPA P明朝" w:eastAsia="IPA P明朝" w:hAnsi="IPA P明朝" w:cs="ＭＳ 明朝" w:hint="eastAsia"/>
          <w:sz w:val="28"/>
          <w:szCs w:val="28"/>
        </w:rPr>
        <w:t>かと</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おも</w:t>
            </w:r>
          </w:rt>
          <w:rubyBase>
            <w:r w:rsidR="00F012E2">
              <w:rPr>
                <w:rFonts w:ascii="IPA P明朝" w:eastAsia="IPA P明朝" w:hAnsi="IPA P明朝" w:cs="ＭＳ 明朝"/>
                <w:sz w:val="28"/>
                <w:szCs w:val="28"/>
              </w:rPr>
              <w:t>思</w:t>
            </w:r>
          </w:rubyBase>
        </w:ruby>
      </w:r>
      <w:r w:rsidR="00F012E2" w:rsidRPr="00D948B3">
        <w:rPr>
          <w:rFonts w:ascii="IPA P明朝" w:eastAsia="IPA P明朝" w:hAnsi="IPA P明朝" w:cs="ＭＳ 明朝" w:hint="eastAsia"/>
          <w:sz w:val="28"/>
          <w:szCs w:val="28"/>
        </w:rPr>
        <w:t>ひしが、</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みぞ</w:t>
            </w:r>
          </w:rt>
          <w:rubyBase>
            <w:r w:rsidR="00F012E2">
              <w:rPr>
                <w:rFonts w:ascii="IPA P明朝" w:eastAsia="IPA P明朝" w:hAnsi="IPA P明朝" w:cs="ＭＳ 明朝"/>
                <w:sz w:val="28"/>
                <w:szCs w:val="28"/>
              </w:rPr>
              <w:t>溝</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くさ</w:t>
            </w:r>
          </w:rt>
          <w:rubyBase>
            <w:r w:rsidR="00F012E2">
              <w:rPr>
                <w:rFonts w:ascii="IPA P明朝" w:eastAsia="IPA P明朝" w:hAnsi="IPA P明朝" w:cs="ＭＳ 明朝"/>
                <w:sz w:val="28"/>
                <w:szCs w:val="28"/>
              </w:rPr>
              <w:t>草</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かく</w:t>
            </w:r>
          </w:rt>
          <w:rubyBase>
            <w:r w:rsidR="00F012E2">
              <w:rPr>
                <w:rFonts w:ascii="IPA P明朝" w:eastAsia="IPA P明朝" w:hAnsi="IPA P明朝" w:cs="ＭＳ 明朝"/>
                <w:sz w:val="28"/>
                <w:szCs w:val="28"/>
              </w:rPr>
              <w:t>隱</w:t>
            </w:r>
          </w:rubyBase>
        </w:ruby>
      </w:r>
      <w:r w:rsidR="00F012E2" w:rsidRPr="00D948B3">
        <w:rPr>
          <w:rFonts w:ascii="IPA P明朝" w:eastAsia="IPA P明朝" w:hAnsi="IPA P明朝" w:cs="ＭＳ 明朝" w:hint="eastAsia"/>
          <w:sz w:val="28"/>
          <w:szCs w:val="28"/>
        </w:rPr>
        <w:t>れて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みえ</w:t>
            </w:r>
          </w:rt>
          <w:rubyBase>
            <w:r w:rsidR="00F012E2">
              <w:rPr>
                <w:rFonts w:ascii="IPA P明朝" w:eastAsia="IPA P明朝" w:hAnsi="IPA P明朝" w:cs="ＭＳ 明朝"/>
                <w:sz w:val="28"/>
                <w:szCs w:val="28"/>
              </w:rPr>
              <w:t>見え</w:t>
            </w:r>
          </w:rubyBase>
        </w:ruby>
      </w:r>
      <w:r w:rsidR="00F012E2" w:rsidRPr="00D948B3">
        <w:rPr>
          <w:rFonts w:ascii="IPA P明朝" w:eastAsia="IPA P明朝" w:hAnsi="IPA P明朝" w:cs="ＭＳ 明朝" w:hint="eastAsia"/>
          <w:sz w:val="28"/>
          <w:szCs w:val="28"/>
        </w:rPr>
        <w:t>ざれば</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の</w:t>
            </w:r>
          </w:rt>
          <w:rubyBase>
            <w:r w:rsidR="00F012E2">
              <w:rPr>
                <w:rFonts w:ascii="IPA P明朝" w:eastAsia="IPA P明朝" w:hAnsi="IPA P明朝" w:cs="ＭＳ 明朝"/>
                <w:sz w:val="28"/>
                <w:szCs w:val="28"/>
              </w:rPr>
              <w:t>乃</w:t>
            </w:r>
          </w:rubyBase>
        </w:ruby>
      </w:r>
      <w:r w:rsidR="00F012E2" w:rsidRPr="00D948B3">
        <w:rPr>
          <w:rFonts w:ascii="IPA P明朝" w:eastAsia="IPA P明朝" w:hAnsi="IPA P明朝" w:cs="ＭＳ 明朝" w:hint="eastAsia"/>
          <w:sz w:val="28"/>
          <w:szCs w:val="28"/>
        </w:rPr>
        <w:t>ち</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やちょう</w:t>
            </w:r>
          </w:rt>
          <w:rubyBase>
            <w:r w:rsidR="00F012E2">
              <w:rPr>
                <w:rFonts w:ascii="IPA P明朝" w:eastAsia="IPA P明朝" w:hAnsi="IPA P明朝" w:cs="ＭＳ 明朝"/>
                <w:sz w:val="28"/>
                <w:szCs w:val="28"/>
              </w:rPr>
              <w:t>野鳥</w:t>
            </w:r>
          </w:rubyBase>
        </w:ruby>
      </w:r>
      <w:r w:rsidR="00F012E2" w:rsidRPr="00D948B3">
        <w:rPr>
          <w:rFonts w:ascii="IPA P明朝" w:eastAsia="IPA P明朝" w:hAnsi="IPA P明朝" w:cs="ＭＳ 明朝" w:hint="eastAsia"/>
          <w:sz w:val="28"/>
          <w:szCs w:val="28"/>
        </w:rPr>
        <w:t>なる</w:t>
      </w:r>
      <w:r w:rsidR="00D45594" w:rsidRPr="00D948B3">
        <w:rPr>
          <w:rFonts w:ascii="IPA P明朝" w:eastAsia="IPA P明朝" w:hAnsi="IPA P明朝" w:cs="ＭＳ 明朝" w:hint="eastAsia"/>
          <w:sz w:val="28"/>
          <w:szCs w:val="28"/>
        </w:rPr>
        <w:t>こと</w:t>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しれ</w:t>
            </w:r>
          </w:rt>
          <w:rubyBase>
            <w:r w:rsidR="00F012E2">
              <w:rPr>
                <w:rFonts w:ascii="IPA P明朝" w:eastAsia="IPA P明朝" w:hAnsi="IPA P明朝" w:cs="ＭＳ 明朝"/>
                <w:sz w:val="28"/>
                <w:szCs w:val="28"/>
              </w:rPr>
              <w:t>知れ</w:t>
            </w:r>
          </w:rubyBase>
        </w:ruby>
      </w:r>
      <w:r w:rsidR="00F012E2" w:rsidRPr="00D948B3">
        <w:rPr>
          <w:rFonts w:ascii="IPA P明朝" w:eastAsia="IPA P明朝" w:hAnsi="IPA P明朝" w:cs="ＭＳ 明朝" w:hint="eastAsia"/>
          <w:sz w:val="28"/>
          <w:szCs w:val="28"/>
        </w:rPr>
        <w:t>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てんじん</w:t>
            </w:r>
          </w:rt>
          <w:rubyBase>
            <w:r w:rsidR="00F012E2">
              <w:rPr>
                <w:rFonts w:ascii="IPA P明朝" w:eastAsia="IPA P明朝" w:hAnsi="IPA P明朝" w:cs="ＭＳ 明朝"/>
                <w:sz w:val="28"/>
                <w:szCs w:val="28"/>
              </w:rPr>
              <w:t>天神</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やま</w:t>
            </w:r>
          </w:rt>
          <w:rubyBase>
            <w:r w:rsidR="00F012E2">
              <w:rPr>
                <w:rFonts w:ascii="IPA P明朝" w:eastAsia="IPA P明朝" w:hAnsi="IPA P明朝" w:cs="ＭＳ 明朝"/>
                <w:sz w:val="28"/>
                <w:szCs w:val="28"/>
              </w:rPr>
              <w:t>山</w:t>
            </w:r>
          </w:rubyBase>
        </w:ruby>
      </w:r>
      <w:r w:rsidR="00F012E2" w:rsidRPr="00D948B3">
        <w:rPr>
          <w:rFonts w:ascii="IPA P明朝" w:eastAsia="IPA P明朝" w:hAnsi="IPA P明朝" w:cs="ＭＳ 明朝" w:hint="eastAsia"/>
          <w:sz w:val="28"/>
          <w:szCs w:val="28"/>
        </w:rPr>
        <w:t>には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まつり</w:t>
            </w:r>
          </w:rt>
          <w:rubyBase>
            <w:r w:rsidR="00F012E2">
              <w:rPr>
                <w:rFonts w:ascii="IPA P明朝" w:eastAsia="IPA P明朝" w:hAnsi="IPA P明朝" w:cs="ＭＳ 明朝"/>
                <w:sz w:val="28"/>
                <w:szCs w:val="28"/>
              </w:rPr>
              <w:t>祭</w:t>
            </w:r>
          </w:rubyBase>
        </w:ruby>
      </w:r>
      <w:r w:rsidR="00F012E2" w:rsidRPr="00D948B3">
        <w:rPr>
          <w:rFonts w:ascii="IPA P明朝" w:eastAsia="IPA P明朝" w:hAnsi="IPA P明朝" w:cs="ＭＳ 明朝" w:hint="eastAsia"/>
          <w:sz w:val="28"/>
          <w:szCs w:val="28"/>
        </w:rPr>
        <w:t>ありて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しし</w:t>
            </w:r>
          </w:rt>
          <w:rubyBase>
            <w:r w:rsidR="00F012E2">
              <w:rPr>
                <w:rFonts w:ascii="IPA P明朝" w:eastAsia="IPA P明朝" w:hAnsi="IPA P明朝" w:cs="ＭＳ 明朝"/>
                <w:sz w:val="28"/>
                <w:szCs w:val="28"/>
              </w:rPr>
              <w:t>獅子</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おどり</w:t>
            </w:r>
          </w:rt>
          <w:rubyBase>
            <w:r w:rsidR="00F012E2">
              <w:rPr>
                <w:rFonts w:ascii="IPA P明朝" w:eastAsia="IPA P明朝" w:hAnsi="IPA P明朝" w:cs="ＭＳ 明朝"/>
                <w:sz w:val="28"/>
                <w:szCs w:val="28"/>
              </w:rPr>
              <w:t>踊</w:t>
            </w:r>
          </w:rubyBase>
        </w:ruby>
      </w:r>
      <w:r w:rsidR="00F012E2" w:rsidRPr="00D948B3">
        <w:rPr>
          <w:rFonts w:ascii="IPA P明朝" w:eastAsia="IPA P明朝" w:hAnsi="IPA P明朝" w:cs="ＭＳ 明朝" w:hint="eastAsia"/>
          <w:sz w:val="28"/>
          <w:szCs w:val="28"/>
        </w:rPr>
        <w:t>あり。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ここ</w:t>
            </w:r>
          </w:rt>
          <w:rubyBase>
            <w:r w:rsidR="00F012E2">
              <w:rPr>
                <w:rFonts w:ascii="IPA P明朝" w:eastAsia="IPA P明朝" w:hAnsi="IPA P明朝" w:cs="ＭＳ 明朝"/>
                <w:sz w:val="28"/>
                <w:szCs w:val="28"/>
              </w:rPr>
              <w:t>茲</w:t>
            </w:r>
          </w:rubyBase>
        </w:ruby>
      </w:r>
      <w:r w:rsidR="00F012E2" w:rsidRPr="00D948B3">
        <w:rPr>
          <w:rFonts w:ascii="IPA P明朝" w:eastAsia="IPA P明朝" w:hAnsi="IPA P明朝" w:cs="ＭＳ 明朝" w:hint="eastAsia"/>
          <w:sz w:val="28"/>
          <w:szCs w:val="28"/>
        </w:rPr>
        <w:t>に</w:t>
      </w:r>
      <w:r w:rsidR="00D45594" w:rsidRPr="00D948B3">
        <w:rPr>
          <w:rFonts w:ascii="IPA P明朝" w:eastAsia="IPA P明朝" w:hAnsi="IPA P明朝" w:cs="ＭＳ 明朝" w:hint="eastAsia"/>
          <w:sz w:val="28"/>
          <w:szCs w:val="28"/>
        </w:rPr>
        <w:t>のみは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かる</w:t>
            </w:r>
          </w:rt>
          <w:rubyBase>
            <w:r w:rsidR="00F012E2">
              <w:rPr>
                <w:rFonts w:ascii="IPA P明朝" w:eastAsia="IPA P明朝" w:hAnsi="IPA P明朝" w:cs="ＭＳ 明朝"/>
                <w:sz w:val="28"/>
                <w:szCs w:val="28"/>
              </w:rPr>
              <w:t>軽</w:t>
            </w:r>
          </w:rubyBase>
        </w:ruby>
      </w:r>
      <w:r w:rsidR="00F012E2" w:rsidRPr="00D948B3">
        <w:rPr>
          <w:rFonts w:ascii="IPA P明朝" w:eastAsia="IPA P明朝" w:hAnsi="IPA P明朝" w:cs="ＭＳ 明朝" w:hint="eastAsia"/>
          <w:sz w:val="28"/>
          <w:szCs w:val="28"/>
        </w:rPr>
        <w:t>く</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ちり</w:t>
            </w:r>
          </w:rt>
          <w:rubyBase>
            <w:r w:rsidR="00F012E2">
              <w:rPr>
                <w:rFonts w:ascii="IPA P明朝" w:eastAsia="IPA P明朝" w:hAnsi="IPA P明朝" w:cs="ＭＳ 明朝"/>
                <w:sz w:val="28"/>
                <w:szCs w:val="28"/>
              </w:rPr>
              <w:t>塵</w:t>
            </w:r>
          </w:rubyBase>
        </w:ruby>
      </w:r>
      <w:r w:rsidR="00F012E2" w:rsidRPr="00D948B3">
        <w:rPr>
          <w:rFonts w:ascii="IPA P明朝" w:eastAsia="IPA P明朝" w:hAnsi="IPA P明朝" w:cs="ＭＳ 明朝" w:hint="eastAsia"/>
          <w:sz w:val="28"/>
          <w:szCs w:val="28"/>
        </w:rPr>
        <w:t>たち</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あか</w:t>
            </w:r>
          </w:rt>
          <w:rubyBase>
            <w:r w:rsidR="00F012E2">
              <w:rPr>
                <w:rFonts w:ascii="IPA P明朝" w:eastAsia="IPA P明朝" w:hAnsi="IPA P明朝" w:cs="ＭＳ 明朝"/>
                <w:sz w:val="28"/>
                <w:szCs w:val="28"/>
              </w:rPr>
              <w:t>紅</w:t>
            </w:r>
          </w:rubyBase>
        </w:ruby>
      </w:r>
      <w:r w:rsidR="00F012E2" w:rsidRPr="00D948B3">
        <w:rPr>
          <w:rFonts w:ascii="IPA P明朝" w:eastAsia="IPA P明朝" w:hAnsi="IPA P明朝" w:cs="ＭＳ 明朝" w:hint="eastAsia"/>
          <w:sz w:val="28"/>
          <w:szCs w:val="28"/>
        </w:rPr>
        <w:t>き</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もの</w:t>
            </w:r>
          </w:rt>
          <w:rubyBase>
            <w:r w:rsidR="00F012E2">
              <w:rPr>
                <w:rFonts w:ascii="IPA P明朝" w:eastAsia="IPA P明朝" w:hAnsi="IPA P明朝" w:cs="ＭＳ 明朝"/>
                <w:sz w:val="28"/>
                <w:szCs w:val="28"/>
              </w:rPr>
              <w:t>物</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いささ</w:t>
            </w:r>
          </w:rt>
          <w:rubyBase>
            <w:r w:rsidR="00F012E2">
              <w:rPr>
                <w:rFonts w:ascii="IPA P明朝" w:eastAsia="IPA P明朝" w:hAnsi="IPA P明朝" w:cs="ＭＳ 明朝"/>
                <w:sz w:val="28"/>
                <w:szCs w:val="28"/>
              </w:rPr>
              <w:t>聊</w:t>
            </w:r>
          </w:rubyBase>
        </w:ruby>
      </w:r>
      <w:r w:rsidR="00F012E2" w:rsidRPr="00D948B3">
        <w:rPr>
          <w:rFonts w:ascii="IPA P明朝" w:eastAsia="IPA P明朝" w:hAnsi="IPA P明朝" w:cs="ＭＳ 明朝" w:hint="eastAsia"/>
          <w:sz w:val="28"/>
          <w:szCs w:val="28"/>
        </w:rPr>
        <w:t>かひらめきて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いっそん</w:t>
            </w:r>
          </w:rt>
          <w:rubyBase>
            <w:r w:rsidR="00F012E2">
              <w:rPr>
                <w:rFonts w:ascii="IPA P明朝" w:eastAsia="IPA P明朝" w:hAnsi="IPA P明朝" w:cs="ＭＳ 明朝"/>
                <w:sz w:val="28"/>
                <w:szCs w:val="28"/>
              </w:rPr>
              <w:t>一村</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みどり</w:t>
            </w:r>
          </w:rt>
          <w:rubyBase>
            <w:r w:rsidR="00F012E2">
              <w:rPr>
                <w:rFonts w:ascii="IPA P明朝" w:eastAsia="IPA P明朝" w:hAnsi="IPA P明朝" w:cs="ＭＳ 明朝"/>
                <w:sz w:val="28"/>
                <w:szCs w:val="28"/>
              </w:rPr>
              <w:t>綠</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えい</w:t>
            </w:r>
          </w:rt>
          <w:rubyBase>
            <w:r w:rsidR="00F012E2">
              <w:rPr>
                <w:rFonts w:ascii="IPA P明朝" w:eastAsia="IPA P明朝" w:hAnsi="IPA P明朝" w:cs="ＭＳ 明朝"/>
                <w:sz w:val="28"/>
                <w:szCs w:val="28"/>
              </w:rPr>
              <w:t>映</w:t>
            </w:r>
          </w:rubyBase>
        </w:ruby>
      </w:r>
      <w:r w:rsidR="00F012E2" w:rsidRPr="00D948B3">
        <w:rPr>
          <w:rFonts w:ascii="IPA P明朝" w:eastAsia="IPA P明朝" w:hAnsi="IPA P明朝" w:cs="ＭＳ 明朝" w:hint="eastAsia"/>
          <w:sz w:val="28"/>
          <w:szCs w:val="28"/>
        </w:rPr>
        <w:t>じ</w:t>
      </w:r>
      <w:r w:rsidR="00D45594" w:rsidRPr="00D948B3">
        <w:rPr>
          <w:rFonts w:ascii="IPA P明朝" w:eastAsia="IPA P明朝" w:hAnsi="IPA P明朝" w:cs="ＭＳ 明朝" w:hint="eastAsia"/>
          <w:sz w:val="28"/>
          <w:szCs w:val="28"/>
        </w:rPr>
        <w:t>たり。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しし</w:t>
            </w:r>
          </w:rt>
          <w:rubyBase>
            <w:r w:rsidR="00F012E2">
              <w:rPr>
                <w:rFonts w:ascii="IPA P明朝" w:eastAsia="IPA P明朝" w:hAnsi="IPA P明朝" w:cs="ＭＳ 明朝"/>
                <w:sz w:val="28"/>
                <w:szCs w:val="28"/>
              </w:rPr>
              <w:t>獅子</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おどり</w:t>
            </w:r>
          </w:rt>
          <w:rubyBase>
            <w:r w:rsidR="00F012E2">
              <w:rPr>
                <w:rFonts w:ascii="IPA P明朝" w:eastAsia="IPA P明朝" w:hAnsi="IPA P明朝" w:cs="ＭＳ 明朝"/>
                <w:sz w:val="28"/>
                <w:szCs w:val="28"/>
              </w:rPr>
              <w:t>踊</w:t>
            </w:r>
          </w:rubyBase>
        </w:ruby>
      </w:r>
      <w:r w:rsidR="00F012E2" w:rsidRPr="00D948B3">
        <w:rPr>
          <w:rFonts w:ascii="IPA P明朝" w:eastAsia="IPA P明朝" w:hAnsi="IPA P明朝" w:cs="ＭＳ 明朝" w:hint="eastAsia"/>
          <w:sz w:val="28"/>
          <w:szCs w:val="28"/>
        </w:rPr>
        <w:t>と</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w:t>
            </w:r>
          </w:rt>
          <w:rubyBase>
            <w:r w:rsidR="00F012E2">
              <w:rPr>
                <w:rFonts w:ascii="IPA P明朝" w:eastAsia="IPA P明朝" w:hAnsi="IPA P明朝" w:cs="ＭＳ 明朝"/>
                <w:sz w:val="28"/>
                <w:szCs w:val="28"/>
              </w:rPr>
              <w:t>云</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う</w:t>
            </w:r>
          </w:rt>
          <w:rubyBase>
            <w:r w:rsidR="00F012E2">
              <w:rPr>
                <w:rFonts w:ascii="IPA P明朝" w:eastAsia="IPA P明朝" w:hAnsi="IPA P明朝" w:cs="ＭＳ 明朝"/>
                <w:sz w:val="28"/>
                <w:szCs w:val="28"/>
              </w:rPr>
              <w:t>ふ</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しか</w:t>
            </w:r>
          </w:rt>
          <w:rubyBase>
            <w:r w:rsidR="00F012E2">
              <w:rPr>
                <w:rFonts w:ascii="IPA P明朝" w:eastAsia="IPA P明朝" w:hAnsi="IPA P明朝" w:cs="ＭＳ 明朝"/>
                <w:sz w:val="28"/>
                <w:szCs w:val="28"/>
              </w:rPr>
              <w:t>鹿</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まい</w:t>
            </w:r>
          </w:rt>
          <w:rubyBase>
            <w:r w:rsidR="00F012E2">
              <w:rPr>
                <w:rFonts w:ascii="IPA P明朝" w:eastAsia="IPA P明朝" w:hAnsi="IPA P明朝" w:cs="ＭＳ 明朝"/>
                <w:sz w:val="28"/>
                <w:szCs w:val="28"/>
              </w:rPr>
              <w:t>舞</w:t>
            </w:r>
          </w:rubyBase>
        </w:ruby>
      </w:r>
      <w:r w:rsidR="00F012E2" w:rsidRPr="00D948B3">
        <w:rPr>
          <w:rFonts w:ascii="IPA P明朝" w:eastAsia="IPA P明朝" w:hAnsi="IPA P明朝" w:cs="ＭＳ 明朝" w:hint="eastAsia"/>
          <w:sz w:val="28"/>
          <w:szCs w:val="28"/>
        </w:rPr>
        <w:t>なり。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しか</w:t>
            </w:r>
          </w:rt>
          <w:rubyBase>
            <w:r w:rsidR="00F012E2">
              <w:rPr>
                <w:rFonts w:ascii="IPA P明朝" w:eastAsia="IPA P明朝" w:hAnsi="IPA P明朝" w:cs="ＭＳ 明朝"/>
                <w:sz w:val="28"/>
                <w:szCs w:val="28"/>
              </w:rPr>
              <w:t>鹿</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つの</w:t>
            </w:r>
          </w:rt>
          <w:rubyBase>
            <w:r w:rsidR="00F012E2">
              <w:rPr>
                <w:rFonts w:ascii="IPA P明朝" w:eastAsia="IPA P明朝" w:hAnsi="IPA P明朝" w:cs="ＭＳ 明朝"/>
                <w:sz w:val="28"/>
                <w:szCs w:val="28"/>
              </w:rPr>
              <w:t>角</w:t>
            </w:r>
          </w:rubyBase>
        </w:ruby>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つ</w:t>
            </w:r>
          </w:rt>
          <w:rubyBase>
            <w:r w:rsidR="00F012E2">
              <w:rPr>
                <w:rFonts w:ascii="IPA P明朝" w:eastAsia="IPA P明朝" w:hAnsi="IPA P明朝" w:cs="ＭＳ 明朝"/>
                <w:sz w:val="28"/>
                <w:szCs w:val="28"/>
              </w:rPr>
              <w:t>附</w:t>
            </w:r>
          </w:rubyBase>
        </w:ruby>
      </w:r>
      <w:r w:rsidR="00F012E2" w:rsidRPr="00D948B3">
        <w:rPr>
          <w:rFonts w:ascii="IPA P明朝" w:eastAsia="IPA P明朝" w:hAnsi="IPA P明朝" w:cs="ＭＳ 明朝" w:hint="eastAsia"/>
          <w:sz w:val="28"/>
          <w:szCs w:val="28"/>
        </w:rPr>
        <w:t>けたる</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めん</w:t>
            </w:r>
          </w:rt>
          <w:rubyBase>
            <w:r w:rsidR="00F012E2">
              <w:rPr>
                <w:rFonts w:ascii="IPA P明朝" w:eastAsia="IPA P明朝" w:hAnsi="IPA P明朝" w:cs="ＭＳ 明朝"/>
                <w:sz w:val="28"/>
                <w:szCs w:val="28"/>
              </w:rPr>
              <w:t>面</w:t>
            </w:r>
          </w:rubyBase>
        </w:ruby>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かぶ</w:t>
            </w:r>
          </w:rt>
          <w:rubyBase>
            <w:r w:rsidR="00F012E2">
              <w:rPr>
                <w:rFonts w:ascii="IPA P明朝" w:eastAsia="IPA P明朝" w:hAnsi="IPA P明朝" w:cs="ＭＳ 明朝"/>
                <w:sz w:val="28"/>
                <w:szCs w:val="28"/>
              </w:rPr>
              <w:t>被</w:t>
            </w:r>
          </w:rubyBase>
        </w:ruby>
      </w:r>
      <w:r w:rsidR="00F012E2" w:rsidRPr="00D948B3">
        <w:rPr>
          <w:rFonts w:ascii="IPA P明朝" w:eastAsia="IPA P明朝" w:hAnsi="IPA P明朝" w:cs="ＭＳ 明朝" w:hint="eastAsia"/>
          <w:sz w:val="28"/>
          <w:szCs w:val="28"/>
        </w:rPr>
        <w:t>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どう</w:t>
            </w:r>
          </w:rt>
          <w:rubyBase>
            <w:r w:rsidR="00F012E2">
              <w:rPr>
                <w:rFonts w:ascii="IPA P明朝" w:eastAsia="IPA P明朝" w:hAnsi="IPA P明朝" w:cs="ＭＳ 明朝"/>
                <w:sz w:val="28"/>
                <w:szCs w:val="28"/>
              </w:rPr>
              <w:t>童</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w:t>
            </w:r>
          </w:rt>
          <w:rubyBase>
            <w:r w:rsidR="00F012E2">
              <w:rPr>
                <w:rFonts w:ascii="IPA P明朝" w:eastAsia="IPA P明朝" w:hAnsi="IPA P明朝" w:cs="ＭＳ 明朝"/>
                <w:sz w:val="28"/>
                <w:szCs w:val="28"/>
              </w:rPr>
              <w:t>子</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ご</w:t>
            </w:r>
          </w:rt>
          <w:rubyBase>
            <w:r w:rsidR="00F012E2">
              <w:rPr>
                <w:rFonts w:ascii="IPA P明朝" w:eastAsia="IPA P明朝" w:hAnsi="IPA P明朝" w:cs="ＭＳ 明朝"/>
                <w:sz w:val="28"/>
                <w:szCs w:val="28"/>
              </w:rPr>
              <w:t>五</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ろく</w:t>
            </w:r>
          </w:rt>
          <w:rubyBase>
            <w:r w:rsidR="00F012E2">
              <w:rPr>
                <w:rFonts w:ascii="IPA P明朝" w:eastAsia="IPA P明朝" w:hAnsi="IPA P明朝" w:cs="ＭＳ 明朝"/>
                <w:sz w:val="28"/>
                <w:szCs w:val="28"/>
              </w:rPr>
              <w:t>六</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にん</w:t>
            </w:r>
          </w:rt>
          <w:rubyBase>
            <w:r w:rsidR="00F012E2">
              <w:rPr>
                <w:rFonts w:ascii="IPA P明朝" w:eastAsia="IPA P明朝" w:hAnsi="IPA P明朝" w:cs="ＭＳ 明朝"/>
                <w:sz w:val="28"/>
                <w:szCs w:val="28"/>
              </w:rPr>
              <w:t>人</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つるぎ</w:t>
            </w:r>
          </w:rt>
          <w:rubyBase>
            <w:r w:rsidR="00F012E2">
              <w:rPr>
                <w:rFonts w:ascii="IPA P明朝" w:eastAsia="IPA P明朝" w:hAnsi="IPA P明朝" w:cs="ＭＳ 明朝"/>
                <w:sz w:val="28"/>
                <w:szCs w:val="28"/>
              </w:rPr>
              <w:t>劍</w:t>
            </w:r>
          </w:rubyBase>
        </w:ruby>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ぬ</w:t>
            </w:r>
          </w:rt>
          <w:rubyBase>
            <w:r w:rsidR="00F012E2">
              <w:rPr>
                <w:rFonts w:ascii="IPA P明朝" w:eastAsia="IPA P明朝" w:hAnsi="IPA P明朝" w:cs="ＭＳ 明朝"/>
                <w:sz w:val="28"/>
                <w:szCs w:val="28"/>
              </w:rPr>
              <w:t>抜</w:t>
            </w:r>
          </w:rubyBase>
        </w:ruby>
      </w:r>
      <w:r w:rsidR="00F012E2" w:rsidRPr="00D948B3">
        <w:rPr>
          <w:rFonts w:ascii="IPA P明朝" w:eastAsia="IPA P明朝" w:hAnsi="IPA P明朝" w:cs="ＭＳ 明朝" w:hint="eastAsia"/>
          <w:sz w:val="28"/>
          <w:szCs w:val="28"/>
        </w:rPr>
        <w:t>きて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これ</w:t>
            </w:r>
          </w:rt>
          <w:rubyBase>
            <w:r w:rsidR="00F012E2">
              <w:rPr>
                <w:rFonts w:ascii="IPA P明朝" w:eastAsia="IPA P明朝" w:hAnsi="IPA P明朝" w:cs="ＭＳ 明朝"/>
                <w:sz w:val="28"/>
                <w:szCs w:val="28"/>
              </w:rPr>
              <w:t>之</w:t>
            </w:r>
          </w:rubyBase>
        </w:ruby>
      </w:r>
      <w:r w:rsidR="00F012E2" w:rsidRPr="00D948B3">
        <w:rPr>
          <w:rFonts w:ascii="IPA P明朝" w:eastAsia="IPA P明朝" w:hAnsi="IPA P明朝" w:cs="ＭＳ 明朝" w:hint="eastAsia"/>
          <w:sz w:val="28"/>
          <w:szCs w:val="28"/>
        </w:rPr>
        <w:t>と</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とも</w:t>
            </w:r>
          </w:rt>
          <w:rubyBase>
            <w:r w:rsidR="00F012E2">
              <w:rPr>
                <w:rFonts w:ascii="IPA P明朝" w:eastAsia="IPA P明朝" w:hAnsi="IPA P明朝" w:cs="ＭＳ 明朝"/>
                <w:sz w:val="28"/>
                <w:szCs w:val="28"/>
              </w:rPr>
              <w:t>共</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ま</w:t>
            </w:r>
          </w:rt>
          <w:rubyBase>
            <w:r w:rsidR="00F012E2">
              <w:rPr>
                <w:rFonts w:ascii="IPA P明朝" w:eastAsia="IPA P明朝" w:hAnsi="IPA P明朝" w:cs="ＭＳ 明朝"/>
                <w:sz w:val="28"/>
                <w:szCs w:val="28"/>
              </w:rPr>
              <w:t>舞</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う</w:t>
            </w:r>
          </w:rt>
          <w:rubyBase>
            <w:r w:rsidR="00F012E2">
              <w:rPr>
                <w:rFonts w:ascii="IPA P明朝" w:eastAsia="IPA P明朝" w:hAnsi="IPA P明朝" w:cs="ＭＳ 明朝"/>
                <w:sz w:val="28"/>
                <w:szCs w:val="28"/>
              </w:rPr>
              <w:t>ふ</w:t>
            </w:r>
          </w:rubyBase>
        </w:ruby>
      </w:r>
      <w:r w:rsidR="00F012E2" w:rsidRPr="00D948B3">
        <w:rPr>
          <w:rFonts w:ascii="IPA P明朝" w:eastAsia="IPA P明朝" w:hAnsi="IPA P明朝" w:cs="ＭＳ 明朝" w:hint="eastAsia"/>
          <w:sz w:val="28"/>
          <w:szCs w:val="28"/>
        </w:rPr>
        <w:t>なり。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ふえ</w:t>
            </w:r>
          </w:rt>
          <w:rubyBase>
            <w:r w:rsidR="00F012E2">
              <w:rPr>
                <w:rFonts w:ascii="IPA P明朝" w:eastAsia="IPA P明朝" w:hAnsi="IPA P明朝" w:cs="ＭＳ 明朝"/>
                <w:sz w:val="28"/>
                <w:szCs w:val="28"/>
              </w:rPr>
              <w:t>笛</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ちょうし</w:t>
            </w:r>
          </w:rt>
          <w:rubyBase>
            <w:r w:rsidR="00F012E2">
              <w:rPr>
                <w:rFonts w:ascii="IPA P明朝" w:eastAsia="IPA P明朝" w:hAnsi="IPA P明朝" w:cs="ＭＳ 明朝"/>
                <w:sz w:val="28"/>
                <w:szCs w:val="28"/>
              </w:rPr>
              <w:t>調子</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たか</w:t>
            </w:r>
          </w:rt>
          <w:rubyBase>
            <w:r w:rsidR="00F012E2">
              <w:rPr>
                <w:rFonts w:ascii="IPA P明朝" w:eastAsia="IPA P明朝" w:hAnsi="IPA P明朝" w:cs="ＭＳ 明朝"/>
                <w:sz w:val="28"/>
                <w:szCs w:val="28"/>
              </w:rPr>
              <w:t>高</w:t>
            </w:r>
          </w:rubyBase>
        </w:ruby>
      </w:r>
      <w:r w:rsidR="00F012E2" w:rsidRPr="00D948B3">
        <w:rPr>
          <w:rFonts w:ascii="IPA P明朝" w:eastAsia="IPA P明朝" w:hAnsi="IPA P明朝" w:cs="ＭＳ 明朝" w:hint="eastAsia"/>
          <w:sz w:val="28"/>
          <w:szCs w:val="28"/>
        </w:rPr>
        <w:t>く</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うた</w:t>
            </w:r>
          </w:rt>
          <w:rubyBase>
            <w:r w:rsidR="00F012E2">
              <w:rPr>
                <w:rFonts w:ascii="IPA P明朝" w:eastAsia="IPA P明朝" w:hAnsi="IPA P明朝" w:cs="ＭＳ 明朝"/>
                <w:sz w:val="28"/>
                <w:szCs w:val="28"/>
              </w:rPr>
              <w:t>歌</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ひく</w:t>
            </w:r>
          </w:rt>
          <w:rubyBase>
            <w:r w:rsidR="00F012E2">
              <w:rPr>
                <w:rFonts w:ascii="IPA P明朝" w:eastAsia="IPA P明朝" w:hAnsi="IPA P明朝" w:cs="ＭＳ 明朝"/>
                <w:sz w:val="28"/>
                <w:szCs w:val="28"/>
              </w:rPr>
              <w:t>低</w:t>
            </w:r>
          </w:rubyBase>
        </w:ruby>
      </w:r>
      <w:r w:rsidR="00D45594" w:rsidRPr="00D948B3">
        <w:rPr>
          <w:rFonts w:ascii="IPA P明朝" w:eastAsia="IPA P明朝" w:hAnsi="IPA P明朝" w:cs="ＭＳ 明朝" w:hint="eastAsia"/>
          <w:sz w:val="28"/>
          <w:szCs w:val="28"/>
        </w:rPr>
        <w:t>くし</w:t>
      </w:r>
      <w:r w:rsidR="00F012E2" w:rsidRPr="00D948B3">
        <w:rPr>
          <w:rFonts w:ascii="IPA P明朝" w:eastAsia="IPA P明朝" w:hAnsi="IPA P明朝" w:cs="ＭＳ 明朝" w:hint="eastAsia"/>
          <w:sz w:val="28"/>
          <w:szCs w:val="28"/>
        </w:rPr>
        <w:t>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そば</w:t>
            </w:r>
          </w:rt>
          <w:rubyBase>
            <w:r w:rsidR="00F012E2">
              <w:rPr>
                <w:rFonts w:ascii="IPA P明朝" w:eastAsia="IPA P明朝" w:hAnsi="IPA P明朝" w:cs="ＭＳ 明朝"/>
                <w:sz w:val="28"/>
                <w:szCs w:val="28"/>
              </w:rPr>
              <w:t>側</w:t>
            </w:r>
          </w:rubyBase>
        </w:ruby>
      </w:r>
      <w:r w:rsidR="00F012E2" w:rsidRPr="00D948B3">
        <w:rPr>
          <w:rFonts w:ascii="IPA P明朝" w:eastAsia="IPA P明朝" w:hAnsi="IPA P明朝" w:cs="ＭＳ 明朝" w:hint="eastAsia"/>
          <w:sz w:val="28"/>
          <w:szCs w:val="28"/>
        </w:rPr>
        <w:t>にあれども</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き</w:t>
            </w:r>
          </w:rt>
          <w:rubyBase>
            <w:r w:rsidR="00F012E2">
              <w:rPr>
                <w:rFonts w:ascii="IPA P明朝" w:eastAsia="IPA P明朝" w:hAnsi="IPA P明朝" w:cs="ＭＳ 明朝"/>
                <w:sz w:val="28"/>
                <w:szCs w:val="28"/>
              </w:rPr>
              <w:t>聞</w:t>
            </w:r>
          </w:rubyBase>
        </w:ruby>
      </w:r>
      <w:r w:rsidR="00F012E2" w:rsidRPr="00D948B3">
        <w:rPr>
          <w:rFonts w:ascii="IPA P明朝" w:eastAsia="IPA P明朝" w:hAnsi="IPA P明朝" w:cs="ＭＳ 明朝" w:hint="eastAsia"/>
          <w:sz w:val="28"/>
          <w:szCs w:val="28"/>
        </w:rPr>
        <w:t>き</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がた</w:t>
            </w:r>
          </w:rt>
          <w:rubyBase>
            <w:r w:rsidR="00F012E2">
              <w:rPr>
                <w:rFonts w:ascii="IPA P明朝" w:eastAsia="IPA P明朝" w:hAnsi="IPA P明朝" w:cs="ＭＳ 明朝"/>
                <w:sz w:val="28"/>
                <w:szCs w:val="28"/>
              </w:rPr>
              <w:t>難</w:t>
            </w:r>
          </w:rubyBase>
        </w:ruby>
      </w:r>
      <w:r w:rsidR="00F012E2" w:rsidRPr="00D948B3">
        <w:rPr>
          <w:rFonts w:ascii="IPA P明朝" w:eastAsia="IPA P明朝" w:hAnsi="IPA P明朝" w:cs="ＭＳ 明朝" w:hint="eastAsia"/>
          <w:sz w:val="28"/>
          <w:szCs w:val="28"/>
        </w:rPr>
        <w:t>し。</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w:t>
            </w:r>
          </w:rt>
          <w:rubyBase>
            <w:r w:rsidR="00F012E2">
              <w:rPr>
                <w:rFonts w:ascii="IPA P明朝" w:eastAsia="IPA P明朝" w:hAnsi="IPA P明朝" w:cs="ＭＳ 明朝"/>
                <w:sz w:val="28"/>
                <w:szCs w:val="28"/>
              </w:rPr>
              <w:t>日</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かたむ</w:t>
            </w:r>
          </w:rt>
          <w:rubyBase>
            <w:r w:rsidR="00F012E2">
              <w:rPr>
                <w:rFonts w:ascii="IPA P明朝" w:eastAsia="IPA P明朝" w:hAnsi="IPA P明朝" w:cs="ＭＳ 明朝"/>
                <w:sz w:val="28"/>
                <w:szCs w:val="28"/>
              </w:rPr>
              <w:t>傾</w:t>
            </w:r>
          </w:rubyBase>
        </w:ruby>
      </w:r>
      <w:r w:rsidR="00F012E2" w:rsidRPr="00D948B3">
        <w:rPr>
          <w:rFonts w:ascii="IPA P明朝" w:eastAsia="IPA P明朝" w:hAnsi="IPA P明朝" w:cs="ＭＳ 明朝" w:hint="eastAsia"/>
          <w:sz w:val="28"/>
          <w:szCs w:val="28"/>
        </w:rPr>
        <w:t>きて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かぜ</w:t>
            </w:r>
          </w:rt>
          <w:rubyBase>
            <w:r w:rsidR="00F012E2">
              <w:rPr>
                <w:rFonts w:ascii="IPA P明朝" w:eastAsia="IPA P明朝" w:hAnsi="IPA P明朝" w:cs="ＭＳ 明朝"/>
                <w:sz w:val="28"/>
                <w:szCs w:val="28"/>
              </w:rPr>
              <w:t>風</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ふ</w:t>
            </w:r>
          </w:rt>
          <w:rubyBase>
            <w:r w:rsidR="00F012E2">
              <w:rPr>
                <w:rFonts w:ascii="IPA P明朝" w:eastAsia="IPA P明朝" w:hAnsi="IPA P明朝" w:cs="ＭＳ 明朝"/>
                <w:sz w:val="28"/>
                <w:szCs w:val="28"/>
              </w:rPr>
              <w:t>吹</w:t>
            </w:r>
          </w:rubyBase>
        </w:ruby>
      </w:r>
      <w:r w:rsidR="00F012E2" w:rsidRPr="00D948B3">
        <w:rPr>
          <w:rFonts w:ascii="IPA P明朝" w:eastAsia="IPA P明朝" w:hAnsi="IPA P明朝" w:cs="ＭＳ 明朝" w:hint="eastAsia"/>
          <w:sz w:val="28"/>
          <w:szCs w:val="28"/>
        </w:rPr>
        <w:t>き</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す</w:t>
            </w:r>
          </w:rt>
          <w:rubyBase>
            <w:r w:rsidR="00F012E2">
              <w:rPr>
                <w:rFonts w:ascii="IPA P明朝" w:eastAsia="IPA P明朝" w:hAnsi="IPA P明朝" w:cs="ＭＳ 明朝"/>
                <w:sz w:val="28"/>
                <w:szCs w:val="28"/>
              </w:rPr>
              <w:t>醉</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w:t>
            </w:r>
          </w:rt>
          <w:rubyBase>
            <w:r w:rsidR="00F012E2">
              <w:rPr>
                <w:rFonts w:ascii="IPA P明朝" w:eastAsia="IPA P明朝" w:hAnsi="IPA P明朝" w:cs="ＭＳ 明朝"/>
                <w:sz w:val="28"/>
                <w:szCs w:val="28"/>
              </w:rPr>
              <w:t>ひ</w:t>
            </w:r>
          </w:rubyBase>
        </w:ruby>
      </w:r>
      <w:r w:rsidR="00F012E2" w:rsidRPr="00D948B3">
        <w:rPr>
          <w:rFonts w:ascii="IPA P明朝" w:eastAsia="IPA P明朝" w:hAnsi="IPA P明朝" w:cs="ＭＳ 明朝" w:hint="eastAsia"/>
          <w:sz w:val="28"/>
          <w:szCs w:val="28"/>
        </w:rPr>
        <w:t>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ひと</w:t>
            </w:r>
          </w:rt>
          <w:rubyBase>
            <w:r w:rsidR="00F012E2">
              <w:rPr>
                <w:rFonts w:ascii="IPA P明朝" w:eastAsia="IPA P明朝" w:hAnsi="IPA P明朝" w:cs="ＭＳ 明朝"/>
                <w:sz w:val="28"/>
                <w:szCs w:val="28"/>
              </w:rPr>
              <w:t>人</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よ</w:t>
            </w:r>
          </w:rt>
          <w:rubyBase>
            <w:r w:rsidR="00F012E2">
              <w:rPr>
                <w:rFonts w:ascii="IPA P明朝" w:eastAsia="IPA P明朝" w:hAnsi="IPA P明朝" w:cs="ＭＳ 明朝"/>
                <w:sz w:val="28"/>
                <w:szCs w:val="28"/>
              </w:rPr>
              <w:t>呼</w:t>
            </w:r>
          </w:rubyBase>
        </w:ruby>
      </w:r>
      <w:r w:rsidR="00F012E2" w:rsidRPr="00D948B3">
        <w:rPr>
          <w:rFonts w:ascii="IPA P明朝" w:eastAsia="IPA P明朝" w:hAnsi="IPA P明朝" w:cs="ＭＳ 明朝" w:hint="eastAsia"/>
          <w:sz w:val="28"/>
          <w:szCs w:val="28"/>
        </w:rPr>
        <w:t>ぶ</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もの</w:t>
            </w:r>
          </w:rt>
          <w:rubyBase>
            <w:r w:rsidR="00F012E2">
              <w:rPr>
                <w:rFonts w:ascii="IPA P明朝" w:eastAsia="IPA P明朝" w:hAnsi="IPA P明朝" w:cs="ＭＳ 明朝"/>
                <w:sz w:val="28"/>
                <w:szCs w:val="28"/>
              </w:rPr>
              <w:t>者</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こえ</w:t>
            </w:r>
          </w:rt>
          <w:rubyBase>
            <w:r w:rsidR="00F012E2">
              <w:rPr>
                <w:rFonts w:ascii="IPA P明朝" w:eastAsia="IPA P明朝" w:hAnsi="IPA P明朝" w:cs="ＭＳ 明朝"/>
                <w:sz w:val="28"/>
                <w:szCs w:val="28"/>
              </w:rPr>
              <w:t>聲</w:t>
            </w:r>
          </w:rubyBase>
        </w:ruby>
      </w:r>
      <w:r w:rsidR="00F012E2" w:rsidRPr="00D948B3">
        <w:rPr>
          <w:rFonts w:ascii="IPA P明朝" w:eastAsia="IPA P明朝" w:hAnsi="IPA P明朝" w:cs="ＭＳ 明朝" w:hint="eastAsia"/>
          <w:sz w:val="28"/>
          <w:szCs w:val="28"/>
        </w:rPr>
        <w:t>も</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さび</w:t>
            </w:r>
          </w:rt>
          <w:rubyBase>
            <w:r w:rsidR="00F012E2">
              <w:rPr>
                <w:rFonts w:ascii="IPA P明朝" w:eastAsia="IPA P明朝" w:hAnsi="IPA P明朝" w:cs="ＭＳ 明朝"/>
                <w:sz w:val="28"/>
                <w:szCs w:val="28"/>
              </w:rPr>
              <w:t>淋</w:t>
            </w:r>
          </w:rubyBase>
        </w:ruby>
      </w:r>
      <w:r w:rsidR="00F012E2" w:rsidRPr="00D948B3">
        <w:rPr>
          <w:rFonts w:ascii="IPA P明朝" w:eastAsia="IPA P明朝" w:hAnsi="IPA P明朝" w:cs="ＭＳ 明朝" w:hint="eastAsia"/>
          <w:sz w:val="28"/>
          <w:szCs w:val="28"/>
        </w:rPr>
        <w:t>しく</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おんな</w:t>
            </w:r>
          </w:rt>
          <w:rubyBase>
            <w:r w:rsidR="00F012E2">
              <w:rPr>
                <w:rFonts w:ascii="IPA P明朝" w:eastAsia="IPA P明朝" w:hAnsi="IPA P明朝" w:cs="ＭＳ 明朝"/>
                <w:sz w:val="28"/>
                <w:szCs w:val="28"/>
              </w:rPr>
              <w:t>女</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わら</w:t>
            </w:r>
          </w:rt>
          <w:rubyBase>
            <w:r w:rsidR="00F012E2">
              <w:rPr>
                <w:rFonts w:ascii="IPA P明朝" w:eastAsia="IPA P明朝" w:hAnsi="IPA P明朝" w:cs="ＭＳ 明朝"/>
                <w:sz w:val="28"/>
                <w:szCs w:val="28"/>
              </w:rPr>
              <w:t>笑</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w:t>
            </w:r>
          </w:rt>
          <w:rubyBase>
            <w:r w:rsidR="00F012E2">
              <w:rPr>
                <w:rFonts w:ascii="IPA P明朝" w:eastAsia="IPA P明朝" w:hAnsi="IPA P明朝" w:cs="ＭＳ 明朝"/>
                <w:sz w:val="28"/>
                <w:szCs w:val="28"/>
              </w:rPr>
              <w:t>ひ</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w:t>
            </w:r>
          </w:rt>
          <w:rubyBase>
            <w:r w:rsidR="00F012E2">
              <w:rPr>
                <w:rFonts w:ascii="IPA P明朝" w:eastAsia="IPA P明朝" w:hAnsi="IPA P明朝" w:cs="ＭＳ 明朝"/>
                <w:sz w:val="28"/>
                <w:szCs w:val="28"/>
              </w:rPr>
              <w:t>兒</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はし</w:t>
            </w:r>
          </w:rt>
          <w:rubyBase>
            <w:r w:rsidR="00F012E2">
              <w:rPr>
                <w:rFonts w:ascii="IPA P明朝" w:eastAsia="IPA P明朝" w:hAnsi="IPA P明朝" w:cs="ＭＳ 明朝"/>
                <w:sz w:val="28"/>
                <w:szCs w:val="28"/>
              </w:rPr>
              <w:t>走</w:t>
            </w:r>
          </w:rubyBase>
        </w:ruby>
      </w:r>
      <w:r w:rsidR="00F012E2" w:rsidRPr="00D948B3">
        <w:rPr>
          <w:rFonts w:ascii="IPA P明朝" w:eastAsia="IPA P明朝" w:hAnsi="IPA P明朝" w:cs="ＭＳ 明朝" w:hint="eastAsia"/>
          <w:sz w:val="28"/>
          <w:szCs w:val="28"/>
        </w:rPr>
        <w:t>れども</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なお</w:t>
            </w:r>
          </w:rt>
          <w:rubyBase>
            <w:r w:rsidR="00F012E2">
              <w:rPr>
                <w:rFonts w:ascii="IPA P明朝" w:eastAsia="IPA P明朝" w:hAnsi="IPA P明朝" w:cs="ＭＳ 明朝"/>
                <w:sz w:val="28"/>
                <w:szCs w:val="28"/>
              </w:rPr>
              <w:t>猶</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りょしゅう</w:t>
            </w:r>
          </w:rt>
          <w:rubyBase>
            <w:r w:rsidR="00F012E2">
              <w:rPr>
                <w:rFonts w:ascii="IPA P明朝" w:eastAsia="IPA P明朝" w:hAnsi="IPA P明朝" w:cs="ＭＳ 明朝"/>
                <w:sz w:val="28"/>
                <w:szCs w:val="28"/>
              </w:rPr>
              <w:t>旅愁</w:t>
            </w:r>
          </w:rubyBase>
        </w:ruby>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w:t>
            </w:r>
          </w:rt>
          <w:rubyBase>
            <w:r w:rsidR="00F012E2">
              <w:rPr>
                <w:rFonts w:ascii="IPA P明朝" w:eastAsia="IPA P明朝" w:hAnsi="IPA P明朝" w:cs="ＭＳ 明朝"/>
                <w:sz w:val="28"/>
                <w:szCs w:val="28"/>
              </w:rPr>
              <w:t>奈</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かん</w:t>
            </w:r>
          </w:rt>
          <w:rubyBase>
            <w:r w:rsidR="00F012E2">
              <w:rPr>
                <w:rFonts w:ascii="IPA P明朝" w:eastAsia="IPA P明朝" w:hAnsi="IPA P明朝" w:cs="ＭＳ 明朝"/>
                <w:sz w:val="28"/>
                <w:szCs w:val="28"/>
              </w:rPr>
              <w:t>何</w:t>
            </w:r>
          </w:rubyBase>
        </w:ruby>
      </w:r>
      <w:r w:rsidR="00F012E2" w:rsidRPr="00D948B3">
        <w:rPr>
          <w:rFonts w:ascii="IPA P明朝" w:eastAsia="IPA P明朝" w:hAnsi="IPA P明朝" w:cs="ＭＳ 明朝" w:hint="eastAsia"/>
          <w:sz w:val="28"/>
          <w:szCs w:val="28"/>
        </w:rPr>
        <w:t>と</w:t>
      </w:r>
      <w:r w:rsidR="00D45594" w:rsidRPr="00D948B3">
        <w:rPr>
          <w:rFonts w:ascii="IPA P明朝" w:eastAsia="IPA P明朝" w:hAnsi="IPA P明朝" w:cs="ＭＳ 明朝" w:hint="eastAsia"/>
          <w:sz w:val="28"/>
          <w:szCs w:val="28"/>
        </w:rPr>
        <w:t>もする</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あた</w:t>
            </w:r>
          </w:rt>
          <w:rubyBase>
            <w:r w:rsidR="00F012E2">
              <w:rPr>
                <w:rFonts w:ascii="IPA P明朝" w:eastAsia="IPA P明朝" w:hAnsi="IPA P明朝" w:cs="ＭＳ 明朝"/>
                <w:sz w:val="28"/>
                <w:szCs w:val="28"/>
              </w:rPr>
              <w:t>能</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わ</w:t>
            </w:r>
          </w:rt>
          <w:rubyBase>
            <w:r w:rsidR="00F012E2">
              <w:rPr>
                <w:rFonts w:ascii="IPA P明朝" w:eastAsia="IPA P明朝" w:hAnsi="IPA P明朝" w:cs="ＭＳ 明朝"/>
                <w:sz w:val="28"/>
                <w:szCs w:val="28"/>
              </w:rPr>
              <w:t>は</w:t>
            </w:r>
          </w:rubyBase>
        </w:ruby>
      </w:r>
      <w:r w:rsidR="00D45594" w:rsidRPr="00D948B3">
        <w:rPr>
          <w:rFonts w:ascii="IPA P明朝" w:eastAsia="IPA P明朝" w:hAnsi="IPA P明朝" w:cs="ＭＳ 明朝" w:hint="eastAsia"/>
          <w:sz w:val="28"/>
          <w:szCs w:val="28"/>
        </w:rPr>
        <w:t>ざりき。</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うらぼん</w:t>
            </w:r>
          </w:rt>
          <w:rubyBase>
            <w:r w:rsidR="00F012E2">
              <w:rPr>
                <w:rFonts w:ascii="IPA P明朝" w:eastAsia="IPA P明朝" w:hAnsi="IPA P明朝" w:cs="ＭＳ 明朝"/>
                <w:sz w:val="28"/>
                <w:szCs w:val="28"/>
              </w:rPr>
              <w:t>盂蘭盆</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あたら</w:t>
            </w:r>
          </w:rt>
          <w:rubyBase>
            <w:r w:rsidR="00F012E2">
              <w:rPr>
                <w:rFonts w:ascii="IPA P明朝" w:eastAsia="IPA P明朝" w:hAnsi="IPA P明朝" w:cs="ＭＳ 明朝"/>
                <w:sz w:val="28"/>
                <w:szCs w:val="28"/>
              </w:rPr>
              <w:t>新</w:t>
            </w:r>
          </w:rubyBase>
        </w:ruby>
      </w:r>
      <w:r w:rsidR="00F012E2" w:rsidRPr="00D948B3">
        <w:rPr>
          <w:rFonts w:ascii="IPA P明朝" w:eastAsia="IPA P明朝" w:hAnsi="IPA P明朝" w:cs="ＭＳ 明朝" w:hint="eastAsia"/>
          <w:sz w:val="28"/>
          <w:szCs w:val="28"/>
        </w:rPr>
        <w:t>しき</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ほとけ</w:t>
            </w:r>
          </w:rt>
          <w:rubyBase>
            <w:r w:rsidR="00F012E2">
              <w:rPr>
                <w:rFonts w:ascii="IPA P明朝" w:eastAsia="IPA P明朝" w:hAnsi="IPA P明朝" w:cs="ＭＳ 明朝"/>
                <w:sz w:val="28"/>
                <w:szCs w:val="28"/>
              </w:rPr>
              <w:t>佛</w:t>
            </w:r>
          </w:rubyBase>
        </w:ruby>
      </w:r>
      <w:r w:rsidR="00D45594" w:rsidRPr="00D948B3">
        <w:rPr>
          <w:rFonts w:ascii="IPA P明朝" w:eastAsia="IPA P明朝" w:hAnsi="IPA P明朝" w:cs="ＭＳ 明朝" w:hint="eastAsia"/>
          <w:sz w:val="28"/>
          <w:szCs w:val="28"/>
        </w:rPr>
        <w:t>ある</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いえ</w:t>
            </w:r>
          </w:rt>
          <w:rubyBase>
            <w:r w:rsidR="00F012E2">
              <w:rPr>
                <w:rFonts w:ascii="IPA P明朝" w:eastAsia="IPA P明朝" w:hAnsi="IPA P明朝" w:cs="ＭＳ 明朝"/>
                <w:sz w:val="28"/>
                <w:szCs w:val="28"/>
              </w:rPr>
              <w:t>家</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こうはく</w:t>
            </w:r>
          </w:rt>
          <w:rubyBase>
            <w:r w:rsidR="00F012E2">
              <w:rPr>
                <w:rFonts w:ascii="IPA P明朝" w:eastAsia="IPA P明朝" w:hAnsi="IPA P明朝" w:cs="ＭＳ 明朝"/>
                <w:sz w:val="28"/>
                <w:szCs w:val="28"/>
              </w:rPr>
              <w:t>紅白</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はた</w:t>
            </w:r>
          </w:rt>
          <w:rubyBase>
            <w:r w:rsidR="00F012E2">
              <w:rPr>
                <w:rFonts w:ascii="IPA P明朝" w:eastAsia="IPA P明朝" w:hAnsi="IPA P明朝" w:cs="ＭＳ 明朝"/>
                <w:sz w:val="28"/>
                <w:szCs w:val="28"/>
              </w:rPr>
              <w:t>旗</w:t>
            </w:r>
          </w:rubyBase>
        </w:ruby>
      </w:r>
      <w:r w:rsidR="00D45594"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たか</w:t>
            </w:r>
          </w:rt>
          <w:rubyBase>
            <w:r w:rsidR="00F012E2">
              <w:rPr>
                <w:rFonts w:ascii="IPA P明朝" w:eastAsia="IPA P明朝" w:hAnsi="IPA P明朝" w:cs="ＭＳ 明朝"/>
                <w:sz w:val="28"/>
                <w:szCs w:val="28"/>
              </w:rPr>
              <w:t>高</w:t>
            </w:r>
          </w:rubyBase>
        </w:ruby>
      </w:r>
      <w:r w:rsidR="00F012E2">
        <w:rPr>
          <w:rFonts w:ascii="IPA P明朝" w:eastAsia="IPA P明朝" w:hAnsi="IPA P明朝" w:cs="ＭＳ 明朝" w:hint="eastAsia"/>
          <w:sz w:val="28"/>
          <w:szCs w:val="28"/>
        </w:rPr>
        <w:t>く</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w:t>
            </w:r>
          </w:rt>
          <w:rubyBase>
            <w:r w:rsidR="00F012E2">
              <w:rPr>
                <w:rFonts w:ascii="IPA P明朝" w:eastAsia="IPA P明朝" w:hAnsi="IPA P明朝" w:cs="ＭＳ 明朝"/>
                <w:sz w:val="28"/>
                <w:szCs w:val="28"/>
              </w:rPr>
              <w:t>揚</w:t>
            </w:r>
          </w:rubyBase>
        </w:ruby>
      </w:r>
      <w:r w:rsidR="00D45594" w:rsidRPr="00D948B3">
        <w:rPr>
          <w:rFonts w:ascii="IPA P明朝" w:eastAsia="IPA P明朝" w:hAnsi="IPA P明朝" w:cs="ＭＳ 明朝" w:hint="eastAsia"/>
          <w:sz w:val="28"/>
          <w:szCs w:val="28"/>
        </w:rPr>
        <w:t>げて</w:t>
      </w:r>
      <w:r w:rsidR="00D45594" w:rsidRPr="00D948B3">
        <w:rPr>
          <w:rFonts w:ascii="IPA P明朝" w:eastAsia="IPA P明朝" w:hAnsi="IPA P明朝" w:cs="ＭＳ 明朝"/>
          <w:sz w:val="28"/>
          <w:szCs w:val="28"/>
        </w:rPr>
        <w:ruby>
          <w:rubyPr>
            <w:rubyAlign w:val="distributeSpace"/>
            <w:hps w:val="14"/>
            <w:hpsRaise w:val="26"/>
            <w:hpsBaseText w:val="28"/>
            <w:lid w:val="ja-JP"/>
          </w:rubyPr>
          <w:rt>
            <w:r w:rsidR="00D45594" w:rsidRPr="00D948B3">
              <w:rPr>
                <w:rFonts w:ascii="IPA P明朝" w:eastAsia="IPA P明朝" w:hAnsi="IPA P明朝" w:cs="ＭＳ 明朝"/>
                <w:sz w:val="14"/>
                <w:szCs w:val="28"/>
              </w:rPr>
              <w:t>たましい</w:t>
            </w:r>
          </w:rt>
          <w:rubyBase>
            <w:r w:rsidR="00D45594" w:rsidRPr="00D948B3">
              <w:rPr>
                <w:rFonts w:ascii="IPA P明朝" w:eastAsia="IPA P明朝" w:hAnsi="IPA P明朝" w:cs="ＭＳ 明朝"/>
                <w:sz w:val="28"/>
                <w:szCs w:val="28"/>
              </w:rPr>
              <w:t>魂</w:t>
            </w:r>
          </w:rubyBase>
        </w:ruby>
      </w:r>
      <w:r w:rsidR="00D45594" w:rsidRPr="00D948B3">
        <w:rPr>
          <w:rFonts w:ascii="IPA P明朝" w:eastAsia="IPA P明朝" w:hAnsi="IPA P明朝" w:cs="ＭＳ 明朝" w:hint="eastAsia"/>
          <w:sz w:val="28"/>
          <w:szCs w:val="28"/>
        </w:rPr>
        <w:t>を</w:t>
      </w:r>
      <w:r w:rsidR="00D45594" w:rsidRPr="00D948B3">
        <w:rPr>
          <w:rFonts w:ascii="IPA P明朝" w:eastAsia="IPA P明朝" w:hAnsi="IPA P明朝" w:cs="ＭＳ 明朝"/>
          <w:sz w:val="28"/>
          <w:szCs w:val="28"/>
        </w:rPr>
        <w:ruby>
          <w:rubyPr>
            <w:rubyAlign w:val="distributeSpace"/>
            <w:hps w:val="14"/>
            <w:hpsRaise w:val="26"/>
            <w:hpsBaseText w:val="28"/>
            <w:lid w:val="ja-JP"/>
          </w:rubyPr>
          <w:rt>
            <w:r w:rsidR="00D45594" w:rsidRPr="00D948B3">
              <w:rPr>
                <w:rFonts w:ascii="IPA P明朝" w:eastAsia="IPA P明朝" w:hAnsi="IPA P明朝" w:cs="ＭＳ 明朝"/>
                <w:sz w:val="14"/>
                <w:szCs w:val="28"/>
              </w:rPr>
              <w:t>まね</w:t>
            </w:r>
          </w:rt>
          <w:rubyBase>
            <w:r w:rsidR="00D45594" w:rsidRPr="00D948B3">
              <w:rPr>
                <w:rFonts w:ascii="IPA P明朝" w:eastAsia="IPA P明朝" w:hAnsi="IPA P明朝" w:cs="ＭＳ 明朝"/>
                <w:sz w:val="28"/>
                <w:szCs w:val="28"/>
              </w:rPr>
              <w:t>招</w:t>
            </w:r>
          </w:rubyBase>
        </w:ruby>
      </w:r>
      <w:r w:rsidR="00D45594" w:rsidRPr="00D948B3">
        <w:rPr>
          <w:rFonts w:ascii="IPA P明朝" w:eastAsia="IPA P明朝" w:hAnsi="IPA P明朝" w:cs="ＭＳ 明朝" w:hint="eastAsia"/>
          <w:sz w:val="28"/>
          <w:szCs w:val="28"/>
        </w:rPr>
        <w:t>く</w:t>
      </w:r>
      <w:r w:rsidR="00D45594" w:rsidRPr="00D948B3">
        <w:rPr>
          <w:rFonts w:ascii="IPA P明朝" w:eastAsia="IPA P明朝" w:hAnsi="IPA P明朝" w:cs="ＭＳ 明朝"/>
          <w:sz w:val="28"/>
          <w:szCs w:val="28"/>
        </w:rPr>
        <w:ruby>
          <w:rubyPr>
            <w:rubyAlign w:val="distributeSpace"/>
            <w:hps w:val="14"/>
            <w:hpsRaise w:val="26"/>
            <w:hpsBaseText w:val="28"/>
            <w:lid w:val="ja-JP"/>
          </w:rubyPr>
          <w:rt>
            <w:r w:rsidR="00D45594" w:rsidRPr="00D948B3">
              <w:rPr>
                <w:rFonts w:ascii="IPA P明朝" w:eastAsia="IPA P明朝" w:hAnsi="IPA P明朝" w:cs="ＭＳ 明朝"/>
                <w:sz w:val="14"/>
                <w:szCs w:val="28"/>
              </w:rPr>
              <w:t>ふう</w:t>
            </w:r>
          </w:rt>
          <w:rubyBase>
            <w:r w:rsidR="00D45594" w:rsidRPr="00D948B3">
              <w:rPr>
                <w:rFonts w:ascii="IPA P明朝" w:eastAsia="IPA P明朝" w:hAnsi="IPA P明朝" w:cs="ＭＳ 明朝"/>
                <w:sz w:val="28"/>
                <w:szCs w:val="28"/>
              </w:rPr>
              <w:t>風</w:t>
            </w:r>
          </w:rubyBase>
        </w:ruby>
      </w:r>
      <w:r w:rsidR="00D45594" w:rsidRPr="00D948B3">
        <w:rPr>
          <w:rFonts w:ascii="IPA P明朝" w:eastAsia="IPA P明朝" w:hAnsi="IPA P明朝" w:cs="ＭＳ 明朝" w:hint="eastAsia"/>
          <w:sz w:val="28"/>
          <w:szCs w:val="28"/>
        </w:rPr>
        <w:t>あり。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とうげ</w:t>
            </w:r>
          </w:rt>
          <w:rubyBase>
            <w:r w:rsidR="00F012E2">
              <w:rPr>
                <w:rFonts w:ascii="IPA P明朝" w:eastAsia="IPA P明朝" w:hAnsi="IPA P明朝" w:cs="ＭＳ 明朝"/>
                <w:sz w:val="28"/>
                <w:szCs w:val="28"/>
              </w:rPr>
              <w:t>峠</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ばじょう</w:t>
            </w:r>
          </w:rt>
          <w:rubyBase>
            <w:r w:rsidR="00F012E2">
              <w:rPr>
                <w:rFonts w:ascii="IPA P明朝" w:eastAsia="IPA P明朝" w:hAnsi="IPA P明朝" w:cs="ＭＳ 明朝"/>
                <w:sz w:val="28"/>
                <w:szCs w:val="28"/>
              </w:rPr>
              <w:t>馬上</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w:t>
            </w:r>
          </w:rt>
          <w:rubyBase>
            <w:r w:rsidR="00F012E2">
              <w:rPr>
                <w:rFonts w:ascii="IPA P明朝" w:eastAsia="IPA P明朝" w:hAnsi="IPA P明朝" w:cs="ＭＳ 明朝"/>
                <w:sz w:val="28"/>
                <w:szCs w:val="28"/>
              </w:rPr>
              <w:t>於</w:t>
            </w:r>
          </w:rubyBase>
        </w:ruby>
      </w:r>
      <w:r w:rsidR="00F012E2" w:rsidRPr="00D948B3">
        <w:rPr>
          <w:rFonts w:ascii="IPA P明朝" w:eastAsia="IPA P明朝" w:hAnsi="IPA P明朝" w:cs="ＭＳ 明朝" w:hint="eastAsia"/>
          <w:sz w:val="28"/>
          <w:szCs w:val="28"/>
        </w:rPr>
        <w:t>いて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とうざい</w:t>
            </w:r>
          </w:rt>
          <w:rubyBase>
            <w:r w:rsidR="00F012E2">
              <w:rPr>
                <w:rFonts w:ascii="IPA P明朝" w:eastAsia="IPA P明朝" w:hAnsi="IPA P明朝" w:cs="ＭＳ 明朝"/>
                <w:sz w:val="28"/>
                <w:szCs w:val="28"/>
              </w:rPr>
              <w:t>東西</w:t>
            </w:r>
          </w:rubyBase>
        </w:ruby>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してん</w:t>
            </w:r>
          </w:rt>
          <w:rubyBase>
            <w:r w:rsidR="00F012E2">
              <w:rPr>
                <w:rFonts w:ascii="IPA P明朝" w:eastAsia="IPA P明朝" w:hAnsi="IPA P明朝" w:cs="ＭＳ 明朝"/>
                <w:sz w:val="28"/>
                <w:szCs w:val="28"/>
              </w:rPr>
              <w:t>指點</w:t>
            </w:r>
          </w:rubyBase>
        </w:ruby>
      </w:r>
      <w:r w:rsidR="00D45594" w:rsidRPr="00D948B3">
        <w:rPr>
          <w:rFonts w:ascii="IPA P明朝" w:eastAsia="IPA P明朝" w:hAnsi="IPA P明朝" w:cs="ＭＳ 明朝" w:hint="eastAsia"/>
          <w:sz w:val="28"/>
          <w:szCs w:val="28"/>
        </w:rPr>
        <w:t>するに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この</w:t>
            </w:r>
          </w:rt>
          <w:rubyBase>
            <w:r w:rsidR="00F012E2">
              <w:rPr>
                <w:rFonts w:ascii="IPA P明朝" w:eastAsia="IPA P明朝" w:hAnsi="IPA P明朝" w:cs="ＭＳ 明朝"/>
                <w:sz w:val="28"/>
                <w:szCs w:val="28"/>
              </w:rPr>
              <w:t>此</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はた</w:t>
            </w:r>
          </w:rt>
          <w:rubyBase>
            <w:r w:rsidR="00F012E2">
              <w:rPr>
                <w:rFonts w:ascii="IPA P明朝" w:eastAsia="IPA P明朝" w:hAnsi="IPA P明朝" w:cs="ＭＳ 明朝"/>
                <w:sz w:val="28"/>
                <w:szCs w:val="28"/>
              </w:rPr>
              <w:t>旗</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じゅうすうしょ</w:t>
            </w:r>
          </w:rt>
          <w:rubyBase>
            <w:r w:rsidR="00F012E2">
              <w:rPr>
                <w:rFonts w:ascii="IPA P明朝" w:eastAsia="IPA P明朝" w:hAnsi="IPA P明朝" w:cs="ＭＳ 明朝"/>
                <w:sz w:val="28"/>
                <w:szCs w:val="28"/>
              </w:rPr>
              <w:t>十數所</w:t>
            </w:r>
          </w:rubyBase>
        </w:ruby>
      </w:r>
      <w:r w:rsidR="00F012E2" w:rsidRPr="00D948B3">
        <w:rPr>
          <w:rFonts w:ascii="IPA P明朝" w:eastAsia="IPA P明朝" w:hAnsi="IPA P明朝" w:cs="ＭＳ 明朝" w:hint="eastAsia"/>
          <w:sz w:val="28"/>
          <w:szCs w:val="28"/>
        </w:rPr>
        <w:t>あり。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むらびと</w:t>
            </w:r>
          </w:rt>
          <w:rubyBase>
            <w:r w:rsidR="00F012E2">
              <w:rPr>
                <w:rFonts w:ascii="IPA P明朝" w:eastAsia="IPA P明朝" w:hAnsi="IPA P明朝" w:cs="ＭＳ 明朝"/>
                <w:sz w:val="28"/>
                <w:szCs w:val="28"/>
              </w:rPr>
              <w:t>村人</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えいじゅう</w:t>
            </w:r>
          </w:rt>
          <w:rubyBase>
            <w:r w:rsidR="00F012E2">
              <w:rPr>
                <w:rFonts w:ascii="IPA P明朝" w:eastAsia="IPA P明朝" w:hAnsi="IPA P明朝" w:cs="ＭＳ 明朝"/>
                <w:sz w:val="28"/>
                <w:szCs w:val="28"/>
              </w:rPr>
              <w:t>永住</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ち</w:t>
            </w:r>
          </w:rt>
          <w:rubyBase>
            <w:r w:rsidR="00F012E2">
              <w:rPr>
                <w:rFonts w:ascii="IPA P明朝" w:eastAsia="IPA P明朝" w:hAnsi="IPA P明朝" w:cs="ＭＳ 明朝"/>
                <w:sz w:val="28"/>
                <w:szCs w:val="28"/>
              </w:rPr>
              <w:t>地</w:t>
            </w:r>
          </w:rubyBase>
        </w:ruby>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さ</w:t>
            </w:r>
          </w:rt>
          <w:rubyBase>
            <w:r w:rsidR="00F012E2">
              <w:rPr>
                <w:rFonts w:ascii="IPA P明朝" w:eastAsia="IPA P明朝" w:hAnsi="IPA P明朝" w:cs="ＭＳ 明朝"/>
                <w:sz w:val="28"/>
                <w:szCs w:val="28"/>
              </w:rPr>
              <w:t>去</w:t>
            </w:r>
          </w:rubyBase>
        </w:ruby>
      </w:r>
      <w:r w:rsidR="00D45594" w:rsidRPr="00D948B3">
        <w:rPr>
          <w:rFonts w:ascii="IPA P明朝" w:eastAsia="IPA P明朝" w:hAnsi="IPA P明朝" w:cs="ＭＳ 明朝" w:hint="eastAsia"/>
          <w:sz w:val="28"/>
          <w:szCs w:val="28"/>
        </w:rPr>
        <w:t>らんとする</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もの</w:t>
            </w:r>
          </w:rt>
          <w:rubyBase>
            <w:r w:rsidR="00F012E2">
              <w:rPr>
                <w:rFonts w:ascii="IPA P明朝" w:eastAsia="IPA P明朝" w:hAnsi="IPA P明朝" w:cs="ＭＳ 明朝"/>
                <w:sz w:val="28"/>
                <w:szCs w:val="28"/>
              </w:rPr>
              <w:t>者</w:t>
            </w:r>
          </w:rubyBase>
        </w:ruby>
      </w:r>
      <w:r w:rsidR="00D45594" w:rsidRPr="00D948B3">
        <w:rPr>
          <w:rFonts w:ascii="IPA P明朝" w:eastAsia="IPA P明朝" w:hAnsi="IPA P明朝" w:cs="ＭＳ 明朝" w:hint="eastAsia"/>
          <w:sz w:val="28"/>
          <w:szCs w:val="28"/>
        </w:rPr>
        <w:t>とかりそめに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はいりこみ</w:t>
            </w:r>
          </w:rt>
          <w:rubyBase>
            <w:r w:rsidR="00F012E2">
              <w:rPr>
                <w:rFonts w:ascii="IPA P明朝" w:eastAsia="IPA P明朝" w:hAnsi="IPA P明朝" w:cs="ＭＳ 明朝"/>
                <w:sz w:val="28"/>
                <w:szCs w:val="28"/>
              </w:rPr>
              <w:t>入り込み</w:t>
            </w:r>
          </w:rubyBase>
        </w:ruby>
      </w:r>
      <w:r w:rsidR="00F012E2" w:rsidRPr="00D948B3">
        <w:rPr>
          <w:rFonts w:ascii="IPA P明朝" w:eastAsia="IPA P明朝" w:hAnsi="IPA P明朝" w:cs="ＭＳ 明朝" w:hint="eastAsia"/>
          <w:sz w:val="28"/>
          <w:szCs w:val="28"/>
        </w:rPr>
        <w:t>たる</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たびびと</w:t>
            </w:r>
          </w:rt>
          <w:rubyBase>
            <w:r w:rsidR="00F012E2">
              <w:rPr>
                <w:rFonts w:ascii="IPA P明朝" w:eastAsia="IPA P明朝" w:hAnsi="IPA P明朝" w:cs="ＭＳ 明朝"/>
                <w:sz w:val="28"/>
                <w:szCs w:val="28"/>
              </w:rPr>
              <w:t>旅人</w:t>
            </w:r>
          </w:rubyBase>
        </w:ruby>
      </w:r>
      <w:r w:rsidR="00F012E2" w:rsidRPr="00D948B3">
        <w:rPr>
          <w:rFonts w:ascii="IPA P明朝" w:eastAsia="IPA P明朝" w:hAnsi="IPA P明朝" w:cs="ＭＳ 明朝" w:hint="eastAsia"/>
          <w:sz w:val="28"/>
          <w:szCs w:val="28"/>
        </w:rPr>
        <w:t>と</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また</w:t>
            </w:r>
          </w:rt>
          <w:rubyBase>
            <w:r w:rsidR="00F012E2">
              <w:rPr>
                <w:rFonts w:ascii="IPA P明朝" w:eastAsia="IPA P明朝" w:hAnsi="IPA P明朝" w:cs="ＭＳ 明朝"/>
                <w:sz w:val="28"/>
                <w:szCs w:val="28"/>
              </w:rPr>
              <w:t>又</w:t>
            </w:r>
          </w:rubyBase>
        </w:ruby>
      </w:r>
      <w:r w:rsidR="00F012E2" w:rsidRPr="00D948B3">
        <w:rPr>
          <w:rFonts w:ascii="IPA P明朝" w:eastAsia="IPA P明朝" w:hAnsi="IPA P明朝" w:cs="ＭＳ 明朝" w:hint="eastAsia"/>
          <w:sz w:val="28"/>
          <w:szCs w:val="28"/>
        </w:rPr>
        <w:t>かの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ゆうゆう</w:t>
            </w:r>
          </w:rt>
          <w:rubyBase>
            <w:r w:rsidR="00F012E2">
              <w:rPr>
                <w:rFonts w:ascii="IPA P明朝" w:eastAsia="IPA P明朝" w:hAnsi="IPA P明朝" w:cs="ＭＳ 明朝"/>
                <w:sz w:val="28"/>
                <w:szCs w:val="28"/>
              </w:rPr>
              <w:t>悠々</w:t>
            </w:r>
          </w:rubyBase>
        </w:ruby>
      </w:r>
      <w:r w:rsidR="00F012E2" w:rsidRPr="00D948B3">
        <w:rPr>
          <w:rFonts w:ascii="IPA P明朝" w:eastAsia="IPA P明朝" w:hAnsi="IPA P明朝" w:cs="ＭＳ 明朝" w:hint="eastAsia"/>
          <w:sz w:val="28"/>
          <w:szCs w:val="28"/>
        </w:rPr>
        <w:t>たる</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れいざん</w:t>
            </w:r>
          </w:rt>
          <w:rubyBase>
            <w:r w:rsidR="00F012E2">
              <w:rPr>
                <w:rFonts w:ascii="IPA P明朝" w:eastAsia="IPA P明朝" w:hAnsi="IPA P明朝" w:cs="ＭＳ 明朝"/>
                <w:sz w:val="28"/>
                <w:szCs w:val="28"/>
              </w:rPr>
              <w:t>靈山</w:t>
            </w:r>
          </w:rubyBase>
        </w:ruby>
      </w:r>
      <w:r w:rsidR="00F012E2" w:rsidRPr="00D948B3">
        <w:rPr>
          <w:rFonts w:ascii="IPA P明朝" w:eastAsia="IPA P明朝" w:hAnsi="IPA P明朝" w:cs="ＭＳ 明朝" w:hint="eastAsia"/>
          <w:sz w:val="28"/>
          <w:szCs w:val="28"/>
        </w:rPr>
        <w:t>とを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たそがれ</w:t>
            </w:r>
          </w:rt>
          <w:rubyBase>
            <w:r w:rsidR="00F012E2">
              <w:rPr>
                <w:rFonts w:ascii="IPA P明朝" w:eastAsia="IPA P明朝" w:hAnsi="IPA P明朝" w:cs="ＭＳ 明朝"/>
                <w:sz w:val="28"/>
                <w:szCs w:val="28"/>
              </w:rPr>
              <w:t>黄昏</w:t>
            </w:r>
          </w:rubyBase>
        </w:ruby>
      </w:r>
      <w:r w:rsidR="00D45594"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おもむろ</w:t>
            </w:r>
          </w:rt>
          <w:rubyBase>
            <w:r w:rsidR="00F012E2">
              <w:rPr>
                <w:rFonts w:ascii="IPA P明朝" w:eastAsia="IPA P明朝" w:hAnsi="IPA P明朝" w:cs="ＭＳ 明朝"/>
                <w:sz w:val="28"/>
                <w:szCs w:val="28"/>
              </w:rPr>
              <w:t>徐</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きたり</w:t>
            </w:r>
          </w:rt>
          <w:rubyBase>
            <w:r w:rsidR="00F012E2">
              <w:rPr>
                <w:rFonts w:ascii="IPA P明朝" w:eastAsia="IPA P明朝" w:hAnsi="IPA P明朝" w:cs="ＭＳ 明朝"/>
                <w:sz w:val="28"/>
                <w:szCs w:val="28"/>
              </w:rPr>
              <w:t>來り</w:t>
            </w:r>
          </w:rubyBase>
        </w:ruby>
      </w:r>
      <w:r w:rsidR="00F012E2" w:rsidRPr="00D948B3">
        <w:rPr>
          <w:rFonts w:ascii="IPA P明朝" w:eastAsia="IPA P明朝" w:hAnsi="IPA P明朝" w:cs="ＭＳ 明朝" w:hint="eastAsia"/>
          <w:sz w:val="28"/>
          <w:szCs w:val="28"/>
        </w:rPr>
        <w:t>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ほうよう</w:t>
            </w:r>
          </w:rt>
          <w:rubyBase>
            <w:r w:rsidR="00F012E2">
              <w:rPr>
                <w:rFonts w:ascii="IPA P明朝" w:eastAsia="IPA P明朝" w:hAnsi="IPA P明朝" w:cs="ＭＳ 明朝"/>
                <w:sz w:val="28"/>
                <w:szCs w:val="28"/>
              </w:rPr>
              <w:t>包容</w:t>
            </w:r>
          </w:rubyBase>
        </w:ruby>
      </w:r>
      <w:r w:rsidR="00F012E2" w:rsidRPr="00D948B3">
        <w:rPr>
          <w:rFonts w:ascii="IPA P明朝" w:eastAsia="IPA P明朝" w:hAnsi="IPA P明朝" w:cs="ＭＳ 明朝" w:hint="eastAsia"/>
          <w:sz w:val="28"/>
          <w:szCs w:val="28"/>
        </w:rPr>
        <w:t>し</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つく</w:t>
            </w:r>
          </w:rt>
          <w:rubyBase>
            <w:r w:rsidR="00F012E2">
              <w:rPr>
                <w:rFonts w:ascii="IPA P明朝" w:eastAsia="IPA P明朝" w:hAnsi="IPA P明朝" w:cs="ＭＳ 明朝"/>
                <w:sz w:val="28"/>
                <w:szCs w:val="28"/>
              </w:rPr>
              <w:t>盡</w:t>
            </w:r>
          </w:rubyBase>
        </w:ruby>
      </w:r>
      <w:r w:rsidR="00F012E2" w:rsidRPr="00D948B3">
        <w:rPr>
          <w:rFonts w:ascii="IPA P明朝" w:eastAsia="IPA P明朝" w:hAnsi="IPA P明朝" w:cs="ＭＳ 明朝" w:hint="eastAsia"/>
          <w:sz w:val="28"/>
          <w:szCs w:val="28"/>
        </w:rPr>
        <w:t>したり。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とおの</w:t>
            </w:r>
          </w:rt>
          <w:rubyBase>
            <w:r w:rsidR="00F012E2">
              <w:rPr>
                <w:rFonts w:ascii="IPA P明朝" w:eastAsia="IPA P明朝" w:hAnsi="IPA P明朝" w:cs="ＭＳ 明朝"/>
                <w:sz w:val="28"/>
                <w:szCs w:val="28"/>
              </w:rPr>
              <w:t>遠野</w:t>
            </w:r>
          </w:rubyBase>
        </w:ruby>
      </w:r>
      <w:r w:rsidR="001858AB" w:rsidRPr="00D948B3">
        <w:rPr>
          <w:rFonts w:ascii="IPA P明朝" w:eastAsia="IPA P明朝" w:hAnsi="IPA P明朝" w:cs="ＭＳ 明朝" w:hint="eastAsia"/>
          <w:sz w:val="28"/>
          <w:szCs w:val="28"/>
        </w:rPr>
        <w:t>郷には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はちかしょ</w:t>
            </w:r>
          </w:rt>
          <w:rubyBase>
            <w:r w:rsidR="00F012E2">
              <w:rPr>
                <w:rFonts w:ascii="IPA P明朝" w:eastAsia="IPA P明朝" w:hAnsi="IPA P明朝" w:cs="ＭＳ 明朝"/>
                <w:sz w:val="28"/>
                <w:szCs w:val="28"/>
              </w:rPr>
              <w:t>八ヶ所</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かんのんどう</w:t>
            </w:r>
          </w:rt>
          <w:rubyBase>
            <w:r w:rsidR="00F012E2">
              <w:rPr>
                <w:rFonts w:ascii="IPA P明朝" w:eastAsia="IPA P明朝" w:hAnsi="IPA P明朝" w:cs="ＭＳ 明朝"/>
                <w:sz w:val="28"/>
                <w:szCs w:val="28"/>
              </w:rPr>
              <w:t>観音堂</w:t>
            </w:r>
          </w:rubyBase>
        </w:ruby>
      </w:r>
      <w:r w:rsidR="00F012E2" w:rsidRPr="00D948B3">
        <w:rPr>
          <w:rFonts w:ascii="IPA P明朝" w:eastAsia="IPA P明朝" w:hAnsi="IPA P明朝" w:cs="ＭＳ 明朝" w:hint="eastAsia"/>
          <w:sz w:val="28"/>
          <w:szCs w:val="28"/>
        </w:rPr>
        <w:t>あり。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いちぼく</w:t>
            </w:r>
          </w:rt>
          <w:rubyBase>
            <w:r w:rsidR="00F012E2">
              <w:rPr>
                <w:rFonts w:ascii="IPA P明朝" w:eastAsia="IPA P明朝" w:hAnsi="IPA P明朝" w:cs="ＭＳ 明朝"/>
                <w:sz w:val="28"/>
                <w:szCs w:val="28"/>
              </w:rPr>
              <w:t>一木</w:t>
            </w:r>
          </w:rubyBase>
        </w:ruby>
      </w:r>
      <w:r w:rsidR="00F012E2" w:rsidRPr="00D948B3">
        <w:rPr>
          <w:rFonts w:ascii="IPA P明朝" w:eastAsia="IPA P明朝" w:hAnsi="IPA P明朝" w:cs="ＭＳ 明朝" w:hint="eastAsia"/>
          <w:sz w:val="28"/>
          <w:szCs w:val="28"/>
        </w:rPr>
        <w:t>を</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もっ</w:t>
            </w:r>
          </w:rt>
          <w:rubyBase>
            <w:r w:rsidR="00F012E2">
              <w:rPr>
                <w:rFonts w:ascii="IPA P明朝" w:eastAsia="IPA P明朝" w:hAnsi="IPA P明朝" w:cs="ＭＳ 明朝"/>
                <w:sz w:val="28"/>
                <w:szCs w:val="28"/>
              </w:rPr>
              <w:t>以</w:t>
            </w:r>
          </w:rubyBase>
        </w:ruby>
      </w:r>
      <w:r w:rsidR="00F012E2" w:rsidRPr="00D948B3">
        <w:rPr>
          <w:rFonts w:ascii="IPA P明朝" w:eastAsia="IPA P明朝" w:hAnsi="IPA P明朝" w:cs="ＭＳ 明朝" w:hint="eastAsia"/>
          <w:sz w:val="28"/>
          <w:szCs w:val="28"/>
        </w:rPr>
        <w:t>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つく</w:t>
            </w:r>
          </w:rt>
          <w:rubyBase>
            <w:r w:rsidR="00F012E2">
              <w:rPr>
                <w:rFonts w:ascii="IPA P明朝" w:eastAsia="IPA P明朝" w:hAnsi="IPA P明朝" w:cs="ＭＳ 明朝"/>
                <w:sz w:val="28"/>
                <w:szCs w:val="28"/>
              </w:rPr>
              <w:t>作</w:t>
            </w:r>
          </w:rubyBase>
        </w:ruby>
      </w:r>
      <w:r w:rsidR="001858AB" w:rsidRPr="00D948B3">
        <w:rPr>
          <w:rFonts w:ascii="IPA P明朝" w:eastAsia="IPA P明朝" w:hAnsi="IPA P明朝" w:cs="ＭＳ 明朝" w:hint="eastAsia"/>
          <w:sz w:val="28"/>
          <w:szCs w:val="28"/>
        </w:rPr>
        <w:t>りしなり</w:t>
      </w:r>
      <w:r w:rsidR="00F012E2" w:rsidRPr="00D948B3">
        <w:rPr>
          <w:rFonts w:ascii="IPA P明朝" w:eastAsia="IPA P明朝" w:hAnsi="IPA P明朝" w:cs="ＭＳ 明朝" w:hint="eastAsia"/>
          <w:sz w:val="28"/>
          <w:szCs w:val="28"/>
        </w:rPr>
        <w:t>。</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この</w:t>
            </w:r>
          </w:rt>
          <w:rubyBase>
            <w:r w:rsidR="00F012E2">
              <w:rPr>
                <w:rFonts w:ascii="IPA P明朝" w:eastAsia="IPA P明朝" w:hAnsi="IPA P明朝" w:cs="ＭＳ 明朝"/>
                <w:sz w:val="28"/>
                <w:szCs w:val="28"/>
              </w:rPr>
              <w:t>此</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w:t>
            </w:r>
          </w:rt>
          <w:rubyBase>
            <w:r w:rsidR="00F012E2">
              <w:rPr>
                <w:rFonts w:ascii="IPA P明朝" w:eastAsia="IPA P明朝" w:hAnsi="IPA P明朝" w:cs="ＭＳ 明朝"/>
                <w:sz w:val="28"/>
                <w:szCs w:val="28"/>
              </w:rPr>
              <w:t>日</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ほうさい</w:t>
            </w:r>
          </w:rt>
          <w:rubyBase>
            <w:r w:rsidR="00F012E2">
              <w:rPr>
                <w:rFonts w:ascii="IPA P明朝" w:eastAsia="IPA P明朝" w:hAnsi="IPA P明朝" w:cs="ＭＳ 明朝"/>
                <w:sz w:val="28"/>
                <w:szCs w:val="28"/>
              </w:rPr>
              <w:t>報賽</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w:t>
            </w:r>
          </w:rt>
          <w:rubyBase>
            <w:r w:rsidR="00F012E2">
              <w:rPr>
                <w:rFonts w:ascii="IPA P明朝" w:eastAsia="IPA P明朝" w:hAnsi="IPA P明朝" w:cs="ＭＳ 明朝"/>
                <w:sz w:val="28"/>
                <w:szCs w:val="28"/>
              </w:rPr>
              <w:t>徒</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おお</w:t>
            </w:r>
          </w:rt>
          <w:rubyBase>
            <w:r w:rsidR="00F012E2">
              <w:rPr>
                <w:rFonts w:ascii="IPA P明朝" w:eastAsia="IPA P明朝" w:hAnsi="IPA P明朝" w:cs="ＭＳ 明朝"/>
                <w:sz w:val="28"/>
                <w:szCs w:val="28"/>
              </w:rPr>
              <w:t>多</w:t>
            </w:r>
          </w:rubyBase>
        </w:ruby>
      </w:r>
      <w:r w:rsidR="00F012E2" w:rsidRPr="00D948B3">
        <w:rPr>
          <w:rFonts w:ascii="IPA P明朝" w:eastAsia="IPA P明朝" w:hAnsi="IPA P明朝" w:cs="ＭＳ 明朝" w:hint="eastAsia"/>
          <w:sz w:val="28"/>
          <w:szCs w:val="28"/>
        </w:rPr>
        <w:t>く</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おか</w:t>
            </w:r>
          </w:rt>
          <w:rubyBase>
            <w:r w:rsidR="00F012E2">
              <w:rPr>
                <w:rFonts w:ascii="IPA P明朝" w:eastAsia="IPA P明朝" w:hAnsi="IPA P明朝" w:cs="ＭＳ 明朝"/>
                <w:sz w:val="28"/>
                <w:szCs w:val="28"/>
              </w:rPr>
              <w:t>岡</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うえ</w:t>
            </w:r>
          </w:rt>
          <w:rubyBase>
            <w:r w:rsidR="00F012E2">
              <w:rPr>
                <w:rFonts w:ascii="IPA P明朝" w:eastAsia="IPA P明朝" w:hAnsi="IPA P明朝" w:cs="ＭＳ 明朝"/>
                <w:sz w:val="28"/>
                <w:szCs w:val="28"/>
              </w:rPr>
              <w:t>上</w:t>
            </w:r>
          </w:rubyBase>
        </w:ruby>
      </w:r>
      <w:r w:rsidR="00F012E2" w:rsidRPr="00D948B3">
        <w:rPr>
          <w:rFonts w:ascii="IPA P明朝" w:eastAsia="IPA P明朝" w:hAnsi="IPA P明朝" w:cs="ＭＳ 明朝" w:hint="eastAsia"/>
          <w:sz w:val="28"/>
          <w:szCs w:val="28"/>
        </w:rPr>
        <w:t>に</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とう</w:t>
            </w:r>
          </w:rt>
          <w:rubyBase>
            <w:r w:rsidR="00F012E2">
              <w:rPr>
                <w:rFonts w:ascii="IPA P明朝" w:eastAsia="IPA P明朝" w:hAnsi="IPA P明朝" w:cs="ＭＳ 明朝"/>
                <w:sz w:val="28"/>
                <w:szCs w:val="28"/>
              </w:rPr>
              <w:t>燈</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w:t>
            </w:r>
          </w:rt>
          <w:rubyBase>
            <w:r w:rsidR="00F012E2">
              <w:rPr>
                <w:rFonts w:ascii="IPA P明朝" w:eastAsia="IPA P明朝" w:hAnsi="IPA P明朝" w:cs="ＭＳ 明朝"/>
                <w:sz w:val="28"/>
                <w:szCs w:val="28"/>
              </w:rPr>
              <w:t>火</w:t>
            </w:r>
          </w:rubyBase>
        </w:ruby>
      </w:r>
      <w:r w:rsidR="001858AB" w:rsidRPr="00D948B3">
        <w:rPr>
          <w:rFonts w:ascii="IPA P明朝" w:eastAsia="IPA P明朝" w:hAnsi="IPA P明朝" w:cs="ＭＳ 明朝" w:hint="eastAsia"/>
          <w:sz w:val="28"/>
          <w:szCs w:val="28"/>
        </w:rPr>
        <w:t>見え</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ふせ</w:t>
            </w:r>
          </w:rt>
          <w:rubyBase>
            <w:r w:rsidR="00F012E2">
              <w:rPr>
                <w:rFonts w:ascii="IPA P明朝" w:eastAsia="IPA P明朝" w:hAnsi="IPA P明朝" w:cs="ＭＳ 明朝"/>
                <w:sz w:val="28"/>
                <w:szCs w:val="28"/>
              </w:rPr>
              <w:t>伏</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がね</w:t>
            </w:r>
          </w:rt>
          <w:rubyBase>
            <w:r w:rsidR="00F012E2">
              <w:rPr>
                <w:rFonts w:ascii="IPA P明朝" w:eastAsia="IPA P明朝" w:hAnsi="IPA P明朝" w:cs="ＭＳ 明朝"/>
                <w:sz w:val="28"/>
                <w:szCs w:val="28"/>
              </w:rPr>
              <w:t>鉦</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おと</w:t>
            </w:r>
          </w:rt>
          <w:rubyBase>
            <w:r w:rsidR="00F012E2">
              <w:rPr>
                <w:rFonts w:ascii="IPA P明朝" w:eastAsia="IPA P明朝" w:hAnsi="IPA P明朝" w:cs="ＭＳ 明朝"/>
                <w:sz w:val="28"/>
                <w:szCs w:val="28"/>
              </w:rPr>
              <w:t>音</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き</w:t>
            </w:r>
          </w:rt>
          <w:rubyBase>
            <w:r w:rsidR="00F012E2">
              <w:rPr>
                <w:rFonts w:ascii="IPA P明朝" w:eastAsia="IPA P明朝" w:hAnsi="IPA P明朝" w:cs="ＭＳ 明朝"/>
                <w:sz w:val="28"/>
                <w:szCs w:val="28"/>
              </w:rPr>
              <w:t>聞</w:t>
            </w:r>
          </w:rubyBase>
        </w:ruby>
      </w:r>
      <w:r w:rsidR="00A108FE" w:rsidRPr="00D948B3">
        <w:rPr>
          <w:rFonts w:ascii="IPA P明朝" w:eastAsia="IPA P明朝" w:hAnsi="IPA P明朝" w:cs="ＭＳ 明朝" w:hint="eastAsia"/>
          <w:sz w:val="28"/>
          <w:szCs w:val="28"/>
        </w:rPr>
        <w:t>こえたり。道ちがへ</w:t>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くさむら</w:t>
            </w:r>
          </w:rt>
          <w:rubyBase>
            <w:r w:rsidR="00F012E2">
              <w:rPr>
                <w:rFonts w:ascii="IPA P明朝" w:eastAsia="IPA P明朝" w:hAnsi="IPA P明朝" w:cs="ＭＳ 明朝"/>
                <w:sz w:val="28"/>
                <w:szCs w:val="28"/>
              </w:rPr>
              <w:t>叢</w:t>
            </w:r>
          </w:rubyBase>
        </w:ruby>
      </w:r>
      <w:r w:rsidR="00A108FE" w:rsidRPr="00D948B3">
        <w:rPr>
          <w:rFonts w:ascii="IPA P明朝" w:eastAsia="IPA P明朝" w:hAnsi="IPA P明朝" w:cs="ＭＳ 明朝" w:hint="eastAsia"/>
          <w:sz w:val="28"/>
          <w:szCs w:val="28"/>
        </w:rPr>
        <w:t>の中には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あめかぜ</w:t>
            </w:r>
          </w:rt>
          <w:rubyBase>
            <w:r w:rsidR="00F012E2">
              <w:rPr>
                <w:rFonts w:ascii="IPA P明朝" w:eastAsia="IPA P明朝" w:hAnsi="IPA P明朝" w:cs="ＭＳ 明朝"/>
                <w:sz w:val="28"/>
                <w:szCs w:val="28"/>
              </w:rPr>
              <w:t>雨風</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まつり</w:t>
            </w:r>
          </w:rt>
          <w:rubyBase>
            <w:r w:rsidR="00F012E2">
              <w:rPr>
                <w:rFonts w:ascii="IPA P明朝" w:eastAsia="IPA P明朝" w:hAnsi="IPA P明朝" w:cs="ＭＳ 明朝"/>
                <w:sz w:val="28"/>
                <w:szCs w:val="28"/>
              </w:rPr>
              <w:t>祭</w:t>
            </w:r>
          </w:rubyBase>
        </w:ruby>
      </w:r>
      <w:r w:rsidR="00F012E2" w:rsidRPr="00D948B3">
        <w:rPr>
          <w:rFonts w:ascii="IPA P明朝" w:eastAsia="IPA P明朝" w:hAnsi="IPA P明朝" w:cs="ＭＳ 明朝" w:hint="eastAsia"/>
          <w:sz w:val="28"/>
          <w:szCs w:val="28"/>
        </w:rPr>
        <w:t>の</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わら</w:t>
            </w:r>
          </w:rt>
          <w:rubyBase>
            <w:r w:rsidR="00F012E2">
              <w:rPr>
                <w:rFonts w:ascii="IPA P明朝" w:eastAsia="IPA P明朝" w:hAnsi="IPA P明朝" w:cs="ＭＳ 明朝"/>
                <w:sz w:val="28"/>
                <w:szCs w:val="28"/>
              </w:rPr>
              <w:t>藁</w:t>
            </w:r>
          </w:rubyBase>
        </w:ruby>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にんぎょう</w:t>
            </w:r>
          </w:rt>
          <w:rubyBase>
            <w:r w:rsidR="00F012E2">
              <w:rPr>
                <w:rFonts w:ascii="IPA P明朝" w:eastAsia="IPA P明朝" w:hAnsi="IPA P明朝" w:cs="ＭＳ 明朝"/>
                <w:sz w:val="28"/>
                <w:szCs w:val="28"/>
              </w:rPr>
              <w:t>人形</w:t>
            </w:r>
          </w:rubyBase>
        </w:ruby>
      </w:r>
      <w:r w:rsidR="00A108FE" w:rsidRPr="00D948B3">
        <w:rPr>
          <w:rFonts w:ascii="IPA P明朝" w:eastAsia="IPA P明朝" w:hAnsi="IPA P明朝" w:cs="ＭＳ 明朝" w:hint="eastAsia"/>
          <w:sz w:val="28"/>
          <w:szCs w:val="28"/>
        </w:rPr>
        <w:t>あり</w:t>
      </w:r>
      <w:r w:rsidR="00F012E2" w:rsidRPr="00D948B3">
        <w:rPr>
          <w:rFonts w:ascii="IPA P明朝" w:eastAsia="IPA P明朝" w:hAnsi="IPA P明朝" w:cs="ＭＳ 明朝" w:hint="eastAsia"/>
          <w:sz w:val="28"/>
          <w:szCs w:val="28"/>
        </w:rPr>
        <w:t>。</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あたか</w:t>
            </w:r>
          </w:rt>
          <w:rubyBase>
            <w:r w:rsidR="00F012E2">
              <w:rPr>
                <w:rFonts w:ascii="IPA P明朝" w:eastAsia="IPA P明朝" w:hAnsi="IPA P明朝" w:cs="ＭＳ 明朝"/>
                <w:sz w:val="28"/>
                <w:szCs w:val="28"/>
              </w:rPr>
              <w:t>恰</w:t>
            </w:r>
          </w:rubyBase>
        </w:ruby>
      </w:r>
      <w:r w:rsidR="00A108FE" w:rsidRPr="00D948B3">
        <w:rPr>
          <w:rFonts w:ascii="IPA P明朝" w:eastAsia="IPA P明朝" w:hAnsi="IPA P明朝" w:cs="ＭＳ 明朝" w:hint="eastAsia"/>
          <w:sz w:val="28"/>
          <w:szCs w:val="28"/>
        </w:rPr>
        <w:t>もくたびれたる人の如</w:t>
      </w:r>
      <w:r w:rsidR="00F012E2" w:rsidRPr="00D948B3">
        <w:rPr>
          <w:rFonts w:ascii="IPA P明朝" w:eastAsia="IPA P明朝" w:hAnsi="IPA P明朝" w:cs="ＭＳ 明朝" w:hint="eastAsia"/>
          <w:sz w:val="28"/>
          <w:szCs w:val="28"/>
        </w:rPr>
        <w:t>く</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ぎょうが</w:t>
            </w:r>
          </w:rt>
          <w:rubyBase>
            <w:r w:rsidR="00F012E2">
              <w:rPr>
                <w:rFonts w:ascii="IPA P明朝" w:eastAsia="IPA P明朝" w:hAnsi="IPA P明朝" w:cs="ＭＳ 明朝"/>
                <w:sz w:val="28"/>
                <w:szCs w:val="28"/>
              </w:rPr>
              <w:t>仰臥</w:t>
            </w:r>
          </w:rubyBase>
        </w:ruby>
      </w:r>
      <w:r w:rsidR="00A108FE" w:rsidRPr="00D948B3">
        <w:rPr>
          <w:rFonts w:ascii="IPA P明朝" w:eastAsia="IPA P明朝" w:hAnsi="IPA P明朝" w:cs="ＭＳ 明朝" w:hint="eastAsia"/>
          <w:sz w:val="28"/>
          <w:szCs w:val="28"/>
        </w:rPr>
        <w:t>してありたり。</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いじょう</w:t>
            </w:r>
          </w:rt>
          <w:rubyBase>
            <w:r w:rsidR="00F012E2">
              <w:rPr>
                <w:rFonts w:ascii="IPA P明朝" w:eastAsia="IPA P明朝" w:hAnsi="IPA P明朝" w:cs="ＭＳ 明朝"/>
                <w:sz w:val="28"/>
                <w:szCs w:val="28"/>
              </w:rPr>
              <w:t>以上</w:t>
            </w:r>
          </w:rubyBase>
        </w:ruby>
      </w:r>
      <w:r w:rsidR="00F012E2" w:rsidRPr="00D948B3">
        <w:rPr>
          <w:rFonts w:ascii="IPA P明朝" w:eastAsia="IPA P明朝" w:hAnsi="IPA P明朝" w:cs="ＭＳ 明朝" w:hint="eastAsia"/>
          <w:sz w:val="28"/>
          <w:szCs w:val="28"/>
        </w:rPr>
        <w:t>は</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じぶん</w:t>
            </w:r>
          </w:rt>
          <w:rubyBase>
            <w:r w:rsidR="00F012E2">
              <w:rPr>
                <w:rFonts w:ascii="IPA P明朝" w:eastAsia="IPA P明朝" w:hAnsi="IPA P明朝" w:cs="ＭＳ 明朝"/>
                <w:sz w:val="28"/>
                <w:szCs w:val="28"/>
              </w:rPr>
              <w:t>自分</w:t>
            </w:r>
          </w:rubyBase>
        </w:ruby>
      </w:r>
      <w:r w:rsidR="00A108FE" w:rsidRPr="00D948B3">
        <w:rPr>
          <w:rFonts w:ascii="IPA P明朝" w:eastAsia="IPA P明朝" w:hAnsi="IPA P明朝" w:cs="ＭＳ 明朝" w:hint="eastAsia"/>
          <w:sz w:val="28"/>
          <w:szCs w:val="28"/>
        </w:rPr>
        <w:t>が遠野郷に</w:t>
      </w:r>
      <w:r w:rsidR="007C7399" w:rsidRPr="00D948B3">
        <w:rPr>
          <w:rFonts w:ascii="IPA P明朝" w:eastAsia="IPA P明朝" w:hAnsi="IPA P明朝" w:hint="eastAsia"/>
          <w:noProof/>
          <w:sz w:val="28"/>
          <w:szCs w:val="28"/>
        </w:rPr>
        <mc:AlternateContent>
          <mc:Choice Requires="wps">
            <w:drawing>
              <wp:anchor distT="0" distB="0" distL="114300" distR="114300" simplePos="0" relativeHeight="251667456" behindDoc="0" locked="0" layoutInCell="1" allowOverlap="1" wp14:editId="736D15B7">
                <wp:simplePos x="0" y="0"/>
                <wp:positionH relativeFrom="page">
                  <wp:align>center</wp:align>
                </wp:positionH>
                <wp:positionV relativeFrom="page">
                  <wp:posOffset>6372860</wp:posOffset>
                </wp:positionV>
                <wp:extent cx="8962920" cy="971640"/>
                <wp:effectExtent l="0" t="0" r="0" b="0"/>
                <wp:wrapNone/>
                <wp:docPr id="293" name="テキスト ボックス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2920" cy="971640"/>
                        </a:xfrm>
                        <a:prstGeom prst="rect">
                          <a:avLst/>
                        </a:prstGeom>
                        <a:noFill/>
                        <a:ln w="9525">
                          <a:noFill/>
                          <a:miter lim="800000"/>
                          <a:headEnd/>
                          <a:tailEnd/>
                        </a:ln>
                      </wps:spPr>
                      <wps:txbx>
                        <w:txbxContent>
                          <w:p w14:paraId="1B4C4285" w14:textId="7A5A5F7A"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「區域」→「区域」</w:t>
                            </w:r>
                          </w:p>
                          <w:p w14:paraId="4A35F029"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6C1B53A3"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「賣買」→「売買」</w:t>
                            </w:r>
                          </w:p>
                          <w:p w14:paraId="6F647325"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7BA25809"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「證文」→「証文」</w:t>
                            </w:r>
                          </w:p>
                          <w:p w14:paraId="1E184C61"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2536E980"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附馬牛は現在の遠野市にも行政区画として残る地名。</w:t>
                            </w:r>
                          </w:p>
                          <w:p w14:paraId="46A8992F"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4D097711"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「早地峯」は現在一般には「早池峰」と記される山。</w:t>
                            </w:r>
                          </w:p>
                          <w:p w14:paraId="7F299C97"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7A694FC1"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菅笠は江戸の頃合いの時代劇で旅人が道中でよく被っているあの笠。</w:t>
                            </w:r>
                          </w:p>
                          <w:p w14:paraId="3525858B"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7B80E4A8"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「片假名」</w:t>
                            </w:r>
                          </w:p>
                          <w:p w14:paraId="1AD105F5"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→「片仮名」</w:t>
                            </w:r>
                          </w:p>
                          <w:p w14:paraId="124B4178"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74C0F0F1" w14:textId="218EC64C"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「綠」→「緑」</w:t>
                            </w:r>
                          </w:p>
                          <w:p w14:paraId="7D5A1AF6"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04C948E8" w14:textId="708EA439"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「劍」→「剣」</w:t>
                            </w:r>
                          </w:p>
                          <w:p w14:paraId="2B3F1B3D"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1DCFF241" w14:textId="1A6AFC9D"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「聲」→「声」</w:t>
                            </w:r>
                          </w:p>
                          <w:p w14:paraId="1569CF81"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174A51BF" w14:textId="1A6F7041"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「兒」→「児」。</w:t>
                            </w:r>
                          </w:p>
                          <w:p w14:paraId="4D8D607C"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2F04C8A8" w14:textId="4AFE49D2"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盂蘭盆は夏の頃合いに残るいわゆるお盆の風習、仏教行事。</w:t>
                            </w:r>
                          </w:p>
                          <w:p w14:paraId="28E8498F"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1862D34F" w14:textId="5484B69F"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新しき佛はその年に亡くなった家族。</w:t>
                            </w:r>
                          </w:p>
                          <w:p w14:paraId="025ED0B3"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0A791BD4" w14:textId="0C5C283D"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「指點」→「指点」。指さし数えたのであろう。</w:t>
                            </w:r>
                          </w:p>
                          <w:p w14:paraId="468068ED"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474631DA" w14:textId="6CB95A73"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「數」→「数」</w:t>
                            </w:r>
                          </w:p>
                          <w:p w14:paraId="40323133"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60964538" w14:textId="6021D1CA"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「靈」→「霊」</w:t>
                            </w:r>
                          </w:p>
                          <w:p w14:paraId="0C7A2208"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447832BF" w14:textId="7D38F541"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黄昏は夕暮れにして逢魔時、大禍時。</w:t>
                            </w:r>
                          </w:p>
                          <w:p w14:paraId="0D25B873"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7B21D496" w14:textId="4335BEEA"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「盡す」→「尽くす」</w:t>
                            </w:r>
                          </w:p>
                          <w:p w14:paraId="7FE9EEBF"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4C790A20" w14:textId="6683818F"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報賽は神仏へのお参りの事。</w:t>
                            </w:r>
                          </w:p>
                          <w:p w14:paraId="5E0E3EF0"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63915DEB" w14:textId="4136A80E"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燈火は松明なり提灯なり、篝火もあったかもしれない。</w:t>
                            </w:r>
                          </w:p>
                          <w:p w14:paraId="246EBA93"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68D9EBB6" w14:textId="7792DD96"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雨風祭の藁人形は現在も風習が残されており容易に見る事ができる。</w:t>
                            </w:r>
                          </w:p>
                          <w:p w14:paraId="584BA87F"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698BE447" w14:textId="468481E8"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狭隘はとても狭いの意。</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93" o:spid="_x0000_s1028" type="#_x0000_t202" style="position:absolute;left:0;text-align:left;margin-left:0;margin-top:501.8pt;width:705.75pt;height:76.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" filled="f" stroked="f">
                <v:textbox style="layout-flow:vertical-ideographic">
                  <w:txbxContent>
                    <w:p w14:paraId="1B4C4285" w14:textId="7A5A5F7A"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「區域」→「区域」</w:t>
                      </w:r>
                    </w:p>
                    <w:p w14:paraId="4A35F029"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6C1B53A3"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「賣買」→「売買」</w:t>
                      </w:r>
                    </w:p>
                    <w:p w14:paraId="6F647325"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7BA25809"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「證文」→「証文」</w:t>
                      </w:r>
                    </w:p>
                    <w:p w14:paraId="1E184C61"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2536E980"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附馬牛は現在の遠野市にも行政区画として残る地名。</w:t>
                      </w:r>
                    </w:p>
                    <w:p w14:paraId="46A8992F"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4D097711"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「早地峯」は現在一般には「早池峰」と記される山。</w:t>
                      </w:r>
                    </w:p>
                    <w:p w14:paraId="7F299C97"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7A694FC1"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菅笠は江戸の頃合いの時代劇で旅人が道中でよく被っているあの笠。</w:t>
                      </w:r>
                    </w:p>
                    <w:p w14:paraId="3525858B"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7B80E4A8"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「片假名」</w:t>
                      </w:r>
                    </w:p>
                    <w:p w14:paraId="1AD105F5"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→「片仮名」</w:t>
                      </w:r>
                    </w:p>
                    <w:p w14:paraId="124B4178"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74C0F0F1" w14:textId="218EC64C"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「綠」→「緑」</w:t>
                      </w:r>
                    </w:p>
                    <w:p w14:paraId="7D5A1AF6"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04C948E8" w14:textId="708EA439"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「劍」→「剣」</w:t>
                      </w:r>
                    </w:p>
                    <w:p w14:paraId="2B3F1B3D"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1DCFF241" w14:textId="1A6AFC9D"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「聲」→「声」</w:t>
                      </w:r>
                    </w:p>
                    <w:p w14:paraId="1569CF81"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174A51BF" w14:textId="1A6F7041"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「兒」→「児」。</w:t>
                      </w:r>
                    </w:p>
                    <w:p w14:paraId="4D8D607C"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2F04C8A8" w14:textId="4AFE49D2"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盂蘭盆は夏の頃合いに残るいわゆるお盆の風習、仏教行事。</w:t>
                      </w:r>
                    </w:p>
                    <w:p w14:paraId="28E8498F"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1862D34F" w14:textId="5484B69F"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新しき佛はその年に亡くなった家族。</w:t>
                      </w:r>
                    </w:p>
                    <w:p w14:paraId="025ED0B3"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0A791BD4" w14:textId="0C5C283D"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「指點」→「指点」。指さし数えたのであろう。</w:t>
                      </w:r>
                    </w:p>
                    <w:p w14:paraId="468068ED"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474631DA" w14:textId="6CB95A73"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「數」→「数」</w:t>
                      </w:r>
                    </w:p>
                    <w:p w14:paraId="40323133"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60964538" w14:textId="6021D1CA"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「靈」→「霊」</w:t>
                      </w:r>
                    </w:p>
                    <w:p w14:paraId="0C7A2208"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447832BF" w14:textId="7D38F541"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黄昏は夕暮れにして逢魔時、大禍時。</w:t>
                      </w:r>
                    </w:p>
                    <w:p w14:paraId="0D25B873"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7B21D496" w14:textId="4335BEEA"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「盡す」→「尽くす」</w:t>
                      </w:r>
                    </w:p>
                    <w:p w14:paraId="7FE9EEBF"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4C790A20" w14:textId="6683818F"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報賽は神仏へのお参りの事。</w:t>
                      </w:r>
                    </w:p>
                    <w:p w14:paraId="5E0E3EF0"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63915DEB" w14:textId="4136A80E"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燈火は松明なり提灯なり、篝火もあったかもしれない。</w:t>
                      </w:r>
                    </w:p>
                    <w:p w14:paraId="246EBA93"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68D9EBB6" w14:textId="7792DD96"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雨風祭の藁人形は現在も風習が残されており容易に見る事ができる。</w:t>
                      </w:r>
                    </w:p>
                    <w:p w14:paraId="584BA87F" w14:textId="77777777" w:rsidR="003C2810" w:rsidRPr="00E107AB" w:rsidRDefault="003C2810" w:rsidP="007C7399">
                      <w:pPr>
                        <w:spacing w:line="200" w:lineRule="exact"/>
                        <w:ind w:firstLineChars="0" w:firstLine="0"/>
                        <w:rPr>
                          <w:rFonts w:ascii="IPA Pゴシック" w:eastAsia="IPA Pゴシック" w:hAnsi="IPA Pゴシック"/>
                          <w:sz w:val="16"/>
                          <w:szCs w:val="16"/>
                        </w:rPr>
                      </w:pPr>
                    </w:p>
                    <w:p w14:paraId="698BE447" w14:textId="468481E8" w:rsidR="003C2810" w:rsidRPr="00E107AB" w:rsidRDefault="003C2810" w:rsidP="007C7399">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狭隘はとても狭いの意。</w:t>
                      </w:r>
                    </w:p>
                  </w:txbxContent>
                </v:textbox>
                <w10:wrap anchorx="page" anchory="page"/>
              </v:shape>
            </w:pict>
          </mc:Fallback>
        </mc:AlternateContent>
      </w:r>
      <w:r w:rsidR="00A108FE" w:rsidRPr="00D948B3">
        <w:rPr>
          <w:rFonts w:ascii="IPA P明朝" w:eastAsia="IPA P明朝" w:hAnsi="IPA P明朝" w:cs="ＭＳ 明朝" w:hint="eastAsia"/>
          <w:sz w:val="28"/>
          <w:szCs w:val="28"/>
        </w:rPr>
        <w:t>て</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え</w:t>
            </w:r>
          </w:rt>
          <w:rubyBase>
            <w:r w:rsidR="00F012E2">
              <w:rPr>
                <w:rFonts w:ascii="IPA P明朝" w:eastAsia="IPA P明朝" w:hAnsi="IPA P明朝" w:cs="ＭＳ 明朝"/>
                <w:sz w:val="28"/>
                <w:szCs w:val="28"/>
              </w:rPr>
              <w:t>得</w:t>
            </w:r>
          </w:rubyBase>
        </w:ruby>
      </w:r>
      <w:r w:rsidR="00F012E2" w:rsidRPr="00D948B3">
        <w:rPr>
          <w:rFonts w:ascii="IPA P明朝" w:eastAsia="IPA P明朝" w:hAnsi="IPA P明朝" w:cs="ＭＳ 明朝" w:hint="eastAsia"/>
          <w:sz w:val="28"/>
          <w:szCs w:val="28"/>
        </w:rPr>
        <w:t>たる</w:t>
      </w:r>
      <w:r w:rsidR="00F012E2">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いんしょう</w:t>
            </w:r>
          </w:rt>
          <w:rubyBase>
            <w:r w:rsidR="00F012E2">
              <w:rPr>
                <w:rFonts w:ascii="IPA P明朝" w:eastAsia="IPA P明朝" w:hAnsi="IPA P明朝" w:cs="ＭＳ 明朝"/>
                <w:sz w:val="28"/>
                <w:szCs w:val="28"/>
              </w:rPr>
              <w:t>印象</w:t>
            </w:r>
          </w:rubyBase>
        </w:ruby>
      </w:r>
      <w:r w:rsidR="00F012E2" w:rsidRPr="00D948B3">
        <w:rPr>
          <w:rFonts w:ascii="IPA P明朝" w:eastAsia="IPA P明朝" w:hAnsi="IPA P明朝" w:cs="ＭＳ 明朝" w:hint="eastAsia"/>
          <w:sz w:val="28"/>
          <w:szCs w:val="28"/>
        </w:rPr>
        <w:t>なり。</w:t>
      </w:r>
    </w:p>
    <w:p w14:paraId="6F99ACCE" w14:textId="4FD25C6C" w:rsidR="008A6BAD" w:rsidRPr="00D948B3" w:rsidRDefault="00F012E2" w:rsidP="00F87651">
      <w:pPr>
        <w:spacing w:line="620" w:lineRule="exact"/>
        <w:ind w:firstLine="280"/>
        <w:rPr>
          <w:rFonts w:ascii="IPA P明朝" w:eastAsia="IPA P明朝" w:hAnsi="IPA P明朝" w:cs="ＭＳ 明朝"/>
          <w:sz w:val="28"/>
          <w:szCs w:val="28"/>
        </w:rPr>
      </w:pP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おも</w:t>
            </w:r>
          </w:rt>
          <w:rubyBase>
            <w:r w:rsidR="00F012E2">
              <w:rPr>
                <w:rFonts w:ascii="IPA P明朝" w:eastAsia="IPA P明朝" w:hAnsi="IPA P明朝" w:cs="ＭＳ 明朝"/>
                <w:sz w:val="28"/>
                <w:szCs w:val="28"/>
              </w:rPr>
              <w:t>思</w:t>
            </w:r>
          </w:rubyBase>
        </w:ruby>
      </w:r>
      <w:r w:rsidRPr="00D948B3">
        <w:rPr>
          <w:rFonts w:ascii="IPA P明朝" w:eastAsia="IPA P明朝" w:hAnsi="IPA P明朝" w:cs="ＭＳ 明朝" w:hint="eastAsia"/>
          <w:sz w:val="28"/>
          <w:szCs w:val="28"/>
        </w:rPr>
        <w:t>ふに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この</w:t>
            </w:r>
          </w:rt>
          <w:rubyBase>
            <w:r w:rsidR="00F012E2">
              <w:rPr>
                <w:rFonts w:ascii="IPA P明朝" w:eastAsia="IPA P明朝" w:hAnsi="IPA P明朝" w:cs="ＭＳ 明朝"/>
                <w:sz w:val="28"/>
                <w:szCs w:val="28"/>
              </w:rPr>
              <w:t>此</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たぐい</w:t>
            </w:r>
          </w:rt>
          <w:rubyBase>
            <w:r w:rsidR="00F012E2">
              <w:rPr>
                <w:rFonts w:ascii="IPA P明朝" w:eastAsia="IPA P明朝" w:hAnsi="IPA P明朝" w:cs="ＭＳ 明朝"/>
                <w:sz w:val="28"/>
                <w:szCs w:val="28"/>
              </w:rPr>
              <w:t>類</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しょもつ</w:t>
            </w:r>
          </w:rt>
          <w:rubyBase>
            <w:r w:rsidR="00F012E2">
              <w:rPr>
                <w:rFonts w:ascii="IPA P明朝" w:eastAsia="IPA P明朝" w:hAnsi="IPA P明朝" w:cs="ＭＳ 明朝"/>
                <w:sz w:val="28"/>
                <w:szCs w:val="28"/>
              </w:rPr>
              <w:t>書物</w:t>
            </w:r>
          </w:rubyBase>
        </w:ruby>
      </w:r>
      <w:r w:rsidRPr="00D948B3">
        <w:rPr>
          <w:rFonts w:ascii="IPA P明朝" w:eastAsia="IPA P明朝" w:hAnsi="IPA P明朝" w:cs="ＭＳ 明朝" w:hint="eastAsia"/>
          <w:sz w:val="28"/>
          <w:szCs w:val="28"/>
        </w:rPr>
        <w:t>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すくなく</w:t>
            </w:r>
          </w:rt>
          <w:rubyBase>
            <w:r w:rsidR="00F012E2">
              <w:rPr>
                <w:rFonts w:ascii="IPA P明朝" w:eastAsia="IPA P明朝" w:hAnsi="IPA P明朝" w:cs="ＭＳ 明朝"/>
                <w:sz w:val="28"/>
                <w:szCs w:val="28"/>
              </w:rPr>
              <w:t>少なく</w:t>
            </w:r>
          </w:rubyBase>
        </w:ruby>
      </w:r>
      <w:r w:rsidRPr="00D948B3">
        <w:rPr>
          <w:rFonts w:ascii="IPA P明朝" w:eastAsia="IPA P明朝" w:hAnsi="IPA P明朝" w:cs="ＭＳ 明朝" w:hint="eastAsia"/>
          <w:sz w:val="28"/>
          <w:szCs w:val="28"/>
        </w:rPr>
        <w:t>とも</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げんだい</w:t>
            </w:r>
          </w:rt>
          <w:rubyBase>
            <w:r w:rsidR="00F012E2">
              <w:rPr>
                <w:rFonts w:ascii="IPA P明朝" w:eastAsia="IPA P明朝" w:hAnsi="IPA P明朝" w:cs="ＭＳ 明朝"/>
                <w:sz w:val="28"/>
                <w:szCs w:val="28"/>
              </w:rPr>
              <w:t>現代</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りゅうこう</w:t>
            </w:r>
          </w:rt>
          <w:rubyBase>
            <w:r w:rsidR="00F012E2">
              <w:rPr>
                <w:rFonts w:ascii="IPA P明朝" w:eastAsia="IPA P明朝" w:hAnsi="IPA P明朝" w:cs="ＭＳ 明朝"/>
                <w:sz w:val="28"/>
                <w:szCs w:val="28"/>
              </w:rPr>
              <w:t>流行</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あら</w:t>
            </w:r>
          </w:rt>
          <w:rubyBase>
            <w:r w:rsidR="00F012E2">
              <w:rPr>
                <w:rFonts w:ascii="IPA P明朝" w:eastAsia="IPA P明朝" w:hAnsi="IPA P明朝" w:cs="ＭＳ 明朝"/>
                <w:sz w:val="28"/>
                <w:szCs w:val="28"/>
              </w:rPr>
              <w:t>非</w:t>
            </w:r>
          </w:rubyBase>
        </w:ruby>
      </w:r>
      <w:r w:rsidRPr="00D948B3">
        <w:rPr>
          <w:rFonts w:ascii="IPA P明朝" w:eastAsia="IPA P明朝" w:hAnsi="IPA P明朝" w:cs="ＭＳ 明朝" w:hint="eastAsia"/>
          <w:sz w:val="28"/>
          <w:szCs w:val="28"/>
        </w:rPr>
        <w:t>ず。</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いかん</w:t>
            </w:r>
          </w:rt>
          <w:rubyBase>
            <w:r w:rsidR="00F012E2">
              <w:rPr>
                <w:rFonts w:ascii="IPA P明朝" w:eastAsia="IPA P明朝" w:hAnsi="IPA P明朝" w:cs="ＭＳ 明朝"/>
                <w:sz w:val="28"/>
                <w:szCs w:val="28"/>
              </w:rPr>
              <w:t>如何</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いんさつ</w:t>
            </w:r>
          </w:rt>
          <w:rubyBase>
            <w:r w:rsidR="00F012E2">
              <w:rPr>
                <w:rFonts w:ascii="IPA P明朝" w:eastAsia="IPA P明朝" w:hAnsi="IPA P明朝" w:cs="ＭＳ 明朝"/>
                <w:sz w:val="28"/>
                <w:szCs w:val="28"/>
              </w:rPr>
              <w:t>印刷</w:t>
            </w:r>
          </w:rubyBase>
        </w:ruby>
      </w:r>
      <w:r w:rsidRPr="00D948B3">
        <w:rPr>
          <w:rFonts w:ascii="IPA P明朝" w:eastAsia="IPA P明朝" w:hAnsi="IPA P明朝" w:cs="ＭＳ 明朝" w:hint="eastAsia"/>
          <w:sz w:val="28"/>
          <w:szCs w:val="28"/>
        </w:rPr>
        <w:t>が</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ようい</w:t>
            </w:r>
          </w:rt>
          <w:rubyBase>
            <w:r w:rsidR="00F012E2">
              <w:rPr>
                <w:rFonts w:ascii="IPA P明朝" w:eastAsia="IPA P明朝" w:hAnsi="IPA P明朝" w:cs="ＭＳ 明朝"/>
                <w:sz w:val="28"/>
                <w:szCs w:val="28"/>
              </w:rPr>
              <w:t>容易</w:t>
            </w:r>
          </w:rubyBase>
        </w:ruby>
      </w:r>
      <w:r w:rsidRPr="00D948B3">
        <w:rPr>
          <w:rFonts w:ascii="IPA P明朝" w:eastAsia="IPA P明朝" w:hAnsi="IPA P明朝" w:cs="ＭＳ 明朝" w:hint="eastAsia"/>
          <w:sz w:val="28"/>
          <w:szCs w:val="28"/>
        </w:rPr>
        <w:t>なればとてこんな</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ほん</w:t>
            </w:r>
          </w:rt>
          <w:rubyBase>
            <w:r w:rsidR="00F012E2">
              <w:rPr>
                <w:rFonts w:ascii="IPA P明朝" w:eastAsia="IPA P明朝" w:hAnsi="IPA P明朝" w:cs="ＭＳ 明朝"/>
                <w:sz w:val="28"/>
                <w:szCs w:val="28"/>
              </w:rPr>
              <w:t>本</w:t>
            </w:r>
          </w:rubyBase>
        </w:ruby>
      </w:r>
      <w:r w:rsidRPr="00D948B3">
        <w:rPr>
          <w:rFonts w:ascii="IPA P明朝" w:eastAsia="IPA P明朝" w:hAnsi="IPA P明朝" w:cs="ＭＳ 明朝" w:hint="eastAsia"/>
          <w:sz w:val="28"/>
          <w:szCs w:val="28"/>
        </w:rPr>
        <w:t>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しゅっぱん</w:t>
            </w:r>
          </w:rt>
          <w:rubyBase>
            <w:r w:rsidR="00F012E2">
              <w:rPr>
                <w:rFonts w:ascii="IPA P明朝" w:eastAsia="IPA P明朝" w:hAnsi="IPA P明朝" w:cs="ＭＳ 明朝"/>
                <w:sz w:val="28"/>
                <w:szCs w:val="28"/>
              </w:rPr>
              <w:t>出版</w:t>
            </w:r>
          </w:rubyBase>
        </w:ruby>
      </w:r>
      <w:r w:rsidRPr="00D948B3">
        <w:rPr>
          <w:rFonts w:ascii="IPA P明朝" w:eastAsia="IPA P明朝" w:hAnsi="IPA P明朝" w:cs="ＭＳ 明朝" w:hint="eastAsia"/>
          <w:sz w:val="28"/>
          <w:szCs w:val="28"/>
        </w:rPr>
        <w:t>し</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じこ</w:t>
            </w:r>
          </w:rt>
          <w:rubyBase>
            <w:r w:rsidR="00F012E2">
              <w:rPr>
                <w:rFonts w:ascii="IPA P明朝" w:eastAsia="IPA P明朝" w:hAnsi="IPA P明朝" w:cs="ＭＳ 明朝"/>
                <w:sz w:val="28"/>
                <w:szCs w:val="28"/>
              </w:rPr>
              <w:t>自己</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きょうあい</w:t>
            </w:r>
          </w:rt>
          <w:rubyBase>
            <w:r w:rsidR="00F012E2">
              <w:rPr>
                <w:rFonts w:ascii="IPA P明朝" w:eastAsia="IPA P明朝" w:hAnsi="IPA P明朝" w:cs="ＭＳ 明朝"/>
                <w:sz w:val="28"/>
                <w:szCs w:val="28"/>
              </w:rPr>
              <w:t>狭隘</w:t>
            </w:r>
          </w:rubyBase>
        </w:ruby>
      </w:r>
      <w:r w:rsidRPr="00D948B3">
        <w:rPr>
          <w:rFonts w:ascii="IPA P明朝" w:eastAsia="IPA P明朝" w:hAnsi="IPA P明朝" w:cs="ＭＳ 明朝" w:hint="eastAsia"/>
          <w:sz w:val="28"/>
          <w:szCs w:val="28"/>
        </w:rPr>
        <w:t>なる</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しゅみ</w:t>
            </w:r>
          </w:rt>
          <w:rubyBase>
            <w:r w:rsidR="00F012E2">
              <w:rPr>
                <w:rFonts w:ascii="IPA P明朝" w:eastAsia="IPA P明朝" w:hAnsi="IPA P明朝" w:cs="ＭＳ 明朝"/>
                <w:sz w:val="28"/>
                <w:szCs w:val="28"/>
              </w:rPr>
              <w:t>趣味</w:t>
            </w:r>
          </w:rubyBase>
        </w:ruby>
      </w:r>
      <w:r w:rsidR="00A108FE" w:rsidRPr="00D948B3">
        <w:rPr>
          <w:rFonts w:ascii="IPA P明朝" w:eastAsia="IPA P明朝" w:hAnsi="IPA P明朝" w:cs="ＭＳ 明朝" w:hint="eastAsia"/>
          <w:sz w:val="28"/>
          <w:szCs w:val="28"/>
        </w:rPr>
        <w:t>を</w:t>
      </w:r>
      <w:r w:rsidRPr="00D948B3">
        <w:rPr>
          <w:rFonts w:ascii="IPA P明朝" w:eastAsia="IPA P明朝" w:hAnsi="IPA P明朝" w:cs="ＭＳ 明朝" w:hint="eastAsia"/>
          <w:sz w:val="28"/>
          <w:szCs w:val="28"/>
        </w:rPr>
        <w:t>以て</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たにん</w:t>
            </w:r>
          </w:rt>
          <w:rubyBase>
            <w:r w:rsidR="00F012E2">
              <w:rPr>
                <w:rFonts w:ascii="IPA P明朝" w:eastAsia="IPA P明朝" w:hAnsi="IPA P明朝" w:cs="ＭＳ 明朝"/>
                <w:sz w:val="28"/>
                <w:szCs w:val="28"/>
              </w:rPr>
              <w:t>他人</w:t>
            </w:r>
          </w:rubyBase>
        </w:ruby>
      </w:r>
      <w:r w:rsidR="00A108FE"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w:t>
            </w:r>
          </w:rt>
          <w:rubyBase>
            <w:r w:rsidR="00F012E2">
              <w:rPr>
                <w:rFonts w:ascii="IPA P明朝" w:eastAsia="IPA P明朝" w:hAnsi="IPA P明朝" w:cs="ＭＳ 明朝"/>
                <w:sz w:val="28"/>
                <w:szCs w:val="28"/>
              </w:rPr>
              <w:t>強</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w:t>
            </w:r>
          </w:rt>
          <w:rubyBase>
            <w:r w:rsidR="00F012E2">
              <w:rPr>
                <w:rFonts w:ascii="IPA P明朝" w:eastAsia="IPA P明朝" w:hAnsi="IPA P明朝" w:cs="ＭＳ 明朝"/>
                <w:sz w:val="28"/>
                <w:szCs w:val="28"/>
              </w:rPr>
              <w:t>ひ</w:t>
            </w:r>
          </w:rubyBase>
        </w:ruby>
      </w:r>
      <w:r w:rsidR="00A108FE" w:rsidRPr="00D948B3">
        <w:rPr>
          <w:rFonts w:ascii="IPA P明朝" w:eastAsia="IPA P明朝" w:hAnsi="IPA P明朝" w:cs="ＭＳ 明朝" w:hint="eastAsia"/>
          <w:sz w:val="28"/>
          <w:szCs w:val="28"/>
        </w:rPr>
        <w:t>んとする</w:t>
      </w:r>
      <w:r w:rsidRPr="00D948B3">
        <w:rPr>
          <w:rFonts w:ascii="IPA P明朝" w:eastAsia="IPA P明朝" w:hAnsi="IPA P明朝" w:cs="ＭＳ 明朝" w:hint="eastAsia"/>
          <w:sz w:val="28"/>
          <w:szCs w:val="28"/>
        </w:rPr>
        <w:t>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ぶさほう</w:t>
            </w:r>
          </w:rt>
          <w:rubyBase>
            <w:r w:rsidR="00F012E2">
              <w:rPr>
                <w:rFonts w:ascii="IPA P明朝" w:eastAsia="IPA P明朝" w:hAnsi="IPA P明朝" w:cs="ＭＳ 明朝"/>
                <w:sz w:val="28"/>
                <w:szCs w:val="28"/>
              </w:rPr>
              <w:t>無作法</w:t>
            </w:r>
          </w:rubyBase>
        </w:ruby>
      </w:r>
      <w:r w:rsidR="00A108FE"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しわざ</w:t>
            </w:r>
          </w:rt>
          <w:rubyBase>
            <w:r w:rsidR="00F012E2">
              <w:rPr>
                <w:rFonts w:ascii="IPA P明朝" w:eastAsia="IPA P明朝" w:hAnsi="IPA P明朝" w:cs="ＭＳ 明朝"/>
                <w:sz w:val="28"/>
                <w:szCs w:val="28"/>
              </w:rPr>
              <w:t>仕業</w:t>
            </w:r>
          </w:rubyBase>
        </w:ruby>
      </w:r>
      <w:r w:rsidR="00A108FE" w:rsidRPr="00D948B3">
        <w:rPr>
          <w:rFonts w:ascii="IPA P明朝" w:eastAsia="IPA P明朝" w:hAnsi="IPA P明朝" w:cs="ＭＳ 明朝" w:hint="eastAsia"/>
          <w:sz w:val="28"/>
          <w:szCs w:val="28"/>
        </w:rPr>
        <w:t>なりと云う人</w:t>
      </w:r>
      <w:r w:rsidR="00F87651" w:rsidRPr="00D948B3">
        <w:rPr>
          <w:rFonts w:ascii="IPA P明朝" w:eastAsia="IPA P明朝" w:hAnsi="IPA P明朝" w:cs="ＭＳ 明朝" w:hint="eastAsia"/>
          <w:sz w:val="28"/>
          <w:szCs w:val="28"/>
        </w:rPr>
        <w:t>あ</w:t>
      </w:r>
      <w:r w:rsidRPr="00D948B3">
        <w:rPr>
          <w:rFonts w:ascii="IPA P明朝" w:eastAsia="IPA P明朝" w:hAnsi="IPA P明朝" w:cs="ＭＳ 明朝" w:hint="eastAsia"/>
          <w:sz w:val="28"/>
          <w:szCs w:val="28"/>
        </w:rPr>
        <w:t>ら</w:t>
      </w:r>
      <w:r w:rsidRPr="00D948B3">
        <w:rPr>
          <w:rFonts w:ascii="IPA P明朝" w:eastAsia="IPA P明朝" w:hAnsi="IPA P明朝" w:cs="ＭＳ 明朝" w:hint="eastAsia"/>
          <w:sz w:val="28"/>
          <w:szCs w:val="28"/>
        </w:rPr>
        <w:lastRenderedPageBreak/>
        <w:t>ざれど</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あえ</w:t>
            </w:r>
          </w:rt>
          <w:rubyBase>
            <w:r w:rsidR="00F012E2">
              <w:rPr>
                <w:rFonts w:ascii="IPA P明朝" w:eastAsia="IPA P明朝" w:hAnsi="IPA P明朝" w:cs="ＭＳ 明朝"/>
                <w:sz w:val="28"/>
                <w:szCs w:val="28"/>
              </w:rPr>
              <w:t>敢</w:t>
            </w:r>
          </w:rubyBase>
        </w:ruby>
      </w:r>
      <w:r w:rsidRPr="00D948B3">
        <w:rPr>
          <w:rFonts w:ascii="IPA P明朝" w:eastAsia="IPA P明朝" w:hAnsi="IPA P明朝" w:cs="ＭＳ 明朝" w:hint="eastAsia"/>
          <w:sz w:val="28"/>
          <w:szCs w:val="28"/>
        </w:rPr>
        <w:t>て</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こた</w:t>
            </w:r>
          </w:rt>
          <w:rubyBase>
            <w:r w:rsidR="00F012E2">
              <w:rPr>
                <w:rFonts w:ascii="IPA P明朝" w:eastAsia="IPA P明朝" w:hAnsi="IPA P明朝" w:cs="ＭＳ 明朝"/>
                <w:sz w:val="28"/>
                <w:szCs w:val="28"/>
              </w:rPr>
              <w:t>答</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う</w:t>
            </w:r>
          </w:rt>
          <w:rubyBase>
            <w:r w:rsidR="00F012E2">
              <w:rPr>
                <w:rFonts w:ascii="IPA P明朝" w:eastAsia="IPA P明朝" w:hAnsi="IPA P明朝" w:cs="ＭＳ 明朝"/>
                <w:sz w:val="28"/>
                <w:szCs w:val="28"/>
              </w:rPr>
              <w:t>ふ</w:t>
            </w:r>
          </w:rubyBase>
        </w:ruby>
      </w:r>
      <w:r w:rsidRPr="00D948B3">
        <w:rPr>
          <w:rFonts w:ascii="IPA P明朝" w:eastAsia="IPA P明朝" w:hAnsi="IPA P明朝" w:cs="ＭＳ 明朝" w:hint="eastAsia"/>
          <w:sz w:val="28"/>
          <w:szCs w:val="28"/>
        </w:rPr>
        <w:t>。</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かく</w:t>
            </w:r>
          </w:rt>
          <w:rubyBase>
            <w:r w:rsidR="00F012E2">
              <w:rPr>
                <w:rFonts w:ascii="IPA P明朝" w:eastAsia="IPA P明朝" w:hAnsi="IPA P明朝" w:cs="ＭＳ 明朝"/>
                <w:sz w:val="28"/>
                <w:szCs w:val="28"/>
              </w:rPr>
              <w:t>斯</w:t>
            </w:r>
          </w:rubyBase>
        </w:ruby>
      </w:r>
      <w:r w:rsidRPr="00D948B3">
        <w:rPr>
          <w:rFonts w:ascii="IPA P明朝" w:eastAsia="IPA P明朝" w:hAnsi="IPA P明朝" w:cs="ＭＳ 明朝" w:hint="eastAsia"/>
          <w:sz w:val="28"/>
          <w:szCs w:val="28"/>
        </w:rPr>
        <w:t>る</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はなし</w:t>
            </w:r>
          </w:rt>
          <w:rubyBase>
            <w:r w:rsidR="00F012E2">
              <w:rPr>
                <w:rFonts w:ascii="IPA P明朝" w:eastAsia="IPA P明朝" w:hAnsi="IPA P明朝" w:cs="ＭＳ 明朝"/>
                <w:sz w:val="28"/>
                <w:szCs w:val="28"/>
              </w:rPr>
              <w:t>話</w:t>
            </w:r>
          </w:rubyBase>
        </w:ruby>
      </w:r>
      <w:r w:rsidRPr="00D948B3">
        <w:rPr>
          <w:rFonts w:ascii="IPA P明朝" w:eastAsia="IPA P明朝" w:hAnsi="IPA P明朝" w:cs="ＭＳ 明朝" w:hint="eastAsia"/>
          <w:sz w:val="28"/>
          <w:szCs w:val="28"/>
        </w:rPr>
        <w:t>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きき</w:t>
            </w:r>
          </w:rt>
          <w:rubyBase>
            <w:r w:rsidR="00F012E2">
              <w:rPr>
                <w:rFonts w:ascii="IPA P明朝" w:eastAsia="IPA P明朝" w:hAnsi="IPA P明朝" w:cs="ＭＳ 明朝"/>
                <w:sz w:val="28"/>
                <w:szCs w:val="28"/>
              </w:rPr>
              <w:t>聞き</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かく</w:t>
            </w:r>
          </w:rt>
          <w:rubyBase>
            <w:r w:rsidR="00F012E2">
              <w:rPr>
                <w:rFonts w:ascii="IPA P明朝" w:eastAsia="IPA P明朝" w:hAnsi="IPA P明朝" w:cs="ＭＳ 明朝"/>
                <w:sz w:val="28"/>
                <w:szCs w:val="28"/>
              </w:rPr>
              <w:t>斯</w:t>
            </w:r>
          </w:rubyBase>
        </w:ruby>
      </w:r>
      <w:r w:rsidRPr="00D948B3">
        <w:rPr>
          <w:rFonts w:ascii="IPA P明朝" w:eastAsia="IPA P明朝" w:hAnsi="IPA P明朝" w:cs="ＭＳ 明朝" w:hint="eastAsia"/>
          <w:sz w:val="28"/>
          <w:szCs w:val="28"/>
        </w:rPr>
        <w:t>る</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ところ</w:t>
            </w:r>
          </w:rt>
          <w:rubyBase>
            <w:r w:rsidR="00F012E2">
              <w:rPr>
                <w:rFonts w:ascii="IPA P明朝" w:eastAsia="IPA P明朝" w:hAnsi="IPA P明朝" w:cs="ＭＳ 明朝"/>
                <w:sz w:val="28"/>
                <w:szCs w:val="28"/>
              </w:rPr>
              <w:t>處</w:t>
            </w:r>
          </w:rubyBase>
        </w:ruby>
      </w:r>
      <w:r w:rsidRPr="00D948B3">
        <w:rPr>
          <w:rFonts w:ascii="IPA P明朝" w:eastAsia="IPA P明朝" w:hAnsi="IPA P明朝" w:cs="ＭＳ 明朝" w:hint="eastAsia"/>
          <w:sz w:val="28"/>
          <w:szCs w:val="28"/>
        </w:rPr>
        <w:t>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みて</w:t>
            </w:r>
          </w:rt>
          <w:rubyBase>
            <w:r w:rsidR="00F012E2">
              <w:rPr>
                <w:rFonts w:ascii="IPA P明朝" w:eastAsia="IPA P明朝" w:hAnsi="IPA P明朝" w:cs="ＭＳ 明朝"/>
                <w:sz w:val="28"/>
                <w:szCs w:val="28"/>
              </w:rPr>
              <w:t>見て</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らい</w:t>
            </w:r>
          </w:rt>
          <w:rubyBase>
            <w:r w:rsidR="00F012E2">
              <w:rPr>
                <w:rFonts w:ascii="IPA P明朝" w:eastAsia="IPA P明朝" w:hAnsi="IPA P明朝" w:cs="ＭＳ 明朝"/>
                <w:sz w:val="28"/>
                <w:szCs w:val="28"/>
              </w:rPr>
              <w:t>來</w:t>
            </w:r>
          </w:rubyBase>
        </w:ruby>
      </w:r>
      <w:r w:rsidRPr="00D948B3">
        <w:rPr>
          <w:rFonts w:ascii="IPA P明朝" w:eastAsia="IPA P明朝" w:hAnsi="IPA P明朝" w:cs="ＭＳ 明朝" w:hint="eastAsia"/>
          <w:sz w:val="28"/>
          <w:szCs w:val="28"/>
        </w:rPr>
        <w:t>て</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のち</w:t>
            </w:r>
          </w:rt>
          <w:rubyBase>
            <w:r w:rsidR="00F012E2">
              <w:rPr>
                <w:rFonts w:ascii="IPA P明朝" w:eastAsia="IPA P明朝" w:hAnsi="IPA P明朝" w:cs="ＭＳ 明朝"/>
                <w:sz w:val="28"/>
                <w:szCs w:val="28"/>
              </w:rPr>
              <w:t>後</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これ</w:t>
            </w:r>
          </w:rt>
          <w:rubyBase>
            <w:r w:rsidR="00F012E2">
              <w:rPr>
                <w:rFonts w:ascii="IPA P明朝" w:eastAsia="IPA P明朝" w:hAnsi="IPA P明朝" w:cs="ＭＳ 明朝"/>
                <w:sz w:val="28"/>
                <w:szCs w:val="28"/>
              </w:rPr>
              <w:t>之</w:t>
            </w:r>
          </w:rubyBase>
        </w:ruby>
      </w:r>
      <w:r w:rsidRPr="00D948B3">
        <w:rPr>
          <w:rFonts w:ascii="IPA P明朝" w:eastAsia="IPA P明朝" w:hAnsi="IPA P明朝" w:cs="ＭＳ 明朝" w:hint="eastAsia"/>
          <w:sz w:val="28"/>
          <w:szCs w:val="28"/>
        </w:rPr>
        <w:t>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ひと</w:t>
            </w:r>
          </w:rt>
          <w:rubyBase>
            <w:r w:rsidR="00F012E2">
              <w:rPr>
                <w:rFonts w:ascii="IPA P明朝" w:eastAsia="IPA P明朝" w:hAnsi="IPA P明朝" w:cs="ＭＳ 明朝"/>
                <w:sz w:val="28"/>
                <w:szCs w:val="28"/>
              </w:rPr>
              <w:t>人</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かた</w:t>
            </w:r>
          </w:rt>
          <w:rubyBase>
            <w:r w:rsidR="00F012E2">
              <w:rPr>
                <w:rFonts w:ascii="IPA P明朝" w:eastAsia="IPA P明朝" w:hAnsi="IPA P明朝" w:cs="ＭＳ 明朝"/>
                <w:sz w:val="28"/>
                <w:szCs w:val="28"/>
              </w:rPr>
              <w:t>語</w:t>
            </w:r>
          </w:rubyBase>
        </w:ruby>
      </w:r>
      <w:r w:rsidRPr="00D948B3">
        <w:rPr>
          <w:rFonts w:ascii="IPA P明朝" w:eastAsia="IPA P明朝" w:hAnsi="IPA P明朝" w:cs="ＭＳ 明朝" w:hint="eastAsia"/>
          <w:sz w:val="28"/>
          <w:szCs w:val="28"/>
        </w:rPr>
        <w:t>りたがらざる</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もの</w:t>
            </w:r>
          </w:rt>
          <w:rubyBase>
            <w:r w:rsidR="00F012E2">
              <w:rPr>
                <w:rFonts w:ascii="IPA P明朝" w:eastAsia="IPA P明朝" w:hAnsi="IPA P明朝" w:cs="ＭＳ 明朝"/>
                <w:sz w:val="28"/>
                <w:szCs w:val="28"/>
              </w:rPr>
              <w:t>者</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w:t>
            </w:r>
          </w:rt>
          <w:rubyBase>
            <w:r w:rsidR="00F012E2">
              <w:rPr>
                <w:rFonts w:ascii="IPA P明朝" w:eastAsia="IPA P明朝" w:hAnsi="IPA P明朝" w:cs="ＭＳ 明朝"/>
                <w:sz w:val="28"/>
                <w:szCs w:val="28"/>
              </w:rPr>
              <w:t>果</w:t>
            </w:r>
          </w:rubyBase>
        </w:ruby>
      </w:r>
      <w:r w:rsidRPr="00D948B3">
        <w:rPr>
          <w:rFonts w:ascii="IPA P明朝" w:eastAsia="IPA P明朝" w:hAnsi="IPA P明朝" w:cs="ＭＳ 明朝" w:hint="eastAsia"/>
          <w:sz w:val="28"/>
          <w:szCs w:val="28"/>
        </w:rPr>
        <w:t>たして</w:t>
      </w:r>
      <w:r w:rsidR="00A108FE" w:rsidRPr="00D948B3">
        <w:rPr>
          <w:rFonts w:ascii="IPA P明朝" w:eastAsia="IPA P明朝" w:hAnsi="IPA P明朝" w:cs="ＭＳ 明朝" w:hint="eastAsia"/>
          <w:sz w:val="28"/>
          <w:szCs w:val="28"/>
        </w:rPr>
        <w:t>ありや。</w:t>
      </w:r>
      <w:r w:rsidR="007E3904" w:rsidRPr="00D948B3">
        <w:rPr>
          <w:rFonts w:ascii="IPA P明朝" w:eastAsia="IPA P明朝" w:hAnsi="IPA P明朝" w:cs="ＭＳ 明朝"/>
          <w:sz w:val="28"/>
          <w:szCs w:val="28"/>
        </w:rPr>
        <w:ruby>
          <w:rubyPr>
            <w:rubyAlign w:val="distributeSpace"/>
            <w:hps w:val="14"/>
            <w:hpsRaise w:val="26"/>
            <w:hpsBaseText w:val="28"/>
            <w:lid w:val="ja-JP"/>
          </w:rubyPr>
          <w:rt>
            <w:r w:rsidR="007E3904" w:rsidRPr="00D948B3">
              <w:rPr>
                <w:rFonts w:ascii="IPA P明朝" w:eastAsia="IPA P明朝" w:hAnsi="IPA P明朝" w:cs="ＭＳ 明朝"/>
                <w:sz w:val="14"/>
                <w:szCs w:val="28"/>
              </w:rPr>
              <w:t>そのよう</w:t>
            </w:r>
          </w:rt>
          <w:rubyBase>
            <w:r w:rsidR="007E3904" w:rsidRPr="00D948B3">
              <w:rPr>
                <w:rFonts w:ascii="IPA P明朝" w:eastAsia="IPA P明朝" w:hAnsi="IPA P明朝" w:cs="ＭＳ 明朝"/>
                <w:sz w:val="28"/>
                <w:szCs w:val="28"/>
              </w:rPr>
              <w:t>其様</w:t>
            </w:r>
          </w:rubyBase>
        </w:ruby>
      </w:r>
      <w:r w:rsidR="00A108FE" w:rsidRPr="00D948B3">
        <w:rPr>
          <w:rFonts w:ascii="IPA P明朝" w:eastAsia="IPA P明朝" w:hAnsi="IPA P明朝" w:cs="ＭＳ 明朝" w:hint="eastAsia"/>
          <w:sz w:val="28"/>
          <w:szCs w:val="28"/>
        </w:rPr>
        <w:t>な</w:t>
      </w:r>
      <w:r w:rsidR="007E3904" w:rsidRPr="00D948B3">
        <w:rPr>
          <w:rFonts w:ascii="IPA P明朝" w:eastAsia="IPA P明朝" w:hAnsi="IPA P明朝" w:cs="ＭＳ 明朝"/>
          <w:sz w:val="28"/>
          <w:szCs w:val="28"/>
        </w:rPr>
        <w:ruby>
          <w:rubyPr>
            <w:rubyAlign w:val="distributeSpace"/>
            <w:hps w:val="14"/>
            <w:hpsRaise w:val="26"/>
            <w:hpsBaseText w:val="28"/>
            <w:lid w:val="ja-JP"/>
          </w:rubyPr>
          <w:rt>
            <w:r w:rsidR="007E3904" w:rsidRPr="00D948B3">
              <w:rPr>
                <w:rFonts w:ascii="IPA P明朝" w:eastAsia="IPA P明朝" w:hAnsi="IPA P明朝" w:cs="ＭＳ 明朝"/>
                <w:sz w:val="14"/>
                <w:szCs w:val="28"/>
              </w:rPr>
              <w:t>ちんもく</w:t>
            </w:r>
          </w:rt>
          <w:rubyBase>
            <w:r w:rsidR="007E3904" w:rsidRPr="00D948B3">
              <w:rPr>
                <w:rFonts w:ascii="IPA P明朝" w:eastAsia="IPA P明朝" w:hAnsi="IPA P明朝" w:cs="ＭＳ 明朝"/>
                <w:sz w:val="28"/>
                <w:szCs w:val="28"/>
              </w:rPr>
              <w:t>沈黙</w:t>
            </w:r>
          </w:rubyBase>
        </w:ruby>
      </w:r>
      <w:r w:rsidR="00D45594" w:rsidRPr="00D948B3">
        <w:rPr>
          <w:rFonts w:ascii="IPA P明朝" w:eastAsia="IPA P明朝" w:hAnsi="IPA P明朝" w:cs="ＭＳ 明朝" w:hint="eastAsia"/>
          <w:sz w:val="28"/>
          <w:szCs w:val="28"/>
        </w:rPr>
        <w:t>にして</w:t>
      </w:r>
      <w:r w:rsidR="007E3904" w:rsidRPr="00D948B3">
        <w:rPr>
          <w:rFonts w:ascii="IPA P明朝" w:eastAsia="IPA P明朝" w:hAnsi="IPA P明朝" w:cs="ＭＳ 明朝"/>
          <w:sz w:val="28"/>
          <w:szCs w:val="28"/>
        </w:rPr>
        <w:ruby>
          <w:rubyPr>
            <w:rubyAlign w:val="distributeSpace"/>
            <w:hps w:val="14"/>
            <w:hpsRaise w:val="26"/>
            <w:hpsBaseText w:val="28"/>
            <w:lid w:val="ja-JP"/>
          </w:rubyPr>
          <w:rt>
            <w:r w:rsidR="007E3904" w:rsidRPr="00D948B3">
              <w:rPr>
                <w:rFonts w:ascii="IPA P明朝" w:eastAsia="IPA P明朝" w:hAnsi="IPA P明朝" w:cs="ＭＳ 明朝"/>
                <w:sz w:val="14"/>
                <w:szCs w:val="28"/>
              </w:rPr>
              <w:t>か</w:t>
            </w:r>
          </w:rt>
          <w:rubyBase>
            <w:r w:rsidR="007E3904" w:rsidRPr="00D948B3">
              <w:rPr>
                <w:rFonts w:ascii="IPA P明朝" w:eastAsia="IPA P明朝" w:hAnsi="IPA P明朝" w:cs="ＭＳ 明朝"/>
                <w:sz w:val="28"/>
                <w:szCs w:val="28"/>
              </w:rPr>
              <w:t>且</w:t>
            </w:r>
          </w:rubyBase>
        </w:ruby>
      </w:r>
      <w:r w:rsidR="00D45594" w:rsidRPr="00D948B3">
        <w:rPr>
          <w:rFonts w:ascii="IPA P明朝" w:eastAsia="IPA P明朝" w:hAnsi="IPA P明朝" w:cs="ＭＳ 明朝" w:hint="eastAsia"/>
          <w:sz w:val="28"/>
          <w:szCs w:val="28"/>
        </w:rPr>
        <w:t>つ</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つつしみ</w:t>
            </w:r>
          </w:rt>
          <w:rubyBase>
            <w:r w:rsidR="00F012E2">
              <w:rPr>
                <w:rFonts w:ascii="IPA P明朝" w:eastAsia="IPA P明朝" w:hAnsi="IPA P明朝" w:cs="ＭＳ 明朝"/>
                <w:sz w:val="28"/>
                <w:szCs w:val="28"/>
              </w:rPr>
              <w:t>愼</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ぶか</w:t>
            </w:r>
          </w:rt>
          <w:rubyBase>
            <w:r w:rsidR="00F012E2">
              <w:rPr>
                <w:rFonts w:ascii="IPA P明朝" w:eastAsia="IPA P明朝" w:hAnsi="IPA P明朝" w:cs="ＭＳ 明朝"/>
                <w:sz w:val="28"/>
                <w:szCs w:val="28"/>
              </w:rPr>
              <w:t>深</w:t>
            </w:r>
          </w:rubyBase>
        </w:ruby>
      </w:r>
      <w:r w:rsidRPr="00D948B3">
        <w:rPr>
          <w:rFonts w:ascii="IPA P明朝" w:eastAsia="IPA P明朝" w:hAnsi="IPA P明朝" w:cs="ＭＳ 明朝" w:hint="eastAsia"/>
          <w:sz w:val="28"/>
          <w:szCs w:val="28"/>
        </w:rPr>
        <w:t>き</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ひと</w:t>
            </w:r>
          </w:rt>
          <w:rubyBase>
            <w:r w:rsidR="00F012E2">
              <w:rPr>
                <w:rFonts w:ascii="IPA P明朝" w:eastAsia="IPA P明朝" w:hAnsi="IPA P明朝" w:cs="ＭＳ 明朝"/>
                <w:sz w:val="28"/>
                <w:szCs w:val="28"/>
              </w:rPr>
              <w:t>人</w:t>
            </w:r>
          </w:rubyBase>
        </w:ruby>
      </w:r>
      <w:r w:rsidRPr="00D948B3">
        <w:rPr>
          <w:rFonts w:ascii="IPA P明朝" w:eastAsia="IPA P明朝" w:hAnsi="IPA P明朝" w:cs="ＭＳ 明朝" w:hint="eastAsia"/>
          <w:sz w:val="28"/>
          <w:szCs w:val="28"/>
        </w:rPr>
        <w:t>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すくなく</w:t>
            </w:r>
          </w:rt>
          <w:rubyBase>
            <w:r w:rsidR="00F012E2">
              <w:rPr>
                <w:rFonts w:ascii="IPA P明朝" w:eastAsia="IPA P明朝" w:hAnsi="IPA P明朝" w:cs="ＭＳ 明朝"/>
                <w:sz w:val="28"/>
                <w:szCs w:val="28"/>
              </w:rPr>
              <w:t>少なく</w:t>
            </w:r>
          </w:rubyBase>
        </w:ruby>
      </w:r>
      <w:r w:rsidRPr="00D948B3">
        <w:rPr>
          <w:rFonts w:ascii="IPA P明朝" w:eastAsia="IPA P明朝" w:hAnsi="IPA P明朝" w:cs="ＭＳ 明朝" w:hint="eastAsia"/>
          <w:sz w:val="28"/>
          <w:szCs w:val="28"/>
        </w:rPr>
        <w:t>も</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じぶん</w:t>
            </w:r>
          </w:rt>
          <w:rubyBase>
            <w:r w:rsidR="00F012E2">
              <w:rPr>
                <w:rFonts w:ascii="IPA P明朝" w:eastAsia="IPA P明朝" w:hAnsi="IPA P明朝" w:cs="ＭＳ 明朝"/>
                <w:sz w:val="28"/>
                <w:szCs w:val="28"/>
              </w:rPr>
              <w:t>自分</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ゆうじん</w:t>
            </w:r>
          </w:rt>
          <w:rubyBase>
            <w:r w:rsidR="00F012E2">
              <w:rPr>
                <w:rFonts w:ascii="IPA P明朝" w:eastAsia="IPA P明朝" w:hAnsi="IPA P明朝" w:cs="ＭＳ 明朝"/>
                <w:sz w:val="28"/>
                <w:szCs w:val="28"/>
              </w:rPr>
              <w:t>友人</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なか</w:t>
            </w:r>
          </w:rt>
          <w:rubyBase>
            <w:r w:rsidR="00F012E2">
              <w:rPr>
                <w:rFonts w:ascii="IPA P明朝" w:eastAsia="IPA P明朝" w:hAnsi="IPA P明朝" w:cs="ＭＳ 明朝"/>
                <w:sz w:val="28"/>
                <w:szCs w:val="28"/>
              </w:rPr>
              <w:t>中</w:t>
            </w:r>
          </w:rubyBase>
        </w:ruby>
      </w:r>
      <w:r w:rsidRPr="00D948B3">
        <w:rPr>
          <w:rFonts w:ascii="IPA P明朝" w:eastAsia="IPA P明朝" w:hAnsi="IPA P明朝" w:cs="ＭＳ 明朝" w:hint="eastAsia"/>
          <w:sz w:val="28"/>
          <w:szCs w:val="28"/>
        </w:rPr>
        <w:t>にはある</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こと</w:t>
            </w:r>
          </w:rt>
          <w:rubyBase>
            <w:r w:rsidR="00F012E2">
              <w:rPr>
                <w:rFonts w:ascii="IPA P明朝" w:eastAsia="IPA P明朝" w:hAnsi="IPA P明朝" w:cs="ＭＳ 明朝"/>
                <w:sz w:val="28"/>
                <w:szCs w:val="28"/>
              </w:rPr>
              <w:t>事</w:t>
            </w:r>
          </w:rubyBase>
        </w:ruby>
      </w:r>
      <w:r w:rsidRPr="00D948B3">
        <w:rPr>
          <w:rFonts w:ascii="IPA P明朝" w:eastAsia="IPA P明朝" w:hAnsi="IPA P明朝" w:cs="ＭＳ 明朝" w:hint="eastAsia"/>
          <w:sz w:val="28"/>
          <w:szCs w:val="28"/>
        </w:rPr>
        <w:t>なし。</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いわん</w:t>
            </w:r>
          </w:rt>
          <w:rubyBase>
            <w:r w:rsidR="00F012E2">
              <w:rPr>
                <w:rFonts w:ascii="IPA P明朝" w:eastAsia="IPA P明朝" w:hAnsi="IPA P明朝" w:cs="ＭＳ 明朝"/>
                <w:sz w:val="28"/>
                <w:szCs w:val="28"/>
              </w:rPr>
              <w:t>況</w:t>
            </w:r>
          </w:rubyBase>
        </w:ruby>
      </w:r>
      <w:r w:rsidRPr="00D948B3">
        <w:rPr>
          <w:rFonts w:ascii="IPA P明朝" w:eastAsia="IPA P明朝" w:hAnsi="IPA P明朝" w:cs="ＭＳ 明朝" w:hint="eastAsia"/>
          <w:sz w:val="28"/>
          <w:szCs w:val="28"/>
        </w:rPr>
        <w:t>や</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わ</w:t>
            </w:r>
          </w:rt>
          <w:rubyBase>
            <w:r w:rsidR="00F012E2">
              <w:rPr>
                <w:rFonts w:ascii="IPA P明朝" w:eastAsia="IPA P明朝" w:hAnsi="IPA P明朝" w:cs="ＭＳ 明朝"/>
                <w:sz w:val="28"/>
                <w:szCs w:val="28"/>
              </w:rPr>
              <w:t>我</w:t>
            </w:r>
          </w:rubyBase>
        </w:ruby>
      </w:r>
      <w:r w:rsidRPr="00D948B3">
        <w:rPr>
          <w:rFonts w:ascii="IPA P明朝" w:eastAsia="IPA P明朝" w:hAnsi="IPA P明朝" w:cs="ＭＳ 明朝" w:hint="eastAsia"/>
          <w:sz w:val="28"/>
          <w:szCs w:val="28"/>
        </w:rPr>
        <w:t>が</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きゅうひゃくねんまえ</w:t>
            </w:r>
          </w:rt>
          <w:rubyBase>
            <w:r w:rsidR="00F012E2">
              <w:rPr>
                <w:rFonts w:ascii="IPA P明朝" w:eastAsia="IPA P明朝" w:hAnsi="IPA P明朝" w:cs="ＭＳ 明朝"/>
                <w:sz w:val="28"/>
                <w:szCs w:val="28"/>
              </w:rPr>
              <w:t>九百年前</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せんぱい</w:t>
            </w:r>
          </w:rt>
          <w:rubyBase>
            <w:r w:rsidR="00F012E2">
              <w:rPr>
                <w:rFonts w:ascii="IPA P明朝" w:eastAsia="IPA P明朝" w:hAnsi="IPA P明朝" w:cs="ＭＳ 明朝"/>
                <w:sz w:val="28"/>
                <w:szCs w:val="28"/>
              </w:rPr>
              <w:t>先輩</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こんじゃく</w:t>
            </w:r>
          </w:rt>
          <w:rubyBase>
            <w:r w:rsidR="00F012E2">
              <w:rPr>
                <w:rFonts w:ascii="IPA P明朝" w:eastAsia="IPA P明朝" w:hAnsi="IPA P明朝" w:cs="ＭＳ 明朝"/>
                <w:sz w:val="28"/>
                <w:szCs w:val="28"/>
              </w:rPr>
              <w:t>今昔</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ものがたり</w:t>
            </w:r>
          </w:rt>
          <w:rubyBase>
            <w:r w:rsidR="00F012E2">
              <w:rPr>
                <w:rFonts w:ascii="IPA P明朝" w:eastAsia="IPA P明朝" w:hAnsi="IPA P明朝" w:cs="ＭＳ 明朝"/>
                <w:sz w:val="28"/>
                <w:szCs w:val="28"/>
              </w:rPr>
              <w:t>物語</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ごと</w:t>
            </w:r>
          </w:rt>
          <w:rubyBase>
            <w:r w:rsidR="00F012E2">
              <w:rPr>
                <w:rFonts w:ascii="IPA P明朝" w:eastAsia="IPA P明朝" w:hAnsi="IPA P明朝" w:cs="ＭＳ 明朝"/>
                <w:sz w:val="28"/>
                <w:szCs w:val="28"/>
              </w:rPr>
              <w:t>如</w:t>
            </w:r>
          </w:rubyBase>
        </w:ruby>
      </w:r>
      <w:r w:rsidRPr="00D948B3">
        <w:rPr>
          <w:rFonts w:ascii="IPA P明朝" w:eastAsia="IPA P明朝" w:hAnsi="IPA P明朝" w:cs="ＭＳ 明朝" w:hint="eastAsia"/>
          <w:sz w:val="28"/>
          <w:szCs w:val="28"/>
        </w:rPr>
        <w:t>き</w:t>
      </w:r>
      <w:r w:rsidR="00262DBE" w:rsidRPr="00D948B3">
        <w:rPr>
          <w:rFonts w:ascii="IPA P明朝" w:eastAsia="IPA P明朝" w:hAnsi="IPA P明朝" w:cs="ＭＳ 明朝" w:hint="eastAsia"/>
          <w:sz w:val="28"/>
          <w:szCs w:val="28"/>
        </w:rPr>
        <w:t>は</w:t>
      </w:r>
      <w:r w:rsidR="00262DBE" w:rsidRPr="00D948B3">
        <w:rPr>
          <w:rFonts w:ascii="IPA P明朝" w:eastAsia="IPA P明朝" w:hAnsi="IPA P明朝" w:cs="ＭＳ 明朝"/>
          <w:sz w:val="28"/>
          <w:szCs w:val="28"/>
        </w:rPr>
        <w:ruby>
          <w:rubyPr>
            <w:rubyAlign w:val="distributeSpace"/>
            <w:hps w:val="14"/>
            <w:hpsRaise w:val="26"/>
            <w:hpsBaseText w:val="28"/>
            <w:lid w:val="ja-JP"/>
          </w:rubyPr>
          <w:rt>
            <w:r w:rsidR="00262DBE" w:rsidRPr="00D948B3">
              <w:rPr>
                <w:rFonts w:ascii="IPA P明朝" w:eastAsia="IPA P明朝" w:hAnsi="IPA P明朝" w:cs="ＭＳ 明朝"/>
                <w:sz w:val="14"/>
                <w:szCs w:val="28"/>
              </w:rPr>
              <w:t>その</w:t>
            </w:r>
          </w:rt>
          <w:rubyBase>
            <w:r w:rsidR="00262DBE" w:rsidRPr="00D948B3">
              <w:rPr>
                <w:rFonts w:ascii="IPA P明朝" w:eastAsia="IPA P明朝" w:hAnsi="IPA P明朝" w:cs="ＭＳ 明朝"/>
                <w:sz w:val="28"/>
                <w:szCs w:val="28"/>
              </w:rPr>
              <w:t>其</w:t>
            </w:r>
          </w:rubyBase>
        </w:ruby>
      </w:r>
      <w:r w:rsidR="00262DBE" w:rsidRPr="00D948B3">
        <w:rPr>
          <w:rFonts w:ascii="IPA P明朝" w:eastAsia="IPA P明朝" w:hAnsi="IPA P明朝" w:cs="ＭＳ 明朝"/>
          <w:sz w:val="28"/>
          <w:szCs w:val="28"/>
        </w:rPr>
        <w:ruby>
          <w:rubyPr>
            <w:rubyAlign w:val="distributeSpace"/>
            <w:hps w:val="14"/>
            <w:hpsRaise w:val="26"/>
            <w:hpsBaseText w:val="28"/>
            <w:lid w:val="ja-JP"/>
          </w:rubyPr>
          <w:rt>
            <w:r w:rsidR="00262DBE" w:rsidRPr="00D948B3">
              <w:rPr>
                <w:rFonts w:ascii="IPA P明朝" w:eastAsia="IPA P明朝" w:hAnsi="IPA P明朝" w:cs="ＭＳ 明朝"/>
                <w:sz w:val="14"/>
                <w:szCs w:val="28"/>
              </w:rPr>
              <w:t>とう</w:t>
            </w:r>
          </w:rt>
          <w:rubyBase>
            <w:r w:rsidR="00262DBE" w:rsidRPr="00D948B3">
              <w:rPr>
                <w:rFonts w:ascii="IPA P明朝" w:eastAsia="IPA P明朝" w:hAnsi="IPA P明朝" w:cs="ＭＳ 明朝"/>
                <w:sz w:val="28"/>
                <w:szCs w:val="28"/>
              </w:rPr>
              <w:t>當</w:t>
            </w:r>
          </w:rubyBase>
        </w:ruby>
      </w:r>
      <w:r w:rsidR="00262DBE" w:rsidRPr="00D948B3">
        <w:rPr>
          <w:rFonts w:ascii="IPA P明朝" w:eastAsia="IPA P明朝" w:hAnsi="IPA P明朝" w:cs="ＭＳ 明朝"/>
          <w:sz w:val="28"/>
          <w:szCs w:val="28"/>
        </w:rPr>
        <w:ruby>
          <w:rubyPr>
            <w:rubyAlign w:val="distributeSpace"/>
            <w:hps w:val="14"/>
            <w:hpsRaise w:val="26"/>
            <w:hpsBaseText w:val="28"/>
            <w:lid w:val="ja-JP"/>
          </w:rubyPr>
          <w:rt>
            <w:r w:rsidR="00262DBE" w:rsidRPr="00D948B3">
              <w:rPr>
                <w:rFonts w:ascii="IPA P明朝" w:eastAsia="IPA P明朝" w:hAnsi="IPA P明朝" w:cs="ＭＳ 明朝"/>
                <w:sz w:val="14"/>
                <w:szCs w:val="28"/>
              </w:rPr>
              <w:t>じ</w:t>
            </w:r>
          </w:rt>
          <w:rubyBase>
            <w:r w:rsidR="00262DBE" w:rsidRPr="00D948B3">
              <w:rPr>
                <w:rFonts w:ascii="IPA P明朝" w:eastAsia="IPA P明朝" w:hAnsi="IPA P明朝" w:cs="ＭＳ 明朝"/>
                <w:sz w:val="28"/>
                <w:szCs w:val="28"/>
              </w:rPr>
              <w:t>時</w:t>
            </w:r>
          </w:rubyBase>
        </w:ruby>
      </w:r>
      <w:r w:rsidR="00262DBE" w:rsidRPr="00D948B3">
        <w:rPr>
          <w:rFonts w:ascii="IPA P明朝" w:eastAsia="IPA P明朝" w:hAnsi="IPA P明朝" w:cs="ＭＳ 明朝" w:hint="eastAsia"/>
          <w:sz w:val="28"/>
          <w:szCs w:val="28"/>
        </w:rPr>
        <w:t>に在りて</w:t>
      </w:r>
      <w:r w:rsidR="00C931A5" w:rsidRPr="00D948B3">
        <w:rPr>
          <w:rFonts w:ascii="IPA P明朝" w:eastAsia="IPA P明朝" w:hAnsi="IPA P明朝" w:cs="ＭＳ 明朝"/>
          <w:sz w:val="28"/>
          <w:szCs w:val="28"/>
        </w:rPr>
        <w:ruby>
          <w:rubyPr>
            <w:rubyAlign w:val="distributeSpace"/>
            <w:hps w:val="14"/>
            <w:hpsRaise w:val="26"/>
            <w:hpsBaseText w:val="28"/>
            <w:lid w:val="ja-JP"/>
          </w:rubyPr>
          <w:rt>
            <w:r w:rsidR="00C931A5" w:rsidRPr="00D948B3">
              <w:rPr>
                <w:rFonts w:ascii="IPA P明朝" w:eastAsia="IPA P明朝" w:hAnsi="IPA P明朝" w:cs="ＭＳ 明朝"/>
                <w:sz w:val="14"/>
                <w:szCs w:val="28"/>
              </w:rPr>
              <w:t>すで</w:t>
            </w:r>
          </w:rt>
          <w:rubyBase>
            <w:r w:rsidR="00C931A5" w:rsidRPr="00D948B3">
              <w:rPr>
                <w:rFonts w:ascii="IPA P明朝" w:eastAsia="IPA P明朝" w:hAnsi="IPA P明朝" w:cs="ＭＳ 明朝"/>
                <w:sz w:val="28"/>
                <w:szCs w:val="28"/>
              </w:rPr>
              <w:t>既</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いま</w:t>
            </w:r>
          </w:rt>
          <w:rubyBase>
            <w:r w:rsidR="00F012E2">
              <w:rPr>
                <w:rFonts w:ascii="IPA P明朝" w:eastAsia="IPA P明朝" w:hAnsi="IPA P明朝" w:cs="ＭＳ 明朝"/>
                <w:sz w:val="28"/>
                <w:szCs w:val="28"/>
              </w:rPr>
              <w:t>今</w:t>
            </w:r>
          </w:rubyBase>
        </w:ruby>
      </w:r>
      <w:r w:rsidRPr="00D948B3">
        <w:rPr>
          <w:rFonts w:ascii="IPA P明朝" w:eastAsia="IPA P明朝" w:hAnsi="IPA P明朝" w:cs="ＭＳ 明朝" w:hint="eastAsia"/>
          <w:sz w:val="28"/>
          <w:szCs w:val="28"/>
        </w:rPr>
        <w:t>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むかし</w:t>
            </w:r>
          </w:rt>
          <w:rubyBase>
            <w:r w:rsidR="00F012E2">
              <w:rPr>
                <w:rFonts w:ascii="IPA P明朝" w:eastAsia="IPA P明朝" w:hAnsi="IPA P明朝" w:cs="ＭＳ 明朝"/>
                <w:sz w:val="28"/>
                <w:szCs w:val="28"/>
              </w:rPr>
              <w:t>昔</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はなし</w:t>
            </w:r>
          </w:rt>
          <w:rubyBase>
            <w:r w:rsidR="00F012E2">
              <w:rPr>
                <w:rFonts w:ascii="IPA P明朝" w:eastAsia="IPA P明朝" w:hAnsi="IPA P明朝" w:cs="ＭＳ 明朝"/>
                <w:sz w:val="28"/>
                <w:szCs w:val="28"/>
              </w:rPr>
              <w:t>話</w:t>
            </w:r>
          </w:rubyBase>
        </w:ruby>
      </w:r>
      <w:r w:rsidRPr="00D948B3">
        <w:rPr>
          <w:rFonts w:ascii="IPA P明朝" w:eastAsia="IPA P明朝" w:hAnsi="IPA P明朝" w:cs="ＭＳ 明朝" w:hint="eastAsia"/>
          <w:sz w:val="28"/>
          <w:szCs w:val="28"/>
        </w:rPr>
        <w:t>なりしに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はん</w:t>
            </w:r>
          </w:rt>
          <w:rubyBase>
            <w:r w:rsidR="00F012E2">
              <w:rPr>
                <w:rFonts w:ascii="IPA P明朝" w:eastAsia="IPA P明朝" w:hAnsi="IPA P明朝" w:cs="ＭＳ 明朝"/>
                <w:sz w:val="28"/>
                <w:szCs w:val="28"/>
              </w:rPr>
              <w:t>反</w:t>
            </w:r>
          </w:rubyBase>
        </w:ruby>
      </w:r>
      <w:r w:rsidRPr="00D948B3">
        <w:rPr>
          <w:rFonts w:ascii="IPA P明朝" w:eastAsia="IPA P明朝" w:hAnsi="IPA P明朝" w:cs="ＭＳ 明朝" w:hint="eastAsia"/>
          <w:sz w:val="28"/>
          <w:szCs w:val="28"/>
        </w:rPr>
        <w:t>し</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この</w:t>
            </w:r>
          </w:rt>
          <w:rubyBase>
            <w:r w:rsidR="00F012E2">
              <w:rPr>
                <w:rFonts w:ascii="IPA P明朝" w:eastAsia="IPA P明朝" w:hAnsi="IPA P明朝" w:cs="ＭＳ 明朝"/>
                <w:sz w:val="28"/>
                <w:szCs w:val="28"/>
              </w:rPr>
              <w:t>此</w:t>
            </w:r>
          </w:rubyBase>
        </w:ruby>
      </w:r>
      <w:r w:rsidRPr="00D948B3">
        <w:rPr>
          <w:rFonts w:ascii="IPA P明朝" w:eastAsia="IPA P明朝" w:hAnsi="IPA P明朝" w:cs="ＭＳ 明朝" w:hint="eastAsia"/>
          <w:sz w:val="28"/>
          <w:szCs w:val="28"/>
        </w:rPr>
        <w:t>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この</w:t>
            </w:r>
          </w:rt>
          <w:rubyBase>
            <w:r w:rsidR="00F012E2">
              <w:rPr>
                <w:rFonts w:ascii="IPA P明朝" w:eastAsia="IPA P明朝" w:hAnsi="IPA P明朝" w:cs="ＭＳ 明朝"/>
                <w:sz w:val="28"/>
                <w:szCs w:val="28"/>
              </w:rPr>
              <w:t>是</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もくぜん</w:t>
            </w:r>
          </w:rt>
          <w:rubyBase>
            <w:r w:rsidR="00F012E2">
              <w:rPr>
                <w:rFonts w:ascii="IPA P明朝" w:eastAsia="IPA P明朝" w:hAnsi="IPA P明朝" w:cs="ＭＳ 明朝"/>
                <w:sz w:val="28"/>
                <w:szCs w:val="28"/>
              </w:rPr>
              <w:t>目前</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でき</w:t>
            </w:r>
          </w:rt>
          <w:rubyBase>
            <w:r w:rsidR="00F012E2">
              <w:rPr>
                <w:rFonts w:ascii="IPA P明朝" w:eastAsia="IPA P明朝" w:hAnsi="IPA P明朝" w:cs="ＭＳ 明朝"/>
                <w:sz w:val="28"/>
                <w:szCs w:val="28"/>
              </w:rPr>
              <w:t>出來</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ごと</w:t>
            </w:r>
          </w:rt>
          <w:rubyBase>
            <w:r w:rsidR="00F012E2">
              <w:rPr>
                <w:rFonts w:ascii="IPA P明朝" w:eastAsia="IPA P明朝" w:hAnsi="IPA P明朝" w:cs="ＭＳ 明朝"/>
                <w:sz w:val="28"/>
                <w:szCs w:val="28"/>
              </w:rPr>
              <w:t>事</w:t>
            </w:r>
          </w:rubyBase>
        </w:ruby>
      </w:r>
      <w:r w:rsidRPr="00D948B3">
        <w:rPr>
          <w:rFonts w:ascii="IPA P明朝" w:eastAsia="IPA P明朝" w:hAnsi="IPA P明朝" w:cs="ＭＳ 明朝" w:hint="eastAsia"/>
          <w:sz w:val="28"/>
          <w:szCs w:val="28"/>
        </w:rPr>
        <w:t>なり。</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たとい</w:t>
            </w:r>
          </w:rt>
          <w:rubyBase>
            <w:r w:rsidR="00F012E2">
              <w:rPr>
                <w:rFonts w:ascii="IPA P明朝" w:eastAsia="IPA P明朝" w:hAnsi="IPA P明朝" w:cs="ＭＳ 明朝"/>
                <w:sz w:val="28"/>
                <w:szCs w:val="28"/>
              </w:rPr>
              <w:t>假令</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けいけん</w:t>
            </w:r>
          </w:rt>
          <w:rubyBase>
            <w:r w:rsidR="00F012E2">
              <w:rPr>
                <w:rFonts w:ascii="IPA P明朝" w:eastAsia="IPA P明朝" w:hAnsi="IPA P明朝" w:cs="ＭＳ 明朝"/>
                <w:sz w:val="28"/>
                <w:szCs w:val="28"/>
              </w:rPr>
              <w:t>敬虔</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w:t>
            </w:r>
          </w:rt>
          <w:rubyBase>
            <w:r w:rsidR="00F012E2">
              <w:rPr>
                <w:rFonts w:ascii="IPA P明朝" w:eastAsia="IPA P明朝" w:hAnsi="IPA P明朝" w:cs="ＭＳ 明朝"/>
                <w:sz w:val="28"/>
                <w:szCs w:val="28"/>
              </w:rPr>
              <w:t>意</w:t>
            </w:r>
          </w:rubyBase>
        </w:ruby>
      </w:r>
      <w:r w:rsidRPr="00D948B3">
        <w:rPr>
          <w:rFonts w:ascii="IPA P明朝" w:eastAsia="IPA P明朝" w:hAnsi="IPA P明朝" w:cs="ＭＳ 明朝" w:hint="eastAsia"/>
          <w:sz w:val="28"/>
          <w:szCs w:val="28"/>
        </w:rPr>
        <w:t>と</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せい</w:t>
            </w:r>
          </w:rt>
          <w:rubyBase>
            <w:r w:rsidR="00F012E2">
              <w:rPr>
                <w:rFonts w:ascii="IPA P明朝" w:eastAsia="IPA P明朝" w:hAnsi="IPA P明朝" w:cs="ＭＳ 明朝"/>
                <w:sz w:val="28"/>
                <w:szCs w:val="28"/>
              </w:rPr>
              <w:t>誠</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じつ</w:t>
            </w:r>
          </w:rt>
          <w:rubyBase>
            <w:r w:rsidR="00F012E2">
              <w:rPr>
                <w:rFonts w:ascii="IPA P明朝" w:eastAsia="IPA P明朝" w:hAnsi="IPA P明朝" w:cs="ＭＳ 明朝"/>
                <w:sz w:val="28"/>
                <w:szCs w:val="28"/>
              </w:rPr>
              <w:t>實</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たいど</w:t>
            </w:r>
          </w:rt>
          <w:rubyBase>
            <w:r w:rsidR="00F012E2">
              <w:rPr>
                <w:rFonts w:ascii="IPA P明朝" w:eastAsia="IPA P明朝" w:hAnsi="IPA P明朝" w:cs="ＭＳ 明朝"/>
                <w:sz w:val="28"/>
                <w:szCs w:val="28"/>
              </w:rPr>
              <w:t>態度</w:t>
            </w:r>
          </w:rubyBase>
        </w:ruby>
      </w:r>
      <w:r w:rsidRPr="00D948B3">
        <w:rPr>
          <w:rFonts w:ascii="IPA P明朝" w:eastAsia="IPA P明朝" w:hAnsi="IPA P明朝" w:cs="ＭＳ 明朝" w:hint="eastAsia"/>
          <w:sz w:val="28"/>
          <w:szCs w:val="28"/>
        </w:rPr>
        <w:t>とに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おいて</w:t>
            </w:r>
          </w:rt>
          <w:rubyBase>
            <w:r w:rsidR="00F012E2">
              <w:rPr>
                <w:rFonts w:ascii="IPA P明朝" w:eastAsia="IPA P明朝" w:hAnsi="IPA P明朝" w:cs="ＭＳ 明朝"/>
                <w:sz w:val="28"/>
                <w:szCs w:val="28"/>
              </w:rPr>
              <w:t>於いて</w:t>
            </w:r>
          </w:rubyBase>
        </w:ruby>
      </w:r>
      <w:r w:rsidRPr="00D948B3">
        <w:rPr>
          <w:rFonts w:ascii="IPA P明朝" w:eastAsia="IPA P明朝" w:hAnsi="IPA P明朝" w:cs="ＭＳ 明朝" w:hint="eastAsia"/>
          <w:sz w:val="28"/>
          <w:szCs w:val="28"/>
        </w:rPr>
        <w:t>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いさむ</w:t>
            </w:r>
          </w:rt>
          <w:rubyBase>
            <w:r w:rsidR="00F012E2">
              <w:rPr>
                <w:rFonts w:ascii="IPA P明朝" w:eastAsia="IPA P明朝" w:hAnsi="IPA P明朝" w:cs="ＭＳ 明朝"/>
                <w:sz w:val="28"/>
                <w:szCs w:val="28"/>
              </w:rPr>
              <w:t>敢</w:t>
            </w:r>
          </w:rubyBase>
        </w:ruby>
      </w:r>
      <w:r w:rsidRPr="00D948B3">
        <w:rPr>
          <w:rFonts w:ascii="IPA P明朝" w:eastAsia="IPA P明朝" w:hAnsi="IPA P明朝" w:cs="ＭＳ 明朝" w:hint="eastAsia"/>
          <w:sz w:val="28"/>
          <w:szCs w:val="28"/>
        </w:rPr>
        <w:t>て</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w:t>
            </w:r>
          </w:rt>
          <w:rubyBase>
            <w:r w:rsidR="00F012E2">
              <w:rPr>
                <w:rFonts w:ascii="IPA P明朝" w:eastAsia="IPA P明朝" w:hAnsi="IPA P明朝" w:cs="ＭＳ 明朝"/>
                <w:sz w:val="28"/>
                <w:szCs w:val="28"/>
              </w:rPr>
              <w:t>彼</w:t>
            </w:r>
          </w:rubyBase>
        </w:ruby>
      </w:r>
      <w:r w:rsidRPr="00D948B3">
        <w:rPr>
          <w:rFonts w:ascii="IPA P明朝" w:eastAsia="IPA P明朝" w:hAnsi="IPA P明朝" w:cs="ＭＳ 明朝" w:hint="eastAsia"/>
          <w:sz w:val="28"/>
          <w:szCs w:val="28"/>
        </w:rPr>
        <w:t>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しの</w:t>
            </w:r>
          </w:rt>
          <w:rubyBase>
            <w:r w:rsidR="00F012E2">
              <w:rPr>
                <w:rFonts w:ascii="IPA P明朝" w:eastAsia="IPA P明朝" w:hAnsi="IPA P明朝" w:cs="ＭＳ 明朝"/>
                <w:sz w:val="28"/>
                <w:szCs w:val="28"/>
              </w:rPr>
              <w:t>凌</w:t>
            </w:r>
          </w:rubyBase>
        </w:ruby>
      </w:r>
      <w:r w:rsidRPr="00D948B3">
        <w:rPr>
          <w:rFonts w:ascii="IPA P明朝" w:eastAsia="IPA P明朝" w:hAnsi="IPA P明朝" w:cs="ＭＳ 明朝" w:hint="eastAsia"/>
          <w:sz w:val="28"/>
          <w:szCs w:val="28"/>
        </w:rPr>
        <w:t>ぐことを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とく</w:t>
            </w:r>
          </w:rt>
          <w:rubyBase>
            <w:r w:rsidR="00F012E2">
              <w:rPr>
                <w:rFonts w:ascii="IPA P明朝" w:eastAsia="IPA P明朝" w:hAnsi="IPA P明朝" w:cs="ＭＳ 明朝"/>
                <w:sz w:val="28"/>
                <w:szCs w:val="28"/>
              </w:rPr>
              <w:t>得</w:t>
            </w:r>
          </w:rubyBase>
        </w:ruby>
      </w:r>
      <w:r w:rsidRPr="00D948B3">
        <w:rPr>
          <w:rFonts w:ascii="IPA P明朝" w:eastAsia="IPA P明朝" w:hAnsi="IPA P明朝" w:cs="ＭＳ 明朝" w:hint="eastAsia"/>
          <w:sz w:val="28"/>
          <w:szCs w:val="28"/>
        </w:rPr>
        <w:t>と</w:t>
      </w:r>
      <w:r w:rsidR="00C931A5" w:rsidRPr="00D948B3">
        <w:rPr>
          <w:rFonts w:ascii="IPA P明朝" w:eastAsia="IPA P明朝" w:hAnsi="IPA P明朝" w:cs="ＭＳ 明朝"/>
          <w:sz w:val="28"/>
          <w:szCs w:val="28"/>
        </w:rPr>
        <w:ruby>
          <w:rubyPr>
            <w:rubyAlign w:val="distributeSpace"/>
            <w:hps w:val="14"/>
            <w:hpsRaise w:val="26"/>
            <w:hpsBaseText w:val="28"/>
            <w:lid w:val="ja-JP"/>
          </w:rubyPr>
          <w:rt>
            <w:r w:rsidR="00C931A5" w:rsidRPr="00D948B3">
              <w:rPr>
                <w:rFonts w:ascii="IPA P明朝" w:eastAsia="IPA P明朝" w:hAnsi="IPA P明朝" w:cs="ＭＳ 明朝"/>
                <w:sz w:val="14"/>
                <w:szCs w:val="28"/>
              </w:rPr>
              <w:t>い</w:t>
            </w:r>
          </w:rt>
          <w:rubyBase>
            <w:r w:rsidR="00C931A5" w:rsidRPr="00D948B3">
              <w:rPr>
                <w:rFonts w:ascii="IPA P明朝" w:eastAsia="IPA P明朝" w:hAnsi="IPA P明朝" w:cs="ＭＳ 明朝"/>
                <w:sz w:val="28"/>
                <w:szCs w:val="28"/>
              </w:rPr>
              <w:t>言</w:t>
            </w:r>
          </w:rubyBase>
        </w:ruby>
      </w:r>
      <w:r w:rsidRPr="00D948B3">
        <w:rPr>
          <w:rFonts w:ascii="IPA P明朝" w:eastAsia="IPA P明朝" w:hAnsi="IPA P明朝" w:cs="ＭＳ 明朝" w:hint="eastAsia"/>
          <w:sz w:val="28"/>
          <w:szCs w:val="28"/>
        </w:rPr>
        <w:t>う</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あた</w:t>
            </w:r>
          </w:rt>
          <w:rubyBase>
            <w:r w:rsidR="00F012E2">
              <w:rPr>
                <w:rFonts w:ascii="IPA P明朝" w:eastAsia="IPA P明朝" w:hAnsi="IPA P明朝" w:cs="ＭＳ 明朝"/>
                <w:sz w:val="28"/>
                <w:szCs w:val="28"/>
              </w:rPr>
              <w:t>能</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わ</w:t>
            </w:r>
          </w:rt>
          <w:rubyBase>
            <w:r w:rsidR="00F012E2">
              <w:rPr>
                <w:rFonts w:ascii="IPA P明朝" w:eastAsia="IPA P明朝" w:hAnsi="IPA P明朝" w:cs="ＭＳ 明朝"/>
                <w:sz w:val="28"/>
                <w:szCs w:val="28"/>
              </w:rPr>
              <w:t>は</w:t>
            </w:r>
          </w:rubyBase>
        </w:ruby>
      </w:r>
      <w:r w:rsidRPr="00D948B3">
        <w:rPr>
          <w:rFonts w:ascii="IPA P明朝" w:eastAsia="IPA P明朝" w:hAnsi="IPA P明朝" w:cs="ＭＳ 明朝" w:hint="eastAsia"/>
          <w:sz w:val="28"/>
          <w:szCs w:val="28"/>
        </w:rPr>
        <w:t>ざらんも</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ひと</w:t>
            </w:r>
          </w:rt>
          <w:rubyBase>
            <w:r w:rsidR="00F012E2">
              <w:rPr>
                <w:rFonts w:ascii="IPA P明朝" w:eastAsia="IPA P明朝" w:hAnsi="IPA P明朝" w:cs="ＭＳ 明朝"/>
                <w:sz w:val="28"/>
                <w:szCs w:val="28"/>
              </w:rPr>
              <w:t>人</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みみ</w:t>
            </w:r>
          </w:rt>
          <w:rubyBase>
            <w:r w:rsidR="00F012E2">
              <w:rPr>
                <w:rFonts w:ascii="IPA P明朝" w:eastAsia="IPA P明朝" w:hAnsi="IPA P明朝" w:cs="ＭＳ 明朝"/>
                <w:sz w:val="28"/>
                <w:szCs w:val="28"/>
              </w:rPr>
              <w:t>耳</w:t>
            </w:r>
          </w:rubyBase>
        </w:ruby>
      </w:r>
      <w:r w:rsidRPr="00D948B3">
        <w:rPr>
          <w:rFonts w:ascii="IPA P明朝" w:eastAsia="IPA P明朝" w:hAnsi="IPA P明朝" w:cs="ＭＳ 明朝" w:hint="eastAsia"/>
          <w:sz w:val="28"/>
          <w:szCs w:val="28"/>
        </w:rPr>
        <w:t>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へ</w:t>
            </w:r>
          </w:rt>
          <w:rubyBase>
            <w:r w:rsidR="00F012E2">
              <w:rPr>
                <w:rFonts w:ascii="IPA P明朝" w:eastAsia="IPA P明朝" w:hAnsi="IPA P明朝" w:cs="ＭＳ 明朝"/>
                <w:sz w:val="28"/>
                <w:szCs w:val="28"/>
              </w:rPr>
              <w:t>經</w:t>
            </w:r>
          </w:rubyBase>
        </w:ruby>
      </w:r>
      <w:r w:rsidRPr="00D948B3">
        <w:rPr>
          <w:rFonts w:ascii="IPA P明朝" w:eastAsia="IPA P明朝" w:hAnsi="IPA P明朝" w:cs="ＭＳ 明朝" w:hint="eastAsia"/>
          <w:sz w:val="28"/>
          <w:szCs w:val="28"/>
        </w:rPr>
        <w:t>ること</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おおからず</w:t>
            </w:r>
          </w:rt>
          <w:rubyBase>
            <w:r w:rsidR="00F012E2">
              <w:rPr>
                <w:rFonts w:ascii="IPA P明朝" w:eastAsia="IPA P明朝" w:hAnsi="IPA P明朝" w:cs="ＭＳ 明朝"/>
                <w:sz w:val="28"/>
                <w:szCs w:val="28"/>
              </w:rPr>
              <w:t>多からず</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ひと</w:t>
            </w:r>
          </w:rt>
          <w:rubyBase>
            <w:r w:rsidR="00F012E2">
              <w:rPr>
                <w:rFonts w:ascii="IPA P明朝" w:eastAsia="IPA P明朝" w:hAnsi="IPA P明朝" w:cs="ＭＳ 明朝"/>
                <w:sz w:val="28"/>
                <w:szCs w:val="28"/>
              </w:rPr>
              <w:t>人</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くち</w:t>
            </w:r>
          </w:rt>
          <w:rubyBase>
            <w:r w:rsidR="00F012E2">
              <w:rPr>
                <w:rFonts w:ascii="IPA P明朝" w:eastAsia="IPA P明朝" w:hAnsi="IPA P明朝" w:cs="ＭＳ 明朝"/>
                <w:sz w:val="28"/>
                <w:szCs w:val="28"/>
              </w:rPr>
              <w:t>口</w:t>
            </w:r>
          </w:rubyBase>
        </w:ruby>
      </w:r>
      <w:r w:rsidRPr="00D948B3">
        <w:rPr>
          <w:rFonts w:ascii="IPA P明朝" w:eastAsia="IPA P明朝" w:hAnsi="IPA P明朝" w:cs="ＭＳ 明朝" w:hint="eastAsia"/>
          <w:sz w:val="28"/>
          <w:szCs w:val="28"/>
        </w:rPr>
        <w:t>と</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ふで</w:t>
            </w:r>
          </w:rt>
          <w:rubyBase>
            <w:r w:rsidR="00F012E2">
              <w:rPr>
                <w:rFonts w:ascii="IPA P明朝" w:eastAsia="IPA P明朝" w:hAnsi="IPA P明朝" w:cs="ＭＳ 明朝"/>
                <w:sz w:val="28"/>
                <w:szCs w:val="28"/>
              </w:rPr>
              <w:t>筆</w:t>
            </w:r>
          </w:rubyBase>
        </w:ruby>
      </w:r>
      <w:r w:rsidRPr="00D948B3">
        <w:rPr>
          <w:rFonts w:ascii="IPA P明朝" w:eastAsia="IPA P明朝" w:hAnsi="IPA P明朝" w:cs="ＭＳ 明朝" w:hint="eastAsia"/>
          <w:sz w:val="28"/>
          <w:szCs w:val="28"/>
        </w:rPr>
        <w:t>とを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うつくし</w:t>
            </w:r>
          </w:rt>
          <w:rubyBase>
            <w:r w:rsidR="00F012E2">
              <w:rPr>
                <w:rFonts w:ascii="IPA P明朝" w:eastAsia="IPA P明朝" w:hAnsi="IPA P明朝" w:cs="ＭＳ 明朝"/>
                <w:sz w:val="28"/>
                <w:szCs w:val="28"/>
              </w:rPr>
              <w:t>倩</w:t>
            </w:r>
          </w:rubyBase>
        </w:ruby>
      </w:r>
      <w:r w:rsidRPr="00D948B3">
        <w:rPr>
          <w:rFonts w:ascii="IPA P明朝" w:eastAsia="IPA P明朝" w:hAnsi="IPA P明朝" w:cs="ＭＳ 明朝" w:hint="eastAsia"/>
          <w:sz w:val="28"/>
          <w:szCs w:val="28"/>
        </w:rPr>
        <w:t>ひたること</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はなは</w:t>
            </w:r>
          </w:rt>
          <w:rubyBase>
            <w:r w:rsidR="00F012E2">
              <w:rPr>
                <w:rFonts w:ascii="IPA P明朝" w:eastAsia="IPA P明朝" w:hAnsi="IPA P明朝" w:cs="ＭＳ 明朝"/>
                <w:sz w:val="28"/>
                <w:szCs w:val="28"/>
              </w:rPr>
              <w:t>甚</w:t>
            </w:r>
          </w:rubyBase>
        </w:ruby>
      </w:r>
      <w:r w:rsidRPr="00D948B3">
        <w:rPr>
          <w:rFonts w:ascii="IPA P明朝" w:eastAsia="IPA P明朝" w:hAnsi="IPA P明朝" w:cs="ＭＳ 明朝" w:hint="eastAsia"/>
          <w:sz w:val="28"/>
          <w:szCs w:val="28"/>
        </w:rPr>
        <w:t>だ</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わず</w:t>
            </w:r>
          </w:rt>
          <w:rubyBase>
            <w:r w:rsidR="00F012E2">
              <w:rPr>
                <w:rFonts w:ascii="IPA P明朝" w:eastAsia="IPA P明朝" w:hAnsi="IPA P明朝" w:cs="ＭＳ 明朝"/>
                <w:sz w:val="28"/>
                <w:szCs w:val="28"/>
              </w:rPr>
              <w:t>僅</w:t>
            </w:r>
          </w:rubyBase>
        </w:ruby>
      </w:r>
      <w:r w:rsidRPr="00D948B3">
        <w:rPr>
          <w:rFonts w:ascii="IPA P明朝" w:eastAsia="IPA P明朝" w:hAnsi="IPA P明朝" w:cs="ＭＳ 明朝" w:hint="eastAsia"/>
          <w:sz w:val="28"/>
          <w:szCs w:val="28"/>
        </w:rPr>
        <w:t>かなりし</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てん</w:t>
            </w:r>
          </w:rt>
          <w:rubyBase>
            <w:r w:rsidR="00F012E2">
              <w:rPr>
                <w:rFonts w:ascii="IPA P明朝" w:eastAsia="IPA P明朝" w:hAnsi="IPA P明朝" w:cs="ＭＳ 明朝"/>
                <w:sz w:val="28"/>
                <w:szCs w:val="28"/>
              </w:rPr>
              <w:t>點</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おい</w:t>
            </w:r>
          </w:rt>
          <w:rubyBase>
            <w:r w:rsidR="00F012E2">
              <w:rPr>
                <w:rFonts w:ascii="IPA P明朝" w:eastAsia="IPA P明朝" w:hAnsi="IPA P明朝" w:cs="ＭＳ 明朝"/>
                <w:sz w:val="28"/>
                <w:szCs w:val="28"/>
              </w:rPr>
              <w:t>於</w:t>
            </w:r>
          </w:rubyBase>
        </w:ruby>
      </w:r>
      <w:r w:rsidRPr="00D948B3">
        <w:rPr>
          <w:rFonts w:ascii="IPA P明朝" w:eastAsia="IPA P明朝" w:hAnsi="IPA P明朝" w:cs="ＭＳ 明朝" w:hint="eastAsia"/>
          <w:sz w:val="28"/>
          <w:szCs w:val="28"/>
        </w:rPr>
        <w:t>ては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w:t>
            </w:r>
          </w:rt>
          <w:rubyBase>
            <w:r w:rsidR="00F012E2">
              <w:rPr>
                <w:rFonts w:ascii="IPA P明朝" w:eastAsia="IPA P明朝" w:hAnsi="IPA P明朝" w:cs="ＭＳ 明朝"/>
                <w:sz w:val="28"/>
                <w:szCs w:val="28"/>
              </w:rPr>
              <w:t>彼</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たんぱく</w:t>
            </w:r>
          </w:rt>
          <w:rubyBase>
            <w:r w:rsidR="00F012E2">
              <w:rPr>
                <w:rFonts w:ascii="IPA P明朝" w:eastAsia="IPA P明朝" w:hAnsi="IPA P明朝" w:cs="ＭＳ 明朝"/>
                <w:sz w:val="28"/>
                <w:szCs w:val="28"/>
              </w:rPr>
              <w:t>淡泊</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むじゃき</w:t>
            </w:r>
          </w:rt>
          <w:rubyBase>
            <w:r w:rsidR="00F012E2">
              <w:rPr>
                <w:rFonts w:ascii="IPA P明朝" w:eastAsia="IPA P明朝" w:hAnsi="IPA P明朝" w:cs="ＭＳ 明朝"/>
                <w:sz w:val="28"/>
                <w:szCs w:val="28"/>
              </w:rPr>
              <w:t>無邪気</w:t>
            </w:r>
          </w:rubyBase>
        </w:ruby>
      </w:r>
      <w:r w:rsidRPr="00D948B3">
        <w:rPr>
          <w:rFonts w:ascii="IPA P明朝" w:eastAsia="IPA P明朝" w:hAnsi="IPA P明朝" w:cs="ＭＳ 明朝" w:hint="eastAsia"/>
          <w:sz w:val="28"/>
          <w:szCs w:val="28"/>
        </w:rPr>
        <w:t>な</w:t>
      </w:r>
      <w:r w:rsidR="00964EE5" w:rsidRPr="00D948B3">
        <w:rPr>
          <w:rFonts w:ascii="IPA P明朝" w:eastAsia="IPA P明朝" w:hAnsi="IPA P明朝" w:cs="ＭＳ 明朝" w:hint="eastAsia"/>
          <w:sz w:val="28"/>
          <w:szCs w:val="28"/>
        </w:rPr>
        <w:t>る</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だい</w:t>
            </w:r>
          </w:rt>
          <w:rubyBase>
            <w:r w:rsidR="00F012E2">
              <w:rPr>
                <w:rFonts w:ascii="IPA P明朝" w:eastAsia="IPA P明朝" w:hAnsi="IPA P明朝" w:cs="ＭＳ 明朝"/>
                <w:sz w:val="28"/>
                <w:szCs w:val="28"/>
              </w:rPr>
              <w:t>大</w:t>
            </w:r>
          </w:rubyBase>
        </w:ruby>
      </w:r>
      <w:r w:rsidR="00964EE5" w:rsidRPr="00D948B3">
        <w:rPr>
          <w:rFonts w:ascii="IPA P明朝" w:eastAsia="IPA P明朝" w:hAnsi="IPA P明朝" w:cs="ＭＳ 明朝"/>
          <w:sz w:val="28"/>
          <w:szCs w:val="28"/>
        </w:rPr>
        <w:ruby>
          <w:rubyPr>
            <w:rubyAlign w:val="distributeSpace"/>
            <w:hps w:val="14"/>
            <w:hpsRaise w:val="26"/>
            <w:hpsBaseText w:val="28"/>
            <w:lid w:val="ja-JP"/>
          </w:rubyPr>
          <w:rt>
            <w:r w:rsidR="00964EE5" w:rsidRPr="00D948B3">
              <w:rPr>
                <w:rFonts w:ascii="IPA P明朝" w:eastAsia="IPA P明朝" w:hAnsi="IPA P明朝" w:cs="ＭＳ 明朝"/>
                <w:sz w:val="14"/>
                <w:szCs w:val="28"/>
              </w:rPr>
              <w:t>な</w:t>
            </w:r>
          </w:rt>
          <w:rubyBase>
            <w:r w:rsidR="00964EE5" w:rsidRPr="00D948B3">
              <w:rPr>
                <w:rFonts w:ascii="IPA P明朝" w:eastAsia="IPA P明朝" w:hAnsi="IPA P明朝" w:cs="ＭＳ 明朝"/>
                <w:sz w:val="28"/>
                <w:szCs w:val="28"/>
              </w:rPr>
              <w:t>納</w:t>
            </w:r>
          </w:rubyBase>
        </w:ruby>
      </w:r>
      <w:r w:rsidR="00964EE5" w:rsidRPr="00D948B3">
        <w:rPr>
          <w:rFonts w:ascii="IPA P明朝" w:eastAsia="IPA P明朝" w:hAnsi="IPA P明朝" w:cs="ＭＳ 明朝"/>
          <w:sz w:val="28"/>
          <w:szCs w:val="28"/>
        </w:rPr>
        <w:ruby>
          <w:rubyPr>
            <w:rubyAlign w:val="distributeSpace"/>
            <w:hps w:val="14"/>
            <w:hpsRaise w:val="26"/>
            <w:hpsBaseText w:val="28"/>
            <w:lid w:val="ja-JP"/>
          </w:rubyPr>
          <w:rt>
            <w:r w:rsidR="00964EE5" w:rsidRPr="00D948B3">
              <w:rPr>
                <w:rFonts w:ascii="IPA P明朝" w:eastAsia="IPA P明朝" w:hAnsi="IPA P明朝" w:cs="ＭＳ 明朝"/>
                <w:sz w:val="14"/>
                <w:szCs w:val="28"/>
              </w:rPr>
              <w:t>ごん</w:t>
            </w:r>
          </w:rt>
          <w:rubyBase>
            <w:r w:rsidR="00964EE5" w:rsidRPr="00D948B3">
              <w:rPr>
                <w:rFonts w:ascii="IPA P明朝" w:eastAsia="IPA P明朝" w:hAnsi="IPA P明朝" w:cs="ＭＳ 明朝"/>
                <w:sz w:val="28"/>
                <w:szCs w:val="28"/>
              </w:rPr>
              <w:t>言</w:t>
            </w:r>
          </w:rubyBase>
        </w:ruby>
      </w:r>
      <w:r w:rsidR="00964EE5" w:rsidRPr="00D948B3">
        <w:rPr>
          <w:rFonts w:ascii="IPA P明朝" w:eastAsia="IPA P明朝" w:hAnsi="IPA P明朝" w:cs="ＭＳ 明朝"/>
          <w:sz w:val="28"/>
          <w:szCs w:val="28"/>
        </w:rPr>
        <w:ruby>
          <w:rubyPr>
            <w:rubyAlign w:val="distributeSpace"/>
            <w:hps w:val="14"/>
            <w:hpsRaise w:val="26"/>
            <w:hpsBaseText w:val="28"/>
            <w:lid w:val="ja-JP"/>
          </w:rubyPr>
          <w:rt>
            <w:r w:rsidR="00964EE5" w:rsidRPr="00D948B3">
              <w:rPr>
                <w:rFonts w:ascii="IPA P明朝" w:eastAsia="IPA P明朝" w:hAnsi="IPA P明朝" w:cs="ＭＳ 明朝"/>
                <w:sz w:val="14"/>
                <w:szCs w:val="28"/>
              </w:rPr>
              <w:t>どの</w:t>
            </w:r>
          </w:rt>
          <w:rubyBase>
            <w:r w:rsidR="00964EE5" w:rsidRPr="00D948B3">
              <w:rPr>
                <w:rFonts w:ascii="IPA P明朝" w:eastAsia="IPA P明朝" w:hAnsi="IPA P明朝" w:cs="ＭＳ 明朝"/>
                <w:sz w:val="28"/>
                <w:szCs w:val="28"/>
              </w:rPr>
              <w:t>殿</w:t>
            </w:r>
          </w:rubyBase>
        </w:ruby>
      </w:r>
      <w:r w:rsidR="00964EE5" w:rsidRPr="00D948B3">
        <w:rPr>
          <w:rFonts w:ascii="IPA P明朝" w:eastAsia="IPA P明朝" w:hAnsi="IPA P明朝" w:cs="ＭＳ 明朝"/>
          <w:sz w:val="28"/>
          <w:szCs w:val="28"/>
        </w:rPr>
        <w:ruby>
          <w:rubyPr>
            <w:rubyAlign w:val="distributeSpace"/>
            <w:hps w:val="14"/>
            <w:hpsRaise w:val="26"/>
            <w:hpsBaseText w:val="28"/>
            <w:lid w:val="ja-JP"/>
          </w:rubyPr>
          <w:rt>
            <w:r w:rsidR="00964EE5" w:rsidRPr="00D948B3">
              <w:rPr>
                <w:rFonts w:ascii="IPA P明朝" w:eastAsia="IPA P明朝" w:hAnsi="IPA P明朝" w:cs="ＭＳ 明朝"/>
                <w:sz w:val="14"/>
                <w:szCs w:val="28"/>
              </w:rPr>
              <w:t>かえ</w:t>
            </w:r>
          </w:rt>
          <w:rubyBase>
            <w:r w:rsidR="00964EE5" w:rsidRPr="00D948B3">
              <w:rPr>
                <w:rFonts w:ascii="IPA P明朝" w:eastAsia="IPA P明朝" w:hAnsi="IPA P明朝" w:cs="ＭＳ 明朝"/>
                <w:sz w:val="28"/>
                <w:szCs w:val="28"/>
              </w:rPr>
              <w:t>却</w:t>
            </w:r>
          </w:rubyBase>
        </w:ruby>
      </w:r>
      <w:r w:rsidR="00964EE5" w:rsidRPr="00D948B3">
        <w:rPr>
          <w:rFonts w:ascii="IPA P明朝" w:eastAsia="IPA P明朝" w:hAnsi="IPA P明朝" w:cs="ＭＳ 明朝"/>
          <w:sz w:val="28"/>
          <w:szCs w:val="28"/>
        </w:rPr>
        <w:ruby>
          <w:rubyPr>
            <w:rubyAlign w:val="distributeSpace"/>
            <w:hps w:val="14"/>
            <w:hpsRaise w:val="26"/>
            <w:hpsBaseText w:val="28"/>
            <w:lid w:val="ja-JP"/>
          </w:rubyPr>
          <w:rt>
            <w:r w:rsidR="00964EE5" w:rsidRPr="00D948B3">
              <w:rPr>
                <w:rFonts w:ascii="IPA P明朝" w:eastAsia="IPA P明朝" w:hAnsi="IPA P明朝" w:cs="ＭＳ 明朝"/>
                <w:sz w:val="14"/>
                <w:szCs w:val="28"/>
              </w:rPr>
              <w:t>っ</w:t>
            </w:r>
          </w:rt>
          <w:rubyBase>
            <w:r w:rsidR="00964EE5" w:rsidRPr="00D948B3">
              <w:rPr>
                <w:rFonts w:ascii="IPA P明朝" w:eastAsia="IPA P明朝" w:hAnsi="IPA P明朝" w:cs="ＭＳ 明朝"/>
                <w:sz w:val="28"/>
                <w:szCs w:val="28"/>
              </w:rPr>
              <w:t>つ</w:t>
            </w:r>
          </w:rubyBase>
        </w:ruby>
      </w:r>
      <w:r w:rsidR="00964EE5" w:rsidRPr="00D948B3">
        <w:rPr>
          <w:rFonts w:ascii="IPA P明朝" w:eastAsia="IPA P明朝" w:hAnsi="IPA P明朝" w:cs="ＭＳ 明朝" w:hint="eastAsia"/>
          <w:sz w:val="28"/>
          <w:szCs w:val="28"/>
        </w:rPr>
        <w:t>て</w:t>
      </w:r>
      <w:r w:rsidR="00964EE5" w:rsidRPr="00D948B3">
        <w:rPr>
          <w:rFonts w:ascii="IPA P明朝" w:eastAsia="IPA P明朝" w:hAnsi="IPA P明朝" w:cs="ＭＳ 明朝"/>
          <w:sz w:val="28"/>
          <w:szCs w:val="28"/>
        </w:rPr>
        <w:ruby>
          <w:rubyPr>
            <w:rubyAlign w:val="distributeSpace"/>
            <w:hps w:val="14"/>
            <w:hpsRaise w:val="26"/>
            <w:hpsBaseText w:val="28"/>
            <w:lid w:val="ja-JP"/>
          </w:rubyPr>
          <w:rt>
            <w:r w:rsidR="00964EE5" w:rsidRPr="00D948B3">
              <w:rPr>
                <w:rFonts w:ascii="IPA P明朝" w:eastAsia="IPA P明朝" w:hAnsi="IPA P明朝" w:cs="ＭＳ 明朝"/>
                <w:sz w:val="14"/>
                <w:szCs w:val="28"/>
              </w:rPr>
              <w:t>きた</w:t>
            </w:r>
          </w:rt>
          <w:rubyBase>
            <w:r w:rsidR="00964EE5" w:rsidRPr="00D948B3">
              <w:rPr>
                <w:rFonts w:ascii="IPA P明朝" w:eastAsia="IPA P明朝" w:hAnsi="IPA P明朝" w:cs="ＭＳ 明朝"/>
                <w:sz w:val="28"/>
                <w:szCs w:val="28"/>
              </w:rPr>
              <w:t>來</w:t>
            </w:r>
          </w:rubyBase>
        </w:ruby>
      </w:r>
      <w:r w:rsidRPr="00D948B3">
        <w:rPr>
          <w:rFonts w:ascii="IPA P明朝" w:eastAsia="IPA P明朝" w:hAnsi="IPA P明朝" w:cs="ＭＳ 明朝" w:hint="eastAsia"/>
          <w:sz w:val="28"/>
          <w:szCs w:val="28"/>
        </w:rPr>
        <w:t>り</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き</w:t>
            </w:r>
          </w:rt>
          <w:rubyBase>
            <w:r w:rsidR="00F012E2">
              <w:rPr>
                <w:rFonts w:ascii="IPA P明朝" w:eastAsia="IPA P明朝" w:hAnsi="IPA P明朝" w:cs="ＭＳ 明朝"/>
                <w:sz w:val="28"/>
                <w:szCs w:val="28"/>
              </w:rPr>
              <w:t>聽</w:t>
            </w:r>
          </w:rubyBase>
        </w:ruby>
      </w:r>
      <w:r w:rsidRPr="00D948B3">
        <w:rPr>
          <w:rFonts w:ascii="IPA P明朝" w:eastAsia="IPA P明朝" w:hAnsi="IPA P明朝" w:cs="ＭＳ 明朝" w:hint="eastAsia"/>
          <w:sz w:val="28"/>
          <w:szCs w:val="28"/>
        </w:rPr>
        <w:t>く</w:t>
      </w:r>
      <w:r w:rsidR="00964EE5" w:rsidRPr="00D948B3">
        <w:rPr>
          <w:rFonts w:ascii="IPA P明朝" w:eastAsia="IPA P明朝" w:hAnsi="IPA P明朝" w:cs="ＭＳ 明朝" w:hint="eastAsia"/>
          <w:sz w:val="28"/>
          <w:szCs w:val="28"/>
        </w:rPr>
        <w:t>に</w:t>
      </w:r>
      <w:r w:rsidR="00964EE5" w:rsidRPr="00D948B3">
        <w:rPr>
          <w:rFonts w:ascii="IPA P明朝" w:eastAsia="IPA P明朝" w:hAnsi="IPA P明朝" w:cs="ＭＳ 明朝"/>
          <w:sz w:val="28"/>
          <w:szCs w:val="28"/>
        </w:rPr>
        <w:ruby>
          <w:rubyPr>
            <w:rubyAlign w:val="distributeSpace"/>
            <w:hps w:val="14"/>
            <w:hpsRaise w:val="26"/>
            <w:hpsBaseText w:val="28"/>
            <w:lid w:val="ja-JP"/>
          </w:rubyPr>
          <w:rt>
            <w:r w:rsidR="00964EE5" w:rsidRPr="00D948B3">
              <w:rPr>
                <w:rFonts w:ascii="IPA P明朝" w:eastAsia="IPA P明朝" w:hAnsi="IPA P明朝" w:cs="ＭＳ 明朝"/>
                <w:sz w:val="14"/>
                <w:szCs w:val="28"/>
              </w:rPr>
              <w:t>あたい</w:t>
            </w:r>
          </w:rt>
          <w:rubyBase>
            <w:r w:rsidR="00964EE5" w:rsidRPr="00D948B3">
              <w:rPr>
                <w:rFonts w:ascii="IPA P明朝" w:eastAsia="IPA P明朝" w:hAnsi="IPA P明朝" w:cs="ＭＳ 明朝"/>
                <w:sz w:val="28"/>
                <w:szCs w:val="28"/>
              </w:rPr>
              <w:t>値</w:t>
            </w:r>
          </w:rubyBase>
        </w:ruby>
      </w:r>
      <w:r w:rsidR="00964EE5" w:rsidRPr="00D948B3">
        <w:rPr>
          <w:rFonts w:ascii="IPA P明朝" w:eastAsia="IPA P明朝" w:hAnsi="IPA P明朝" w:cs="ＭＳ 明朝" w:hint="eastAsia"/>
          <w:sz w:val="28"/>
          <w:szCs w:val="28"/>
        </w:rPr>
        <w:t>せり。</w:t>
      </w:r>
      <w:r w:rsidR="00AD6AA9" w:rsidRPr="00D948B3">
        <w:rPr>
          <w:rFonts w:ascii="IPA P明朝" w:eastAsia="IPA P明朝" w:hAnsi="IPA P明朝" w:cs="ＭＳ 明朝"/>
          <w:sz w:val="28"/>
          <w:szCs w:val="28"/>
        </w:rPr>
        <w:ruby>
          <w:rubyPr>
            <w:rubyAlign w:val="distributeSpace"/>
            <w:hps w:val="14"/>
            <w:hpsRaise w:val="26"/>
            <w:hpsBaseText w:val="28"/>
            <w:lid w:val="ja-JP"/>
          </w:rubyPr>
          <w:rt>
            <w:r w:rsidR="00AD6AA9" w:rsidRPr="00D948B3">
              <w:rPr>
                <w:rFonts w:ascii="IPA P明朝" w:eastAsia="IPA P明朝" w:hAnsi="IPA P明朝" w:cs="ＭＳ 明朝"/>
                <w:sz w:val="14"/>
                <w:szCs w:val="28"/>
              </w:rPr>
              <w:t>きんだい</w:t>
            </w:r>
          </w:rt>
          <w:rubyBase>
            <w:r w:rsidR="00AD6AA9" w:rsidRPr="00D948B3">
              <w:rPr>
                <w:rFonts w:ascii="IPA P明朝" w:eastAsia="IPA P明朝" w:hAnsi="IPA P明朝" w:cs="ＭＳ 明朝"/>
                <w:sz w:val="28"/>
                <w:szCs w:val="28"/>
              </w:rPr>
              <w:t>近代</w:t>
            </w:r>
          </w:rubyBase>
        </w:ruby>
      </w:r>
      <w:r w:rsidR="00964EE5"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おとぎ</w:t>
            </w:r>
          </w:rt>
          <w:rubyBase>
            <w:r w:rsidR="00F012E2">
              <w:rPr>
                <w:rFonts w:ascii="IPA P明朝" w:eastAsia="IPA P明朝" w:hAnsi="IPA P明朝" w:cs="ＭＳ 明朝"/>
                <w:sz w:val="28"/>
                <w:szCs w:val="28"/>
              </w:rPr>
              <w:t>御伽</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ひゃく</w:t>
            </w:r>
          </w:rt>
          <w:rubyBase>
            <w:r w:rsidR="00F012E2">
              <w:rPr>
                <w:rFonts w:ascii="IPA P明朝" w:eastAsia="IPA P明朝" w:hAnsi="IPA P明朝" w:cs="ＭＳ 明朝"/>
                <w:sz w:val="28"/>
                <w:szCs w:val="28"/>
              </w:rPr>
              <w:t>百</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ものがたり</w:t>
            </w:r>
          </w:rt>
          <w:rubyBase>
            <w:r w:rsidR="00F012E2">
              <w:rPr>
                <w:rFonts w:ascii="IPA P明朝" w:eastAsia="IPA P明朝" w:hAnsi="IPA P明朝" w:cs="ＭＳ 明朝"/>
                <w:sz w:val="28"/>
                <w:szCs w:val="28"/>
              </w:rPr>
              <w:t>物語</w:t>
            </w:r>
          </w:rubyBase>
        </w:ruby>
      </w:r>
      <w:r w:rsidRPr="00D948B3">
        <w:rPr>
          <w:rFonts w:ascii="IPA P明朝" w:eastAsia="IPA P明朝" w:hAnsi="IPA P明朝" w:cs="ＭＳ 明朝" w:hint="eastAsia"/>
          <w:sz w:val="28"/>
          <w:szCs w:val="28"/>
        </w:rPr>
        <w:t>の</w:t>
      </w:r>
      <w:r w:rsidR="00964EE5" w:rsidRPr="00D948B3">
        <w:rPr>
          <w:rFonts w:ascii="IPA P明朝" w:eastAsia="IPA P明朝" w:hAnsi="IPA P明朝" w:cs="ＭＳ 明朝"/>
          <w:sz w:val="28"/>
          <w:szCs w:val="28"/>
        </w:rPr>
        <w:ruby>
          <w:rubyPr>
            <w:rubyAlign w:val="distributeSpace"/>
            <w:hps w:val="14"/>
            <w:hpsRaise w:val="26"/>
            <w:hpsBaseText w:val="28"/>
            <w:lid w:val="ja-JP"/>
          </w:rubyPr>
          <w:rt>
            <w:r w:rsidR="00964EE5" w:rsidRPr="00D948B3">
              <w:rPr>
                <w:rFonts w:ascii="IPA P明朝" w:eastAsia="IPA P明朝" w:hAnsi="IPA P明朝" w:cs="ＭＳ 明朝"/>
                <w:sz w:val="14"/>
                <w:szCs w:val="28"/>
              </w:rPr>
              <w:t>いたずら</w:t>
            </w:r>
          </w:rt>
          <w:rubyBase>
            <w:r w:rsidR="00964EE5" w:rsidRPr="00D948B3">
              <w:rPr>
                <w:rFonts w:ascii="IPA P明朝" w:eastAsia="IPA P明朝" w:hAnsi="IPA P明朝" w:cs="ＭＳ 明朝"/>
                <w:sz w:val="28"/>
                <w:szCs w:val="28"/>
              </w:rPr>
              <w:t>徒</w:t>
            </w:r>
          </w:rubyBase>
        </w:ruby>
      </w:r>
      <w:r w:rsidR="00964EE5"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いた</w:t>
            </w:r>
          </w:rt>
          <w:rubyBase>
            <w:r w:rsidR="00F012E2">
              <w:rPr>
                <w:rFonts w:ascii="IPA P明朝" w:eastAsia="IPA P明朝" w:hAnsi="IPA P明朝" w:cs="ＭＳ 明朝"/>
                <w:sz w:val="28"/>
                <w:szCs w:val="28"/>
              </w:rPr>
              <w:t>至</w:t>
            </w:r>
          </w:rubyBase>
        </w:ruby>
      </w:r>
      <w:r w:rsidRPr="00D948B3">
        <w:rPr>
          <w:rFonts w:ascii="IPA P明朝" w:eastAsia="IPA P明朝" w:hAnsi="IPA P明朝" w:cs="ＭＳ 明朝" w:hint="eastAsia"/>
          <w:sz w:val="28"/>
          <w:szCs w:val="28"/>
        </w:rPr>
        <w:t>り</w:t>
      </w:r>
      <w:r w:rsidR="00964EE5" w:rsidRPr="00D948B3">
        <w:rPr>
          <w:rFonts w:ascii="IPA P明朝" w:eastAsia="IPA P明朝" w:hAnsi="IPA P明朝" w:cs="ＭＳ 明朝" w:hint="eastAsia"/>
          <w:sz w:val="28"/>
          <w:szCs w:val="28"/>
        </w:rPr>
        <w:t>て</w:t>
      </w:r>
      <w:r w:rsidRPr="00D948B3">
        <w:rPr>
          <w:rFonts w:ascii="IPA P明朝" w:eastAsia="IPA P明朝" w:hAnsi="IPA P明朝" w:cs="ＭＳ 明朝" w:hint="eastAsia"/>
          <w:sz w:val="28"/>
          <w:szCs w:val="28"/>
        </w:rPr>
        <w:t>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その</w:t>
            </w:r>
          </w:rt>
          <w:rubyBase>
            <w:r w:rsidR="00F012E2">
              <w:rPr>
                <w:rFonts w:ascii="IPA P明朝" w:eastAsia="IPA P明朝" w:hAnsi="IPA P明朝" w:cs="ＭＳ 明朝"/>
                <w:sz w:val="28"/>
                <w:szCs w:val="28"/>
              </w:rPr>
              <w:t>其</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こころざし</w:t>
            </w:r>
          </w:rt>
          <w:rubyBase>
            <w:r w:rsidR="00F012E2">
              <w:rPr>
                <w:rFonts w:ascii="IPA P明朝" w:eastAsia="IPA P明朝" w:hAnsi="IPA P明朝" w:cs="ＭＳ 明朝"/>
                <w:sz w:val="28"/>
                <w:szCs w:val="28"/>
              </w:rPr>
              <w:t>志</w:t>
            </w:r>
          </w:rubyBase>
        </w:ruby>
      </w:r>
      <w:r w:rsidRPr="00D948B3">
        <w:rPr>
          <w:rFonts w:ascii="IPA P明朝" w:eastAsia="IPA P明朝" w:hAnsi="IPA P明朝" w:cs="ＭＳ 明朝" w:hint="eastAsia"/>
          <w:sz w:val="28"/>
          <w:szCs w:val="28"/>
        </w:rPr>
        <w:t>や</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すで</w:t>
            </w:r>
          </w:rt>
          <w:rubyBase>
            <w:r w:rsidR="00F012E2">
              <w:rPr>
                <w:rFonts w:ascii="IPA P明朝" w:eastAsia="IPA P明朝" w:hAnsi="IPA P明朝" w:cs="ＭＳ 明朝"/>
                <w:sz w:val="28"/>
                <w:szCs w:val="28"/>
              </w:rPr>
              <w:t>既</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いやしい</w:t>
            </w:r>
          </w:rt>
          <w:rubyBase>
            <w:r w:rsidR="00F012E2">
              <w:rPr>
                <w:rFonts w:ascii="IPA P明朝" w:eastAsia="IPA P明朝" w:hAnsi="IPA P明朝" w:cs="ＭＳ 明朝"/>
                <w:sz w:val="28"/>
                <w:szCs w:val="28"/>
              </w:rPr>
              <w:t>陋</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w:t>
            </w:r>
          </w:rt>
          <w:rubyBase>
            <w:r w:rsidR="00F012E2">
              <w:rPr>
                <w:rFonts w:ascii="IPA P明朝" w:eastAsia="IPA P明朝" w:hAnsi="IPA P明朝" w:cs="ＭＳ 明朝"/>
                <w:sz w:val="28"/>
                <w:szCs w:val="28"/>
              </w:rPr>
              <w:t>且</w:t>
            </w:r>
          </w:rubyBase>
        </w:ruby>
      </w:r>
      <w:r w:rsidRPr="00D948B3">
        <w:rPr>
          <w:rFonts w:ascii="IPA P明朝" w:eastAsia="IPA P明朝" w:hAnsi="IPA P明朝" w:cs="ＭＳ 明朝" w:hint="eastAsia"/>
          <w:sz w:val="28"/>
          <w:szCs w:val="28"/>
        </w:rPr>
        <w:t>つ</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けっ</w:t>
            </w:r>
          </w:rt>
          <w:rubyBase>
            <w:r w:rsidR="00F012E2">
              <w:rPr>
                <w:rFonts w:ascii="IPA P明朝" w:eastAsia="IPA P明朝" w:hAnsi="IPA P明朝" w:cs="ＭＳ 明朝"/>
                <w:sz w:val="28"/>
                <w:szCs w:val="28"/>
              </w:rPr>
              <w:t>決</w:t>
            </w:r>
          </w:rubyBase>
        </w:ruby>
      </w:r>
      <w:r w:rsidRPr="00D948B3">
        <w:rPr>
          <w:rFonts w:ascii="IPA P明朝" w:eastAsia="IPA P明朝" w:hAnsi="IPA P明朝" w:cs="ＭＳ 明朝" w:hint="eastAsia"/>
          <w:sz w:val="28"/>
          <w:szCs w:val="28"/>
        </w:rPr>
        <w:t>して</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その</w:t>
            </w:r>
          </w:rt>
          <w:rubyBase>
            <w:r w:rsidR="00F012E2">
              <w:rPr>
                <w:rFonts w:ascii="IPA P明朝" w:eastAsia="IPA P明朝" w:hAnsi="IPA P明朝" w:cs="ＭＳ 明朝"/>
                <w:sz w:val="28"/>
                <w:szCs w:val="28"/>
              </w:rPr>
              <w:t>其</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かたり</w:t>
            </w:r>
          </w:rt>
          <w:rubyBase>
            <w:r w:rsidR="00F012E2">
              <w:rPr>
                <w:rFonts w:ascii="IPA P明朝" w:eastAsia="IPA P明朝" w:hAnsi="IPA P明朝" w:cs="ＭＳ 明朝"/>
                <w:sz w:val="28"/>
                <w:szCs w:val="28"/>
              </w:rPr>
              <w:t>談</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もうたん</w:t>
            </w:r>
          </w:rt>
          <w:rubyBase>
            <w:r w:rsidR="00F012E2">
              <w:rPr>
                <w:rFonts w:ascii="IPA P明朝" w:eastAsia="IPA P明朝" w:hAnsi="IPA P明朝" w:cs="ＭＳ 明朝"/>
                <w:sz w:val="28"/>
                <w:szCs w:val="28"/>
              </w:rPr>
              <w:t>妄誕</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あら</w:t>
            </w:r>
          </w:rt>
          <w:rubyBase>
            <w:r w:rsidR="00F012E2">
              <w:rPr>
                <w:rFonts w:ascii="IPA P明朝" w:eastAsia="IPA P明朝" w:hAnsi="IPA P明朝" w:cs="ＭＳ 明朝"/>
                <w:sz w:val="28"/>
                <w:szCs w:val="28"/>
              </w:rPr>
              <w:t>非</w:t>
            </w:r>
          </w:rubyBase>
        </w:ruby>
      </w:r>
      <w:r w:rsidRPr="00D948B3">
        <w:rPr>
          <w:rFonts w:ascii="IPA P明朝" w:eastAsia="IPA P明朝" w:hAnsi="IPA P明朝" w:cs="ＭＳ 明朝" w:hint="eastAsia"/>
          <w:sz w:val="28"/>
          <w:szCs w:val="28"/>
        </w:rPr>
        <w:t>ざることを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ちか</w:t>
            </w:r>
          </w:rt>
          <w:rubyBase>
            <w:r w:rsidR="00F012E2">
              <w:rPr>
                <w:rFonts w:ascii="IPA P明朝" w:eastAsia="IPA P明朝" w:hAnsi="IPA P明朝" w:cs="ＭＳ 明朝"/>
                <w:sz w:val="28"/>
                <w:szCs w:val="28"/>
              </w:rPr>
              <w:t>誓</w:t>
            </w:r>
          </w:rubyBase>
        </w:ruby>
      </w:r>
      <w:r w:rsidRPr="00D948B3">
        <w:rPr>
          <w:rFonts w:ascii="IPA P明朝" w:eastAsia="IPA P明朝" w:hAnsi="IPA P明朝" w:cs="ＭＳ 明朝" w:hint="eastAsia"/>
          <w:sz w:val="28"/>
          <w:szCs w:val="28"/>
        </w:rPr>
        <w:t>い</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え</w:t>
            </w:r>
          </w:rt>
          <w:rubyBase>
            <w:r w:rsidR="00F012E2">
              <w:rPr>
                <w:rFonts w:ascii="IPA P明朝" w:eastAsia="IPA P明朝" w:hAnsi="IPA P明朝" w:cs="ＭＳ 明朝"/>
                <w:sz w:val="28"/>
                <w:szCs w:val="28"/>
              </w:rPr>
              <w:t>得</w:t>
            </w:r>
          </w:rubyBase>
        </w:ruby>
      </w:r>
      <w:r w:rsidRPr="00D948B3">
        <w:rPr>
          <w:rFonts w:ascii="IPA P明朝" w:eastAsia="IPA P明朝" w:hAnsi="IPA P明朝" w:cs="ＭＳ 明朝" w:hint="eastAsia"/>
          <w:sz w:val="28"/>
          <w:szCs w:val="28"/>
        </w:rPr>
        <w:t>ず。</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ひそか</w:t>
            </w:r>
          </w:rt>
          <w:rubyBase>
            <w:r w:rsidR="00F012E2">
              <w:rPr>
                <w:rFonts w:ascii="IPA P明朝" w:eastAsia="IPA P明朝" w:hAnsi="IPA P明朝" w:cs="ＭＳ 明朝"/>
                <w:sz w:val="28"/>
                <w:szCs w:val="28"/>
              </w:rPr>
              <w:t>窃</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もって</w:t>
            </w:r>
          </w:rt>
          <w:rubyBase>
            <w:r w:rsidR="00F012E2">
              <w:rPr>
                <w:rFonts w:ascii="IPA P明朝" w:eastAsia="IPA P明朝" w:hAnsi="IPA P明朝" w:cs="ＭＳ 明朝"/>
                <w:sz w:val="28"/>
                <w:szCs w:val="28"/>
              </w:rPr>
              <w:t>以て</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これ</w:t>
            </w:r>
          </w:rt>
          <w:rubyBase>
            <w:r w:rsidR="00F012E2">
              <w:rPr>
                <w:rFonts w:ascii="IPA P明朝" w:eastAsia="IPA P明朝" w:hAnsi="IPA P明朝" w:cs="ＭＳ 明朝"/>
                <w:sz w:val="28"/>
                <w:szCs w:val="28"/>
              </w:rPr>
              <w:t>之</w:t>
            </w:r>
          </w:rubyBase>
        </w:ruby>
      </w:r>
      <w:r w:rsidRPr="00D948B3">
        <w:rPr>
          <w:rFonts w:ascii="IPA P明朝" w:eastAsia="IPA P明朝" w:hAnsi="IPA P明朝" w:cs="ＭＳ 明朝" w:hint="eastAsia"/>
          <w:sz w:val="28"/>
          <w:szCs w:val="28"/>
        </w:rPr>
        <w:t>と</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となり</w:t>
            </w:r>
          </w:rt>
          <w:rubyBase>
            <w:r w:rsidR="00F012E2">
              <w:rPr>
                <w:rFonts w:ascii="IPA P明朝" w:eastAsia="IPA P明朝" w:hAnsi="IPA P明朝" w:cs="ＭＳ 明朝"/>
                <w:sz w:val="28"/>
                <w:szCs w:val="28"/>
              </w:rPr>
              <w:t>鄰</w:t>
            </w:r>
          </w:rubyBase>
        </w:ruby>
      </w:r>
      <w:r w:rsidRPr="00D948B3">
        <w:rPr>
          <w:rFonts w:ascii="IPA P明朝" w:eastAsia="IPA P明朝" w:hAnsi="IPA P明朝" w:cs="ＭＳ 明朝" w:hint="eastAsia"/>
          <w:sz w:val="28"/>
          <w:szCs w:val="28"/>
        </w:rPr>
        <w:t>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w:t>
            </w:r>
          </w:rt>
          <w:rubyBase>
            <w:r w:rsidR="00F012E2">
              <w:rPr>
                <w:rFonts w:ascii="IPA P明朝" w:eastAsia="IPA P明朝" w:hAnsi="IPA P明朝" w:cs="ＭＳ 明朝"/>
                <w:sz w:val="28"/>
                <w:szCs w:val="28"/>
              </w:rPr>
              <w:t>比</w:t>
            </w:r>
          </w:rubyBase>
        </w:ruby>
      </w:r>
      <w:r w:rsidRPr="00D948B3">
        <w:rPr>
          <w:rFonts w:ascii="IPA P明朝" w:eastAsia="IPA P明朝" w:hAnsi="IPA P明朝" w:cs="ＭＳ 明朝" w:hint="eastAsia"/>
          <w:sz w:val="28"/>
          <w:szCs w:val="28"/>
        </w:rPr>
        <w:t>するを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はじ</w:t>
            </w:r>
          </w:rt>
          <w:rubyBase>
            <w:r w:rsidR="00F012E2">
              <w:rPr>
                <w:rFonts w:ascii="IPA P明朝" w:eastAsia="IPA P明朝" w:hAnsi="IPA P明朝" w:cs="ＭＳ 明朝"/>
                <w:sz w:val="28"/>
                <w:szCs w:val="28"/>
              </w:rPr>
              <w:t>恥</w:t>
            </w:r>
          </w:rubyBase>
        </w:ruby>
      </w:r>
      <w:r w:rsidRPr="00D948B3">
        <w:rPr>
          <w:rFonts w:ascii="IPA P明朝" w:eastAsia="IPA P明朝" w:hAnsi="IPA P明朝" w:cs="ＭＳ 明朝" w:hint="eastAsia"/>
          <w:sz w:val="28"/>
          <w:szCs w:val="28"/>
        </w:rPr>
        <w:t>とせり。</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よう</w:t>
            </w:r>
          </w:rt>
          <w:rubyBase>
            <w:r w:rsidR="00F012E2">
              <w:rPr>
                <w:rFonts w:ascii="IPA P明朝" w:eastAsia="IPA P明朝" w:hAnsi="IPA P明朝" w:cs="ＭＳ 明朝"/>
                <w:sz w:val="28"/>
                <w:szCs w:val="28"/>
              </w:rPr>
              <w:t>要</w:t>
            </w:r>
          </w:rubyBase>
        </w:ruby>
      </w:r>
      <w:r w:rsidRPr="00D948B3">
        <w:rPr>
          <w:rFonts w:ascii="IPA P明朝" w:eastAsia="IPA P明朝" w:hAnsi="IPA P明朝" w:cs="ＭＳ 明朝" w:hint="eastAsia"/>
          <w:sz w:val="28"/>
          <w:szCs w:val="28"/>
        </w:rPr>
        <w:t>するに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この</w:t>
            </w:r>
          </w:rt>
          <w:rubyBase>
            <w:r w:rsidR="00F012E2">
              <w:rPr>
                <w:rFonts w:ascii="IPA P明朝" w:eastAsia="IPA P明朝" w:hAnsi="IPA P明朝" w:cs="ＭＳ 明朝"/>
                <w:sz w:val="28"/>
                <w:szCs w:val="28"/>
              </w:rPr>
              <w:t>此</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しょ</w:t>
            </w:r>
          </w:rt>
          <w:rubyBase>
            <w:r w:rsidR="00F012E2">
              <w:rPr>
                <w:rFonts w:ascii="IPA P明朝" w:eastAsia="IPA P明朝" w:hAnsi="IPA P明朝" w:cs="ＭＳ 明朝"/>
                <w:sz w:val="28"/>
                <w:szCs w:val="28"/>
              </w:rPr>
              <w:t>書</w:t>
            </w:r>
          </w:rubyBase>
        </w:ruby>
      </w:r>
      <w:r w:rsidRPr="00D948B3">
        <w:rPr>
          <w:rFonts w:ascii="IPA P明朝" w:eastAsia="IPA P明朝" w:hAnsi="IPA P明朝" w:cs="ＭＳ 明朝" w:hint="eastAsia"/>
          <w:sz w:val="28"/>
          <w:szCs w:val="28"/>
        </w:rPr>
        <w:t>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げんざい</w:t>
            </w:r>
          </w:rt>
          <w:rubyBase>
            <w:r w:rsidR="00F012E2">
              <w:rPr>
                <w:rFonts w:ascii="IPA P明朝" w:eastAsia="IPA P明朝" w:hAnsi="IPA P明朝" w:cs="ＭＳ 明朝"/>
                <w:sz w:val="28"/>
                <w:szCs w:val="28"/>
              </w:rPr>
              <w:t>現在</w:t>
            </w:r>
          </w:rubyBase>
        </w:ruby>
      </w:r>
      <w:r w:rsidR="00006486" w:rsidRPr="00D948B3">
        <w:rPr>
          <w:rFonts w:ascii="IPA P明朝" w:eastAsia="IPA P明朝" w:hAnsi="IPA P明朝" w:cs="ＭＳ 明朝" w:hint="eastAsia"/>
          <w:sz w:val="28"/>
          <w:szCs w:val="28"/>
        </w:rPr>
        <w:t>の</w:t>
      </w:r>
      <w:r w:rsidR="00006486" w:rsidRPr="00D948B3">
        <w:rPr>
          <w:rFonts w:ascii="IPA P明朝" w:eastAsia="IPA P明朝" w:hAnsi="IPA P明朝" w:cs="ＭＳ 明朝"/>
          <w:sz w:val="28"/>
          <w:szCs w:val="28"/>
        </w:rPr>
        <w:ruby>
          <w:rubyPr>
            <w:rubyAlign w:val="distributeSpace"/>
            <w:hps w:val="14"/>
            <w:hpsRaise w:val="26"/>
            <w:hpsBaseText w:val="28"/>
            <w:lid w:val="ja-JP"/>
          </w:rubyPr>
          <w:rt>
            <w:r w:rsidR="00006486" w:rsidRPr="00D948B3">
              <w:rPr>
                <w:rFonts w:ascii="IPA P明朝" w:eastAsia="IPA P明朝" w:hAnsi="IPA P明朝" w:cs="ＭＳ 明朝"/>
                <w:sz w:val="14"/>
                <w:szCs w:val="28"/>
              </w:rPr>
              <w:t>じ</w:t>
            </w:r>
          </w:rt>
          <w:rubyBase>
            <w:r w:rsidR="00006486" w:rsidRPr="00D948B3">
              <w:rPr>
                <w:rFonts w:ascii="IPA P明朝" w:eastAsia="IPA P明朝" w:hAnsi="IPA P明朝" w:cs="ＭＳ 明朝"/>
                <w:sz w:val="28"/>
                <w:szCs w:val="28"/>
              </w:rPr>
              <w:t>事</w:t>
            </w:r>
          </w:rubyBase>
        </w:ruby>
      </w:r>
      <w:r w:rsidR="00006486" w:rsidRPr="00D948B3">
        <w:rPr>
          <w:rFonts w:ascii="IPA P明朝" w:eastAsia="IPA P明朝" w:hAnsi="IPA P明朝" w:cs="ＭＳ 明朝"/>
          <w:sz w:val="28"/>
          <w:szCs w:val="28"/>
        </w:rPr>
        <w:ruby>
          <w:rubyPr>
            <w:rubyAlign w:val="distributeSpace"/>
            <w:hps w:val="14"/>
            <w:hpsRaise w:val="26"/>
            <w:hpsBaseText w:val="28"/>
            <w:lid w:val="ja-JP"/>
          </w:rubyPr>
          <w:rt>
            <w:r w:rsidR="00006486" w:rsidRPr="00D948B3">
              <w:rPr>
                <w:rFonts w:ascii="IPA P明朝" w:eastAsia="IPA P明朝" w:hAnsi="IPA P明朝" w:cs="ＭＳ 明朝"/>
                <w:sz w:val="14"/>
                <w:szCs w:val="28"/>
              </w:rPr>
              <w:t>じつ</w:t>
            </w:r>
          </w:rt>
          <w:rubyBase>
            <w:r w:rsidR="00006486" w:rsidRPr="00D948B3">
              <w:rPr>
                <w:rFonts w:ascii="IPA P明朝" w:eastAsia="IPA P明朝" w:hAnsi="IPA P明朝" w:cs="ＭＳ 明朝"/>
                <w:sz w:val="28"/>
                <w:szCs w:val="28"/>
              </w:rPr>
              <w:t>實</w:t>
            </w:r>
          </w:rubyBase>
        </w:ruby>
      </w:r>
      <w:r w:rsidR="00006486" w:rsidRPr="00D948B3">
        <w:rPr>
          <w:rFonts w:ascii="IPA P明朝" w:eastAsia="IPA P明朝" w:hAnsi="IPA P明朝" w:cs="ＭＳ 明朝" w:hint="eastAsia"/>
          <w:sz w:val="28"/>
          <w:szCs w:val="28"/>
        </w:rPr>
        <w:t>なり。</w:t>
      </w:r>
      <w:r w:rsidR="00006486" w:rsidRPr="00D948B3">
        <w:rPr>
          <w:rFonts w:ascii="IPA P明朝" w:eastAsia="IPA P明朝" w:hAnsi="IPA P明朝" w:cs="ＭＳ 明朝"/>
          <w:sz w:val="28"/>
          <w:szCs w:val="28"/>
        </w:rPr>
        <w:ruby>
          <w:rubyPr>
            <w:rubyAlign w:val="distributeSpace"/>
            <w:hps w:val="14"/>
            <w:hpsRaise w:val="26"/>
            <w:hpsBaseText w:val="28"/>
            <w:lid w:val="ja-JP"/>
          </w:rubyPr>
          <w:rt>
            <w:r w:rsidR="00006486" w:rsidRPr="00D948B3">
              <w:rPr>
                <w:rFonts w:ascii="IPA P明朝" w:eastAsia="IPA P明朝" w:hAnsi="IPA P明朝" w:cs="ＭＳ 明朝"/>
                <w:sz w:val="14"/>
                <w:szCs w:val="28"/>
              </w:rPr>
              <w:t>ひとえ</w:t>
            </w:r>
          </w:rt>
          <w:rubyBase>
            <w:r w:rsidR="00006486" w:rsidRPr="00D948B3">
              <w:rPr>
                <w:rFonts w:ascii="IPA P明朝" w:eastAsia="IPA P明朝" w:hAnsi="IPA P明朝" w:cs="ＭＳ 明朝"/>
                <w:sz w:val="28"/>
                <w:szCs w:val="28"/>
              </w:rPr>
              <w:t>單</w:t>
            </w:r>
          </w:rubyBase>
        </w:ruby>
      </w:r>
      <w:r w:rsidR="00006486" w:rsidRPr="00D948B3">
        <w:rPr>
          <w:rFonts w:ascii="IPA P明朝" w:eastAsia="IPA P明朝" w:hAnsi="IPA P明朝" w:cs="ＭＳ 明朝" w:hint="eastAsia"/>
          <w:sz w:val="28"/>
          <w:szCs w:val="28"/>
        </w:rPr>
        <w:t>に</w:t>
      </w:r>
      <w:r w:rsidR="00006486" w:rsidRPr="00D948B3">
        <w:rPr>
          <w:rFonts w:ascii="IPA P明朝" w:eastAsia="IPA P明朝" w:hAnsi="IPA P明朝" w:cs="ＭＳ 明朝"/>
          <w:sz w:val="28"/>
          <w:szCs w:val="28"/>
        </w:rPr>
        <w:ruby>
          <w:rubyPr>
            <w:rubyAlign w:val="distributeSpace"/>
            <w:hps w:val="14"/>
            <w:hpsRaise w:val="26"/>
            <w:hpsBaseText w:val="28"/>
            <w:lid w:val="ja-JP"/>
          </w:rubyPr>
          <w:rt>
            <w:r w:rsidR="00006486" w:rsidRPr="00D948B3">
              <w:rPr>
                <w:rFonts w:ascii="IPA P明朝" w:eastAsia="IPA P明朝" w:hAnsi="IPA P明朝" w:cs="ＭＳ 明朝"/>
                <w:sz w:val="14"/>
                <w:szCs w:val="28"/>
              </w:rPr>
              <w:t>これ</w:t>
            </w:r>
          </w:rt>
          <w:rubyBase>
            <w:r w:rsidR="00006486" w:rsidRPr="00D948B3">
              <w:rPr>
                <w:rFonts w:ascii="IPA P明朝" w:eastAsia="IPA P明朝" w:hAnsi="IPA P明朝" w:cs="ＭＳ 明朝"/>
                <w:sz w:val="28"/>
                <w:szCs w:val="28"/>
              </w:rPr>
              <w:t>此</w:t>
            </w:r>
          </w:rubyBase>
        </w:ruby>
      </w:r>
      <w:r w:rsidR="00006486" w:rsidRPr="00D948B3">
        <w:rPr>
          <w:rFonts w:ascii="IPA P明朝" w:eastAsia="IPA P明朝" w:hAnsi="IPA P明朝" w:cs="ＭＳ 明朝" w:hint="eastAsia"/>
          <w:sz w:val="28"/>
          <w:szCs w:val="28"/>
        </w:rPr>
        <w:t>のみを以てするも</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りっぱ</w:t>
            </w:r>
          </w:rt>
          <w:rubyBase>
            <w:r w:rsidR="00F012E2">
              <w:rPr>
                <w:rFonts w:ascii="IPA P明朝" w:eastAsia="IPA P明朝" w:hAnsi="IPA P明朝" w:cs="ＭＳ 明朝"/>
                <w:sz w:val="28"/>
                <w:szCs w:val="28"/>
              </w:rPr>
              <w:t>立派</w:t>
            </w:r>
          </w:rubyBase>
        </w:ruby>
      </w:r>
      <w:r w:rsidRPr="00D948B3">
        <w:rPr>
          <w:rFonts w:ascii="IPA P明朝" w:eastAsia="IPA P明朝" w:hAnsi="IPA P明朝" w:cs="ＭＳ 明朝" w:hint="eastAsia"/>
          <w:sz w:val="28"/>
          <w:szCs w:val="28"/>
        </w:rPr>
        <w:t>なる</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そんざい</w:t>
            </w:r>
          </w:rt>
          <w:rubyBase>
            <w:r w:rsidR="00F012E2">
              <w:rPr>
                <w:rFonts w:ascii="IPA P明朝" w:eastAsia="IPA P明朝" w:hAnsi="IPA P明朝" w:cs="ＭＳ 明朝"/>
                <w:sz w:val="28"/>
                <w:szCs w:val="28"/>
              </w:rPr>
              <w:t>存在</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りゆう</w:t>
            </w:r>
          </w:rt>
          <w:rubyBase>
            <w:r w:rsidR="00F012E2">
              <w:rPr>
                <w:rFonts w:ascii="IPA P明朝" w:eastAsia="IPA P明朝" w:hAnsi="IPA P明朝" w:cs="ＭＳ 明朝"/>
                <w:sz w:val="28"/>
                <w:szCs w:val="28"/>
              </w:rPr>
              <w:t>理由</w:t>
            </w:r>
          </w:rubyBase>
        </w:ruby>
      </w:r>
      <w:r w:rsidRPr="00D948B3">
        <w:rPr>
          <w:rFonts w:ascii="IPA P明朝" w:eastAsia="IPA P明朝" w:hAnsi="IPA P明朝" w:cs="ＭＳ 明朝" w:hint="eastAsia"/>
          <w:sz w:val="28"/>
          <w:szCs w:val="28"/>
        </w:rPr>
        <w:t>ありと</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しん</w:t>
            </w:r>
          </w:rt>
          <w:rubyBase>
            <w:r w:rsidR="00F012E2">
              <w:rPr>
                <w:rFonts w:ascii="IPA P明朝" w:eastAsia="IPA P明朝" w:hAnsi="IPA P明朝" w:cs="ＭＳ 明朝"/>
                <w:sz w:val="28"/>
                <w:szCs w:val="28"/>
              </w:rPr>
              <w:t>信</w:t>
            </w:r>
          </w:rubyBase>
        </w:ruby>
      </w:r>
      <w:r w:rsidRPr="00D948B3">
        <w:rPr>
          <w:rFonts w:ascii="IPA P明朝" w:eastAsia="IPA P明朝" w:hAnsi="IPA P明朝" w:cs="ＭＳ 明朝" w:hint="eastAsia"/>
          <w:sz w:val="28"/>
          <w:szCs w:val="28"/>
        </w:rPr>
        <w:t>ず。</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ただ</w:t>
            </w:r>
          </w:rt>
          <w:rubyBase>
            <w:r w:rsidR="00F012E2">
              <w:rPr>
                <w:rFonts w:ascii="IPA P明朝" w:eastAsia="IPA P明朝" w:hAnsi="IPA P明朝" w:cs="ＭＳ 明朝"/>
                <w:sz w:val="28"/>
                <w:szCs w:val="28"/>
              </w:rPr>
              <w:t>唯</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きょうせき</w:t>
            </w:r>
          </w:rt>
          <w:rubyBase>
            <w:r w:rsidR="00F012E2">
              <w:rPr>
                <w:rFonts w:ascii="IPA P明朝" w:eastAsia="IPA P明朝" w:hAnsi="IPA P明朝" w:cs="ＭＳ 明朝"/>
                <w:sz w:val="28"/>
                <w:szCs w:val="28"/>
              </w:rPr>
              <w:t>鏡石</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w:t>
            </w:r>
          </w:rt>
          <w:rubyBase>
            <w:r w:rsidR="00F012E2">
              <w:rPr>
                <w:rFonts w:ascii="IPA P明朝" w:eastAsia="IPA P明朝" w:hAnsi="IPA P明朝" w:cs="ＭＳ 明朝"/>
                <w:sz w:val="28"/>
                <w:szCs w:val="28"/>
              </w:rPr>
              <w:t>子</w:t>
            </w:r>
          </w:rubyBase>
        </w:ruby>
      </w:r>
      <w:r w:rsidRPr="00D948B3">
        <w:rPr>
          <w:rFonts w:ascii="IPA P明朝" w:eastAsia="IPA P明朝" w:hAnsi="IPA P明朝" w:cs="ＭＳ 明朝" w:hint="eastAsia"/>
          <w:sz w:val="28"/>
          <w:szCs w:val="28"/>
        </w:rPr>
        <w:t>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とし</w:t>
            </w:r>
          </w:rt>
          <w:rubyBase>
            <w:r w:rsidR="00F012E2">
              <w:rPr>
                <w:rFonts w:ascii="IPA P明朝" w:eastAsia="IPA P明朝" w:hAnsi="IPA P明朝" w:cs="ＭＳ 明朝"/>
                <w:sz w:val="28"/>
                <w:szCs w:val="28"/>
              </w:rPr>
              <w:t>年</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わずか</w:t>
            </w:r>
          </w:rt>
          <w:rubyBase>
            <w:r w:rsidR="00F012E2">
              <w:rPr>
                <w:rFonts w:ascii="IPA P明朝" w:eastAsia="IPA P明朝" w:hAnsi="IPA P明朝" w:cs="ＭＳ 明朝"/>
                <w:sz w:val="28"/>
                <w:szCs w:val="28"/>
              </w:rPr>
              <w:t>僅</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にじゅう</w:t>
            </w:r>
          </w:rt>
          <w:rubyBase>
            <w:r w:rsidR="00F012E2">
              <w:rPr>
                <w:rFonts w:ascii="IPA P明朝" w:eastAsia="IPA P明朝" w:hAnsi="IPA P明朝" w:cs="ＭＳ 明朝"/>
                <w:sz w:val="28"/>
                <w:szCs w:val="28"/>
              </w:rPr>
              <w:t>二十</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w:t>
            </w:r>
          </w:rt>
          <w:rubyBase>
            <w:r w:rsidR="00F012E2">
              <w:rPr>
                <w:rFonts w:ascii="IPA P明朝" w:eastAsia="IPA P明朝" w:hAnsi="IPA P明朝" w:cs="ＭＳ 明朝"/>
                <w:sz w:val="28"/>
                <w:szCs w:val="28"/>
              </w:rPr>
              <w:t>四</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ご</w:t>
            </w:r>
          </w:rt>
          <w:rubyBase>
            <w:r w:rsidR="00F012E2">
              <w:rPr>
                <w:rFonts w:ascii="IPA P明朝" w:eastAsia="IPA P明朝" w:hAnsi="IPA P明朝" w:cs="ＭＳ 明朝"/>
                <w:sz w:val="28"/>
                <w:szCs w:val="28"/>
              </w:rPr>
              <w:t>五</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じぶん</w:t>
            </w:r>
          </w:rt>
          <w:rubyBase>
            <w:r w:rsidR="00F012E2">
              <w:rPr>
                <w:rFonts w:ascii="IPA P明朝" w:eastAsia="IPA P明朝" w:hAnsi="IPA P明朝" w:cs="ＭＳ 明朝"/>
                <w:sz w:val="28"/>
                <w:szCs w:val="28"/>
              </w:rPr>
              <w:t>自分</w:t>
            </w:r>
          </w:rubyBase>
        </w:ruby>
      </w:r>
      <w:r w:rsidRPr="00D948B3">
        <w:rPr>
          <w:rFonts w:ascii="IPA P明朝" w:eastAsia="IPA P明朝" w:hAnsi="IPA P明朝" w:cs="ＭＳ 明朝" w:hint="eastAsia"/>
          <w:sz w:val="28"/>
          <w:szCs w:val="28"/>
        </w:rPr>
        <w:t>も</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これ</w:t>
            </w:r>
          </w:rt>
          <w:rubyBase>
            <w:r w:rsidR="00F012E2">
              <w:rPr>
                <w:rFonts w:ascii="IPA P明朝" w:eastAsia="IPA P明朝" w:hAnsi="IPA P明朝" w:cs="ＭＳ 明朝"/>
                <w:sz w:val="28"/>
                <w:szCs w:val="28"/>
              </w:rPr>
              <w:t>之</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じっさい</w:t>
            </w:r>
          </w:rt>
          <w:rubyBase>
            <w:r w:rsidR="00F012E2">
              <w:rPr>
                <w:rFonts w:ascii="IPA P明朝" w:eastAsia="IPA P明朝" w:hAnsi="IPA P明朝" w:cs="ＭＳ 明朝"/>
                <w:sz w:val="28"/>
                <w:szCs w:val="28"/>
              </w:rPr>
              <w:t>十歳</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ちょう</w:t>
            </w:r>
          </w:rt>
          <w:rubyBase>
            <w:r w:rsidR="00F012E2">
              <w:rPr>
                <w:rFonts w:ascii="IPA P明朝" w:eastAsia="IPA P明朝" w:hAnsi="IPA P明朝" w:cs="ＭＳ 明朝"/>
                <w:sz w:val="28"/>
                <w:szCs w:val="28"/>
              </w:rPr>
              <w:t>長</w:t>
            </w:r>
          </w:rubyBase>
        </w:ruby>
      </w:r>
      <w:r w:rsidRPr="00D948B3">
        <w:rPr>
          <w:rFonts w:ascii="IPA P明朝" w:eastAsia="IPA P明朝" w:hAnsi="IPA P明朝" w:cs="ＭＳ 明朝" w:hint="eastAsia"/>
          <w:sz w:val="28"/>
          <w:szCs w:val="28"/>
        </w:rPr>
        <w:t>ずるのみ。</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いま</w:t>
            </w:r>
          </w:rt>
          <w:rubyBase>
            <w:r w:rsidR="00F012E2">
              <w:rPr>
                <w:rFonts w:ascii="IPA P明朝" w:eastAsia="IPA P明朝" w:hAnsi="IPA P明朝" w:cs="ＭＳ 明朝"/>
                <w:sz w:val="28"/>
                <w:szCs w:val="28"/>
              </w:rPr>
              <w:t>今</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じぎょう</w:t>
            </w:r>
          </w:rt>
          <w:rubyBase>
            <w:r w:rsidR="00F012E2">
              <w:rPr>
                <w:rFonts w:ascii="IPA P明朝" w:eastAsia="IPA P明朝" w:hAnsi="IPA P明朝" w:cs="ＭＳ 明朝"/>
                <w:sz w:val="28"/>
                <w:szCs w:val="28"/>
              </w:rPr>
              <w:t>事業</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おお</w:t>
            </w:r>
          </w:rt>
          <w:rubyBase>
            <w:r w:rsidR="00F012E2">
              <w:rPr>
                <w:rFonts w:ascii="IPA P明朝" w:eastAsia="IPA P明朝" w:hAnsi="IPA P明朝" w:cs="ＭＳ 明朝"/>
                <w:sz w:val="28"/>
                <w:szCs w:val="28"/>
              </w:rPr>
              <w:t>多</w:t>
            </w:r>
          </w:rubyBase>
        </w:ruby>
      </w:r>
      <w:r w:rsidRPr="00D948B3">
        <w:rPr>
          <w:rFonts w:ascii="IPA P明朝" w:eastAsia="IPA P明朝" w:hAnsi="IPA P明朝" w:cs="ＭＳ 明朝" w:hint="eastAsia"/>
          <w:sz w:val="28"/>
          <w:szCs w:val="28"/>
        </w:rPr>
        <w:t>き</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じだい</w:t>
            </w:r>
          </w:rt>
          <w:rubyBase>
            <w:r w:rsidR="00F012E2">
              <w:rPr>
                <w:rFonts w:ascii="IPA P明朝" w:eastAsia="IPA P明朝" w:hAnsi="IPA P明朝" w:cs="ＭＳ 明朝"/>
                <w:sz w:val="28"/>
                <w:szCs w:val="28"/>
              </w:rPr>
              <w:t>時代</w:t>
            </w:r>
          </w:rubyBase>
        </w:ruby>
      </w:r>
      <w:r w:rsidRPr="00D948B3">
        <w:rPr>
          <w:rFonts w:ascii="IPA P明朝" w:eastAsia="IPA P明朝" w:hAnsi="IPA P明朝" w:cs="ＭＳ 明朝" w:hint="eastAsia"/>
          <w:sz w:val="28"/>
          <w:szCs w:val="28"/>
        </w:rPr>
        <w:t>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う</w:t>
            </w:r>
          </w:rt>
          <w:rubyBase>
            <w:r w:rsidR="00F012E2">
              <w:rPr>
                <w:rFonts w:ascii="IPA P明朝" w:eastAsia="IPA P明朝" w:hAnsi="IPA P明朝" w:cs="ＭＳ 明朝"/>
                <w:sz w:val="28"/>
                <w:szCs w:val="28"/>
              </w:rPr>
              <w:t>生</w:t>
            </w:r>
          </w:rubyBase>
        </w:ruby>
      </w:r>
      <w:r w:rsidRPr="00D948B3">
        <w:rPr>
          <w:rFonts w:ascii="IPA P明朝" w:eastAsia="IPA P明朝" w:hAnsi="IPA P明朝" w:cs="ＭＳ 明朝" w:hint="eastAsia"/>
          <w:sz w:val="28"/>
          <w:szCs w:val="28"/>
        </w:rPr>
        <w:t>まれながら</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もんだい</w:t>
            </w:r>
          </w:rt>
          <w:rubyBase>
            <w:r w:rsidR="00F012E2">
              <w:rPr>
                <w:rFonts w:ascii="IPA P明朝" w:eastAsia="IPA P明朝" w:hAnsi="IPA P明朝" w:cs="ＭＳ 明朝"/>
                <w:sz w:val="28"/>
                <w:szCs w:val="28"/>
              </w:rPr>
              <w:t>問題</w:t>
            </w:r>
          </w:rubyBase>
        </w:ruby>
      </w:r>
      <w:r w:rsidRPr="00D948B3">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だいしょう</w:t>
            </w:r>
          </w:rt>
          <w:rubyBase>
            <w:r w:rsidR="00F012E2">
              <w:rPr>
                <w:rFonts w:ascii="IPA P明朝" w:eastAsia="IPA P明朝" w:hAnsi="IPA P明朝" w:cs="ＭＳ 明朝"/>
                <w:sz w:val="28"/>
                <w:szCs w:val="28"/>
              </w:rPr>
              <w:t>大小</w:t>
            </w:r>
          </w:rubyBase>
        </w:ruby>
      </w:r>
      <w:r w:rsidRPr="00D948B3">
        <w:rPr>
          <w:rFonts w:ascii="IPA P明朝" w:eastAsia="IPA P明朝" w:hAnsi="IPA P明朝" w:cs="ＭＳ 明朝" w:hint="eastAsia"/>
          <w:sz w:val="28"/>
          <w:szCs w:val="28"/>
        </w:rPr>
        <w:t>をも</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わきま</w:t>
            </w:r>
          </w:rt>
          <w:rubyBase>
            <w:r w:rsidR="00F012E2">
              <w:rPr>
                <w:rFonts w:ascii="IPA P明朝" w:eastAsia="IPA P明朝" w:hAnsi="IPA P明朝" w:cs="ＭＳ 明朝"/>
                <w:sz w:val="28"/>
                <w:szCs w:val="28"/>
              </w:rPr>
              <w:t>辨</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え</w:t>
            </w:r>
          </w:rt>
          <w:rubyBase>
            <w:r w:rsidR="00F012E2">
              <w:rPr>
                <w:rFonts w:ascii="IPA P明朝" w:eastAsia="IPA P明朝" w:hAnsi="IPA P明朝" w:cs="ＭＳ 明朝"/>
                <w:sz w:val="28"/>
                <w:szCs w:val="28"/>
              </w:rPr>
              <w:t>へ</w:t>
            </w:r>
          </w:rubyBase>
        </w:ruby>
      </w:r>
      <w:r w:rsidRPr="00D948B3">
        <w:rPr>
          <w:rFonts w:ascii="IPA P明朝" w:eastAsia="IPA P明朝" w:hAnsi="IPA P明朝" w:cs="ＭＳ 明朝" w:hint="eastAsia"/>
          <w:sz w:val="28"/>
          <w:szCs w:val="28"/>
        </w:rPr>
        <w:t>ず。</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その</w:t>
            </w:r>
          </w:rt>
          <w:rubyBase>
            <w:r w:rsidR="00F012E2">
              <w:rPr>
                <w:rFonts w:ascii="IPA P明朝" w:eastAsia="IPA P明朝" w:hAnsi="IPA P明朝" w:cs="ＭＳ 明朝"/>
                <w:sz w:val="28"/>
                <w:szCs w:val="28"/>
              </w:rPr>
              <w:t>其</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ちから</w:t>
            </w:r>
          </w:rt>
          <w:rubyBase>
            <w:r w:rsidR="00F012E2">
              <w:rPr>
                <w:rFonts w:ascii="IPA P明朝" w:eastAsia="IPA P明朝" w:hAnsi="IPA P明朝" w:cs="ＭＳ 明朝"/>
                <w:sz w:val="28"/>
                <w:szCs w:val="28"/>
              </w:rPr>
              <w:t>力</w:t>
            </w:r>
          </w:rubyBase>
        </w:ruby>
      </w:r>
      <w:r w:rsidRPr="00D948B3">
        <w:rPr>
          <w:rFonts w:ascii="IPA P明朝" w:eastAsia="IPA P明朝" w:hAnsi="IPA P明朝" w:cs="ＭＳ 明朝" w:hint="eastAsia"/>
          <w:sz w:val="28"/>
          <w:szCs w:val="28"/>
        </w:rPr>
        <w:t>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もち</w:t>
            </w:r>
          </w:rt>
          <w:rubyBase>
            <w:r w:rsidR="00F012E2">
              <w:rPr>
                <w:rFonts w:ascii="IPA P明朝" w:eastAsia="IPA P明朝" w:hAnsi="IPA P明朝" w:cs="ＭＳ 明朝"/>
                <w:sz w:val="28"/>
                <w:szCs w:val="28"/>
              </w:rPr>
              <w:t>用</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w:t>
            </w:r>
          </w:rt>
          <w:rubyBase>
            <w:r w:rsidR="00F012E2">
              <w:rPr>
                <w:rFonts w:ascii="IPA P明朝" w:eastAsia="IPA P明朝" w:hAnsi="IPA P明朝" w:cs="ＭＳ 明朝"/>
                <w:sz w:val="28"/>
                <w:szCs w:val="28"/>
              </w:rPr>
              <w:t>ゐ</w:t>
            </w:r>
          </w:rubyBase>
        </w:ruby>
      </w:r>
      <w:r w:rsidRPr="00D948B3">
        <w:rPr>
          <w:rFonts w:ascii="IPA P明朝" w:eastAsia="IPA P明朝" w:hAnsi="IPA P明朝" w:cs="ＭＳ 明朝" w:hint="eastAsia"/>
          <w:sz w:val="28"/>
          <w:szCs w:val="28"/>
        </w:rPr>
        <w:t>る</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しょ</w:t>
            </w:r>
          </w:rt>
          <w:rubyBase>
            <w:r w:rsidR="00F012E2">
              <w:rPr>
                <w:rFonts w:ascii="IPA P明朝" w:eastAsia="IPA P明朝" w:hAnsi="IPA P明朝" w:cs="ＭＳ 明朝"/>
                <w:sz w:val="28"/>
                <w:szCs w:val="28"/>
              </w:rPr>
              <w:t>所</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とう</w:t>
            </w:r>
          </w:rt>
          <w:rubyBase>
            <w:r w:rsidR="00F012E2">
              <w:rPr>
                <w:rFonts w:ascii="IPA P明朝" w:eastAsia="IPA P明朝" w:hAnsi="IPA P明朝" w:cs="ＭＳ 明朝"/>
                <w:sz w:val="28"/>
                <w:szCs w:val="28"/>
              </w:rPr>
              <w:t>當</w:t>
            </w:r>
          </w:rubyBase>
        </w:ruby>
      </w:r>
      <w:r w:rsidRPr="00D948B3">
        <w:rPr>
          <w:rFonts w:ascii="IPA P明朝" w:eastAsia="IPA P明朝" w:hAnsi="IPA P明朝" w:cs="ＭＳ 明朝" w:hint="eastAsia"/>
          <w:sz w:val="28"/>
          <w:szCs w:val="28"/>
        </w:rPr>
        <w:t>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うしな</w:t>
            </w:r>
          </w:rt>
          <w:rubyBase>
            <w:r w:rsidR="00F012E2">
              <w:rPr>
                <w:rFonts w:ascii="IPA P明朝" w:eastAsia="IPA P明朝" w:hAnsi="IPA P明朝" w:cs="ＭＳ 明朝"/>
                <w:sz w:val="28"/>
                <w:szCs w:val="28"/>
              </w:rPr>
              <w:t>失</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え</w:t>
            </w:r>
          </w:rt>
          <w:rubyBase>
            <w:r w:rsidR="00F012E2">
              <w:rPr>
                <w:rFonts w:ascii="IPA P明朝" w:eastAsia="IPA P明朝" w:hAnsi="IPA P明朝" w:cs="ＭＳ 明朝"/>
                <w:sz w:val="28"/>
                <w:szCs w:val="28"/>
              </w:rPr>
              <w:t>へ</w:t>
            </w:r>
          </w:rubyBase>
        </w:ruby>
      </w:r>
      <w:r w:rsidRPr="00D948B3">
        <w:rPr>
          <w:rFonts w:ascii="IPA P明朝" w:eastAsia="IPA P明朝" w:hAnsi="IPA P明朝" w:cs="ＭＳ 明朝" w:hint="eastAsia"/>
          <w:sz w:val="28"/>
          <w:szCs w:val="28"/>
        </w:rPr>
        <w:t>りと</w:t>
      </w:r>
      <w:r w:rsidR="008A6BAD" w:rsidRPr="00D948B3">
        <w:rPr>
          <w:rFonts w:ascii="IPA P明朝" w:eastAsia="IPA P明朝" w:hAnsi="IPA P明朝" w:cs="ＭＳ 明朝" w:hint="eastAsia"/>
          <w:sz w:val="28"/>
          <w:szCs w:val="28"/>
        </w:rPr>
        <w:t>言う人あらば</w:t>
      </w:r>
      <w:r w:rsidR="00BE4A72" w:rsidRPr="00D948B3">
        <w:rPr>
          <w:rFonts w:ascii="IPA P明朝" w:eastAsia="IPA P明朝" w:hAnsi="IPA P明朝" w:cs="ＭＳ 明朝"/>
          <w:sz w:val="28"/>
          <w:szCs w:val="28"/>
        </w:rPr>
        <w:ruby>
          <w:rubyPr>
            <w:rubyAlign w:val="distributeSpace"/>
            <w:hps w:val="14"/>
            <w:hpsRaise w:val="26"/>
            <w:hpsBaseText w:val="28"/>
            <w:lid w:val="ja-JP"/>
          </w:rubyPr>
          <w:rt>
            <w:r w:rsidR="00BE4A72" w:rsidRPr="00D948B3">
              <w:rPr>
                <w:rFonts w:ascii="IPA P明朝" w:eastAsia="IPA P明朝" w:hAnsi="IPA P明朝" w:cs="ＭＳ 明朝"/>
                <w:sz w:val="14"/>
                <w:szCs w:val="28"/>
              </w:rPr>
              <w:t>いかん</w:t>
            </w:r>
          </w:rt>
          <w:rubyBase>
            <w:r w:rsidR="00BE4A72" w:rsidRPr="00D948B3">
              <w:rPr>
                <w:rFonts w:ascii="IPA P明朝" w:eastAsia="IPA P明朝" w:hAnsi="IPA P明朝" w:cs="ＭＳ 明朝"/>
                <w:sz w:val="28"/>
                <w:szCs w:val="28"/>
              </w:rPr>
              <w:t>如何</w:t>
            </w:r>
          </w:rubyBase>
        </w:ruby>
      </w:r>
      <w:r w:rsidR="008A6BAD" w:rsidRPr="00D948B3">
        <w:rPr>
          <w:rFonts w:ascii="IPA P明朝" w:eastAsia="IPA P明朝" w:hAnsi="IPA P明朝" w:cs="ＭＳ 明朝" w:hint="eastAsia"/>
          <w:sz w:val="28"/>
          <w:szCs w:val="28"/>
        </w:rPr>
        <w:t>。</w:t>
      </w:r>
      <w:r w:rsidR="00BE4A72" w:rsidRPr="00D948B3">
        <w:rPr>
          <w:rFonts w:ascii="IPA P明朝" w:eastAsia="IPA P明朝" w:hAnsi="IPA P明朝" w:cs="ＭＳ 明朝"/>
          <w:sz w:val="28"/>
          <w:szCs w:val="28"/>
        </w:rPr>
        <w:ruby>
          <w:rubyPr>
            <w:rubyAlign w:val="distributeSpace"/>
            <w:hps w:val="14"/>
            <w:hpsRaise w:val="26"/>
            <w:hpsBaseText w:val="28"/>
            <w:lid w:val="ja-JP"/>
          </w:rubyPr>
          <w:rt>
            <w:r w:rsidR="00BE4A72" w:rsidRPr="00D948B3">
              <w:rPr>
                <w:rFonts w:ascii="IPA P明朝" w:eastAsia="IPA P明朝" w:hAnsi="IPA P明朝" w:cs="ＭＳ 明朝"/>
                <w:sz w:val="14"/>
                <w:szCs w:val="28"/>
              </w:rPr>
              <w:t>みょうじん</w:t>
            </w:r>
          </w:rt>
          <w:rubyBase>
            <w:r w:rsidR="00BE4A72" w:rsidRPr="00D948B3">
              <w:rPr>
                <w:rFonts w:ascii="IPA P明朝" w:eastAsia="IPA P明朝" w:hAnsi="IPA P明朝" w:cs="ＭＳ 明朝"/>
                <w:sz w:val="28"/>
                <w:szCs w:val="28"/>
              </w:rPr>
              <w:t>明神</w:t>
            </w:r>
          </w:rubyBase>
        </w:ruby>
      </w:r>
      <w:r w:rsidR="008A6BAD" w:rsidRPr="00D948B3">
        <w:rPr>
          <w:rFonts w:ascii="IPA P明朝" w:eastAsia="IPA P明朝" w:hAnsi="IPA P明朝" w:cs="ＭＳ 明朝" w:hint="eastAsia"/>
          <w:sz w:val="28"/>
          <w:szCs w:val="28"/>
        </w:rPr>
        <w:t>の山の</w:t>
      </w:r>
      <w:r w:rsidR="00BE4A72" w:rsidRPr="00D948B3">
        <w:rPr>
          <w:rFonts w:ascii="IPA P明朝" w:eastAsia="IPA P明朝" w:hAnsi="IPA P明朝" w:cs="ＭＳ 明朝"/>
          <w:sz w:val="28"/>
          <w:szCs w:val="28"/>
        </w:rPr>
        <w:ruby>
          <w:rubyPr>
            <w:rubyAlign w:val="distributeSpace"/>
            <w:hps w:val="14"/>
            <w:hpsRaise w:val="26"/>
            <w:hpsBaseText w:val="28"/>
            <w:lid w:val="ja-JP"/>
          </w:rubyPr>
          <w:rt>
            <w:r w:rsidR="00BE4A72" w:rsidRPr="00D948B3">
              <w:rPr>
                <w:rFonts w:ascii="IPA P明朝" w:eastAsia="IPA P明朝" w:hAnsi="IPA P明朝" w:cs="ＭＳ 明朝"/>
                <w:sz w:val="14"/>
                <w:szCs w:val="28"/>
              </w:rPr>
              <w:t>みみ</w:t>
            </w:r>
          </w:rt>
          <w:rubyBase>
            <w:r w:rsidR="00BE4A72" w:rsidRPr="00D948B3">
              <w:rPr>
                <w:rFonts w:ascii="IPA P明朝" w:eastAsia="IPA P明朝" w:hAnsi="IPA P明朝" w:cs="ＭＳ 明朝"/>
                <w:sz w:val="28"/>
                <w:szCs w:val="28"/>
              </w:rPr>
              <w:t>木</w:t>
            </w:r>
          </w:rubyBase>
        </w:ruby>
      </w:r>
      <w:r w:rsidR="00BE4A72" w:rsidRPr="00D948B3">
        <w:rPr>
          <w:rFonts w:ascii="IPA P明朝" w:eastAsia="IPA P明朝" w:hAnsi="IPA P明朝" w:cs="ＭＳ 明朝"/>
          <w:sz w:val="28"/>
          <w:szCs w:val="28"/>
        </w:rPr>
        <w:ruby>
          <w:rubyPr>
            <w:rubyAlign w:val="distributeSpace"/>
            <w:hps w:val="14"/>
            <w:hpsRaise w:val="26"/>
            <w:hpsBaseText w:val="28"/>
            <w:lid w:val="ja-JP"/>
          </w:rubyPr>
          <w:rt>
            <w:r w:rsidR="00BE4A72" w:rsidRPr="00D948B3">
              <w:rPr>
                <w:rFonts w:ascii="IPA P明朝" w:eastAsia="IPA P明朝" w:hAnsi="IPA P明朝" w:cs="ＭＳ 明朝"/>
                <w:sz w:val="14"/>
                <w:szCs w:val="28"/>
              </w:rPr>
              <w:t>ずく</w:t>
            </w:r>
          </w:rt>
          <w:rubyBase>
            <w:r w:rsidR="00BE4A72" w:rsidRPr="00D948B3">
              <w:rPr>
                <w:rFonts w:ascii="IPA P明朝" w:eastAsia="IPA P明朝" w:hAnsi="IPA P明朝" w:cs="ＭＳ 明朝"/>
                <w:sz w:val="28"/>
                <w:szCs w:val="28"/>
              </w:rPr>
              <w:t>兎</w:t>
            </w:r>
          </w:rubyBase>
        </w:ruby>
      </w:r>
      <w:r w:rsidR="008A6BAD" w:rsidRPr="00D948B3">
        <w:rPr>
          <w:rFonts w:ascii="IPA P明朝" w:eastAsia="IPA P明朝" w:hAnsi="IPA P明朝" w:cs="ＭＳ 明朝" w:hint="eastAsia"/>
          <w:sz w:val="28"/>
          <w:szCs w:val="28"/>
        </w:rPr>
        <w:t>の如くあまりに</w:t>
      </w:r>
      <w:r w:rsidR="00BE4A72" w:rsidRPr="00D948B3">
        <w:rPr>
          <w:rFonts w:ascii="IPA P明朝" w:eastAsia="IPA P明朝" w:hAnsi="IPA P明朝" w:cs="ＭＳ 明朝"/>
          <w:sz w:val="28"/>
          <w:szCs w:val="28"/>
        </w:rPr>
        <w:ruby>
          <w:rubyPr>
            <w:rubyAlign w:val="distributeSpace"/>
            <w:hps w:val="14"/>
            <w:hpsRaise w:val="26"/>
            <w:hpsBaseText w:val="28"/>
            <w:lid w:val="ja-JP"/>
          </w:rubyPr>
          <w:rt>
            <w:r w:rsidR="00BE4A72" w:rsidRPr="00D948B3">
              <w:rPr>
                <w:rFonts w:ascii="IPA P明朝" w:eastAsia="IPA P明朝" w:hAnsi="IPA P明朝" w:cs="ＭＳ 明朝"/>
                <w:sz w:val="14"/>
                <w:szCs w:val="28"/>
              </w:rPr>
              <w:t>その</w:t>
            </w:r>
          </w:rt>
          <w:rubyBase>
            <w:r w:rsidR="00BE4A72" w:rsidRPr="00D948B3">
              <w:rPr>
                <w:rFonts w:ascii="IPA P明朝" w:eastAsia="IPA P明朝" w:hAnsi="IPA P明朝" w:cs="ＭＳ 明朝"/>
                <w:sz w:val="28"/>
                <w:szCs w:val="28"/>
              </w:rPr>
              <w:t>其</w:t>
            </w:r>
          </w:rubyBase>
        </w:ruby>
      </w:r>
      <w:r w:rsidR="00BE4A72" w:rsidRPr="00D948B3">
        <w:rPr>
          <w:rFonts w:ascii="IPA P明朝" w:eastAsia="IPA P明朝" w:hAnsi="IPA P明朝" w:cs="ＭＳ 明朝"/>
          <w:sz w:val="28"/>
          <w:szCs w:val="28"/>
        </w:rPr>
        <w:ruby>
          <w:rubyPr>
            <w:rubyAlign w:val="distributeSpace"/>
            <w:hps w:val="14"/>
            <w:hpsRaise w:val="26"/>
            <w:hpsBaseText w:val="28"/>
            <w:lid w:val="ja-JP"/>
          </w:rubyPr>
          <w:rt>
            <w:r w:rsidR="00BE4A72" w:rsidRPr="00D948B3">
              <w:rPr>
                <w:rFonts w:ascii="IPA P明朝" w:eastAsia="IPA P明朝" w:hAnsi="IPA P明朝" w:cs="ＭＳ 明朝"/>
                <w:sz w:val="14"/>
                <w:szCs w:val="28"/>
              </w:rPr>
              <w:t>みみ</w:t>
            </w:r>
          </w:rt>
          <w:rubyBase>
            <w:r w:rsidR="00BE4A72" w:rsidRPr="00D948B3">
              <w:rPr>
                <w:rFonts w:ascii="IPA P明朝" w:eastAsia="IPA P明朝" w:hAnsi="IPA P明朝" w:cs="ＭＳ 明朝"/>
                <w:sz w:val="28"/>
                <w:szCs w:val="28"/>
              </w:rPr>
              <w:t>耳</w:t>
            </w:r>
          </w:rubyBase>
        </w:ruby>
      </w:r>
      <w:r w:rsidR="008A6BAD" w:rsidRPr="00D948B3">
        <w:rPr>
          <w:rFonts w:ascii="IPA P明朝" w:eastAsia="IPA P明朝" w:hAnsi="IPA P明朝" w:cs="ＭＳ 明朝" w:hint="eastAsia"/>
          <w:sz w:val="28"/>
          <w:szCs w:val="28"/>
        </w:rPr>
        <w:t>を</w:t>
      </w:r>
      <w:r w:rsidR="00BE4A72" w:rsidRPr="00D948B3">
        <w:rPr>
          <w:rFonts w:ascii="IPA P明朝" w:eastAsia="IPA P明朝" w:hAnsi="IPA P明朝" w:cs="ＭＳ 明朝"/>
          <w:sz w:val="28"/>
          <w:szCs w:val="28"/>
        </w:rPr>
        <w:ruby>
          <w:rubyPr>
            <w:rubyAlign w:val="distributeSpace"/>
            <w:hps w:val="14"/>
            <w:hpsRaise w:val="26"/>
            <w:hpsBaseText w:val="28"/>
            <w:lid w:val="ja-JP"/>
          </w:rubyPr>
          <w:rt>
            <w:r w:rsidR="00BE4A72" w:rsidRPr="00D948B3">
              <w:rPr>
                <w:rFonts w:ascii="IPA P明朝" w:eastAsia="IPA P明朝" w:hAnsi="IPA P明朝" w:cs="ＭＳ 明朝"/>
                <w:sz w:val="14"/>
                <w:szCs w:val="28"/>
              </w:rPr>
              <w:t>とが</w:t>
            </w:r>
          </w:rt>
          <w:rubyBase>
            <w:r w:rsidR="00BE4A72" w:rsidRPr="00D948B3">
              <w:rPr>
                <w:rFonts w:ascii="IPA P明朝" w:eastAsia="IPA P明朝" w:hAnsi="IPA P明朝" w:cs="ＭＳ 明朝"/>
                <w:sz w:val="28"/>
                <w:szCs w:val="28"/>
              </w:rPr>
              <w:t>尖</w:t>
            </w:r>
          </w:rubyBase>
        </w:ruby>
      </w:r>
      <w:r w:rsidR="008A6BAD" w:rsidRPr="00D948B3">
        <w:rPr>
          <w:rFonts w:ascii="IPA P明朝" w:eastAsia="IPA P明朝" w:hAnsi="IPA P明朝" w:cs="ＭＳ 明朝" w:hint="eastAsia"/>
          <w:sz w:val="28"/>
          <w:szCs w:val="28"/>
        </w:rPr>
        <w:t>らし</w:t>
      </w:r>
      <w:r w:rsidRPr="00D948B3">
        <w:rPr>
          <w:rFonts w:ascii="IPA P明朝" w:eastAsia="IPA P明朝" w:hAnsi="IPA P明朝" w:cs="ＭＳ 明朝" w:hint="eastAsia"/>
          <w:sz w:val="28"/>
          <w:szCs w:val="28"/>
        </w:rPr>
        <w:t>あまりに</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その</w:t>
            </w:r>
          </w:rt>
          <w:rubyBase>
            <w:r w:rsidR="00F012E2">
              <w:rPr>
                <w:rFonts w:ascii="IPA P明朝" w:eastAsia="IPA P明朝" w:hAnsi="IPA P明朝" w:cs="ＭＳ 明朝"/>
                <w:sz w:val="28"/>
                <w:szCs w:val="28"/>
              </w:rPr>
              <w:t>其</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まなこ</w:t>
            </w:r>
          </w:rt>
          <w:rubyBase>
            <w:r w:rsidR="00F012E2">
              <w:rPr>
                <w:rFonts w:ascii="IPA P明朝" w:eastAsia="IPA P明朝" w:hAnsi="IPA P明朝" w:cs="ＭＳ 明朝"/>
                <w:sz w:val="28"/>
                <w:szCs w:val="28"/>
              </w:rPr>
              <w:t>眼</w:t>
            </w:r>
          </w:rubyBase>
        </w:ruby>
      </w:r>
      <w:r w:rsidRPr="00D948B3">
        <w:rPr>
          <w:rFonts w:ascii="IPA P明朝" w:eastAsia="IPA P明朝" w:hAnsi="IPA P明朝" w:cs="ＭＳ 明朝" w:hint="eastAsia"/>
          <w:sz w:val="28"/>
          <w:szCs w:val="28"/>
        </w:rPr>
        <w:t>を</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まる</w:t>
            </w:r>
          </w:rt>
          <w:rubyBase>
            <w:r w:rsidR="00F012E2">
              <w:rPr>
                <w:rFonts w:ascii="IPA P明朝" w:eastAsia="IPA P明朝" w:hAnsi="IPA P明朝" w:cs="ＭＳ 明朝"/>
                <w:sz w:val="28"/>
                <w:szCs w:val="28"/>
              </w:rPr>
              <w:t>丸</w:t>
            </w:r>
          </w:rubyBase>
        </w:ruby>
      </w:r>
      <w:r w:rsidRPr="00D948B3">
        <w:rPr>
          <w:rFonts w:ascii="IPA P明朝" w:eastAsia="IPA P明朝" w:hAnsi="IPA P明朝" w:cs="ＭＳ 明朝" w:hint="eastAsia"/>
          <w:sz w:val="28"/>
          <w:szCs w:val="28"/>
        </w:rPr>
        <w:t>くし</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す</w:t>
            </w:r>
          </w:rt>
          <w:rubyBase>
            <w:r w:rsidR="00F012E2">
              <w:rPr>
                <w:rFonts w:ascii="IPA P明朝" w:eastAsia="IPA P明朝" w:hAnsi="IPA P明朝" w:cs="ＭＳ 明朝"/>
                <w:sz w:val="28"/>
                <w:szCs w:val="28"/>
              </w:rPr>
              <w:t>過</w:t>
            </w:r>
          </w:rubyBase>
        </w:ruby>
      </w:r>
      <w:r w:rsidRPr="00D948B3">
        <w:rPr>
          <w:rFonts w:ascii="IPA P明朝" w:eastAsia="IPA P明朝" w:hAnsi="IPA P明朝" w:cs="ＭＳ 明朝" w:hint="eastAsia"/>
          <w:sz w:val="28"/>
          <w:szCs w:val="28"/>
        </w:rPr>
        <w:t>ぎたりと</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せ</w:t>
            </w:r>
          </w:rt>
          <w:rubyBase>
            <w:r w:rsidR="00F012E2">
              <w:rPr>
                <w:rFonts w:ascii="IPA P明朝" w:eastAsia="IPA P明朝" w:hAnsi="IPA P明朝" w:cs="ＭＳ 明朝"/>
                <w:sz w:val="28"/>
                <w:szCs w:val="28"/>
              </w:rPr>
              <w:t>責</w:t>
            </w:r>
          </w:rubyBase>
        </w:ruby>
      </w:r>
      <w:r w:rsidRPr="00D948B3">
        <w:rPr>
          <w:rFonts w:ascii="IPA P明朝" w:eastAsia="IPA P明朝" w:hAnsi="IPA P明朝" w:cs="ＭＳ 明朝" w:hint="eastAsia"/>
          <w:sz w:val="28"/>
          <w:szCs w:val="28"/>
        </w:rPr>
        <w:t>むる</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ひと</w:t>
            </w:r>
          </w:rt>
          <w:rubyBase>
            <w:r w:rsidR="00F012E2">
              <w:rPr>
                <w:rFonts w:ascii="IPA P明朝" w:eastAsia="IPA P明朝" w:hAnsi="IPA P明朝" w:cs="ＭＳ 明朝"/>
                <w:sz w:val="28"/>
                <w:szCs w:val="28"/>
              </w:rPr>
              <w:t>人</w:t>
            </w:r>
          </w:rubyBase>
        </w:ruby>
      </w:r>
      <w:r w:rsidRPr="00D948B3">
        <w:rPr>
          <w:rFonts w:ascii="IPA P明朝" w:eastAsia="IPA P明朝" w:hAnsi="IPA P明朝" w:cs="ＭＳ 明朝" w:hint="eastAsia"/>
          <w:sz w:val="28"/>
          <w:szCs w:val="28"/>
        </w:rPr>
        <w:t>あらば</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いかん</w:t>
            </w:r>
          </w:rt>
          <w:rubyBase>
            <w:r w:rsidR="00F012E2">
              <w:rPr>
                <w:rFonts w:ascii="IPA P明朝" w:eastAsia="IPA P明朝" w:hAnsi="IPA P明朝" w:cs="ＭＳ 明朝"/>
                <w:sz w:val="28"/>
                <w:szCs w:val="28"/>
              </w:rPr>
              <w:t>如何</w:t>
            </w:r>
          </w:rubyBase>
        </w:ruby>
      </w:r>
      <w:r w:rsidRPr="00D948B3">
        <w:rPr>
          <w:rFonts w:ascii="IPA P明朝" w:eastAsia="IPA P明朝" w:hAnsi="IPA P明朝" w:cs="ＭＳ 明朝" w:hint="eastAsia"/>
          <w:sz w:val="28"/>
          <w:szCs w:val="28"/>
        </w:rPr>
        <w:t>。はて</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ぜひ</w:t>
            </w:r>
          </w:rt>
          <w:rubyBase>
            <w:r w:rsidR="00F012E2">
              <w:rPr>
                <w:rFonts w:ascii="IPA P明朝" w:eastAsia="IPA P明朝" w:hAnsi="IPA P明朝" w:cs="ＭＳ 明朝"/>
                <w:sz w:val="28"/>
                <w:szCs w:val="28"/>
              </w:rPr>
              <w:t>是非</w:t>
            </w:r>
          </w:rubyBase>
        </w:ruby>
      </w:r>
      <w:r w:rsidRPr="00D948B3">
        <w:rPr>
          <w:rFonts w:ascii="IPA P明朝" w:eastAsia="IPA P明朝" w:hAnsi="IPA P明朝" w:cs="ＭＳ 明朝" w:hint="eastAsia"/>
          <w:sz w:val="28"/>
          <w:szCs w:val="28"/>
        </w:rPr>
        <w:t>も</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な</w:t>
            </w:r>
          </w:rt>
          <w:rubyBase>
            <w:r w:rsidR="00F012E2">
              <w:rPr>
                <w:rFonts w:ascii="IPA P明朝" w:eastAsia="IPA P明朝" w:hAnsi="IPA P明朝" w:cs="ＭＳ 明朝"/>
                <w:sz w:val="28"/>
                <w:szCs w:val="28"/>
              </w:rPr>
              <w:t>無</w:t>
            </w:r>
          </w:rubyBase>
        </w:ruby>
      </w:r>
      <w:r w:rsidRPr="00D948B3">
        <w:rPr>
          <w:rFonts w:ascii="IPA P明朝" w:eastAsia="IPA P明朝" w:hAnsi="IPA P明朝" w:cs="ＭＳ 明朝" w:hint="eastAsia"/>
          <w:sz w:val="28"/>
          <w:szCs w:val="28"/>
        </w:rPr>
        <w:t>し。</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この</w:t>
            </w:r>
          </w:rt>
          <w:rubyBase>
            <w:r w:rsidR="00F012E2">
              <w:rPr>
                <w:rFonts w:ascii="IPA P明朝" w:eastAsia="IPA P明朝" w:hAnsi="IPA P明朝" w:cs="ＭＳ 明朝"/>
                <w:sz w:val="28"/>
                <w:szCs w:val="28"/>
              </w:rPr>
              <w:t>此</w:t>
            </w:r>
          </w:rubyBase>
        </w:ruby>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せきにん</w:t>
            </w:r>
          </w:rt>
          <w:rubyBase>
            <w:r w:rsidR="00F012E2">
              <w:rPr>
                <w:rFonts w:ascii="IPA P明朝" w:eastAsia="IPA P明朝" w:hAnsi="IPA P明朝" w:cs="ＭＳ 明朝"/>
                <w:sz w:val="28"/>
                <w:szCs w:val="28"/>
              </w:rPr>
              <w:t>責任</w:t>
            </w:r>
          </w:rubyBase>
        </w:ruby>
      </w:r>
      <w:r w:rsidRPr="00D948B3">
        <w:rPr>
          <w:rFonts w:ascii="IPA P明朝" w:eastAsia="IPA P明朝" w:hAnsi="IPA P明朝" w:cs="ＭＳ 明朝" w:hint="eastAsia"/>
          <w:sz w:val="28"/>
          <w:szCs w:val="28"/>
        </w:rPr>
        <w:t>のみは</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じぶん</w:t>
            </w:r>
          </w:rt>
          <w:rubyBase>
            <w:r w:rsidR="00F012E2">
              <w:rPr>
                <w:rFonts w:ascii="IPA P明朝" w:eastAsia="IPA P明朝" w:hAnsi="IPA P明朝" w:cs="ＭＳ 明朝"/>
                <w:sz w:val="28"/>
                <w:szCs w:val="28"/>
              </w:rPr>
              <w:t>自分</w:t>
            </w:r>
          </w:rubyBase>
        </w:ruby>
      </w:r>
      <w:r w:rsidRPr="00D948B3">
        <w:rPr>
          <w:rFonts w:ascii="IPA P明朝" w:eastAsia="IPA P明朝" w:hAnsi="IPA P明朝" w:cs="ＭＳ 明朝" w:hint="eastAsia"/>
          <w:sz w:val="28"/>
          <w:szCs w:val="28"/>
        </w:rPr>
        <w:t>が</w:t>
      </w:r>
      <w:r>
        <w:rPr>
          <w:rFonts w:ascii="IPA P明朝" w:eastAsia="IPA P明朝" w:hAnsi="IPA P明朝" w:cs="ＭＳ 明朝"/>
          <w:sz w:val="28"/>
          <w:szCs w:val="28"/>
        </w:rPr>
        <w:ruby>
          <w:rubyPr>
            <w:rubyAlign w:val="distributeSpace"/>
            <w:hps w:val="14"/>
            <w:hpsRaise w:val="26"/>
            <w:hpsBaseText w:val="28"/>
            <w:lid w:val="ja-JP"/>
          </w:rubyPr>
          <w:rt>
            <w:r w:rsidR="00F012E2" w:rsidRPr="00F012E2">
              <w:rPr>
                <w:rFonts w:ascii="IPA P明朝" w:eastAsia="IPA P明朝" w:hAnsi="IPA P明朝" w:cs="ＭＳ 明朝"/>
                <w:sz w:val="14"/>
                <w:szCs w:val="28"/>
              </w:rPr>
              <w:t>お</w:t>
            </w:r>
          </w:rt>
          <w:rubyBase>
            <w:r w:rsidR="00F012E2">
              <w:rPr>
                <w:rFonts w:ascii="IPA P明朝" w:eastAsia="IPA P明朝" w:hAnsi="IPA P明朝" w:cs="ＭＳ 明朝"/>
                <w:sz w:val="28"/>
                <w:szCs w:val="28"/>
              </w:rPr>
              <w:t>負</w:t>
            </w:r>
          </w:rubyBase>
        </w:ruby>
      </w:r>
      <w:r w:rsidR="00BE4A72" w:rsidRPr="00D948B3">
        <w:rPr>
          <w:rFonts w:ascii="IPA P明朝" w:eastAsia="IPA P明朝" w:hAnsi="IPA P明朝" w:cs="ＭＳ 明朝"/>
          <w:sz w:val="28"/>
          <w:szCs w:val="28"/>
        </w:rPr>
        <w:ruby>
          <w:rubyPr>
            <w:rubyAlign w:val="distributeSpace"/>
            <w:hps w:val="14"/>
            <w:hpsRaise w:val="26"/>
            <w:hpsBaseText w:val="28"/>
            <w:lid w:val="ja-JP"/>
          </w:rubyPr>
          <w:rt>
            <w:r w:rsidR="00BE4A72" w:rsidRPr="00D948B3">
              <w:rPr>
                <w:rFonts w:ascii="IPA P明朝" w:eastAsia="IPA P明朝" w:hAnsi="IPA P明朝" w:cs="ＭＳ 明朝"/>
                <w:sz w:val="14"/>
                <w:szCs w:val="28"/>
              </w:rPr>
              <w:t>わ</w:t>
            </w:r>
          </w:rt>
          <w:rubyBase>
            <w:r w:rsidR="00BE4A72" w:rsidRPr="00D948B3">
              <w:rPr>
                <w:rFonts w:ascii="IPA P明朝" w:eastAsia="IPA P明朝" w:hAnsi="IPA P明朝" w:cs="ＭＳ 明朝"/>
                <w:sz w:val="28"/>
                <w:szCs w:val="28"/>
              </w:rPr>
              <w:t>は</w:t>
            </w:r>
          </w:rubyBase>
        </w:ruby>
      </w:r>
      <w:r w:rsidR="008A6BAD" w:rsidRPr="00D948B3">
        <w:rPr>
          <w:rFonts w:ascii="IPA P明朝" w:eastAsia="IPA P明朝" w:hAnsi="IPA P明朝" w:cs="ＭＳ 明朝" w:hint="eastAsia"/>
          <w:sz w:val="28"/>
          <w:szCs w:val="28"/>
        </w:rPr>
        <w:t>ねばならぬなり。</w:t>
      </w:r>
    </w:p>
    <w:p w14:paraId="50010AE2" w14:textId="40686574" w:rsidR="008A6BAD" w:rsidRPr="00D948B3" w:rsidRDefault="008A6BAD" w:rsidP="00F87651">
      <w:pPr>
        <w:spacing w:line="620" w:lineRule="exact"/>
        <w:ind w:firstLine="280"/>
        <w:rPr>
          <w:rFonts w:ascii="IPA P明朝" w:eastAsia="IPA P明朝" w:hAnsi="IPA P明朝" w:cs="ＭＳ 明朝"/>
          <w:sz w:val="28"/>
          <w:szCs w:val="28"/>
        </w:rPr>
      </w:pPr>
      <w:r w:rsidRPr="00D948B3">
        <w:rPr>
          <w:rFonts w:ascii="IPA P明朝" w:eastAsia="IPA P明朝" w:hAnsi="IPA P明朝" w:cs="ＭＳ 明朝" w:hint="eastAsia"/>
          <w:sz w:val="28"/>
          <w:szCs w:val="28"/>
        </w:rPr>
        <w:tab/>
      </w:r>
      <w:r w:rsidR="00F87651" w:rsidRPr="00D948B3">
        <w:rPr>
          <w:rFonts w:ascii="IPA P明朝" w:eastAsia="IPA P明朝" w:hAnsi="IPA P明朝" w:cs="ＭＳ 明朝" w:hint="eastAsia"/>
          <w:sz w:val="28"/>
          <w:szCs w:val="28"/>
        </w:rPr>
        <w:t>おきなさび</w:t>
      </w:r>
      <w:r w:rsidR="00F87651">
        <w:rPr>
          <w:rFonts w:ascii="IPA P明朝" w:eastAsia="IPA P明朝" w:hAnsi="IPA P明朝" w:cs="ＭＳ 明朝"/>
          <w:sz w:val="28"/>
          <w:szCs w:val="28"/>
        </w:rPr>
        <w:ruby>
          <w:rubyPr>
            <w:rubyAlign w:val="distributeSpace"/>
            <w:hps w:val="14"/>
            <w:hpsRaise w:val="26"/>
            <w:hpsBaseText w:val="28"/>
            <w:lid w:val="ja-JP"/>
          </w:rubyPr>
          <w:rt>
            <w:r w:rsidR="00F87651" w:rsidRPr="00F87651">
              <w:rPr>
                <w:rFonts w:ascii="IPA P明朝" w:eastAsia="IPA P明朝" w:hAnsi="IPA P明朝" w:cs="ＭＳ 明朝"/>
                <w:sz w:val="14"/>
                <w:szCs w:val="28"/>
              </w:rPr>
              <w:t>と</w:t>
            </w:r>
          </w:rt>
          <w:rubyBase>
            <w:r w:rsidR="00F87651">
              <w:rPr>
                <w:rFonts w:ascii="IPA P明朝" w:eastAsia="IPA P明朝" w:hAnsi="IPA P明朝" w:cs="ＭＳ 明朝"/>
                <w:sz w:val="28"/>
                <w:szCs w:val="28"/>
              </w:rPr>
              <w:t>飛</w:t>
            </w:r>
          </w:rubyBase>
        </w:ruby>
      </w:r>
      <w:r w:rsidR="00F87651" w:rsidRPr="00D948B3">
        <w:rPr>
          <w:rFonts w:ascii="IPA P明朝" w:eastAsia="IPA P明朝" w:hAnsi="IPA P明朝" w:cs="ＭＳ 明朝" w:hint="eastAsia"/>
          <w:sz w:val="28"/>
          <w:szCs w:val="28"/>
        </w:rPr>
        <w:t>ばず</w:t>
      </w:r>
      <w:r w:rsidR="00F87651">
        <w:rPr>
          <w:rFonts w:ascii="IPA P明朝" w:eastAsia="IPA P明朝" w:hAnsi="IPA P明朝" w:cs="ＭＳ 明朝"/>
          <w:sz w:val="28"/>
          <w:szCs w:val="28"/>
        </w:rPr>
        <w:ruby>
          <w:rubyPr>
            <w:rubyAlign w:val="distributeSpace"/>
            <w:hps w:val="14"/>
            <w:hpsRaise w:val="26"/>
            <w:hpsBaseText w:val="28"/>
            <w:lid w:val="ja-JP"/>
          </w:rubyPr>
          <w:rt>
            <w:r w:rsidR="00F87651" w:rsidRPr="00F87651">
              <w:rPr>
                <w:rFonts w:ascii="IPA P明朝" w:eastAsia="IPA P明朝" w:hAnsi="IPA P明朝" w:cs="ＭＳ 明朝"/>
                <w:sz w:val="14"/>
                <w:szCs w:val="28"/>
              </w:rPr>
              <w:t>な</w:t>
            </w:r>
          </w:rt>
          <w:rubyBase>
            <w:r w:rsidR="00F87651">
              <w:rPr>
                <w:rFonts w:ascii="IPA P明朝" w:eastAsia="IPA P明朝" w:hAnsi="IPA P明朝" w:cs="ＭＳ 明朝"/>
                <w:sz w:val="28"/>
                <w:szCs w:val="28"/>
              </w:rPr>
              <w:t>鳴</w:t>
            </w:r>
          </w:rubyBase>
        </w:ruby>
      </w:r>
      <w:r w:rsidR="00F87651" w:rsidRPr="00D948B3">
        <w:rPr>
          <w:rFonts w:ascii="IPA P明朝" w:eastAsia="IPA P明朝" w:hAnsi="IPA P明朝" w:cs="ＭＳ 明朝" w:hint="eastAsia"/>
          <w:sz w:val="28"/>
          <w:szCs w:val="28"/>
        </w:rPr>
        <w:t>かざる</w:t>
      </w:r>
      <w:r w:rsidR="00F87651">
        <w:rPr>
          <w:rFonts w:ascii="IPA P明朝" w:eastAsia="IPA P明朝" w:hAnsi="IPA P明朝" w:cs="ＭＳ 明朝"/>
          <w:sz w:val="28"/>
          <w:szCs w:val="28"/>
        </w:rPr>
        <w:ruby>
          <w:rubyPr>
            <w:rubyAlign w:val="distributeSpace"/>
            <w:hps w:val="14"/>
            <w:hpsRaise w:val="26"/>
            <w:hpsBaseText w:val="28"/>
            <w:lid w:val="ja-JP"/>
          </w:rubyPr>
          <w:rt>
            <w:r w:rsidR="00F87651" w:rsidRPr="00F87651">
              <w:rPr>
                <w:rFonts w:ascii="IPA P明朝" w:eastAsia="IPA P明朝" w:hAnsi="IPA P明朝" w:cs="ＭＳ 明朝"/>
                <w:sz w:val="14"/>
                <w:szCs w:val="28"/>
              </w:rPr>
              <w:t>お</w:t>
            </w:r>
          </w:rt>
          <w:rubyBase>
            <w:r w:rsidR="00F87651">
              <w:rPr>
                <w:rFonts w:ascii="IPA P明朝" w:eastAsia="IPA P明朝" w:hAnsi="IPA P明朝" w:cs="ＭＳ 明朝"/>
                <w:sz w:val="28"/>
                <w:szCs w:val="28"/>
              </w:rPr>
              <w:t>を</w:t>
            </w:r>
          </w:rubyBase>
        </w:ruby>
      </w:r>
      <w:r w:rsidR="00F87651" w:rsidRPr="00D948B3">
        <w:rPr>
          <w:rFonts w:ascii="IPA P明朝" w:eastAsia="IPA P明朝" w:hAnsi="IPA P明朝" w:cs="ＭＳ 明朝" w:hint="eastAsia"/>
          <w:sz w:val="28"/>
          <w:szCs w:val="28"/>
        </w:rPr>
        <w:t>ちかたの</w:t>
      </w:r>
      <w:r w:rsidR="00F87651">
        <w:rPr>
          <w:rFonts w:ascii="IPA P明朝" w:eastAsia="IPA P明朝" w:hAnsi="IPA P明朝" w:cs="ＭＳ 明朝"/>
          <w:sz w:val="28"/>
          <w:szCs w:val="28"/>
        </w:rPr>
        <w:ruby>
          <w:rubyPr>
            <w:rubyAlign w:val="distributeSpace"/>
            <w:hps w:val="14"/>
            <w:hpsRaise w:val="26"/>
            <w:hpsBaseText w:val="28"/>
            <w:lid w:val="ja-JP"/>
          </w:rubyPr>
          <w:rt>
            <w:r w:rsidR="00F87651" w:rsidRPr="00F87651">
              <w:rPr>
                <w:rFonts w:ascii="IPA P明朝" w:eastAsia="IPA P明朝" w:hAnsi="IPA P明朝" w:cs="ＭＳ 明朝"/>
                <w:sz w:val="14"/>
                <w:szCs w:val="28"/>
              </w:rPr>
              <w:t>もり</w:t>
            </w:r>
          </w:rt>
          <w:rubyBase>
            <w:r w:rsidR="00F87651">
              <w:rPr>
                <w:rFonts w:ascii="IPA P明朝" w:eastAsia="IPA P明朝" w:hAnsi="IPA P明朝" w:cs="ＭＳ 明朝"/>
                <w:sz w:val="28"/>
                <w:szCs w:val="28"/>
              </w:rPr>
              <w:t>森</w:t>
            </w:r>
          </w:rubyBase>
        </w:ruby>
      </w:r>
      <w:r w:rsidR="00F87651" w:rsidRPr="00D948B3">
        <w:rPr>
          <w:rFonts w:ascii="IPA P明朝" w:eastAsia="IPA P明朝" w:hAnsi="IPA P明朝" w:cs="ＭＳ 明朝" w:hint="eastAsia"/>
          <w:sz w:val="28"/>
          <w:szCs w:val="28"/>
        </w:rPr>
        <w:t>のふくろ</w:t>
      </w:r>
      <w:r w:rsidR="00F87651">
        <w:rPr>
          <w:rFonts w:ascii="IPA P明朝" w:eastAsia="IPA P明朝" w:hAnsi="IPA P明朝" w:cs="ＭＳ 明朝"/>
          <w:sz w:val="28"/>
          <w:szCs w:val="28"/>
        </w:rPr>
        <w:ruby>
          <w:rubyPr>
            <w:rubyAlign w:val="distributeSpace"/>
            <w:hps w:val="14"/>
            <w:hpsRaise w:val="26"/>
            <w:hpsBaseText w:val="28"/>
            <w:lid w:val="ja-JP"/>
          </w:rubyPr>
          <w:rt>
            <w:r w:rsidR="00F87651" w:rsidRPr="00F87651">
              <w:rPr>
                <w:rFonts w:ascii="IPA P明朝" w:eastAsia="IPA P明朝" w:hAnsi="IPA P明朝" w:cs="ＭＳ 明朝"/>
                <w:sz w:val="14"/>
                <w:szCs w:val="28"/>
              </w:rPr>
              <w:t>う</w:t>
            </w:r>
          </w:rt>
          <w:rubyBase>
            <w:r w:rsidR="00F87651">
              <w:rPr>
                <w:rFonts w:ascii="IPA P明朝" w:eastAsia="IPA P明朝" w:hAnsi="IPA P明朝" w:cs="ＭＳ 明朝"/>
                <w:sz w:val="28"/>
                <w:szCs w:val="28"/>
              </w:rPr>
              <w:t>ふ</w:t>
            </w:r>
          </w:rubyBase>
        </w:ruby>
      </w:r>
    </w:p>
    <w:p w14:paraId="6BC388D1" w14:textId="375F4B91" w:rsidR="008A6BAD" w:rsidRPr="00D948B3" w:rsidRDefault="008A6BAD" w:rsidP="00F87651">
      <w:pPr>
        <w:spacing w:line="620" w:lineRule="exact"/>
        <w:ind w:firstLine="280"/>
        <w:rPr>
          <w:rFonts w:ascii="IPA P明朝" w:eastAsia="IPA P明朝" w:hAnsi="IPA P明朝" w:cs="ＭＳ 明朝"/>
          <w:sz w:val="28"/>
          <w:szCs w:val="28"/>
        </w:rPr>
      </w:pPr>
      <w:r w:rsidRPr="00D948B3">
        <w:rPr>
          <w:rFonts w:ascii="IPA P明朝" w:eastAsia="IPA P明朝" w:hAnsi="IPA P明朝" w:cs="ＭＳ 明朝" w:hint="eastAsia"/>
          <w:sz w:val="28"/>
          <w:szCs w:val="28"/>
        </w:rPr>
        <w:tab/>
      </w:r>
      <w:r w:rsidR="00F87651">
        <w:rPr>
          <w:rFonts w:ascii="IPA P明朝" w:eastAsia="IPA P明朝" w:hAnsi="IPA P明朝" w:cs="ＭＳ 明朝"/>
          <w:sz w:val="28"/>
          <w:szCs w:val="28"/>
        </w:rPr>
        <w:ruby>
          <w:rubyPr>
            <w:rubyAlign w:val="distributeSpace"/>
            <w:hps w:val="14"/>
            <w:hpsRaise w:val="26"/>
            <w:hpsBaseText w:val="28"/>
            <w:lid w:val="ja-JP"/>
          </w:rubyPr>
          <w:rt>
            <w:r w:rsidR="00F87651" w:rsidRPr="00F87651">
              <w:rPr>
                <w:rFonts w:ascii="IPA P明朝" w:eastAsia="IPA P明朝" w:hAnsi="IPA P明朝" w:cs="ＭＳ 明朝"/>
                <w:sz w:val="14"/>
                <w:szCs w:val="28"/>
              </w:rPr>
              <w:t>わら</w:t>
            </w:r>
          </w:rt>
          <w:rubyBase>
            <w:r w:rsidR="00F87651">
              <w:rPr>
                <w:rFonts w:ascii="IPA P明朝" w:eastAsia="IPA P明朝" w:hAnsi="IPA P明朝" w:cs="ＭＳ 明朝"/>
                <w:sz w:val="28"/>
                <w:szCs w:val="28"/>
              </w:rPr>
              <w:t>笑</w:t>
            </w:r>
          </w:rubyBase>
        </w:ruby>
      </w:r>
      <w:r w:rsidR="00F87651">
        <w:rPr>
          <w:rFonts w:ascii="IPA P明朝" w:eastAsia="IPA P明朝" w:hAnsi="IPA P明朝" w:cs="ＭＳ 明朝"/>
          <w:sz w:val="28"/>
          <w:szCs w:val="28"/>
        </w:rPr>
        <w:ruby>
          <w:rubyPr>
            <w:rubyAlign w:val="distributeSpace"/>
            <w:hps w:val="14"/>
            <w:hpsRaise w:val="26"/>
            <w:hpsBaseText w:val="28"/>
            <w:lid w:val="ja-JP"/>
          </w:rubyPr>
          <w:rt>
            <w:r w:rsidR="00F87651" w:rsidRPr="00F87651">
              <w:rPr>
                <w:rFonts w:ascii="IPA P明朝" w:eastAsia="IPA P明朝" w:hAnsi="IPA P明朝" w:cs="ＭＳ 明朝"/>
                <w:sz w:val="14"/>
                <w:szCs w:val="28"/>
              </w:rPr>
              <w:t>う</w:t>
            </w:r>
          </w:rt>
          <w:rubyBase>
            <w:r w:rsidR="00F87651">
              <w:rPr>
                <w:rFonts w:ascii="IPA P明朝" w:eastAsia="IPA P明朝" w:hAnsi="IPA P明朝" w:cs="ＭＳ 明朝"/>
                <w:sz w:val="28"/>
                <w:szCs w:val="28"/>
              </w:rPr>
              <w:t>ふ</w:t>
            </w:r>
          </w:rubyBase>
        </w:ruby>
      </w:r>
      <w:r w:rsidR="00F87651" w:rsidRPr="00D948B3">
        <w:rPr>
          <w:rFonts w:ascii="IPA P明朝" w:eastAsia="IPA P明朝" w:hAnsi="IPA P明朝" w:cs="ＭＳ 明朝" w:hint="eastAsia"/>
          <w:sz w:val="28"/>
          <w:szCs w:val="28"/>
        </w:rPr>
        <w:t>ら</w:t>
      </w:r>
      <w:r w:rsidRPr="00D948B3">
        <w:rPr>
          <w:rFonts w:ascii="IPA P明朝" w:eastAsia="IPA P明朝" w:hAnsi="IPA P明朝" w:cs="ＭＳ 明朝" w:hint="eastAsia"/>
          <w:sz w:val="28"/>
          <w:szCs w:val="28"/>
        </w:rPr>
        <w:t>んかも</w:t>
      </w:r>
    </w:p>
    <w:p w14:paraId="47649ABC" w14:textId="16ABC125" w:rsidR="006244F9" w:rsidRPr="00D948B3" w:rsidRDefault="00F87651" w:rsidP="00F87651">
      <w:pPr>
        <w:spacing w:line="620" w:lineRule="exact"/>
        <w:ind w:firstLine="280"/>
        <w:jc w:val="right"/>
        <w:rPr>
          <w:rFonts w:ascii="IPA P明朝" w:eastAsia="IPA P明朝" w:hAnsi="IPA P明朝" w:cs="ＭＳ 明朝"/>
          <w:sz w:val="28"/>
          <w:szCs w:val="28"/>
        </w:rPr>
      </w:pPr>
      <w:r>
        <w:rPr>
          <w:rFonts w:ascii="IPA P明朝" w:eastAsia="IPA P明朝" w:hAnsi="IPA P明朝" w:cs="ＭＳ 明朝"/>
          <w:sz w:val="28"/>
          <w:szCs w:val="28"/>
        </w:rPr>
        <w:ruby>
          <w:rubyPr>
            <w:rubyAlign w:val="distributeSpace"/>
            <w:hps w:val="14"/>
            <w:hpsRaise w:val="26"/>
            <w:hpsBaseText w:val="28"/>
            <w:lid w:val="ja-JP"/>
          </w:rubyPr>
          <w:rt>
            <w:r w:rsidR="00F87651" w:rsidRPr="00F87651">
              <w:rPr>
                <w:rFonts w:ascii="IPA P明朝" w:eastAsia="IPA P明朝" w:hAnsi="IPA P明朝" w:cs="ＭＳ 明朝"/>
                <w:sz w:val="14"/>
                <w:szCs w:val="28"/>
              </w:rPr>
              <w:t>やなぎた</w:t>
            </w:r>
          </w:rt>
          <w:rubyBase>
            <w:r w:rsidR="00F87651">
              <w:rPr>
                <w:rFonts w:ascii="IPA P明朝" w:eastAsia="IPA P明朝" w:hAnsi="IPA P明朝" w:cs="ＭＳ 明朝"/>
                <w:sz w:val="28"/>
                <w:szCs w:val="28"/>
              </w:rPr>
              <w:t>柳田</w:t>
            </w:r>
          </w:rubyBase>
        </w:ruby>
      </w:r>
      <w:r>
        <w:rPr>
          <w:rFonts w:ascii="IPA P明朝" w:eastAsia="IPA P明朝" w:hAnsi="IPA P明朝" w:cs="ＭＳ 明朝"/>
          <w:sz w:val="28"/>
          <w:szCs w:val="28"/>
        </w:rPr>
        <w:ruby>
          <w:rubyPr>
            <w:rubyAlign w:val="distributeSpace"/>
            <w:hps w:val="14"/>
            <w:hpsRaise w:val="26"/>
            <w:hpsBaseText w:val="28"/>
            <w:lid w:val="ja-JP"/>
          </w:rubyPr>
          <w:rt>
            <w:r w:rsidR="00F87651" w:rsidRPr="00F87651">
              <w:rPr>
                <w:rFonts w:ascii="IPA P明朝" w:eastAsia="IPA P明朝" w:hAnsi="IPA P明朝" w:cs="ＭＳ 明朝"/>
                <w:sz w:val="14"/>
                <w:szCs w:val="28"/>
              </w:rPr>
              <w:t>くにお</w:t>
            </w:r>
          </w:rt>
          <w:rubyBase>
            <w:r w:rsidR="00F87651">
              <w:rPr>
                <w:rFonts w:ascii="IPA P明朝" w:eastAsia="IPA P明朝" w:hAnsi="IPA P明朝" w:cs="ＭＳ 明朝"/>
                <w:sz w:val="28"/>
                <w:szCs w:val="28"/>
              </w:rPr>
              <w:t>國男</w:t>
            </w:r>
          </w:rubyBase>
        </w:ruby>
      </w:r>
    </w:p>
    <w:p w14:paraId="79B9BF39" w14:textId="627D4618" w:rsidR="00FB4AA6" w:rsidRPr="00C20E87" w:rsidRDefault="00C20E87" w:rsidP="00F87651">
      <w:pPr>
        <w:spacing w:line="620" w:lineRule="exact"/>
        <w:ind w:firstLineChars="300" w:firstLine="840"/>
        <w:rPr>
          <w:rFonts w:ascii="IPA P明朝" w:eastAsia="IPA P明朝" w:hAnsi="IPA P明朝"/>
          <w:sz w:val="44"/>
          <w:szCs w:val="44"/>
        </w:rPr>
      </w:pPr>
      <w:r w:rsidRPr="00D948B3">
        <w:rPr>
          <w:rFonts w:ascii="IPA P明朝" w:eastAsia="IPA P明朝" w:hAnsi="IPA P明朝" w:hint="eastAsia"/>
          <w:noProof/>
          <w:sz w:val="28"/>
          <w:szCs w:val="28"/>
        </w:rPr>
        <mc:AlternateContent>
          <mc:Choice Requires="wps">
            <w:drawing>
              <wp:anchor distT="0" distB="0" distL="114300" distR="114300" simplePos="0" relativeHeight="251679744" behindDoc="0" locked="0" layoutInCell="1" allowOverlap="1" wp14:editId="7152E318">
                <wp:simplePos x="0" y="0"/>
                <wp:positionH relativeFrom="page">
                  <wp:align>center</wp:align>
                </wp:positionH>
                <wp:positionV relativeFrom="page">
                  <wp:posOffset>6372860</wp:posOffset>
                </wp:positionV>
                <wp:extent cx="8961120" cy="977760"/>
                <wp:effectExtent l="0" t="0" r="0" b="0"/>
                <wp:wrapNone/>
                <wp:docPr id="452" name="テキスト ボックス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1120" cy="977760"/>
                        </a:xfrm>
                        <a:prstGeom prst="rect">
                          <a:avLst/>
                        </a:prstGeom>
                        <a:noFill/>
                        <a:ln w="9525">
                          <a:noFill/>
                          <a:miter lim="800000"/>
                          <a:headEnd/>
                          <a:tailEnd/>
                        </a:ln>
                      </wps:spPr>
                      <wps:txbx>
                        <w:txbxContent>
                          <w:p w14:paraId="5E4EE939"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この辺りは遠野物語を柳田國男が書くにあたっての少しばかり小難しい風の面白可笑しい長い言い訳。笑って読めればいいと思われる(笑)</w:t>
                            </w:r>
                          </w:p>
                          <w:p w14:paraId="14560D72"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444E8ACE"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今昔物語は平安時代にまとめられた当時の印度、中国、日本の説話集。「今は昔…」と千話以上が記されている（らしい）。一説に宇治大納言源隆国が編纂に関与したとも云われていた。</w:t>
                            </w:r>
                          </w:p>
                          <w:p w14:paraId="142FEA1D"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0D3515E2"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「假令」→「仮令」。漢語の読み下しに由来する現代の「例え」にまとめられる表現。</w:t>
                            </w:r>
                          </w:p>
                          <w:p w14:paraId="48952D2F"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1DF332C0"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「誠實」→「誠実」</w:t>
                            </w:r>
                          </w:p>
                          <w:p w14:paraId="15EEBEF4"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032049E5"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「聽」→「聴」</w:t>
                            </w:r>
                          </w:p>
                          <w:p w14:paraId="08BF92F6"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3875A6C2"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御伽百物語は宝永３年(明治４３年から遡る事２０４年前、徳川吉宗がまだ紀州藩主の頃)に刊行されたらしい百物語を基にした怪談集。百物語は日本の伝統的な怪談の手法。</w:t>
                            </w:r>
                          </w:p>
                          <w:p w14:paraId="148B4493"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3DD2795E"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「辨」→「弁」</w:t>
                            </w:r>
                          </w:p>
                          <w:p w14:paraId="4E86ED4E"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294AA13B"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「所當」→「所当」</w:t>
                            </w:r>
                          </w:p>
                          <w:p w14:paraId="2F180A62"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4853230C"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木兎は梟の仲間で耳の様な立派な睫毛の様な羽を持つ鳥。</w:t>
                            </w:r>
                          </w:p>
                          <w:p w14:paraId="38746E35"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65B4C1D7"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おきなさび」は「翁寂び」、「をちかたの」は「落ち方の」とすれば前半の解釈は繋がり、後半を文字通り捉えれば前の言い訳にも合致する。柳田國男が真に謙虚であったのかもしれないが、全く合致し過ぎて深読みしたくなる。</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452" o:spid="_x0000_s1029" type="#_x0000_t202" style="position:absolute;left:0;text-align:left;margin-left:0;margin-top:501.8pt;width:705.6pt;height:77pt;z-index:25167974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" filled="f" stroked="f">
                <v:textbox style="layout-flow:vertical-ideographic">
                  <w:txbxContent>
                    <w:p w14:paraId="5E4EE939"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この辺りは遠野物語を柳田國男が書くにあたっての少しばかり小難しい風の面白可笑しい長い言い訳。笑って読めればいいと思われる(笑)</w:t>
                      </w:r>
                    </w:p>
                    <w:p w14:paraId="14560D72"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444E8ACE"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今昔物語は平安時代にまとめられた当時の印度、中国、日本の説話集。「今は昔…」と千話以上が記されている（らしい）。一説に宇治大納言源隆国が編纂に関与したとも云われていた。</w:t>
                      </w:r>
                    </w:p>
                    <w:p w14:paraId="142FEA1D"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0D3515E2"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「假令」→「仮令」。漢語の読み下しに由来する現代の「例え」にまとめられる表現。</w:t>
                      </w:r>
                    </w:p>
                    <w:p w14:paraId="48952D2F"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1DF332C0"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「誠實」→「誠実」</w:t>
                      </w:r>
                    </w:p>
                    <w:p w14:paraId="15EEBEF4"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032049E5"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「聽」→「聴」</w:t>
                      </w:r>
                    </w:p>
                    <w:p w14:paraId="08BF92F6"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3875A6C2"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御伽百物語は宝永３年(明治４３年から遡る事２０４年前、徳川吉宗がまだ紀州藩主の頃)に刊行されたらしい百物語を基にした怪談集。百物語は日本の伝統的な怪談の手法。</w:t>
                      </w:r>
                    </w:p>
                    <w:p w14:paraId="148B4493"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3DD2795E"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「辨」→「弁」</w:t>
                      </w:r>
                    </w:p>
                    <w:p w14:paraId="4E86ED4E"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294AA13B"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「所當」→「所当」</w:t>
                      </w:r>
                    </w:p>
                    <w:p w14:paraId="2F180A62"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4853230C"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木兎は梟の仲間で耳の様な立派な睫毛の様な羽を持つ鳥。</w:t>
                      </w:r>
                    </w:p>
                    <w:p w14:paraId="38746E35"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p>
                    <w:p w14:paraId="65B4C1D7" w14:textId="77777777" w:rsidR="003C2810" w:rsidRPr="00E107AB" w:rsidRDefault="003C2810" w:rsidP="00C20E87">
                      <w:pPr>
                        <w:spacing w:line="200" w:lineRule="exact"/>
                        <w:ind w:firstLineChars="0" w:firstLine="0"/>
                        <w:rPr>
                          <w:rFonts w:ascii="IPA Pゴシック" w:eastAsia="IPA Pゴシック" w:hAnsi="IPA Pゴシック"/>
                          <w:sz w:val="16"/>
                          <w:szCs w:val="16"/>
                        </w:rPr>
                      </w:pPr>
                      <w:r w:rsidRPr="00E107AB">
                        <w:rPr>
                          <w:rFonts w:ascii="IPA Pゴシック" w:eastAsia="IPA Pゴシック" w:hAnsi="IPA Pゴシック" w:hint="eastAsia"/>
                          <w:sz w:val="16"/>
                          <w:szCs w:val="16"/>
                        </w:rPr>
                        <w:t>「おきなさび」は「翁寂び」、「をちかたの」は「落ち方の」とすれば前半の解釈は繋がり、後半を文字通り捉えれば前の言い訳にも合致する。柳田國男が真に謙虚であったのかもしれないが、全く合致し過ぎて深読みしたくなる。</w:t>
                      </w:r>
                    </w:p>
                  </w:txbxContent>
                </v:textbox>
                <w10:wrap anchorx="page" anchory="page"/>
              </v:shape>
            </w:pict>
          </mc:Fallback>
        </mc:AlternateContent>
      </w:r>
      <w:r w:rsidR="006244F9" w:rsidRPr="00D948B3">
        <w:rPr>
          <w:rFonts w:ascii="IPA P明朝" w:eastAsia="IPA P明朝" w:hAnsi="IPA P明朝" w:cs="ＭＳ 明朝"/>
          <w:sz w:val="28"/>
          <w:szCs w:val="28"/>
        </w:rPr>
        <w:br w:type="page"/>
      </w:r>
      <w:r w:rsidR="00ED11A4" w:rsidRPr="00C20E87">
        <w:rPr>
          <w:rFonts w:ascii="IPA P明朝" w:eastAsia="IPA P明朝" w:hAnsi="IPA P明朝"/>
          <w:sz w:val="44"/>
          <w:szCs w:val="44"/>
        </w:rPr>
        <w:ruby>
          <w:rubyPr>
            <w:rubyAlign w:val="distributeSpace"/>
            <w:hps w:val="22"/>
            <w:hpsRaise w:val="42"/>
            <w:hpsBaseText w:val="44"/>
            <w:lid w:val="ja-JP"/>
          </w:rubyPr>
          <w:rt>
            <w:r w:rsidR="00ED11A4" w:rsidRPr="00C20E87">
              <w:rPr>
                <w:rFonts w:ascii="IPA P明朝" w:eastAsia="IPA P明朝" w:hAnsi="IPA P明朝"/>
                <w:sz w:val="22"/>
                <w:szCs w:val="44"/>
              </w:rPr>
              <w:t>だいもく</w:t>
            </w:r>
          </w:rt>
          <w:rubyBase>
            <w:r w:rsidR="00ED11A4" w:rsidRPr="00C20E87">
              <w:rPr>
                <w:rFonts w:ascii="IPA P明朝" w:eastAsia="IPA P明朝" w:hAnsi="IPA P明朝"/>
                <w:sz w:val="44"/>
                <w:szCs w:val="44"/>
              </w:rPr>
              <w:t>題目</w:t>
            </w:r>
          </w:rubyBase>
        </w:ruby>
      </w:r>
    </w:p>
    <w:p w14:paraId="379F1C74" w14:textId="6218BC3B" w:rsidR="006244F9" w:rsidRPr="00C20E87" w:rsidRDefault="006244F9" w:rsidP="00ED11A4">
      <w:pPr>
        <w:spacing w:line="600" w:lineRule="exact"/>
        <w:ind w:left="840" w:firstLineChars="381" w:firstLine="838"/>
        <w:rPr>
          <w:rFonts w:ascii="IPA P明朝" w:eastAsia="IPA P明朝" w:hAnsi="IPA P明朝"/>
          <w:sz w:val="22"/>
        </w:rPr>
      </w:pPr>
      <w:r w:rsidRPr="00C20E87">
        <w:rPr>
          <w:rFonts w:ascii="IPA P明朝" w:eastAsia="IPA P明朝" w:hAnsi="IPA P明朝" w:hint="eastAsia"/>
          <w:sz w:val="22"/>
        </w:rPr>
        <w:t>(</w:t>
      </w:r>
      <w:r w:rsidR="00F87651">
        <w:rPr>
          <w:rFonts w:ascii="IPA P明朝" w:eastAsia="IPA P明朝" w:hAnsi="IPA P明朝"/>
          <w:sz w:val="22"/>
        </w:rPr>
        <w:ruby>
          <w:rubyPr>
            <w:rubyAlign w:val="distributeSpace"/>
            <w:hps w:val="11"/>
            <w:hpsRaise w:val="20"/>
            <w:hpsBaseText w:val="22"/>
            <w:lid w:val="ja-JP"/>
          </w:rubyPr>
          <w:rt>
            <w:r w:rsidR="00F87651" w:rsidRPr="00F87651">
              <w:rPr>
                <w:rFonts w:ascii="IPA P明朝" w:eastAsia="IPA P明朝" w:hAnsi="IPA P明朝"/>
                <w:sz w:val="11"/>
              </w:rPr>
              <w:t>した</w:t>
            </w:r>
          </w:rt>
          <w:rubyBase>
            <w:r w:rsidR="00F87651">
              <w:rPr>
                <w:rFonts w:ascii="IPA P明朝" w:eastAsia="IPA P明朝" w:hAnsi="IPA P明朝"/>
                <w:sz w:val="22"/>
              </w:rPr>
              <w:t>下</w:t>
            </w:r>
          </w:rubyBase>
        </w:ruby>
      </w:r>
      <w:r w:rsidR="00F87651" w:rsidRPr="00C20E87">
        <w:rPr>
          <w:rFonts w:ascii="IPA P明朝" w:eastAsia="IPA P明朝" w:hAnsi="IPA P明朝" w:hint="eastAsia"/>
          <w:sz w:val="22"/>
        </w:rPr>
        <w:t>の</w:t>
      </w:r>
      <w:r w:rsidR="00F87651">
        <w:rPr>
          <w:rFonts w:ascii="IPA P明朝" w:eastAsia="IPA P明朝" w:hAnsi="IPA P明朝"/>
          <w:sz w:val="22"/>
        </w:rPr>
        <w:ruby>
          <w:rubyPr>
            <w:rubyAlign w:val="distributeSpace"/>
            <w:hps w:val="11"/>
            <w:hpsRaise w:val="20"/>
            <w:hpsBaseText w:val="22"/>
            <w:lid w:val="ja-JP"/>
          </w:rubyPr>
          <w:rt>
            <w:r w:rsidR="00F87651" w:rsidRPr="00F87651">
              <w:rPr>
                <w:rFonts w:ascii="IPA P明朝" w:eastAsia="IPA P明朝" w:hAnsi="IPA P明朝"/>
                <w:sz w:val="11"/>
              </w:rPr>
              <w:t>すう</w:t>
            </w:r>
          </w:rt>
          <w:rubyBase>
            <w:r w:rsidR="00F87651">
              <w:rPr>
                <w:rFonts w:ascii="IPA P明朝" w:eastAsia="IPA P明朝" w:hAnsi="IPA P明朝"/>
                <w:sz w:val="22"/>
              </w:rPr>
              <w:t>數</w:t>
            </w:r>
          </w:rubyBase>
        </w:ruby>
      </w:r>
      <w:r w:rsidR="00F87651">
        <w:rPr>
          <w:rFonts w:ascii="IPA P明朝" w:eastAsia="IPA P明朝" w:hAnsi="IPA P明朝"/>
          <w:sz w:val="22"/>
        </w:rPr>
        <w:ruby>
          <w:rubyPr>
            <w:rubyAlign w:val="distributeSpace"/>
            <w:hps w:val="11"/>
            <w:hpsRaise w:val="20"/>
            <w:hpsBaseText w:val="22"/>
            <w:lid w:val="ja-JP"/>
          </w:rubyPr>
          <w:rt>
            <w:r w:rsidR="00F87651" w:rsidRPr="00F87651">
              <w:rPr>
                <w:rFonts w:ascii="IPA P明朝" w:eastAsia="IPA P明朝" w:hAnsi="IPA P明朝"/>
                <w:sz w:val="11"/>
              </w:rPr>
              <w:t>じ</w:t>
            </w:r>
          </w:rt>
          <w:rubyBase>
            <w:r w:rsidR="00F87651">
              <w:rPr>
                <w:rFonts w:ascii="IPA P明朝" w:eastAsia="IPA P明朝" w:hAnsi="IPA P明朝"/>
                <w:sz w:val="22"/>
              </w:rPr>
              <w:t>字</w:t>
            </w:r>
          </w:rubyBase>
        </w:ruby>
      </w:r>
      <w:r w:rsidR="00F87651" w:rsidRPr="00C20E87">
        <w:rPr>
          <w:rFonts w:ascii="IPA P明朝" w:eastAsia="IPA P明朝" w:hAnsi="IPA P明朝" w:hint="eastAsia"/>
          <w:sz w:val="22"/>
        </w:rPr>
        <w:t>は</w:t>
      </w:r>
      <w:r w:rsidR="00F87651">
        <w:rPr>
          <w:rFonts w:ascii="IPA P明朝" w:eastAsia="IPA P明朝" w:hAnsi="IPA P明朝"/>
          <w:sz w:val="22"/>
        </w:rPr>
        <w:ruby>
          <w:rubyPr>
            <w:rubyAlign w:val="distributeSpace"/>
            <w:hps w:val="11"/>
            <w:hpsRaise w:val="20"/>
            <w:hpsBaseText w:val="22"/>
            <w:lid w:val="ja-JP"/>
          </w:rubyPr>
          <w:rt>
            <w:r w:rsidR="00F87651" w:rsidRPr="00F87651">
              <w:rPr>
                <w:rFonts w:ascii="IPA P明朝" w:eastAsia="IPA P明朝" w:hAnsi="IPA P明朝"/>
                <w:sz w:val="11"/>
              </w:rPr>
              <w:t>はなし</w:t>
            </w:r>
          </w:rt>
          <w:rubyBase>
            <w:r w:rsidR="00F87651">
              <w:rPr>
                <w:rFonts w:ascii="IPA P明朝" w:eastAsia="IPA P明朝" w:hAnsi="IPA P明朝"/>
                <w:sz w:val="22"/>
              </w:rPr>
              <w:t>話</w:t>
            </w:r>
          </w:rubyBase>
        </w:ruby>
      </w:r>
      <w:r w:rsidR="00F87651" w:rsidRPr="00C20E87">
        <w:rPr>
          <w:rFonts w:ascii="IPA P明朝" w:eastAsia="IPA P明朝" w:hAnsi="IPA P明朝" w:hint="eastAsia"/>
          <w:sz w:val="22"/>
        </w:rPr>
        <w:t>の</w:t>
      </w:r>
      <w:r w:rsidR="00F87651">
        <w:rPr>
          <w:rFonts w:ascii="IPA P明朝" w:eastAsia="IPA P明朝" w:hAnsi="IPA P明朝"/>
          <w:sz w:val="22"/>
        </w:rPr>
        <w:ruby>
          <w:rubyPr>
            <w:rubyAlign w:val="distributeSpace"/>
            <w:hps w:val="11"/>
            <w:hpsRaise w:val="20"/>
            <w:hpsBaseText w:val="22"/>
            <w:lid w:val="ja-JP"/>
          </w:rubyPr>
          <w:rt>
            <w:r w:rsidR="00F87651" w:rsidRPr="00F87651">
              <w:rPr>
                <w:rFonts w:ascii="IPA P明朝" w:eastAsia="IPA P明朝" w:hAnsi="IPA P明朝"/>
                <w:sz w:val="11"/>
              </w:rPr>
              <w:t>ばんごう</w:t>
            </w:r>
          </w:rt>
          <w:rubyBase>
            <w:r w:rsidR="00F87651">
              <w:rPr>
                <w:rFonts w:ascii="IPA P明朝" w:eastAsia="IPA P明朝" w:hAnsi="IPA P明朝"/>
                <w:sz w:val="22"/>
              </w:rPr>
              <w:t>番號</w:t>
            </w:r>
          </w:rubyBase>
        </w:ruby>
      </w:r>
      <w:r w:rsidR="00F87651" w:rsidRPr="00C20E87">
        <w:rPr>
          <w:rFonts w:ascii="IPA P明朝" w:eastAsia="IPA P明朝" w:hAnsi="IPA P明朝" w:hint="eastAsia"/>
          <w:sz w:val="22"/>
        </w:rPr>
        <w:t>なり</w:t>
      </w:r>
      <w:r w:rsidR="00F87651">
        <w:rPr>
          <w:rFonts w:ascii="IPA P明朝" w:eastAsia="IPA P明朝" w:hAnsi="IPA P明朝"/>
          <w:sz w:val="22"/>
        </w:rPr>
        <w:ruby>
          <w:rubyPr>
            <w:rubyAlign w:val="distributeSpace"/>
            <w:hps w:val="11"/>
            <w:hpsRaise w:val="20"/>
            <w:hpsBaseText w:val="22"/>
            <w:lid w:val="ja-JP"/>
          </w:rubyPr>
          <w:rt>
            <w:r w:rsidR="00F87651" w:rsidRPr="00F87651">
              <w:rPr>
                <w:rFonts w:ascii="IPA P明朝" w:eastAsia="IPA P明朝" w:hAnsi="IPA P明朝"/>
                <w:sz w:val="11"/>
              </w:rPr>
              <w:t>ぺーじすう</w:t>
            </w:r>
          </w:rt>
          <w:rubyBase>
            <w:r w:rsidR="00F87651">
              <w:rPr>
                <w:rFonts w:ascii="IPA P明朝" w:eastAsia="IPA P明朝" w:hAnsi="IPA P明朝"/>
                <w:sz w:val="22"/>
              </w:rPr>
              <w:t>頁數</w:t>
            </w:r>
          </w:rubyBase>
        </w:ruby>
      </w:r>
      <w:r w:rsidR="00F87651" w:rsidRPr="00C20E87">
        <w:rPr>
          <w:rFonts w:ascii="IPA P明朝" w:eastAsia="IPA P明朝" w:hAnsi="IPA P明朝" w:hint="eastAsia"/>
          <w:sz w:val="22"/>
        </w:rPr>
        <w:t>には</w:t>
      </w:r>
      <w:r w:rsidR="00F87651">
        <w:rPr>
          <w:rFonts w:ascii="IPA P明朝" w:eastAsia="IPA P明朝" w:hAnsi="IPA P明朝"/>
          <w:sz w:val="22"/>
        </w:rPr>
        <w:ruby>
          <w:rubyPr>
            <w:rubyAlign w:val="distributeSpace"/>
            <w:hps w:val="11"/>
            <w:hpsRaise w:val="20"/>
            <w:hpsBaseText w:val="22"/>
            <w:lid w:val="ja-JP"/>
          </w:rubyPr>
          <w:rt>
            <w:r w:rsidR="00F87651" w:rsidRPr="00F87651">
              <w:rPr>
                <w:rFonts w:ascii="IPA P明朝" w:eastAsia="IPA P明朝" w:hAnsi="IPA P明朝"/>
                <w:sz w:val="11"/>
              </w:rPr>
              <w:t>あら</w:t>
            </w:r>
          </w:rt>
          <w:rubyBase>
            <w:r w:rsidR="00F87651">
              <w:rPr>
                <w:rFonts w:ascii="IPA P明朝" w:eastAsia="IPA P明朝" w:hAnsi="IPA P明朝"/>
                <w:sz w:val="22"/>
              </w:rPr>
              <w:t>非</w:t>
            </w:r>
          </w:rubyBase>
        </w:ruby>
      </w:r>
      <w:r w:rsidR="00F87651" w:rsidRPr="00C20E87">
        <w:rPr>
          <w:rFonts w:ascii="IPA P明朝" w:eastAsia="IPA P明朝" w:hAnsi="IPA P明朝" w:hint="eastAsia"/>
          <w:sz w:val="22"/>
        </w:rPr>
        <w:t>ず</w:t>
      </w:r>
      <w:r w:rsidRPr="00C20E87">
        <w:rPr>
          <w:rFonts w:ascii="IPA P明朝" w:eastAsia="IPA P明朝" w:hAnsi="IPA P明朝" w:hint="eastAsia"/>
          <w:sz w:val="22"/>
        </w:rPr>
        <w:t>)</w:t>
      </w:r>
    </w:p>
    <w:p w14:paraId="1C114894" w14:textId="00AB81EE" w:rsidR="006244F9"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1"/>
            <w:hpsRaise w:val="20"/>
            <w:hpsBaseText w:val="28"/>
            <w:lid w:val="ja-JP"/>
          </w:rubyPr>
          <w:rt>
            <w:r w:rsidR="00F87651" w:rsidRPr="00F87651">
              <w:rPr>
                <w:rFonts w:ascii="IPA P明朝" w:eastAsia="IPA P明朝" w:hAnsi="IPA P明朝"/>
                <w:sz w:val="11"/>
                <w:szCs w:val="28"/>
              </w:rPr>
              <w:t>ちせい</w:t>
            </w:r>
          </w:rt>
          <w:rubyBase>
            <w:r w:rsidR="00F87651">
              <w:rPr>
                <w:rFonts w:ascii="IPA P明朝" w:eastAsia="IPA P明朝" w:hAnsi="IPA P明朝"/>
                <w:sz w:val="28"/>
                <w:szCs w:val="28"/>
              </w:rPr>
              <w:t>地勢</w:t>
            </w:r>
          </w:rubyBase>
        </w:ruby>
      </w:r>
      <w:r w:rsidR="00ED11A4" w:rsidRPr="00C20E87">
        <w:rPr>
          <w:rFonts w:ascii="IPA P明朝" w:eastAsia="IPA P明朝" w:hAnsi="IPA P明朝" w:hint="eastAsia"/>
          <w:sz w:val="28"/>
          <w:szCs w:val="28"/>
        </w:rPr>
        <w:t xml:space="preserve"> </w:t>
      </w:r>
    </w:p>
    <w:p w14:paraId="5C56222F" w14:textId="020AD7EA" w:rsidR="006244F9"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1"/>
            <w:hpsRaise w:val="20"/>
            <w:hpsBaseText w:val="28"/>
            <w:lid w:val="ja-JP"/>
          </w:rubyPr>
          <w:rt>
            <w:r w:rsidR="00F87651" w:rsidRPr="00F87651">
              <w:rPr>
                <w:rFonts w:ascii="IPA P明朝" w:eastAsia="IPA P明朝" w:hAnsi="IPA P明朝"/>
                <w:sz w:val="11"/>
                <w:szCs w:val="28"/>
              </w:rPr>
              <w:t>かみ</w:t>
            </w:r>
          </w:rt>
          <w:rubyBase>
            <w:r w:rsidR="00F87651">
              <w:rPr>
                <w:rFonts w:ascii="IPA P明朝" w:eastAsia="IPA P明朝" w:hAnsi="IPA P明朝"/>
                <w:sz w:val="28"/>
                <w:szCs w:val="28"/>
              </w:rPr>
              <w:t>神</w:t>
            </w:r>
          </w:rubyBase>
        </w:ruby>
      </w:r>
      <w:r w:rsidRPr="00C20E87">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1"/>
            <w:hpsRaise w:val="20"/>
            <w:hpsBaseText w:val="28"/>
            <w:lid w:val="ja-JP"/>
          </w:rubyPr>
          <w:rt>
            <w:r w:rsidR="00F87651" w:rsidRPr="00F87651">
              <w:rPr>
                <w:rFonts w:ascii="IPA P明朝" w:eastAsia="IPA P明朝" w:hAnsi="IPA P明朝"/>
                <w:sz w:val="11"/>
                <w:szCs w:val="28"/>
              </w:rPr>
              <w:t>はじまり</w:t>
            </w:r>
          </w:rt>
          <w:rubyBase>
            <w:r w:rsidR="00F87651">
              <w:rPr>
                <w:rFonts w:ascii="IPA P明朝" w:eastAsia="IPA P明朝" w:hAnsi="IPA P明朝"/>
                <w:sz w:val="28"/>
                <w:szCs w:val="28"/>
              </w:rPr>
              <w:t>始</w:t>
            </w:r>
          </w:rubyBase>
        </w:ruby>
      </w:r>
    </w:p>
    <w:p w14:paraId="479796E1" w14:textId="40FA1D24" w:rsidR="006244F9"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1"/>
            <w:hpsRaise w:val="20"/>
            <w:hpsBaseText w:val="28"/>
            <w:lid w:val="ja-JP"/>
          </w:rubyPr>
          <w:rt>
            <w:r w:rsidR="00F87651" w:rsidRPr="00F87651">
              <w:rPr>
                <w:rFonts w:ascii="IPA P明朝" w:eastAsia="IPA P明朝" w:hAnsi="IPA P明朝"/>
                <w:sz w:val="11"/>
                <w:szCs w:val="28"/>
              </w:rPr>
              <w:t>くろ</w:t>
            </w:r>
          </w:rt>
          <w:rubyBase>
            <w:r w:rsidR="00F87651">
              <w:rPr>
                <w:rFonts w:ascii="IPA P明朝" w:eastAsia="IPA P明朝" w:hAnsi="IPA P明朝"/>
                <w:sz w:val="28"/>
                <w:szCs w:val="28"/>
              </w:rPr>
              <w:t>黒</w:t>
            </w:r>
          </w:rubyBase>
        </w:ruby>
      </w:r>
      <w:r w:rsidRPr="00C20E87">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1"/>
            <w:hpsRaise w:val="20"/>
            <w:hpsBaseText w:val="28"/>
            <w:lid w:val="ja-JP"/>
          </w:rubyPr>
          <w:rt>
            <w:r w:rsidR="00F87651" w:rsidRPr="00F87651">
              <w:rPr>
                <w:rFonts w:ascii="IPA P明朝" w:eastAsia="IPA P明朝" w:hAnsi="IPA P明朝"/>
                <w:sz w:val="11"/>
                <w:szCs w:val="28"/>
              </w:rPr>
              <w:t>かみ</w:t>
            </w:r>
          </w:rt>
          <w:rubyBase>
            <w:r w:rsidR="00F87651">
              <w:rPr>
                <w:rFonts w:ascii="IPA P明朝" w:eastAsia="IPA P明朝" w:hAnsi="IPA P明朝"/>
                <w:sz w:val="28"/>
                <w:szCs w:val="28"/>
              </w:rPr>
              <w:t>神</w:t>
            </w:r>
          </w:rubyBase>
        </w:ruby>
      </w:r>
    </w:p>
    <w:p w14:paraId="02BAC580" w14:textId="6A6D26B8" w:rsidR="006244F9" w:rsidRPr="00C20E87" w:rsidRDefault="006574DF" w:rsidP="006E4D4F">
      <w:pPr>
        <w:spacing w:line="640" w:lineRule="exact"/>
        <w:ind w:firstLineChars="300" w:firstLine="840"/>
        <w:rPr>
          <w:rFonts w:ascii="IPA P明朝" w:eastAsia="IPA P明朝" w:hAnsi="IPA P明朝"/>
          <w:sz w:val="28"/>
          <w:szCs w:val="28"/>
        </w:rPr>
      </w:pPr>
      <w:r>
        <w:rPr>
          <w:rFonts w:ascii="IPA P明朝" w:eastAsia="IPA P明朝" w:hAnsi="IPA P明朝"/>
          <w:sz w:val="28"/>
          <w:szCs w:val="28"/>
        </w:rPr>
        <w:t>カクラサマ</w:t>
      </w:r>
    </w:p>
    <w:p w14:paraId="74695861" w14:textId="1D61FE77" w:rsidR="006244F9" w:rsidRPr="00C20E87" w:rsidRDefault="006574DF" w:rsidP="006E4D4F">
      <w:pPr>
        <w:spacing w:line="640" w:lineRule="exact"/>
        <w:ind w:firstLineChars="300" w:firstLine="840"/>
        <w:rPr>
          <w:rFonts w:ascii="IPA P明朝" w:eastAsia="IPA P明朝" w:hAnsi="IPA P明朝"/>
          <w:sz w:val="28"/>
          <w:szCs w:val="28"/>
        </w:rPr>
      </w:pPr>
      <w:r>
        <w:rPr>
          <w:rFonts w:ascii="IPA P明朝" w:eastAsia="IPA P明朝" w:hAnsi="IPA P明朝"/>
          <w:sz w:val="28"/>
          <w:szCs w:val="28"/>
        </w:rPr>
        <w:t>ゴンゲサマ</w:t>
      </w:r>
    </w:p>
    <w:p w14:paraId="7274E020" w14:textId="23BF091D" w:rsidR="006244F9"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1"/>
            <w:hpsRaise w:val="20"/>
            <w:hpsBaseText w:val="28"/>
            <w:lid w:val="ja-JP"/>
          </w:rubyPr>
          <w:rt>
            <w:r w:rsidR="00F87651" w:rsidRPr="00F87651">
              <w:rPr>
                <w:rFonts w:ascii="IPA P明朝" w:eastAsia="IPA P明朝" w:hAnsi="IPA P明朝"/>
                <w:sz w:val="11"/>
                <w:szCs w:val="28"/>
              </w:rPr>
              <w:t>いえ</w:t>
            </w:r>
          </w:rt>
          <w:rubyBase>
            <w:r w:rsidR="00F87651">
              <w:rPr>
                <w:rFonts w:ascii="IPA P明朝" w:eastAsia="IPA P明朝" w:hAnsi="IPA P明朝"/>
                <w:sz w:val="28"/>
                <w:szCs w:val="28"/>
              </w:rPr>
              <w:t>家</w:t>
            </w:r>
          </w:rubyBase>
        </w:ruby>
      </w:r>
      <w:r w:rsidRPr="00C20E87">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1"/>
            <w:hpsRaise w:val="20"/>
            <w:hpsBaseText w:val="28"/>
            <w:lid w:val="ja-JP"/>
          </w:rubyPr>
          <w:rt>
            <w:r w:rsidR="00F87651" w:rsidRPr="00F87651">
              <w:rPr>
                <w:rFonts w:ascii="IPA P明朝" w:eastAsia="IPA P明朝" w:hAnsi="IPA P明朝"/>
                <w:sz w:val="11"/>
                <w:szCs w:val="28"/>
              </w:rPr>
              <w:t>かみ</w:t>
            </w:r>
          </w:rt>
          <w:rubyBase>
            <w:r w:rsidR="00F87651">
              <w:rPr>
                <w:rFonts w:ascii="IPA P明朝" w:eastAsia="IPA P明朝" w:hAnsi="IPA P明朝"/>
                <w:sz w:val="28"/>
                <w:szCs w:val="28"/>
              </w:rPr>
              <w:t>神</w:t>
            </w:r>
          </w:rubyBase>
        </w:ruby>
      </w:r>
    </w:p>
    <w:p w14:paraId="53304E26" w14:textId="793620E7" w:rsidR="006244F9" w:rsidRPr="00C20E87" w:rsidRDefault="006574DF" w:rsidP="006E4D4F">
      <w:pPr>
        <w:spacing w:line="640" w:lineRule="exact"/>
        <w:ind w:firstLineChars="300" w:firstLine="840"/>
        <w:rPr>
          <w:rFonts w:ascii="IPA P明朝" w:eastAsia="IPA P明朝" w:hAnsi="IPA P明朝"/>
          <w:sz w:val="28"/>
          <w:szCs w:val="28"/>
        </w:rPr>
      </w:pPr>
      <w:r>
        <w:rPr>
          <w:rFonts w:ascii="IPA P明朝" w:eastAsia="IPA P明朝" w:hAnsi="IPA P明朝"/>
          <w:sz w:val="28"/>
          <w:szCs w:val="28"/>
        </w:rPr>
        <w:t>オクナイサマ</w:t>
      </w:r>
    </w:p>
    <w:p w14:paraId="5BB3CB0F" w14:textId="3C3353E0" w:rsidR="006244F9" w:rsidRPr="00C20E87" w:rsidRDefault="006574DF" w:rsidP="006E4D4F">
      <w:pPr>
        <w:spacing w:line="640" w:lineRule="exact"/>
        <w:ind w:firstLineChars="300" w:firstLine="840"/>
        <w:rPr>
          <w:rFonts w:ascii="IPA P明朝" w:eastAsia="IPA P明朝" w:hAnsi="IPA P明朝"/>
          <w:sz w:val="28"/>
          <w:szCs w:val="28"/>
        </w:rPr>
      </w:pPr>
      <w:r>
        <w:rPr>
          <w:rFonts w:ascii="IPA P明朝" w:eastAsia="IPA P明朝" w:hAnsi="IPA P明朝"/>
          <w:sz w:val="28"/>
          <w:szCs w:val="28"/>
        </w:rPr>
        <w:t>オシラサマ</w:t>
      </w:r>
    </w:p>
    <w:p w14:paraId="2A6182E4" w14:textId="553F7872" w:rsidR="006244F9" w:rsidRPr="00C20E87" w:rsidRDefault="006574DF" w:rsidP="006E4D4F">
      <w:pPr>
        <w:spacing w:line="640" w:lineRule="exact"/>
        <w:ind w:firstLineChars="300" w:firstLine="840"/>
        <w:rPr>
          <w:rFonts w:ascii="IPA P明朝" w:eastAsia="IPA P明朝" w:hAnsi="IPA P明朝"/>
          <w:sz w:val="28"/>
          <w:szCs w:val="28"/>
        </w:rPr>
      </w:pPr>
      <w:r>
        <w:rPr>
          <w:rFonts w:ascii="IPA P明朝" w:eastAsia="IPA P明朝" w:hAnsi="IPA P明朝"/>
          <w:sz w:val="28"/>
          <w:szCs w:val="28"/>
        </w:rPr>
        <w:t>ザシキワラシ</w:t>
      </w:r>
    </w:p>
    <w:p w14:paraId="41E3D797" w14:textId="2F623C81" w:rsidR="006244F9"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1"/>
            <w:hpsRaise w:val="20"/>
            <w:hpsBaseText w:val="28"/>
            <w:lid w:val="ja-JP"/>
          </w:rubyPr>
          <w:rt>
            <w:r w:rsidR="00F87651" w:rsidRPr="00F87651">
              <w:rPr>
                <w:rFonts w:ascii="IPA P明朝" w:eastAsia="IPA P明朝" w:hAnsi="IPA P明朝"/>
                <w:sz w:val="11"/>
                <w:szCs w:val="28"/>
              </w:rPr>
              <w:t>やま</w:t>
            </w:r>
          </w:rt>
          <w:rubyBase>
            <w:r w:rsidR="00F87651">
              <w:rPr>
                <w:rFonts w:ascii="IPA P明朝" w:eastAsia="IPA P明朝" w:hAnsi="IPA P明朝"/>
                <w:sz w:val="28"/>
                <w:szCs w:val="28"/>
              </w:rPr>
              <w:t>山</w:t>
            </w:r>
          </w:rubyBase>
        </w:ruby>
      </w:r>
      <w:r w:rsidRPr="00C20E87">
        <w:rPr>
          <w:rFonts w:ascii="IPA P明朝" w:eastAsia="IPA P明朝" w:hAnsi="IPA P明朝" w:hint="eastAsia"/>
          <w:sz w:val="28"/>
          <w:szCs w:val="28"/>
        </w:rPr>
        <w:t>の</w:t>
      </w:r>
      <w:r w:rsidR="006244F9" w:rsidRPr="00C20E87">
        <w:rPr>
          <w:rFonts w:ascii="IPA P明朝" w:eastAsia="IPA P明朝" w:hAnsi="IPA P明朝" w:hint="eastAsia"/>
          <w:sz w:val="28"/>
          <w:szCs w:val="28"/>
        </w:rPr>
        <w:t>神</w:t>
      </w:r>
    </w:p>
    <w:p w14:paraId="50681929" w14:textId="6D8C55F0" w:rsidR="006244F9" w:rsidRPr="00C20E87" w:rsidRDefault="00A36020" w:rsidP="006E4D4F">
      <w:pPr>
        <w:spacing w:line="640" w:lineRule="exact"/>
        <w:ind w:firstLine="280"/>
        <w:rPr>
          <w:rFonts w:ascii="IPA P明朝" w:eastAsia="IPA P明朝" w:hAnsi="IPA P明朝"/>
          <w:sz w:val="28"/>
          <w:szCs w:val="28"/>
        </w:rPr>
      </w:pPr>
      <w:r w:rsidRPr="00C20E87">
        <w:rPr>
          <w:rFonts w:ascii="IPA P明朝" w:eastAsia="IPA P明朝" w:hAnsi="IPA P明朝"/>
          <w:sz w:val="28"/>
          <w:szCs w:val="28"/>
        </w:rPr>
        <w:ruby>
          <w:rubyPr>
            <w:rubyAlign w:val="distributeSpace"/>
            <w:hps w:val="14"/>
            <w:hpsRaise w:val="26"/>
            <w:hpsBaseText w:val="28"/>
            <w:lid w:val="ja-JP"/>
          </w:rubyPr>
          <w:rt>
            <w:r w:rsidR="00A36020" w:rsidRPr="00C20E87">
              <w:rPr>
                <w:rFonts w:ascii="IPA P明朝" w:eastAsia="IPA P明朝" w:hAnsi="IPA P明朝"/>
                <w:sz w:val="14"/>
                <w:szCs w:val="28"/>
              </w:rPr>
              <w:t>かんな</w:t>
            </w:r>
          </w:rt>
          <w:rubyBase>
            <w:r w:rsidR="00A36020" w:rsidRPr="00C20E87">
              <w:rPr>
                <w:rFonts w:ascii="IPA P明朝" w:eastAsia="IPA P明朝" w:hAnsi="IPA P明朝"/>
                <w:sz w:val="28"/>
                <w:szCs w:val="28"/>
              </w:rPr>
              <w:t>神女</w:t>
            </w:r>
          </w:rubyBase>
        </w:ruby>
      </w:r>
    </w:p>
    <w:p w14:paraId="4924A091" w14:textId="40AA08EB" w:rsidR="006244F9" w:rsidRPr="00C20E87" w:rsidRDefault="005C746B" w:rsidP="006E4D4F">
      <w:pPr>
        <w:spacing w:line="640" w:lineRule="exact"/>
        <w:ind w:firstLine="280"/>
        <w:rPr>
          <w:rFonts w:ascii="IPA P明朝" w:eastAsia="IPA P明朝" w:hAnsi="IPA P明朝"/>
          <w:sz w:val="28"/>
          <w:szCs w:val="28"/>
        </w:rPr>
      </w:pPr>
      <w:r w:rsidRPr="00C20E87">
        <w:rPr>
          <w:rFonts w:ascii="IPA P明朝" w:eastAsia="IPA P明朝" w:hAnsi="IPA P明朝"/>
          <w:sz w:val="28"/>
          <w:szCs w:val="28"/>
        </w:rPr>
        <w:ruby>
          <w:rubyPr>
            <w:rubyAlign w:val="distributeSpace"/>
            <w:hps w:val="14"/>
            <w:hpsRaise w:val="26"/>
            <w:hpsBaseText w:val="28"/>
            <w:lid w:val="ja-JP"/>
          </w:rubyPr>
          <w:rt>
            <w:r w:rsidR="005C746B" w:rsidRPr="00C20E87">
              <w:rPr>
                <w:rFonts w:ascii="IPA P明朝" w:eastAsia="IPA P明朝" w:hAnsi="IPA P明朝"/>
                <w:sz w:val="14"/>
                <w:szCs w:val="28"/>
              </w:rPr>
              <w:t>てんぐ</w:t>
            </w:r>
          </w:rt>
          <w:rubyBase>
            <w:r w:rsidR="005C746B" w:rsidRPr="00C20E87">
              <w:rPr>
                <w:rFonts w:ascii="IPA P明朝" w:eastAsia="IPA P明朝" w:hAnsi="IPA P明朝"/>
                <w:sz w:val="28"/>
                <w:szCs w:val="28"/>
              </w:rPr>
              <w:t>天狗</w:t>
            </w:r>
          </w:rubyBase>
        </w:ruby>
      </w:r>
    </w:p>
    <w:p w14:paraId="268AA8F1" w14:textId="714A476B" w:rsidR="006244F9"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left"/>
            <w:hps w:val="14"/>
            <w:hpsRaise w:val="26"/>
            <w:hpsBaseText w:val="28"/>
            <w:lid w:val="ja-JP"/>
          </w:rubyPr>
          <w:rt>
            <w:r w:rsidR="00F87651" w:rsidRPr="00F87651">
              <w:rPr>
                <w:rFonts w:ascii="HG正楷書体-PRO" w:eastAsia="HG正楷書体-PRO" w:hAnsi="IPA P明朝"/>
                <w:sz w:val="14"/>
                <w:szCs w:val="28"/>
              </w:rPr>
              <w:t>やまおとこ</w:t>
            </w:r>
          </w:rt>
          <w:rubyBase>
            <w:r w:rsidR="00F87651">
              <w:rPr>
                <w:rFonts w:ascii="IPA P明朝" w:eastAsia="IPA P明朝" w:hAnsi="IPA P明朝"/>
                <w:sz w:val="28"/>
                <w:szCs w:val="28"/>
              </w:rPr>
              <w:t>山男</w:t>
            </w:r>
          </w:rubyBase>
        </w:ruby>
      </w:r>
    </w:p>
    <w:p w14:paraId="404ADDB1" w14:textId="5F6D2DAC" w:rsidR="006244F9"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left"/>
            <w:hps w:val="14"/>
            <w:hpsRaise w:val="26"/>
            <w:hpsBaseText w:val="28"/>
            <w:lid w:val="ja-JP"/>
          </w:rubyPr>
          <w:rt>
            <w:r w:rsidR="00F87651" w:rsidRPr="00F87651">
              <w:rPr>
                <w:rFonts w:ascii="HG正楷書体-PRO" w:eastAsia="HG正楷書体-PRO" w:hAnsi="IPA P明朝"/>
                <w:sz w:val="14"/>
                <w:szCs w:val="28"/>
              </w:rPr>
              <w:t>やまおんな</w:t>
            </w:r>
          </w:rt>
          <w:rubyBase>
            <w:r w:rsidR="00F87651">
              <w:rPr>
                <w:rFonts w:ascii="IPA P明朝" w:eastAsia="IPA P明朝" w:hAnsi="IPA P明朝"/>
                <w:sz w:val="28"/>
                <w:szCs w:val="28"/>
              </w:rPr>
              <w:t>山女</w:t>
            </w:r>
          </w:rubyBase>
        </w:ruby>
      </w:r>
    </w:p>
    <w:p w14:paraId="5CC07E88" w14:textId="0A199552" w:rsidR="006244F9" w:rsidRPr="00C20E87" w:rsidRDefault="006244F9" w:rsidP="006E4D4F">
      <w:pPr>
        <w:spacing w:line="640" w:lineRule="exact"/>
        <w:ind w:firstLine="280"/>
        <w:rPr>
          <w:rFonts w:ascii="IPA P明朝" w:eastAsia="IPA P明朝" w:hAnsi="IPA P明朝"/>
          <w:sz w:val="28"/>
          <w:szCs w:val="28"/>
        </w:rPr>
      </w:pPr>
      <w:r w:rsidRPr="00C20E87">
        <w:rPr>
          <w:rFonts w:ascii="IPA P明朝" w:eastAsia="IPA P明朝" w:hAnsi="IPA P明朝" w:hint="eastAsia"/>
          <w:sz w:val="28"/>
          <w:szCs w:val="28"/>
        </w:rPr>
        <w:t>山の</w:t>
      </w:r>
      <w:r w:rsidR="00FB4AA6" w:rsidRPr="00C20E87">
        <w:rPr>
          <w:rFonts w:ascii="IPA P明朝" w:eastAsia="IPA P明朝" w:hAnsi="IPA P明朝"/>
          <w:sz w:val="28"/>
          <w:szCs w:val="28"/>
        </w:rPr>
        <w:ruby>
          <w:rubyPr>
            <w:rubyAlign w:val="distributeSpace"/>
            <w:hps w:val="14"/>
            <w:hpsRaise w:val="26"/>
            <w:hpsBaseText w:val="28"/>
            <w:lid w:val="ja-JP"/>
          </w:rubyPr>
          <w:rt>
            <w:r w:rsidR="00FB4AA6" w:rsidRPr="00C20E87">
              <w:rPr>
                <w:rFonts w:ascii="IPA P明朝" w:eastAsia="IPA P明朝" w:hAnsi="IPA P明朝"/>
                <w:sz w:val="14"/>
                <w:szCs w:val="28"/>
              </w:rPr>
              <w:t>れい</w:t>
            </w:r>
          </w:rt>
          <w:rubyBase>
            <w:r w:rsidR="00FB4AA6" w:rsidRPr="00C20E87">
              <w:rPr>
                <w:rFonts w:ascii="IPA P明朝" w:eastAsia="IPA P明朝" w:hAnsi="IPA P明朝"/>
                <w:sz w:val="28"/>
                <w:szCs w:val="28"/>
              </w:rPr>
              <w:t>靈</w:t>
            </w:r>
          </w:rubyBase>
        </w:ruby>
      </w:r>
      <w:r w:rsidR="00FB4AA6" w:rsidRPr="00C20E87">
        <w:rPr>
          <w:rFonts w:ascii="IPA P明朝" w:eastAsia="IPA P明朝" w:hAnsi="IPA P明朝"/>
          <w:sz w:val="28"/>
          <w:szCs w:val="28"/>
        </w:rPr>
        <w:ruby>
          <w:rubyPr>
            <w:rubyAlign w:val="distributeSpace"/>
            <w:hps w:val="14"/>
            <w:hpsRaise w:val="26"/>
            <w:hpsBaseText w:val="28"/>
            <w:lid w:val="ja-JP"/>
          </w:rubyPr>
          <w:rt>
            <w:r w:rsidR="00FB4AA6" w:rsidRPr="00C20E87">
              <w:rPr>
                <w:rFonts w:ascii="IPA P明朝" w:eastAsia="IPA P明朝" w:hAnsi="IPA P明朝"/>
                <w:sz w:val="14"/>
                <w:szCs w:val="28"/>
              </w:rPr>
              <w:t>い</w:t>
            </w:r>
          </w:rt>
          <w:rubyBase>
            <w:r w:rsidR="00FB4AA6" w:rsidRPr="00C20E87">
              <w:rPr>
                <w:rFonts w:ascii="IPA P明朝" w:eastAsia="IPA P明朝" w:hAnsi="IPA P明朝"/>
                <w:sz w:val="28"/>
                <w:szCs w:val="28"/>
              </w:rPr>
              <w:t>異</w:t>
            </w:r>
          </w:rubyBase>
        </w:ruby>
      </w:r>
    </w:p>
    <w:p w14:paraId="68473069" w14:textId="42852DBC" w:rsidR="006244F9" w:rsidRPr="00C20E87" w:rsidRDefault="00FB4AA6" w:rsidP="006E4D4F">
      <w:pPr>
        <w:spacing w:line="640" w:lineRule="exact"/>
        <w:ind w:firstLine="280"/>
        <w:rPr>
          <w:rFonts w:ascii="IPA P明朝" w:eastAsia="IPA P明朝" w:hAnsi="IPA P明朝"/>
          <w:sz w:val="28"/>
          <w:szCs w:val="28"/>
        </w:rPr>
      </w:pPr>
      <w:r w:rsidRPr="00C20E87">
        <w:rPr>
          <w:rFonts w:ascii="IPA P明朝" w:eastAsia="IPA P明朝" w:hAnsi="IPA P明朝"/>
          <w:sz w:val="28"/>
          <w:szCs w:val="28"/>
        </w:rPr>
        <w:ruby>
          <w:rubyPr>
            <w:rubyAlign w:val="distributeSpace"/>
            <w:hps w:val="14"/>
            <w:hpsRaise w:val="26"/>
            <w:hpsBaseText w:val="28"/>
            <w:lid w:val="ja-JP"/>
          </w:rubyPr>
          <w:rt>
            <w:r w:rsidR="00FB4AA6" w:rsidRPr="00C20E87">
              <w:rPr>
                <w:rFonts w:ascii="IPA P明朝" w:eastAsia="IPA P明朝" w:hAnsi="IPA P明朝"/>
                <w:sz w:val="14"/>
                <w:szCs w:val="28"/>
              </w:rPr>
              <w:t>せんにんどう</w:t>
            </w:r>
          </w:rt>
          <w:rubyBase>
            <w:r w:rsidR="00FB4AA6" w:rsidRPr="00C20E87">
              <w:rPr>
                <w:rFonts w:ascii="IPA P明朝" w:eastAsia="IPA P明朝" w:hAnsi="IPA P明朝"/>
                <w:sz w:val="28"/>
                <w:szCs w:val="28"/>
              </w:rPr>
              <w:t>仙人堂</w:t>
            </w:r>
          </w:rubyBase>
        </w:ruby>
      </w:r>
    </w:p>
    <w:p w14:paraId="6513533C" w14:textId="15703FB1" w:rsidR="006244F9" w:rsidRPr="00C20E87" w:rsidRDefault="00FB4AA6" w:rsidP="006E4D4F">
      <w:pPr>
        <w:spacing w:line="640" w:lineRule="exact"/>
        <w:ind w:firstLine="280"/>
        <w:rPr>
          <w:rFonts w:ascii="IPA P明朝" w:eastAsia="IPA P明朝" w:hAnsi="IPA P明朝"/>
          <w:sz w:val="28"/>
          <w:szCs w:val="28"/>
        </w:rPr>
      </w:pPr>
      <w:r w:rsidRPr="00C20E87">
        <w:rPr>
          <w:rFonts w:ascii="IPA P明朝" w:eastAsia="IPA P明朝" w:hAnsi="IPA P明朝"/>
          <w:sz w:val="28"/>
          <w:szCs w:val="28"/>
        </w:rPr>
        <w:ruby>
          <w:rubyPr>
            <w:rubyAlign w:val="distributeSpace"/>
            <w:hps w:val="14"/>
            <w:hpsRaise w:val="26"/>
            <w:hpsBaseText w:val="28"/>
            <w:lid w:val="ja-JP"/>
          </w:rubyPr>
          <w:rt>
            <w:r w:rsidR="00FB4AA6" w:rsidRPr="00C20E87">
              <w:rPr>
                <w:rFonts w:ascii="IPA P明朝" w:eastAsia="IPA P明朝" w:hAnsi="IPA P明朝"/>
                <w:sz w:val="14"/>
                <w:szCs w:val="28"/>
              </w:rPr>
              <w:t>えぞ</w:t>
            </w:r>
          </w:rt>
          <w:rubyBase>
            <w:r w:rsidR="00FB4AA6" w:rsidRPr="00C20E87">
              <w:rPr>
                <w:rFonts w:ascii="IPA P明朝" w:eastAsia="IPA P明朝" w:hAnsi="IPA P明朝"/>
                <w:sz w:val="28"/>
                <w:szCs w:val="28"/>
              </w:rPr>
              <w:t>蝦夷</w:t>
            </w:r>
          </w:rubyBase>
        </w:ruby>
      </w:r>
      <w:r w:rsidR="006244F9" w:rsidRPr="00C20E87">
        <w:rPr>
          <w:rFonts w:ascii="IPA P明朝" w:eastAsia="IPA P明朝" w:hAnsi="IPA P明朝" w:hint="eastAsia"/>
          <w:sz w:val="28"/>
          <w:szCs w:val="28"/>
        </w:rPr>
        <w:t>の</w:t>
      </w:r>
      <w:r w:rsidRPr="00C20E87">
        <w:rPr>
          <w:rFonts w:ascii="IPA P明朝" w:eastAsia="IPA P明朝" w:hAnsi="IPA P明朝"/>
          <w:sz w:val="28"/>
          <w:szCs w:val="28"/>
        </w:rPr>
        <w:ruby>
          <w:rubyPr>
            <w:rubyAlign w:val="distributeSpace"/>
            <w:hps w:val="14"/>
            <w:hpsRaise w:val="26"/>
            <w:hpsBaseText w:val="28"/>
            <w:lid w:val="ja-JP"/>
          </w:rubyPr>
          <w:rt>
            <w:r w:rsidR="00FB4AA6" w:rsidRPr="00C20E87">
              <w:rPr>
                <w:rFonts w:ascii="IPA P明朝" w:eastAsia="IPA P明朝" w:hAnsi="IPA P明朝"/>
                <w:sz w:val="14"/>
                <w:szCs w:val="28"/>
              </w:rPr>
              <w:t>あと</w:t>
            </w:r>
          </w:rt>
          <w:rubyBase>
            <w:r w:rsidR="00FB4AA6" w:rsidRPr="00C20E87">
              <w:rPr>
                <w:rFonts w:ascii="IPA P明朝" w:eastAsia="IPA P明朝" w:hAnsi="IPA P明朝"/>
                <w:sz w:val="28"/>
                <w:szCs w:val="28"/>
              </w:rPr>
              <w:t>跡</w:t>
            </w:r>
          </w:rubyBase>
        </w:ruby>
      </w:r>
    </w:p>
    <w:p w14:paraId="0675ED8B" w14:textId="2D3C5F11" w:rsidR="006244F9" w:rsidRPr="00C20E87" w:rsidRDefault="00FB4AA6" w:rsidP="006E4D4F">
      <w:pPr>
        <w:spacing w:line="640" w:lineRule="exact"/>
        <w:ind w:firstLine="280"/>
        <w:rPr>
          <w:rFonts w:ascii="IPA P明朝" w:eastAsia="IPA P明朝" w:hAnsi="IPA P明朝"/>
          <w:sz w:val="28"/>
          <w:szCs w:val="28"/>
        </w:rPr>
      </w:pPr>
      <w:r w:rsidRPr="00C20E87">
        <w:rPr>
          <w:rFonts w:ascii="IPA P明朝" w:eastAsia="IPA P明朝" w:hAnsi="IPA P明朝"/>
          <w:sz w:val="28"/>
          <w:szCs w:val="28"/>
        </w:rPr>
        <w:ruby>
          <w:rubyPr>
            <w:rubyAlign w:val="distributeSpace"/>
            <w:hps w:val="14"/>
            <w:hpsRaise w:val="26"/>
            <w:hpsBaseText w:val="28"/>
            <w:lid w:val="ja-JP"/>
          </w:rubyPr>
          <w:rt>
            <w:r w:rsidR="00FB4AA6" w:rsidRPr="00C20E87">
              <w:rPr>
                <w:rFonts w:ascii="IPA P明朝" w:eastAsia="IPA P明朝" w:hAnsi="IPA P明朝"/>
                <w:sz w:val="14"/>
                <w:szCs w:val="28"/>
              </w:rPr>
              <w:t>つか</w:t>
            </w:r>
          </w:rt>
          <w:rubyBase>
            <w:r w:rsidR="00FB4AA6" w:rsidRPr="00C20E87">
              <w:rPr>
                <w:rFonts w:ascii="IPA P明朝" w:eastAsia="IPA P明朝" w:hAnsi="IPA P明朝"/>
                <w:sz w:val="28"/>
                <w:szCs w:val="28"/>
              </w:rPr>
              <w:t>塚</w:t>
            </w:r>
          </w:rubyBase>
        </w:ruby>
      </w:r>
      <w:r w:rsidR="006244F9" w:rsidRPr="00C20E87">
        <w:rPr>
          <w:rFonts w:ascii="IPA P明朝" w:eastAsia="IPA P明朝" w:hAnsi="IPA P明朝" w:hint="eastAsia"/>
          <w:sz w:val="28"/>
          <w:szCs w:val="28"/>
        </w:rPr>
        <w:t>と</w:t>
      </w:r>
      <w:r w:rsidR="00ED11A4" w:rsidRPr="00C20E87">
        <w:rPr>
          <w:rFonts w:ascii="IPA P明朝" w:eastAsia="IPA P明朝" w:hAnsi="IPA P明朝"/>
          <w:sz w:val="28"/>
          <w:szCs w:val="28"/>
        </w:rPr>
        <w:ruby>
          <w:rubyPr>
            <w:rubyAlign w:val="distributeSpace"/>
            <w:hps w:val="14"/>
            <w:hpsRaise w:val="26"/>
            <w:hpsBaseText w:val="28"/>
            <w:lid w:val="ja-JP"/>
          </w:rubyPr>
          <w:rt>
            <w:r w:rsidR="00ED11A4" w:rsidRPr="00C20E87">
              <w:rPr>
                <w:rFonts w:ascii="IPA P明朝" w:eastAsia="IPA P明朝" w:hAnsi="IPA P明朝"/>
                <w:sz w:val="14"/>
                <w:szCs w:val="28"/>
              </w:rPr>
              <w:t>もり</w:t>
            </w:r>
          </w:rt>
          <w:rubyBase>
            <w:r w:rsidR="00ED11A4" w:rsidRPr="00C20E87">
              <w:rPr>
                <w:rFonts w:ascii="IPA P明朝" w:eastAsia="IPA P明朝" w:hAnsi="IPA P明朝"/>
                <w:sz w:val="28"/>
                <w:szCs w:val="28"/>
              </w:rPr>
              <w:t>森</w:t>
            </w:r>
          </w:rubyBase>
        </w:ruby>
      </w:r>
      <w:r w:rsidR="006244F9" w:rsidRPr="00C20E87">
        <w:rPr>
          <w:rFonts w:ascii="IPA P明朝" w:eastAsia="IPA P明朝" w:hAnsi="IPA P明朝" w:hint="eastAsia"/>
          <w:sz w:val="28"/>
          <w:szCs w:val="28"/>
        </w:rPr>
        <w:t>と</w:t>
      </w:r>
    </w:p>
    <w:p w14:paraId="3CF7961F" w14:textId="536BDAEB" w:rsidR="006244F9" w:rsidRPr="00C20E87" w:rsidRDefault="006E4D4F" w:rsidP="006E4D4F">
      <w:pPr>
        <w:spacing w:line="640" w:lineRule="exact"/>
        <w:ind w:firstLine="280"/>
        <w:rPr>
          <w:rFonts w:ascii="IPA P明朝" w:eastAsia="IPA P明朝" w:hAnsi="IPA P明朝"/>
          <w:sz w:val="28"/>
          <w:szCs w:val="28"/>
        </w:rPr>
      </w:pPr>
      <w:r w:rsidRPr="00C20E87">
        <w:rPr>
          <w:rFonts w:ascii="IPA P明朝" w:eastAsia="IPA P明朝" w:hAnsi="IPA P明朝"/>
          <w:noProof/>
          <w:sz w:val="28"/>
          <w:szCs w:val="28"/>
        </w:rPr>
        <mc:AlternateContent>
          <mc:Choice Requires="wps">
            <w:drawing>
              <wp:anchor distT="0" distB="0" distL="114300" distR="114300" simplePos="0" relativeHeight="251681792" behindDoc="0" locked="0" layoutInCell="1" allowOverlap="1" wp14:editId="5514AA97">
                <wp:simplePos x="0" y="0"/>
                <wp:positionH relativeFrom="page">
                  <wp:posOffset>1149350</wp:posOffset>
                </wp:positionH>
                <wp:positionV relativeFrom="page">
                  <wp:posOffset>2664460</wp:posOffset>
                </wp:positionV>
                <wp:extent cx="7943400" cy="3474720"/>
                <wp:effectExtent l="0" t="0" r="0" b="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400" cy="3474720"/>
                        </a:xfrm>
                        <a:prstGeom prst="rect">
                          <a:avLst/>
                        </a:prstGeom>
                        <a:noFill/>
                        <a:ln w="9525">
                          <a:noFill/>
                          <a:miter lim="800000"/>
                          <a:headEnd/>
                          <a:tailEnd/>
                        </a:ln>
                      </wps:spPr>
                      <wps:txbx>
                        <w:txbxContent>
                          <w:p w14:paraId="313131EA"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一、五、六七、一一一</w:t>
                            </w:r>
                          </w:p>
                          <w:p w14:paraId="4754BCF1"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二、六九、七四</w:t>
                            </w:r>
                          </w:p>
                          <w:p w14:paraId="18E148B6"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九八</w:t>
                            </w:r>
                          </w:p>
                          <w:p w14:paraId="15AF3BD2"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七二-七四</w:t>
                            </w:r>
                          </w:p>
                          <w:p w14:paraId="7E96A89F"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一一〇</w:t>
                            </w:r>
                          </w:p>
                          <w:p w14:paraId="74CFEAF2"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一六</w:t>
                            </w:r>
                          </w:p>
                          <w:p w14:paraId="67754A9C"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一四、一五、七〇</w:t>
                            </w:r>
                          </w:p>
                          <w:p w14:paraId="19BC36E3"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六九</w:t>
                            </w:r>
                          </w:p>
                          <w:p w14:paraId="649271BD"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一七、一八</w:t>
                            </w:r>
                          </w:p>
                          <w:p w14:paraId="6122403E"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八九-九一、九三、一〇一、一〇七、一〇八</w:t>
                            </w:r>
                          </w:p>
                          <w:p w14:paraId="7A076987"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二七、五四</w:t>
                            </w:r>
                          </w:p>
                          <w:p w14:paraId="09686C8A"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二九、六二</w:t>
                            </w:r>
                          </w:p>
                          <w:p w14:paraId="06188D6E"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五、六、七、九、二八、三〇、三一、九二</w:t>
                            </w:r>
                          </w:p>
                          <w:p w14:paraId="76F65746"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三、四、三四、三五、七五</w:t>
                            </w:r>
                          </w:p>
                          <w:p w14:paraId="637F1FF9"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三二、三三、六一、九五</w:t>
                            </w:r>
                          </w:p>
                          <w:p w14:paraId="1EFA83ED"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四九</w:t>
                            </w:r>
                          </w:p>
                          <w:p w14:paraId="0BA3E73A"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一一二</w:t>
                            </w:r>
                          </w:p>
                          <w:p w14:paraId="29EA6487"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六六、一一一、一一三、一一四</w:t>
                            </w:r>
                          </w:p>
                          <w:p w14:paraId="201F5B52"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六五、七一</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3" o:spid="_x0000_s1030" type="#_x0000_t202" style="position:absolute;left:0;text-align:left;margin-left:90.5pt;margin-top:209.8pt;width:625.45pt;height:273.6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" filled="f" stroked="f">
                <v:textbox style="layout-flow:vertical-ideographic">
                  <w:txbxContent>
                    <w:p w14:paraId="313131EA"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一、五、六七、一一一</w:t>
                      </w:r>
                    </w:p>
                    <w:p w14:paraId="4754BCF1"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二、六九、七四</w:t>
                      </w:r>
                    </w:p>
                    <w:p w14:paraId="18E148B6"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九八</w:t>
                      </w:r>
                    </w:p>
                    <w:p w14:paraId="15AF3BD2"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七二-七四</w:t>
                      </w:r>
                    </w:p>
                    <w:p w14:paraId="7E96A89F"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一一〇</w:t>
                      </w:r>
                    </w:p>
                    <w:p w14:paraId="74CFEAF2"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一六</w:t>
                      </w:r>
                    </w:p>
                    <w:p w14:paraId="67754A9C"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一四、一五、七〇</w:t>
                      </w:r>
                    </w:p>
                    <w:p w14:paraId="19BC36E3"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六九</w:t>
                      </w:r>
                    </w:p>
                    <w:p w14:paraId="649271BD"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一七、一八</w:t>
                      </w:r>
                    </w:p>
                    <w:p w14:paraId="6122403E"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八九-九一、九三、一〇一、一〇七、一〇八</w:t>
                      </w:r>
                    </w:p>
                    <w:p w14:paraId="7A076987"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二七、五四</w:t>
                      </w:r>
                    </w:p>
                    <w:p w14:paraId="09686C8A"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二九、六二</w:t>
                      </w:r>
                    </w:p>
                    <w:p w14:paraId="06188D6E"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五、六、七、九、二八、三〇、三一、九二</w:t>
                      </w:r>
                    </w:p>
                    <w:p w14:paraId="76F65746"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三、四、三四、三五、七五</w:t>
                      </w:r>
                    </w:p>
                    <w:p w14:paraId="637F1FF9"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三二、三三、六一、九五</w:t>
                      </w:r>
                    </w:p>
                    <w:p w14:paraId="1EFA83ED"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四九</w:t>
                      </w:r>
                    </w:p>
                    <w:p w14:paraId="0BA3E73A"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一一二</w:t>
                      </w:r>
                    </w:p>
                    <w:p w14:paraId="29EA6487"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六六、一一一、一一三、一一四</w:t>
                      </w:r>
                    </w:p>
                    <w:p w14:paraId="201F5B52"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六五、七一</w:t>
                      </w:r>
                    </w:p>
                  </w:txbxContent>
                </v:textbox>
                <w10:wrap anchorx="page" anchory="page"/>
              </v:shape>
            </w:pict>
          </mc:Fallback>
        </mc:AlternateContent>
      </w:r>
      <w:r w:rsidR="006244F9" w:rsidRPr="00C20E87">
        <w:rPr>
          <w:rFonts w:ascii="IPA P明朝" w:eastAsia="IPA P明朝" w:hAnsi="IPA P明朝"/>
          <w:sz w:val="28"/>
          <w:szCs w:val="28"/>
        </w:rPr>
        <w:ruby>
          <w:rubyPr>
            <w:rubyAlign w:val="distributeSpace"/>
            <w:hps w:val="14"/>
            <w:hpsRaise w:val="26"/>
            <w:hpsBaseText w:val="28"/>
            <w:lid w:val="ja-JP"/>
          </w:rubyPr>
          <w:rt>
            <w:r w:rsidR="006244F9" w:rsidRPr="00C20E87">
              <w:rPr>
                <w:rFonts w:ascii="IPA P明朝" w:eastAsia="IPA P明朝" w:hAnsi="IPA P明朝"/>
                <w:sz w:val="14"/>
                <w:szCs w:val="28"/>
              </w:rPr>
              <w:t>ウバ</w:t>
            </w:r>
          </w:rt>
          <w:rubyBase>
            <w:r w:rsidR="006244F9" w:rsidRPr="00C20E87">
              <w:rPr>
                <w:rFonts w:ascii="IPA P明朝" w:eastAsia="IPA P明朝" w:hAnsi="IPA P明朝"/>
                <w:sz w:val="28"/>
                <w:szCs w:val="28"/>
              </w:rPr>
              <w:t>姥</w:t>
            </w:r>
          </w:rubyBase>
        </w:ruby>
      </w:r>
      <w:r w:rsidR="00ED11A4" w:rsidRPr="00C20E87">
        <w:rPr>
          <w:rFonts w:ascii="IPA P明朝" w:eastAsia="IPA P明朝" w:hAnsi="IPA P明朝"/>
          <w:sz w:val="28"/>
          <w:szCs w:val="28"/>
        </w:rPr>
        <w:ruby>
          <w:rubyPr>
            <w:rubyAlign w:val="distributeSpace"/>
            <w:hps w:val="14"/>
            <w:hpsRaise w:val="26"/>
            <w:hpsBaseText w:val="28"/>
            <w:lid w:val="ja-JP"/>
          </w:rubyPr>
          <w:rt>
            <w:r w:rsidR="00ED11A4" w:rsidRPr="00C20E87">
              <w:rPr>
                <w:rFonts w:ascii="IPA P明朝" w:eastAsia="IPA P明朝" w:hAnsi="IPA P明朝"/>
                <w:sz w:val="14"/>
                <w:szCs w:val="28"/>
              </w:rPr>
              <w:t>がみ</w:t>
            </w:r>
          </w:rt>
          <w:rubyBase>
            <w:r w:rsidR="00ED11A4" w:rsidRPr="00C20E87">
              <w:rPr>
                <w:rFonts w:ascii="IPA P明朝" w:eastAsia="IPA P明朝" w:hAnsi="IPA P明朝"/>
                <w:sz w:val="28"/>
                <w:szCs w:val="28"/>
              </w:rPr>
              <w:t>神</w:t>
            </w:r>
          </w:rubyBase>
        </w:ruby>
      </w:r>
    </w:p>
    <w:p w14:paraId="3BC9CB17" w14:textId="2AFA0373" w:rsidR="00A36020" w:rsidRPr="00C20E87" w:rsidRDefault="00A36020" w:rsidP="006E4D4F">
      <w:pPr>
        <w:spacing w:line="640" w:lineRule="exact"/>
        <w:ind w:firstLine="280"/>
        <w:rPr>
          <w:rFonts w:ascii="IPA P明朝" w:eastAsia="IPA P明朝" w:hAnsi="IPA P明朝"/>
          <w:sz w:val="28"/>
          <w:szCs w:val="28"/>
        </w:rPr>
      </w:pPr>
      <w:r w:rsidRPr="00C20E87">
        <w:rPr>
          <w:rFonts w:ascii="IPA P明朝" w:eastAsia="IPA P明朝" w:hAnsi="IPA P明朝"/>
          <w:sz w:val="28"/>
          <w:szCs w:val="28"/>
        </w:rPr>
        <w:ruby>
          <w:rubyPr>
            <w:rubyAlign w:val="distributeSpace"/>
            <w:hps w:val="14"/>
            <w:hpsRaise w:val="26"/>
            <w:hpsBaseText w:val="28"/>
            <w:lid w:val="ja-JP"/>
          </w:rubyPr>
          <w:rt>
            <w:r w:rsidR="00A36020" w:rsidRPr="00C20E87">
              <w:rPr>
                <w:rFonts w:ascii="IPA P明朝" w:eastAsia="IPA P明朝" w:hAnsi="IPA P明朝"/>
                <w:sz w:val="14"/>
                <w:szCs w:val="28"/>
              </w:rPr>
              <w:t>タチ</w:t>
            </w:r>
          </w:rt>
          <w:rubyBase>
            <w:r w:rsidR="00A36020" w:rsidRPr="00C20E87">
              <w:rPr>
                <w:rFonts w:ascii="IPA P明朝" w:eastAsia="IPA P明朝" w:hAnsi="IPA P明朝"/>
                <w:sz w:val="28"/>
                <w:szCs w:val="28"/>
              </w:rPr>
              <w:t>館</w:t>
            </w:r>
          </w:rubyBase>
        </w:ruby>
      </w:r>
      <w:r w:rsidR="00FB4AA6" w:rsidRPr="00C20E87">
        <w:rPr>
          <w:rFonts w:ascii="IPA P明朝" w:eastAsia="IPA P明朝" w:hAnsi="IPA P明朝" w:hint="eastAsia"/>
          <w:sz w:val="28"/>
          <w:szCs w:val="28"/>
        </w:rPr>
        <w:t>の</w:t>
      </w:r>
      <w:r w:rsidR="00FB4AA6" w:rsidRPr="00C20E87">
        <w:rPr>
          <w:rFonts w:ascii="IPA P明朝" w:eastAsia="IPA P明朝" w:hAnsi="IPA P明朝"/>
          <w:sz w:val="28"/>
          <w:szCs w:val="28"/>
        </w:rPr>
        <w:ruby>
          <w:rubyPr>
            <w:rubyAlign w:val="distributeSpace"/>
            <w:hps w:val="14"/>
            <w:hpsRaise w:val="26"/>
            <w:hpsBaseText w:val="28"/>
            <w:lid w:val="ja-JP"/>
          </w:rubyPr>
          <w:rt>
            <w:r w:rsidR="00FB4AA6" w:rsidRPr="00C20E87">
              <w:rPr>
                <w:rFonts w:ascii="IPA P明朝" w:eastAsia="IPA P明朝" w:hAnsi="IPA P明朝"/>
                <w:sz w:val="14"/>
                <w:szCs w:val="28"/>
              </w:rPr>
              <w:t>あと</w:t>
            </w:r>
          </w:rt>
          <w:rubyBase>
            <w:r w:rsidR="00FB4AA6" w:rsidRPr="00C20E87">
              <w:rPr>
                <w:rFonts w:ascii="IPA P明朝" w:eastAsia="IPA P明朝" w:hAnsi="IPA P明朝"/>
                <w:sz w:val="28"/>
                <w:szCs w:val="28"/>
              </w:rPr>
              <w:t>址</w:t>
            </w:r>
          </w:rubyBase>
        </w:ruby>
      </w:r>
    </w:p>
    <w:p w14:paraId="7A1983BC" w14:textId="6D142B61"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left"/>
            <w:hps w:val="14"/>
            <w:hpsRaise w:val="26"/>
            <w:hpsBaseText w:val="28"/>
            <w:lid w:val="ja-JP"/>
          </w:rubyPr>
          <w:rt>
            <w:r w:rsidR="00F87651" w:rsidRPr="00F87651">
              <w:rPr>
                <w:rFonts w:ascii="HG正楷書体-PRO" w:eastAsia="HG正楷書体-PRO" w:hAnsi="IPA P明朝"/>
                <w:sz w:val="14"/>
                <w:szCs w:val="28"/>
              </w:rPr>
              <w:t>むかし</w:t>
            </w:r>
          </w:rt>
          <w:rubyBase>
            <w:r w:rsidR="00F87651">
              <w:rPr>
                <w:rFonts w:ascii="IPA P明朝" w:eastAsia="IPA P明朝" w:hAnsi="IPA P明朝"/>
                <w:sz w:val="28"/>
                <w:szCs w:val="28"/>
              </w:rPr>
              <w:t>昔</w:t>
            </w:r>
          </w:rubyBase>
        </w:ruby>
      </w:r>
      <w:r w:rsidR="00A36020" w:rsidRPr="00C20E87">
        <w:rPr>
          <w:rFonts w:ascii="IPA P明朝" w:eastAsia="IPA P明朝" w:hAnsi="IPA P明朝" w:hint="eastAsia"/>
          <w:sz w:val="28"/>
          <w:szCs w:val="28"/>
        </w:rPr>
        <w:t>の人</w:t>
      </w:r>
    </w:p>
    <w:p w14:paraId="377A1B81" w14:textId="7BE0D449"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いえ</w:t>
            </w:r>
          </w:rt>
          <w:rubyBase>
            <w:r w:rsidR="00F87651">
              <w:rPr>
                <w:rFonts w:ascii="IPA P明朝" w:eastAsia="IPA P明朝" w:hAnsi="IPA P明朝"/>
                <w:sz w:val="28"/>
                <w:szCs w:val="28"/>
              </w:rPr>
              <w:t>家</w:t>
            </w:r>
          </w:rubyBase>
        </w:ruby>
      </w:r>
      <w:r w:rsidRPr="00C20E87">
        <w:rPr>
          <w:rFonts w:ascii="IPA P明朝" w:eastAsia="IPA P明朝" w:hAnsi="IPA P明朝" w:hint="eastAsia"/>
          <w:sz w:val="28"/>
          <w:szCs w:val="28"/>
        </w:rPr>
        <w:t>のさま</w:t>
      </w:r>
    </w:p>
    <w:p w14:paraId="1FC55564" w14:textId="5413C6C2"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いえ</w:t>
            </w:r>
          </w:rt>
          <w:rubyBase>
            <w:r w:rsidR="00F87651">
              <w:rPr>
                <w:rFonts w:ascii="IPA P明朝" w:eastAsia="IPA P明朝" w:hAnsi="IPA P明朝"/>
                <w:sz w:val="28"/>
                <w:szCs w:val="28"/>
              </w:rPr>
              <w:t>家</w:t>
            </w:r>
          </w:rubyBase>
        </w:ruby>
      </w:r>
      <w:r w:rsidRPr="00C20E87">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せいすい</w:t>
            </w:r>
          </w:rt>
          <w:rubyBase>
            <w:r w:rsidR="00F87651">
              <w:rPr>
                <w:rFonts w:ascii="IPA P明朝" w:eastAsia="IPA P明朝" w:hAnsi="IPA P明朝"/>
                <w:sz w:val="28"/>
                <w:szCs w:val="28"/>
              </w:rPr>
              <w:t>盛衰</w:t>
            </w:r>
          </w:rubyBase>
        </w:ruby>
      </w:r>
    </w:p>
    <w:p w14:paraId="167DF436" w14:textId="0A485681" w:rsidR="00A36020" w:rsidRPr="00C20E87" w:rsidRDefault="00F87651" w:rsidP="006E4D4F">
      <w:pPr>
        <w:spacing w:line="640" w:lineRule="exact"/>
        <w:ind w:firstLineChars="300" w:firstLine="84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まよ</w:t>
            </w:r>
          </w:rt>
          <w:rubyBase>
            <w:r w:rsidR="00F87651">
              <w:rPr>
                <w:rFonts w:ascii="IPA P明朝" w:eastAsia="IPA P明朝" w:hAnsi="IPA P明朝"/>
                <w:sz w:val="28"/>
                <w:szCs w:val="28"/>
              </w:rPr>
              <w:t>マヨ</w:t>
            </w:r>
          </w:rubyBase>
        </w:ruby>
      </w: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い</w:t>
            </w:r>
          </w:rt>
          <w:rubyBase>
            <w:r w:rsidR="00F87651">
              <w:rPr>
                <w:rFonts w:ascii="IPA P明朝" w:eastAsia="IPA P明朝" w:hAnsi="IPA P明朝"/>
                <w:sz w:val="28"/>
                <w:szCs w:val="28"/>
              </w:rPr>
              <w:t>ヒ</w:t>
            </w:r>
          </w:rubyBase>
        </w:ruby>
      </w: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が</w:t>
            </w:r>
          </w:rt>
          <w:rubyBase>
            <w:r w:rsidR="00F87651">
              <w:rPr>
                <w:rFonts w:ascii="IPA P明朝" w:eastAsia="IPA P明朝" w:hAnsi="IPA P明朝"/>
                <w:sz w:val="28"/>
                <w:szCs w:val="28"/>
              </w:rPr>
              <w:t>ガ</w:t>
            </w:r>
          </w:rubyBase>
        </w:ruby>
      </w:r>
    </w:p>
    <w:p w14:paraId="2253BB2D" w14:textId="3712DE52"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ぜんちょう</w:t>
            </w:r>
          </w:rt>
          <w:rubyBase>
            <w:r w:rsidR="00F87651">
              <w:rPr>
                <w:rFonts w:ascii="IPA P明朝" w:eastAsia="IPA P明朝" w:hAnsi="IPA P明朝"/>
                <w:sz w:val="28"/>
                <w:szCs w:val="28"/>
              </w:rPr>
              <w:t>前兆</w:t>
            </w:r>
          </w:rubyBase>
        </w:ruby>
      </w:r>
    </w:p>
    <w:p w14:paraId="398F4525" w14:textId="62A8F90C"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たましい</w:t>
            </w:r>
          </w:rt>
          <w:rubyBase>
            <w:r w:rsidR="00F87651">
              <w:rPr>
                <w:rFonts w:ascii="IPA P明朝" w:eastAsia="IPA P明朝" w:hAnsi="IPA P明朝"/>
                <w:sz w:val="28"/>
                <w:szCs w:val="28"/>
              </w:rPr>
              <w:t>魂</w:t>
            </w:r>
          </w:rubyBase>
        </w:ruby>
      </w:r>
      <w:r w:rsidRPr="00C20E87">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ゆくえ</w:t>
            </w:r>
          </w:rt>
          <w:rubyBase>
            <w:r w:rsidR="00F87651">
              <w:rPr>
                <w:rFonts w:ascii="IPA P明朝" w:eastAsia="IPA P明朝" w:hAnsi="IPA P明朝"/>
                <w:sz w:val="28"/>
                <w:szCs w:val="28"/>
              </w:rPr>
              <w:t>行方</w:t>
            </w:r>
          </w:rubyBase>
        </w:ruby>
      </w:r>
    </w:p>
    <w:p w14:paraId="32D32EB1" w14:textId="6995C2FA" w:rsidR="00A36020" w:rsidRPr="00C20E87" w:rsidRDefault="00F87651" w:rsidP="006E4D4F">
      <w:pPr>
        <w:spacing w:line="640" w:lineRule="exact"/>
        <w:ind w:firstLine="280"/>
        <w:rPr>
          <w:rFonts w:ascii="IPA P明朝" w:eastAsia="IPA P明朝" w:hAnsi="IPA P明朝"/>
          <w:sz w:val="28"/>
          <w:szCs w:val="28"/>
        </w:rPr>
      </w:pPr>
      <w:r w:rsidRPr="00C20E87">
        <w:rPr>
          <w:rFonts w:ascii="IPA P明朝" w:eastAsia="IPA P明朝" w:hAnsi="IPA P明朝" w:hint="eastAsia"/>
          <w:sz w:val="28"/>
          <w:szCs w:val="28"/>
        </w:rPr>
        <w:t>まぼろし</w:t>
      </w:r>
    </w:p>
    <w:p w14:paraId="5D9305D4" w14:textId="082A6987"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ゆきおんな</w:t>
            </w:r>
          </w:rt>
          <w:rubyBase>
            <w:r w:rsidR="00F87651">
              <w:rPr>
                <w:rFonts w:ascii="IPA P明朝" w:eastAsia="IPA P明朝" w:hAnsi="IPA P明朝"/>
                <w:sz w:val="28"/>
                <w:szCs w:val="28"/>
              </w:rPr>
              <w:t>雪女</w:t>
            </w:r>
          </w:rubyBase>
        </w:ruby>
      </w:r>
    </w:p>
    <w:p w14:paraId="5278E5D0" w14:textId="3252114C"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かっぱ</w:t>
            </w:r>
          </w:rt>
          <w:rubyBase>
            <w:r w:rsidR="00F87651">
              <w:rPr>
                <w:rFonts w:ascii="IPA P明朝" w:eastAsia="IPA P明朝" w:hAnsi="IPA P明朝"/>
                <w:sz w:val="28"/>
                <w:szCs w:val="28"/>
              </w:rPr>
              <w:t>河童</w:t>
            </w:r>
          </w:rubyBase>
        </w:ruby>
      </w:r>
    </w:p>
    <w:p w14:paraId="17232ABE" w14:textId="7E0CE60C"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さる</w:t>
            </w:r>
          </w:rt>
          <w:rubyBase>
            <w:r w:rsidR="00F87651">
              <w:rPr>
                <w:rFonts w:ascii="IPA P明朝" w:eastAsia="IPA P明朝" w:hAnsi="IPA P明朝"/>
                <w:sz w:val="28"/>
                <w:szCs w:val="28"/>
              </w:rPr>
              <w:t>猿</w:t>
            </w:r>
          </w:rubyBase>
        </w:ruby>
      </w:r>
      <w:r w:rsidRPr="00C20E87">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フツ</w:t>
            </w:r>
          </w:rt>
          <w:rubyBase>
            <w:r w:rsidR="00F87651">
              <w:rPr>
                <w:rFonts w:ascii="IPA P明朝" w:eastAsia="IPA P明朝" w:hAnsi="IPA P明朝"/>
                <w:sz w:val="28"/>
                <w:szCs w:val="28"/>
              </w:rPr>
              <w:t>經</w:t>
            </w:r>
          </w:rubyBase>
        </w:ruby>
      </w: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タチ</w:t>
            </w:r>
          </w:rt>
          <w:rubyBase>
            <w:r w:rsidR="00F87651">
              <w:rPr>
                <w:rFonts w:ascii="IPA P明朝" w:eastAsia="IPA P明朝" w:hAnsi="IPA P明朝"/>
                <w:sz w:val="28"/>
                <w:szCs w:val="28"/>
              </w:rPr>
              <w:t>立</w:t>
            </w:r>
          </w:rubyBase>
        </w:ruby>
      </w:r>
    </w:p>
    <w:p w14:paraId="55DD0AC3" w14:textId="7A5F8845"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さる</w:t>
            </w:r>
          </w:rt>
          <w:rubyBase>
            <w:r w:rsidR="00F87651">
              <w:rPr>
                <w:rFonts w:ascii="IPA P明朝" w:eastAsia="IPA P明朝" w:hAnsi="IPA P明朝"/>
                <w:sz w:val="28"/>
                <w:szCs w:val="28"/>
              </w:rPr>
              <w:t>猿</w:t>
            </w:r>
          </w:rubyBase>
        </w:ruby>
      </w:r>
    </w:p>
    <w:p w14:paraId="1483F4AD" w14:textId="01ACF22B"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オイヌ</w:t>
            </w:r>
          </w:rt>
          <w:rubyBase>
            <w:r w:rsidR="00F87651">
              <w:rPr>
                <w:rFonts w:ascii="IPA P明朝" w:eastAsia="IPA P明朝" w:hAnsi="IPA P明朝"/>
                <w:sz w:val="28"/>
                <w:szCs w:val="28"/>
              </w:rPr>
              <w:t>狼</w:t>
            </w:r>
          </w:rubyBase>
        </w:ruby>
      </w:r>
    </w:p>
    <w:p w14:paraId="34B4ED1E" w14:textId="7936C9EB"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くま</w:t>
            </w:r>
          </w:rt>
          <w:rubyBase>
            <w:r w:rsidR="00F87651">
              <w:rPr>
                <w:rFonts w:ascii="IPA P明朝" w:eastAsia="IPA P明朝" w:hAnsi="IPA P明朝"/>
                <w:sz w:val="28"/>
                <w:szCs w:val="28"/>
              </w:rPr>
              <w:t>熊</w:t>
            </w:r>
          </w:rubyBase>
        </w:ruby>
      </w:r>
    </w:p>
    <w:p w14:paraId="1BF967C6" w14:textId="64D5474E"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きつね</w:t>
            </w:r>
          </w:rt>
          <w:rubyBase>
            <w:r w:rsidR="00F87651">
              <w:rPr>
                <w:rFonts w:ascii="IPA P明朝" w:eastAsia="IPA P明朝" w:hAnsi="IPA P明朝"/>
                <w:sz w:val="28"/>
                <w:szCs w:val="28"/>
              </w:rPr>
              <w:t>狐</w:t>
            </w:r>
          </w:rubyBase>
        </w:ruby>
      </w:r>
    </w:p>
    <w:p w14:paraId="677FE984" w14:textId="061D4B52"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いろいろ</w:t>
            </w:r>
          </w:rt>
          <w:rubyBase>
            <w:r w:rsidR="00F87651">
              <w:rPr>
                <w:rFonts w:ascii="IPA P明朝" w:eastAsia="IPA P明朝" w:hAnsi="IPA P明朝"/>
                <w:sz w:val="28"/>
                <w:szCs w:val="28"/>
              </w:rPr>
              <w:t>色々</w:t>
            </w:r>
          </w:rubyBase>
        </w:ruby>
      </w:r>
      <w:r w:rsidRPr="00C20E87">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とり</w:t>
            </w:r>
          </w:rt>
          <w:rubyBase>
            <w:r w:rsidR="00F87651">
              <w:rPr>
                <w:rFonts w:ascii="IPA P明朝" w:eastAsia="IPA P明朝" w:hAnsi="IPA P明朝"/>
                <w:sz w:val="28"/>
                <w:szCs w:val="28"/>
              </w:rPr>
              <w:t>鳥</w:t>
            </w:r>
          </w:rubyBase>
        </w:ruby>
      </w:r>
    </w:p>
    <w:p w14:paraId="7B80956D" w14:textId="27E147D6"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はな</w:t>
            </w:r>
          </w:rt>
          <w:rubyBase>
            <w:r w:rsidR="00F87651">
              <w:rPr>
                <w:rFonts w:ascii="IPA P明朝" w:eastAsia="IPA P明朝" w:hAnsi="IPA P明朝"/>
                <w:sz w:val="28"/>
                <w:szCs w:val="28"/>
              </w:rPr>
              <w:t>花</w:t>
            </w:r>
          </w:rubyBase>
        </w:ruby>
      </w:r>
    </w:p>
    <w:p w14:paraId="56A8F827" w14:textId="015F6561"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こしょうがつ</w:t>
            </w:r>
          </w:rt>
          <w:rubyBase>
            <w:r w:rsidR="00F87651">
              <w:rPr>
                <w:rFonts w:ascii="IPA P明朝" w:eastAsia="IPA P明朝" w:hAnsi="IPA P明朝"/>
                <w:sz w:val="28"/>
                <w:szCs w:val="28"/>
              </w:rPr>
              <w:t>小正月</w:t>
            </w:r>
          </w:rubyBase>
        </w:ruby>
      </w:r>
      <w:r w:rsidRPr="00C20E87">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ぎょうじ</w:t>
            </w:r>
          </w:rt>
          <w:rubyBase>
            <w:r w:rsidR="00F87651">
              <w:rPr>
                <w:rFonts w:ascii="IPA P明朝" w:eastAsia="IPA P明朝" w:hAnsi="IPA P明朝"/>
                <w:sz w:val="28"/>
                <w:szCs w:val="28"/>
              </w:rPr>
              <w:t>行事</w:t>
            </w:r>
          </w:rubyBase>
        </w:ruby>
      </w:r>
    </w:p>
    <w:p w14:paraId="095CA23B" w14:textId="737BEA07" w:rsidR="00A36020" w:rsidRPr="00C20E87" w:rsidRDefault="00ED11A4" w:rsidP="006E4D4F">
      <w:pPr>
        <w:spacing w:line="640" w:lineRule="exact"/>
        <w:ind w:firstLine="280"/>
        <w:rPr>
          <w:rFonts w:ascii="IPA P明朝" w:eastAsia="IPA P明朝" w:hAnsi="IPA P明朝"/>
          <w:sz w:val="28"/>
          <w:szCs w:val="28"/>
        </w:rPr>
      </w:pPr>
      <w:r w:rsidRPr="00C20E87">
        <w:rPr>
          <w:rFonts w:ascii="IPA P明朝" w:eastAsia="IPA P明朝" w:hAnsi="IPA P明朝"/>
          <w:sz w:val="28"/>
          <w:szCs w:val="28"/>
        </w:rPr>
        <w:t>雨風祭</w:t>
      </w:r>
    </w:p>
    <w:p w14:paraId="2E11D94B" w14:textId="0C903D63" w:rsidR="00A36020" w:rsidRPr="00C20E87" w:rsidRDefault="00F87651" w:rsidP="006E4D4F">
      <w:pPr>
        <w:spacing w:line="640" w:lineRule="exact"/>
        <w:ind w:firstLine="280"/>
        <w:rPr>
          <w:rFonts w:ascii="IPA P明朝" w:eastAsia="IPA P明朝" w:hAnsi="IPA P明朝"/>
          <w:sz w:val="28"/>
          <w:szCs w:val="28"/>
        </w:rPr>
      </w:pPr>
      <w:r>
        <w:rPr>
          <w:rFonts w:ascii="IPA P明朝" w:eastAsia="IPA P明朝" w:hAnsi="IPA P明朝"/>
          <w:sz w:val="28"/>
          <w:szCs w:val="28"/>
        </w:rPr>
        <w:ruby>
          <w:rubyPr>
            <w:rubyAlign w:val="left"/>
            <w:hps w:val="14"/>
            <w:hpsRaise w:val="26"/>
            <w:hpsBaseText w:val="28"/>
            <w:lid w:val="ja-JP"/>
          </w:rubyPr>
          <w:rt>
            <w:r w:rsidR="00F87651" w:rsidRPr="00F87651">
              <w:rPr>
                <w:rFonts w:ascii="HG正楷書体-PRO" w:eastAsia="HG正楷書体-PRO" w:hAnsi="IPA P明朝"/>
                <w:sz w:val="14"/>
                <w:szCs w:val="28"/>
              </w:rPr>
              <w:t>むかしむかし</w:t>
            </w:r>
          </w:rt>
          <w:rubyBase>
            <w:r w:rsidR="00F87651">
              <w:rPr>
                <w:rFonts w:ascii="IPA P明朝" w:eastAsia="IPA P明朝" w:hAnsi="IPA P明朝"/>
                <w:sz w:val="28"/>
                <w:szCs w:val="28"/>
              </w:rPr>
              <w:t>昔々</w:t>
            </w:r>
          </w:rubyBase>
        </w:ruby>
      </w:r>
    </w:p>
    <w:p w14:paraId="7578578A" w14:textId="77777777" w:rsidR="007B3F60" w:rsidRPr="00C20E87" w:rsidRDefault="00ED11A4" w:rsidP="006E4D4F">
      <w:pPr>
        <w:spacing w:line="640" w:lineRule="exact"/>
        <w:ind w:firstLine="280"/>
        <w:rPr>
          <w:rFonts w:ascii="IPA P明朝" w:eastAsia="IPA P明朝" w:hAnsi="IPA P明朝"/>
          <w:sz w:val="28"/>
          <w:szCs w:val="28"/>
        </w:rPr>
      </w:pPr>
      <w:r w:rsidRPr="00C20E87">
        <w:rPr>
          <w:rFonts w:ascii="IPA P明朝" w:eastAsia="IPA P明朝" w:hAnsi="IPA P明朝"/>
          <w:sz w:val="28"/>
          <w:szCs w:val="28"/>
        </w:rPr>
        <w:ruby>
          <w:rubyPr>
            <w:rubyAlign w:val="distributeSpace"/>
            <w:hps w:val="14"/>
            <w:hpsRaise w:val="26"/>
            <w:hpsBaseText w:val="28"/>
            <w:lid w:val="ja-JP"/>
          </w:rubyPr>
          <w:rt>
            <w:r w:rsidR="00ED11A4" w:rsidRPr="00C20E87">
              <w:rPr>
                <w:rFonts w:ascii="IPA P明朝" w:eastAsia="IPA P明朝" w:hAnsi="IPA P明朝"/>
                <w:sz w:val="14"/>
                <w:szCs w:val="28"/>
              </w:rPr>
              <w:t>かよう</w:t>
            </w:r>
          </w:rt>
          <w:rubyBase>
            <w:r w:rsidR="00ED11A4" w:rsidRPr="00C20E87">
              <w:rPr>
                <w:rFonts w:ascii="IPA P明朝" w:eastAsia="IPA P明朝" w:hAnsi="IPA P明朝"/>
                <w:sz w:val="28"/>
                <w:szCs w:val="28"/>
              </w:rPr>
              <w:t>歌謠</w:t>
            </w:r>
          </w:rubyBase>
        </w:ruby>
      </w:r>
    </w:p>
    <w:p w14:paraId="73A790FD" w14:textId="62D3189C" w:rsidR="007B3F60" w:rsidRPr="00C20E87" w:rsidRDefault="006E4D4F" w:rsidP="007B3F60">
      <w:pPr>
        <w:ind w:firstLine="280"/>
        <w:rPr>
          <w:rFonts w:ascii="IPA P明朝" w:eastAsia="IPA P明朝" w:hAnsi="IPA P明朝"/>
          <w:sz w:val="28"/>
          <w:szCs w:val="28"/>
        </w:rPr>
      </w:pPr>
      <w:r w:rsidRPr="00C20E87">
        <w:rPr>
          <w:rFonts w:ascii="IPA P明朝" w:eastAsia="IPA P明朝" w:hAnsi="IPA P明朝"/>
          <w:noProof/>
          <w:sz w:val="28"/>
          <w:szCs w:val="28"/>
        </w:rPr>
        <mc:AlternateContent>
          <mc:Choice Requires="wps">
            <w:drawing>
              <wp:anchor distT="0" distB="0" distL="114300" distR="114300" simplePos="0" relativeHeight="251675648" behindDoc="0" locked="0" layoutInCell="1" allowOverlap="1" wp14:editId="14E14B75">
                <wp:simplePos x="0" y="0"/>
                <wp:positionH relativeFrom="page">
                  <wp:posOffset>1079500</wp:posOffset>
                </wp:positionH>
                <wp:positionV relativeFrom="page">
                  <wp:posOffset>2664460</wp:posOffset>
                </wp:positionV>
                <wp:extent cx="8763120" cy="3474720"/>
                <wp:effectExtent l="0" t="0" r="0" b="0"/>
                <wp:wrapNone/>
                <wp:docPr id="303" name="テキスト ボックス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120" cy="3474720"/>
                        </a:xfrm>
                        <a:prstGeom prst="rect">
                          <a:avLst/>
                        </a:prstGeom>
                        <a:noFill/>
                        <a:ln w="9525">
                          <a:noFill/>
                          <a:miter lim="800000"/>
                          <a:headEnd/>
                          <a:tailEnd/>
                        </a:ln>
                      </wps:spPr>
                      <wps:txbx>
                        <w:txbxContent>
                          <w:p w14:paraId="5119D852" w14:textId="77777777" w:rsidR="003C2810" w:rsidRDefault="003C2810" w:rsidP="006E4D4F">
                            <w:pPr>
                              <w:spacing w:line="600" w:lineRule="exact"/>
                              <w:ind w:firstLine="220"/>
                              <w:jc w:val="right"/>
                              <w:rPr>
                                <w:rFonts w:ascii="IPA P明朝" w:eastAsia="IPA P明朝" w:hAnsi="IPA P明朝" w:hint="eastAsia"/>
                                <w:sz w:val="22"/>
                              </w:rPr>
                            </w:pPr>
                            <w:r w:rsidRPr="00C20E87">
                              <w:rPr>
                                <w:rFonts w:ascii="IPA P明朝" w:eastAsia="IPA P明朝" w:hAnsi="IPA P明朝" w:hint="eastAsia"/>
                                <w:sz w:val="22"/>
                              </w:rPr>
                              <w:t>六七、六八、七六</w:t>
                            </w:r>
                          </w:p>
                          <w:p w14:paraId="678CA12C" w14:textId="77777777" w:rsidR="003C2810" w:rsidRPr="00C20E87" w:rsidRDefault="003C2810" w:rsidP="006E4D4F">
                            <w:pPr>
                              <w:spacing w:line="600" w:lineRule="exact"/>
                              <w:ind w:firstLine="220"/>
                              <w:jc w:val="right"/>
                              <w:rPr>
                                <w:rFonts w:ascii="IPA P明朝" w:eastAsia="IPA P明朝" w:hAnsi="IPA P明朝"/>
                                <w:sz w:val="22"/>
                              </w:rPr>
                            </w:pPr>
                            <w:r w:rsidRPr="00C20E87">
                              <w:rPr>
                                <w:rFonts w:ascii="IPA P明朝" w:eastAsia="IPA P明朝" w:hAnsi="IPA P明朝" w:hint="eastAsia"/>
                                <w:sz w:val="22"/>
                              </w:rPr>
                              <w:t>八、一〇、一一、一二、二一、二六、八四</w:t>
                            </w:r>
                          </w:p>
                          <w:p w14:paraId="77B64657"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八〇、八三</w:t>
                            </w:r>
                          </w:p>
                          <w:p w14:paraId="26B56D3F"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一三、一八、一九、二四、二五、三八、六三</w:t>
                            </w:r>
                          </w:p>
                          <w:p w14:paraId="192CC41C"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六三、六四</w:t>
                            </w:r>
                          </w:p>
                          <w:p w14:paraId="656C1ED1"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二〇、五二、七八、九六</w:t>
                            </w:r>
                          </w:p>
                          <w:p w14:paraId="7FE71E0D"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二二、八六-八八、九五、九七、九九、一〇〇</w:t>
                            </w:r>
                          </w:p>
                          <w:p w14:paraId="6078C8AA"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二三、七七、七九、八一、八二</w:t>
                            </w:r>
                          </w:p>
                          <w:p w14:paraId="14B709D6"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一〇三</w:t>
                            </w:r>
                          </w:p>
                          <w:p w14:paraId="4D0115AE"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五五-五九</w:t>
                            </w:r>
                          </w:p>
                          <w:p w14:paraId="3DA9A43B"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四五、四六</w:t>
                            </w:r>
                          </w:p>
                          <w:p w14:paraId="300E341E"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四七、四八</w:t>
                            </w:r>
                          </w:p>
                          <w:p w14:paraId="2BF21DB8"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三六-四二</w:t>
                            </w:r>
                          </w:p>
                          <w:p w14:paraId="026AE5E1"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四三</w:t>
                            </w:r>
                          </w:p>
                          <w:p w14:paraId="5A018788"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六〇、九四、一〇一</w:t>
                            </w:r>
                          </w:p>
                          <w:p w14:paraId="07B95F5A"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五一-五三</w:t>
                            </w:r>
                          </w:p>
                          <w:p w14:paraId="6D8BBC3C"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三三、五〇</w:t>
                            </w:r>
                          </w:p>
                          <w:p w14:paraId="24C14103"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一四、一〇二-一〇五</w:t>
                            </w:r>
                          </w:p>
                          <w:p w14:paraId="24E7C345"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一〇九</w:t>
                            </w:r>
                          </w:p>
                          <w:p w14:paraId="6A3AE3DD"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一一五-一一八</w:t>
                            </w:r>
                          </w:p>
                          <w:p w14:paraId="70447F28"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一一九</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303" o:spid="_x0000_s1031" type="#_x0000_t202" style="position:absolute;left:0;text-align:left;margin-left:85pt;margin-top:209.8pt;width:690pt;height:273.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" filled="f" stroked="f">
                <v:textbox style="layout-flow:vertical-ideographic">
                  <w:txbxContent>
                    <w:p w14:paraId="5119D852" w14:textId="77777777" w:rsidR="003C2810" w:rsidRDefault="003C2810" w:rsidP="006E4D4F">
                      <w:pPr>
                        <w:spacing w:line="600" w:lineRule="exact"/>
                        <w:ind w:firstLine="220"/>
                        <w:jc w:val="right"/>
                        <w:rPr>
                          <w:rFonts w:ascii="IPA P明朝" w:eastAsia="IPA P明朝" w:hAnsi="IPA P明朝" w:hint="eastAsia"/>
                          <w:sz w:val="22"/>
                        </w:rPr>
                      </w:pPr>
                      <w:r w:rsidRPr="00C20E87">
                        <w:rPr>
                          <w:rFonts w:ascii="IPA P明朝" w:eastAsia="IPA P明朝" w:hAnsi="IPA P明朝" w:hint="eastAsia"/>
                          <w:sz w:val="22"/>
                        </w:rPr>
                        <w:t>六七、六八、七六</w:t>
                      </w:r>
                    </w:p>
                    <w:p w14:paraId="678CA12C" w14:textId="77777777" w:rsidR="003C2810" w:rsidRPr="00C20E87" w:rsidRDefault="003C2810" w:rsidP="006E4D4F">
                      <w:pPr>
                        <w:spacing w:line="600" w:lineRule="exact"/>
                        <w:ind w:firstLine="220"/>
                        <w:jc w:val="right"/>
                        <w:rPr>
                          <w:rFonts w:ascii="IPA P明朝" w:eastAsia="IPA P明朝" w:hAnsi="IPA P明朝"/>
                          <w:sz w:val="22"/>
                        </w:rPr>
                      </w:pPr>
                      <w:r w:rsidRPr="00C20E87">
                        <w:rPr>
                          <w:rFonts w:ascii="IPA P明朝" w:eastAsia="IPA P明朝" w:hAnsi="IPA P明朝" w:hint="eastAsia"/>
                          <w:sz w:val="22"/>
                        </w:rPr>
                        <w:t>八、一〇、一一、一二、二一、二六、八四</w:t>
                      </w:r>
                    </w:p>
                    <w:p w14:paraId="77B64657"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八〇、八三</w:t>
                      </w:r>
                    </w:p>
                    <w:p w14:paraId="26B56D3F"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一三、一八、一九、二四、二五、三八、六三</w:t>
                      </w:r>
                    </w:p>
                    <w:p w14:paraId="192CC41C"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六三、六四</w:t>
                      </w:r>
                    </w:p>
                    <w:p w14:paraId="656C1ED1"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二〇、五二、七八、九六</w:t>
                      </w:r>
                    </w:p>
                    <w:p w14:paraId="7FE71E0D"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二二、八六-八八、九五、九七、九九、一〇〇</w:t>
                      </w:r>
                    </w:p>
                    <w:p w14:paraId="6078C8AA"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二三、七七、七九、八一、八二</w:t>
                      </w:r>
                    </w:p>
                    <w:p w14:paraId="14B709D6"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一〇三</w:t>
                      </w:r>
                    </w:p>
                    <w:p w14:paraId="4D0115AE"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五五-五九</w:t>
                      </w:r>
                    </w:p>
                    <w:p w14:paraId="3DA9A43B"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四五、四六</w:t>
                      </w:r>
                    </w:p>
                    <w:p w14:paraId="300E341E"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四七、四八</w:t>
                      </w:r>
                    </w:p>
                    <w:p w14:paraId="2BF21DB8"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三六-四二</w:t>
                      </w:r>
                    </w:p>
                    <w:p w14:paraId="026AE5E1"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四三</w:t>
                      </w:r>
                    </w:p>
                    <w:p w14:paraId="5A018788"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六〇、九四、一〇一</w:t>
                      </w:r>
                    </w:p>
                    <w:p w14:paraId="07B95F5A"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五一-五三</w:t>
                      </w:r>
                    </w:p>
                    <w:p w14:paraId="6D8BBC3C"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三三、五〇</w:t>
                      </w:r>
                    </w:p>
                    <w:p w14:paraId="24C14103"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一四、一〇二-一〇五</w:t>
                      </w:r>
                    </w:p>
                    <w:p w14:paraId="24E7C345"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一〇九</w:t>
                      </w:r>
                    </w:p>
                    <w:p w14:paraId="6A3AE3DD"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一一五-一一八</w:t>
                      </w:r>
                    </w:p>
                    <w:p w14:paraId="70447F28" w14:textId="77777777" w:rsidR="003C2810" w:rsidRPr="00C20E87" w:rsidRDefault="003C2810" w:rsidP="006E4D4F">
                      <w:pPr>
                        <w:spacing w:line="640" w:lineRule="exact"/>
                        <w:ind w:firstLine="220"/>
                        <w:jc w:val="right"/>
                        <w:rPr>
                          <w:rFonts w:ascii="IPA P明朝" w:eastAsia="IPA P明朝" w:hAnsi="IPA P明朝"/>
                          <w:sz w:val="22"/>
                        </w:rPr>
                      </w:pPr>
                      <w:r w:rsidRPr="00C20E87">
                        <w:rPr>
                          <w:rFonts w:ascii="IPA P明朝" w:eastAsia="IPA P明朝" w:hAnsi="IPA P明朝" w:hint="eastAsia"/>
                          <w:sz w:val="22"/>
                        </w:rPr>
                        <w:t>一一九</w:t>
                      </w:r>
                    </w:p>
                  </w:txbxContent>
                </v:textbox>
                <w10:wrap anchorx="page" anchory="page"/>
              </v:shape>
            </w:pict>
          </mc:Fallback>
        </mc:AlternateContent>
      </w:r>
      <w:r w:rsidR="007B3F60" w:rsidRPr="00C20E87">
        <w:rPr>
          <w:rFonts w:ascii="IPA P明朝" w:eastAsia="IPA P明朝" w:hAnsi="IPA P明朝"/>
          <w:sz w:val="28"/>
          <w:szCs w:val="28"/>
        </w:rPr>
        <w:br w:type="page"/>
      </w:r>
    </w:p>
    <w:p w14:paraId="1B916FBF" w14:textId="299C45B6" w:rsidR="00D17156" w:rsidRPr="00C20E87" w:rsidRDefault="00D52540" w:rsidP="00B00EE4">
      <w:pPr>
        <w:spacing w:line="600" w:lineRule="exact"/>
        <w:ind w:firstLineChars="17" w:firstLine="95"/>
        <w:rPr>
          <w:rFonts w:ascii="IPA P明朝" w:eastAsia="IPA P明朝" w:hAnsi="IPA P明朝"/>
          <w:sz w:val="56"/>
          <w:szCs w:val="56"/>
        </w:rPr>
      </w:pPr>
      <w:r w:rsidRPr="00C20E87">
        <w:rPr>
          <w:rFonts w:ascii="IPA P明朝" w:eastAsia="IPA P明朝" w:hAnsi="IPA P明朝" w:hint="eastAsia"/>
          <w:noProof/>
          <w:sz w:val="56"/>
          <w:szCs w:val="56"/>
        </w:rPr>
        <w:lastRenderedPageBreak/>
        <mc:AlternateContent>
          <mc:Choice Requires="wps">
            <w:drawing>
              <wp:anchor distT="0" distB="0" distL="114300" distR="114300" simplePos="0" relativeHeight="251665408" behindDoc="0" locked="0" layoutInCell="1" allowOverlap="1" wp14:editId="0E4D0630">
                <wp:simplePos x="0" y="0"/>
                <wp:positionH relativeFrom="page">
                  <wp:align>center</wp:align>
                </wp:positionH>
                <wp:positionV relativeFrom="page">
                  <wp:posOffset>6372860</wp:posOffset>
                </wp:positionV>
                <wp:extent cx="8967960" cy="972720"/>
                <wp:effectExtent l="0" t="0" r="0" b="0"/>
                <wp:wrapNone/>
                <wp:docPr id="291" name="テキスト ボックス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7960" cy="972720"/>
                        </a:xfrm>
                        <a:prstGeom prst="rect">
                          <a:avLst/>
                        </a:prstGeom>
                        <a:noFill/>
                        <a:ln w="9525">
                          <a:noFill/>
                          <a:miter lim="800000"/>
                          <a:headEnd/>
                          <a:tailEnd/>
                        </a:ln>
                      </wps:spPr>
                      <wps:txbx>
                        <w:txbxContent>
                          <w:p w14:paraId="70903B1C" w14:textId="77777777" w:rsidR="003C2810" w:rsidRPr="001C13E9" w:rsidRDefault="003C2810" w:rsidP="00D52540">
                            <w:pPr>
                              <w:spacing w:line="200" w:lineRule="exact"/>
                              <w:ind w:firstLineChars="0" w:firstLine="0"/>
                              <w:rPr>
                                <w:rFonts w:ascii="HGPｺﾞｼｯｸM" w:eastAsia="HGPｺﾞｼｯｸM"/>
                                <w:sz w:val="16"/>
                                <w:szCs w:val="16"/>
                              </w:rPr>
                            </w:pP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91" o:spid="_x0000_s1032" type="#_x0000_t202" style="position:absolute;left:0;text-align:left;margin-left:0;margin-top:501.8pt;width:706.15pt;height:76.6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" filled="f" stroked="f">
                <v:textbox style="layout-flow:vertical-ideographic">
                  <w:txbxContent>
                    <w:p w14:paraId="70903B1C" w14:textId="77777777" w:rsidR="003C2810" w:rsidRPr="001C13E9" w:rsidRDefault="003C2810" w:rsidP="00D52540">
                      <w:pPr>
                        <w:spacing w:line="200" w:lineRule="exact"/>
                        <w:ind w:firstLineChars="0" w:firstLine="0"/>
                        <w:rPr>
                          <w:rFonts w:ascii="HGPｺﾞｼｯｸM" w:eastAsia="HGPｺﾞｼｯｸM"/>
                          <w:sz w:val="16"/>
                          <w:szCs w:val="16"/>
                        </w:rPr>
                      </w:pPr>
                    </w:p>
                  </w:txbxContent>
                </v:textbox>
                <w10:wrap anchorx="page" anchory="page"/>
              </v:shape>
            </w:pict>
          </mc:Fallback>
        </mc:AlternateContent>
      </w:r>
      <w:r w:rsidR="0079731E" w:rsidRPr="00C20E87">
        <w:rPr>
          <w:rFonts w:ascii="IPA P明朝" w:eastAsia="IPA P明朝" w:hAnsi="IPA P明朝" w:hint="eastAsia"/>
          <w:sz w:val="56"/>
          <w:szCs w:val="56"/>
        </w:rPr>
        <w:t>遠野物語</w:t>
      </w:r>
    </w:p>
    <w:p w14:paraId="6B2B1887" w14:textId="77777777" w:rsidR="0079731E" w:rsidRPr="00C20E87" w:rsidRDefault="0079731E" w:rsidP="00FB4AA6">
      <w:pPr>
        <w:spacing w:line="600" w:lineRule="exact"/>
        <w:ind w:firstLine="280"/>
        <w:rPr>
          <w:rFonts w:ascii="IPA P明朝" w:eastAsia="IPA P明朝" w:hAnsi="IPA P明朝"/>
          <w:sz w:val="28"/>
          <w:szCs w:val="28"/>
        </w:rPr>
      </w:pPr>
    </w:p>
    <w:p w14:paraId="2BCCB832" w14:textId="764215E9" w:rsidR="00D520C6" w:rsidRPr="00C20E87" w:rsidRDefault="0079731E"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一</w:t>
      </w:r>
      <w:r w:rsidRPr="00C20E87">
        <w:rPr>
          <w:rFonts w:ascii="IPA P明朝" w:eastAsia="IPA P明朝" w:hAnsi="IPA P明朝" w:hint="eastAsia"/>
          <w:sz w:val="28"/>
          <w:szCs w:val="28"/>
        </w:rPr>
        <w:tab/>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トホ</w:t>
            </w:r>
          </w:rt>
          <w:rubyBase>
            <w:r w:rsidR="0079731E" w:rsidRPr="00C20E87">
              <w:rPr>
                <w:rFonts w:ascii="IPA P明朝" w:eastAsia="IPA P明朝" w:hAnsi="IPA P明朝"/>
                <w:sz w:val="28"/>
                <w:szCs w:val="28"/>
              </w:rPr>
              <w:t>遠</w:t>
            </w:r>
          </w:rubyBase>
        </w:ruby>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ノ</w:t>
            </w:r>
          </w:rt>
          <w:rubyBase>
            <w:r w:rsidR="0079731E" w:rsidRPr="00C20E87">
              <w:rPr>
                <w:rFonts w:ascii="IPA P明朝" w:eastAsia="IPA P明朝" w:hAnsi="IPA P明朝"/>
                <w:sz w:val="28"/>
                <w:szCs w:val="28"/>
              </w:rPr>
              <w:t>野</w:t>
            </w:r>
          </w:rubyBase>
        </w:ruby>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ゴウ</w:t>
            </w:r>
          </w:rt>
          <w:rubyBase>
            <w:r w:rsidR="0079731E" w:rsidRPr="00C20E87">
              <w:rPr>
                <w:rFonts w:ascii="IPA P明朝" w:eastAsia="IPA P明朝" w:hAnsi="IPA P明朝"/>
                <w:sz w:val="28"/>
                <w:szCs w:val="28"/>
              </w:rPr>
              <w:t>郷</w:t>
            </w:r>
          </w:rubyBase>
        </w:ruby>
      </w:r>
      <w:r w:rsidRPr="00C20E87">
        <w:rPr>
          <w:rFonts w:ascii="IPA P明朝" w:eastAsia="IPA P明朝" w:hAnsi="IPA P明朝" w:hint="eastAsia"/>
          <w:sz w:val="28"/>
          <w:szCs w:val="28"/>
        </w:rPr>
        <w:t>は今の</w:t>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りくちゅう</w:t>
            </w:r>
          </w:rt>
          <w:rubyBase>
            <w:r w:rsidR="0079731E" w:rsidRPr="00C20E87">
              <w:rPr>
                <w:rFonts w:ascii="IPA P明朝" w:eastAsia="IPA P明朝" w:hAnsi="IPA P明朝"/>
                <w:sz w:val="28"/>
                <w:szCs w:val="28"/>
              </w:rPr>
              <w:t>陸中</w:t>
            </w:r>
          </w:rubyBase>
        </w:ruby>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カミ</w:t>
            </w:r>
          </w:rt>
          <w:rubyBase>
            <w:r w:rsidR="0079731E" w:rsidRPr="00C20E87">
              <w:rPr>
                <w:rFonts w:ascii="IPA P明朝" w:eastAsia="IPA P明朝" w:hAnsi="IPA P明朝"/>
                <w:sz w:val="28"/>
                <w:szCs w:val="28"/>
              </w:rPr>
              <w:t>上</w:t>
            </w:r>
          </w:rubyBase>
        </w:ruby>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ヘ</w:t>
            </w:r>
          </w:rt>
          <w:rubyBase>
            <w:r w:rsidR="0079731E" w:rsidRPr="00C20E87">
              <w:rPr>
                <w:rFonts w:ascii="IPA P明朝" w:eastAsia="IPA P明朝" w:hAnsi="IPA P明朝"/>
                <w:sz w:val="28"/>
                <w:szCs w:val="28"/>
              </w:rPr>
              <w:t>閉</w:t>
            </w:r>
          </w:rubyBase>
        </w:ruby>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イ</w:t>
            </w:r>
          </w:rt>
          <w:rubyBase>
            <w:r w:rsidR="0079731E" w:rsidRPr="00C20E87">
              <w:rPr>
                <w:rFonts w:ascii="IPA P明朝" w:eastAsia="IPA P明朝" w:hAnsi="IPA P明朝"/>
                <w:sz w:val="28"/>
                <w:szCs w:val="28"/>
              </w:rPr>
              <w:t>伊</w:t>
            </w:r>
          </w:rubyBase>
        </w:ruby>
      </w:r>
      <w:r w:rsidRPr="00C20E87">
        <w:rPr>
          <w:rFonts w:ascii="IPA P明朝" w:eastAsia="IPA P明朝" w:hAnsi="IPA P明朝" w:hint="eastAsia"/>
          <w:sz w:val="28"/>
          <w:szCs w:val="28"/>
        </w:rPr>
        <w:t>郡の西の半分、山々にて取</w:t>
      </w:r>
      <w:r w:rsidR="00B00EE4" w:rsidRPr="00C20E87">
        <w:rPr>
          <w:rFonts w:ascii="IPA P明朝" w:eastAsia="IPA P明朝" w:hAnsi="IPA P明朝"/>
          <w:sz w:val="28"/>
          <w:szCs w:val="28"/>
        </w:rPr>
        <w:ruby>
          <w:rubyPr>
            <w:rubyAlign w:val="distributeSpace"/>
            <w:hps w:val="14"/>
            <w:hpsRaise w:val="26"/>
            <w:hpsBaseText w:val="28"/>
            <w:lid w:val="ja-JP"/>
          </w:rubyPr>
          <w:rt>
            <w:r w:rsidR="00B00EE4" w:rsidRPr="00C20E87">
              <w:rPr>
                <w:rFonts w:ascii="IPA P明朝" w:eastAsia="IPA P明朝" w:hAnsi="IPA P明朝"/>
                <w:sz w:val="14"/>
                <w:szCs w:val="28"/>
              </w:rPr>
              <w:t>かこ</w:t>
            </w:r>
          </w:rt>
          <w:rubyBase>
            <w:r w:rsidR="00B00EE4" w:rsidRPr="00C20E87">
              <w:rPr>
                <w:rFonts w:ascii="IPA P明朝" w:eastAsia="IPA P明朝" w:hAnsi="IPA P明朝"/>
                <w:sz w:val="28"/>
                <w:szCs w:val="28"/>
              </w:rPr>
              <w:t>圍</w:t>
            </w:r>
          </w:rubyBase>
        </w:ruby>
      </w:r>
      <w:r w:rsidRPr="00C20E87">
        <w:rPr>
          <w:rFonts w:ascii="IPA P明朝" w:eastAsia="IPA P明朝" w:hAnsi="IPA P明朝" w:hint="eastAsia"/>
          <w:sz w:val="28"/>
          <w:szCs w:val="28"/>
        </w:rPr>
        <w:t>まれたる</w:t>
      </w:r>
      <w:r w:rsidR="00B00EE4" w:rsidRPr="00C20E87">
        <w:rPr>
          <w:rFonts w:ascii="IPA P明朝" w:eastAsia="IPA P明朝" w:hAnsi="IPA P明朝"/>
          <w:sz w:val="28"/>
          <w:szCs w:val="28"/>
        </w:rPr>
        <w:ruby>
          <w:rubyPr>
            <w:rubyAlign w:val="distributeSpace"/>
            <w:hps w:val="14"/>
            <w:hpsRaise w:val="26"/>
            <w:hpsBaseText w:val="28"/>
            <w:lid w:val="ja-JP"/>
          </w:rubyPr>
          <w:rt>
            <w:r w:rsidR="00B00EE4" w:rsidRPr="00C20E87">
              <w:rPr>
                <w:rFonts w:ascii="IPA P明朝" w:eastAsia="IPA P明朝" w:hAnsi="IPA P明朝"/>
                <w:sz w:val="14"/>
                <w:szCs w:val="28"/>
              </w:rPr>
              <w:t>へいち</w:t>
            </w:r>
          </w:rt>
          <w:rubyBase>
            <w:r w:rsidR="00B00EE4" w:rsidRPr="00C20E87">
              <w:rPr>
                <w:rFonts w:ascii="IPA P明朝" w:eastAsia="IPA P明朝" w:hAnsi="IPA P明朝"/>
                <w:sz w:val="28"/>
                <w:szCs w:val="28"/>
              </w:rPr>
              <w:t>平地</w:t>
            </w:r>
          </w:rubyBase>
        </w:ruby>
      </w:r>
      <w:r w:rsidRPr="00C20E87">
        <w:rPr>
          <w:rFonts w:ascii="IPA P明朝" w:eastAsia="IPA P明朝" w:hAnsi="IPA P明朝" w:hint="eastAsia"/>
          <w:sz w:val="28"/>
          <w:szCs w:val="28"/>
        </w:rPr>
        <w:t>なり。</w:t>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シン</w:t>
            </w:r>
          </w:rt>
          <w:rubyBase>
            <w:r w:rsidR="0079731E" w:rsidRPr="00C20E87">
              <w:rPr>
                <w:rFonts w:ascii="IPA P明朝" w:eastAsia="IPA P明朝" w:hAnsi="IPA P明朝"/>
                <w:sz w:val="28"/>
                <w:szCs w:val="28"/>
              </w:rPr>
              <w:t>新</w:t>
            </w:r>
          </w:rubyBase>
        </w:ruby>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チヤウ</w:t>
            </w:r>
          </w:rt>
          <w:rubyBase>
            <w:r w:rsidR="0079731E" w:rsidRPr="00C20E87">
              <w:rPr>
                <w:rFonts w:ascii="IPA P明朝" w:eastAsia="IPA P明朝" w:hAnsi="IPA P明朝"/>
                <w:sz w:val="28"/>
                <w:szCs w:val="28"/>
              </w:rPr>
              <w:t>町</w:t>
            </w:r>
          </w:rubyBase>
        </w:ruby>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ソン</w:t>
            </w:r>
          </w:rt>
          <w:rubyBase>
            <w:r w:rsidR="0079731E" w:rsidRPr="00C20E87">
              <w:rPr>
                <w:rFonts w:ascii="IPA P明朝" w:eastAsia="IPA P明朝" w:hAnsi="IPA P明朝"/>
                <w:sz w:val="28"/>
                <w:szCs w:val="28"/>
              </w:rPr>
              <w:t>村</w:t>
            </w:r>
          </w:rubyBase>
        </w:ruby>
      </w:r>
      <w:r w:rsidRPr="00C20E87">
        <w:rPr>
          <w:rFonts w:ascii="IPA P明朝" w:eastAsia="IPA P明朝" w:hAnsi="IPA P明朝" w:hint="eastAsia"/>
          <w:sz w:val="28"/>
          <w:szCs w:val="28"/>
        </w:rPr>
        <w:t>にては遠野、</w:t>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ツチブチ</w:t>
            </w:r>
          </w:rt>
          <w:rubyBase>
            <w:r w:rsidR="0079731E" w:rsidRPr="00C20E87">
              <w:rPr>
                <w:rFonts w:ascii="IPA P明朝" w:eastAsia="IPA P明朝" w:hAnsi="IPA P明朝"/>
                <w:sz w:val="28"/>
                <w:szCs w:val="28"/>
              </w:rPr>
              <w:t>土淵</w:t>
            </w:r>
          </w:rubyBase>
        </w:ruby>
      </w:r>
      <w:r w:rsidRPr="00C20E87">
        <w:rPr>
          <w:rFonts w:ascii="IPA P明朝" w:eastAsia="IPA P明朝" w:hAnsi="IPA P明朝" w:hint="eastAsia"/>
          <w:sz w:val="28"/>
          <w:szCs w:val="28"/>
        </w:rPr>
        <w:t>、</w:t>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ツク</w:t>
            </w:r>
          </w:rt>
          <w:rubyBase>
            <w:r w:rsidR="0079731E" w:rsidRPr="00C20E87">
              <w:rPr>
                <w:rFonts w:ascii="IPA P明朝" w:eastAsia="IPA P明朝" w:hAnsi="IPA P明朝"/>
                <w:sz w:val="28"/>
                <w:szCs w:val="28"/>
              </w:rPr>
              <w:t>附</w:t>
            </w:r>
          </w:rubyBase>
        </w:ruby>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モ</w:t>
            </w:r>
          </w:rt>
          <w:rubyBase>
            <w:r w:rsidR="0079731E" w:rsidRPr="00C20E87">
              <w:rPr>
                <w:rFonts w:ascii="IPA P明朝" w:eastAsia="IPA P明朝" w:hAnsi="IPA P明朝"/>
                <w:sz w:val="28"/>
                <w:szCs w:val="28"/>
              </w:rPr>
              <w:t>馬</w:t>
            </w:r>
          </w:rubyBase>
        </w:ruby>
      </w:r>
      <w:r w:rsidRPr="00C20E87">
        <w:rPr>
          <w:rFonts w:ascii="IPA P明朝" w:eastAsia="IPA P明朝" w:hAnsi="IPA P明朝"/>
          <w:sz w:val="28"/>
          <w:szCs w:val="28"/>
        </w:rPr>
        <w:ruby>
          <w:rubyPr>
            <w:rubyAlign w:val="distributeSpace"/>
            <w:hps w:val="14"/>
            <w:hpsRaise w:val="26"/>
            <w:hpsBaseText w:val="28"/>
            <w:lid w:val="ja-JP"/>
          </w:rubyPr>
          <w:rt>
            <w:r w:rsidR="0079731E" w:rsidRPr="00C20E87">
              <w:rPr>
                <w:rFonts w:ascii="IPA P明朝" w:eastAsia="IPA P明朝" w:hAnsi="IPA P明朝"/>
                <w:sz w:val="14"/>
                <w:szCs w:val="28"/>
              </w:rPr>
              <w:t>ウシ</w:t>
            </w:r>
          </w:rt>
          <w:rubyBase>
            <w:r w:rsidR="0079731E" w:rsidRPr="00C20E87">
              <w:rPr>
                <w:rFonts w:ascii="IPA P明朝" w:eastAsia="IPA P明朝" w:hAnsi="IPA P明朝"/>
                <w:sz w:val="28"/>
                <w:szCs w:val="28"/>
              </w:rPr>
              <w:t>牛</w:t>
            </w:r>
          </w:rubyBase>
        </w:ruby>
      </w:r>
      <w:r w:rsidRPr="00C20E87">
        <w:rPr>
          <w:rFonts w:ascii="IPA P明朝" w:eastAsia="IPA P明朝" w:hAnsi="IPA P明朝" w:hint="eastAsia"/>
          <w:sz w:val="28"/>
          <w:szCs w:val="28"/>
        </w:rPr>
        <w:t>、松崎、青笹、</w:t>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カミゴウ</w:t>
            </w:r>
          </w:rt>
          <w:rubyBase>
            <w:r w:rsidR="00E0642A" w:rsidRPr="00C20E87">
              <w:rPr>
                <w:rFonts w:ascii="IPA P明朝" w:eastAsia="IPA P明朝" w:hAnsi="IPA P明朝"/>
                <w:sz w:val="28"/>
                <w:szCs w:val="28"/>
              </w:rPr>
              <w:t>上郷</w:t>
            </w:r>
          </w:rubyBase>
        </w:ruby>
      </w:r>
      <w:r w:rsidR="00E0642A" w:rsidRPr="00C20E87">
        <w:rPr>
          <w:rFonts w:ascii="IPA P明朝" w:eastAsia="IPA P明朝" w:hAnsi="IPA P明朝" w:hint="eastAsia"/>
          <w:sz w:val="28"/>
          <w:szCs w:val="28"/>
        </w:rPr>
        <w:t>、</w:t>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ヲトモ</w:t>
            </w:r>
          </w:rt>
          <w:rubyBase>
            <w:r w:rsidR="00E0642A" w:rsidRPr="00C20E87">
              <w:rPr>
                <w:rFonts w:ascii="IPA P明朝" w:eastAsia="IPA P明朝" w:hAnsi="IPA P明朝"/>
                <w:sz w:val="28"/>
                <w:szCs w:val="28"/>
              </w:rPr>
              <w:t>小友</w:t>
            </w:r>
          </w:rubyBase>
        </w:ruby>
      </w:r>
      <w:r w:rsidR="00E0642A" w:rsidRPr="00C20E87">
        <w:rPr>
          <w:rFonts w:ascii="IPA P明朝" w:eastAsia="IPA P明朝" w:hAnsi="IPA P明朝" w:hint="eastAsia"/>
          <w:sz w:val="28"/>
          <w:szCs w:val="28"/>
        </w:rPr>
        <w:t>、</w:t>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アヤオリ</w:t>
            </w:r>
          </w:rt>
          <w:rubyBase>
            <w:r w:rsidR="00E0642A" w:rsidRPr="00C20E87">
              <w:rPr>
                <w:rFonts w:ascii="IPA P明朝" w:eastAsia="IPA P明朝" w:hAnsi="IPA P明朝"/>
                <w:sz w:val="28"/>
                <w:szCs w:val="28"/>
              </w:rPr>
              <w:t>綾織</w:t>
            </w:r>
          </w:rubyBase>
        </w:ruby>
      </w:r>
      <w:r w:rsidR="00E0642A" w:rsidRPr="00C20E87">
        <w:rPr>
          <w:rFonts w:ascii="IPA P明朝" w:eastAsia="IPA P明朝" w:hAnsi="IPA P明朝" w:hint="eastAsia"/>
          <w:sz w:val="28"/>
          <w:szCs w:val="28"/>
        </w:rPr>
        <w:t>、</w:t>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マス</w:t>
            </w:r>
          </w:rt>
          <w:rubyBase>
            <w:r w:rsidR="00E0642A" w:rsidRPr="00C20E87">
              <w:rPr>
                <w:rFonts w:ascii="IPA P明朝" w:eastAsia="IPA P明朝" w:hAnsi="IPA P明朝"/>
                <w:sz w:val="28"/>
                <w:szCs w:val="28"/>
              </w:rPr>
              <w:t>鱒</w:t>
            </w:r>
          </w:rubyBase>
        </w:ruby>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ザハ</w:t>
            </w:r>
          </w:rt>
          <w:rubyBase>
            <w:r w:rsidR="00E0642A" w:rsidRPr="00C20E87">
              <w:rPr>
                <w:rFonts w:ascii="IPA P明朝" w:eastAsia="IPA P明朝" w:hAnsi="IPA P明朝"/>
                <w:sz w:val="28"/>
                <w:szCs w:val="28"/>
              </w:rPr>
              <w:t>澤</w:t>
            </w:r>
          </w:rubyBase>
        </w:ruby>
      </w:r>
      <w:r w:rsidR="00E0642A" w:rsidRPr="00C20E87">
        <w:rPr>
          <w:rFonts w:ascii="IPA P明朝" w:eastAsia="IPA P明朝" w:hAnsi="IPA P明朝" w:hint="eastAsia"/>
          <w:sz w:val="28"/>
          <w:szCs w:val="28"/>
        </w:rPr>
        <w:t>、</w:t>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ミヤモリ</w:t>
            </w:r>
          </w:rt>
          <w:rubyBase>
            <w:r w:rsidR="00E0642A" w:rsidRPr="00C20E87">
              <w:rPr>
                <w:rFonts w:ascii="IPA P明朝" w:eastAsia="IPA P明朝" w:hAnsi="IPA P明朝"/>
                <w:sz w:val="28"/>
                <w:szCs w:val="28"/>
              </w:rPr>
              <w:t>宮守</w:t>
            </w:r>
          </w:rubyBase>
        </w:ruby>
      </w:r>
      <w:r w:rsidR="00E0642A" w:rsidRPr="00C20E87">
        <w:rPr>
          <w:rFonts w:ascii="IPA P明朝" w:eastAsia="IPA P明朝" w:hAnsi="IPA P明朝" w:hint="eastAsia"/>
          <w:sz w:val="28"/>
          <w:szCs w:val="28"/>
        </w:rPr>
        <w:t>、</w:t>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タツ</w:t>
            </w:r>
          </w:rt>
          <w:rubyBase>
            <w:r w:rsidR="00E0642A" w:rsidRPr="00C20E87">
              <w:rPr>
                <w:rFonts w:ascii="IPA P明朝" w:eastAsia="IPA P明朝" w:hAnsi="IPA P明朝"/>
                <w:sz w:val="28"/>
                <w:szCs w:val="28"/>
              </w:rPr>
              <w:t>達</w:t>
            </w:r>
          </w:rubyBase>
        </w:ruby>
      </w:r>
      <w:r w:rsidR="00D520C6" w:rsidRPr="00C20E87">
        <w:rPr>
          <w:rFonts w:ascii="IPA P明朝" w:eastAsia="IPA P明朝" w:hAnsi="IPA P明朝"/>
          <w:sz w:val="28"/>
          <w:szCs w:val="28"/>
        </w:rPr>
        <w:ruby>
          <w:rubyPr>
            <w:rubyAlign w:val="distributeSpace"/>
            <w:hps w:val="14"/>
            <w:hpsRaise w:val="26"/>
            <w:hpsBaseText w:val="28"/>
            <w:lid w:val="ja-JP"/>
          </w:rubyPr>
          <w:rt>
            <w:r w:rsidR="00D520C6" w:rsidRPr="00C20E87">
              <w:rPr>
                <w:rFonts w:ascii="IPA P明朝" w:eastAsia="IPA P明朝" w:hAnsi="IPA P明朝"/>
                <w:sz w:val="14"/>
                <w:szCs w:val="28"/>
              </w:rPr>
              <w:t>ソベ</w:t>
            </w:r>
          </w:rt>
          <w:rubyBase>
            <w:r w:rsidR="00D520C6" w:rsidRPr="00C20E87">
              <w:rPr>
                <w:rFonts w:ascii="IPA P明朝" w:eastAsia="IPA P明朝" w:hAnsi="IPA P明朝"/>
                <w:sz w:val="28"/>
                <w:szCs w:val="28"/>
              </w:rPr>
              <w:t>曾部</w:t>
            </w:r>
          </w:rubyBase>
        </w:ruby>
      </w:r>
      <w:r w:rsidR="00E0642A" w:rsidRPr="00C20E87">
        <w:rPr>
          <w:rFonts w:ascii="IPA P明朝" w:eastAsia="IPA P明朝" w:hAnsi="IPA P明朝" w:hint="eastAsia"/>
          <w:sz w:val="28"/>
          <w:szCs w:val="28"/>
        </w:rPr>
        <w:t>の</w:t>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いっちょう</w:t>
            </w:r>
          </w:rt>
          <w:rubyBase>
            <w:r w:rsidR="00E0642A" w:rsidRPr="00C20E87">
              <w:rPr>
                <w:rFonts w:ascii="IPA P明朝" w:eastAsia="IPA P明朝" w:hAnsi="IPA P明朝"/>
                <w:sz w:val="28"/>
                <w:szCs w:val="28"/>
              </w:rPr>
              <w:t>一町</w:t>
            </w:r>
          </w:rubyBase>
        </w:ruby>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じっか</w:t>
            </w:r>
          </w:rt>
          <w:rubyBase>
            <w:r w:rsidR="00E0642A" w:rsidRPr="00C20E87">
              <w:rPr>
                <w:rFonts w:ascii="IPA P明朝" w:eastAsia="IPA P明朝" w:hAnsi="IPA P明朝"/>
                <w:sz w:val="28"/>
                <w:szCs w:val="28"/>
              </w:rPr>
              <w:t>十ヶ</w:t>
            </w:r>
          </w:rubyBase>
        </w:ruby>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そん</w:t>
            </w:r>
          </w:rt>
          <w:rubyBase>
            <w:r w:rsidR="00E0642A" w:rsidRPr="00C20E87">
              <w:rPr>
                <w:rFonts w:ascii="IPA P明朝" w:eastAsia="IPA P明朝" w:hAnsi="IPA P明朝"/>
                <w:sz w:val="28"/>
                <w:szCs w:val="28"/>
              </w:rPr>
              <w:t>村</w:t>
            </w:r>
          </w:rubyBase>
        </w:ruby>
      </w:r>
      <w:r w:rsidR="00E0642A" w:rsidRPr="00C20E87">
        <w:rPr>
          <w:rFonts w:ascii="IPA P明朝" w:eastAsia="IPA P明朝" w:hAnsi="IPA P明朝" w:hint="eastAsia"/>
          <w:sz w:val="28"/>
          <w:szCs w:val="28"/>
        </w:rPr>
        <w:t>に</w:t>
      </w:r>
      <w:r w:rsidR="00E0642A" w:rsidRPr="00C20E87">
        <w:rPr>
          <w:rFonts w:ascii="IPA P明朝" w:eastAsia="IPA P明朝" w:hAnsi="IPA P明朝"/>
          <w:sz w:val="28"/>
          <w:szCs w:val="28"/>
        </w:rPr>
        <w:ruby>
          <w:rubyPr>
            <w:rubyAlign w:val="distributeSpace"/>
            <w:hps w:val="14"/>
            <w:hpsRaise w:val="26"/>
            <w:hpsBaseText w:val="28"/>
            <w:lid w:val="ja-JP"/>
          </w:rubyPr>
          <w:rt>
            <w:r w:rsidR="00E0642A" w:rsidRPr="00C20E87">
              <w:rPr>
                <w:rFonts w:ascii="IPA P明朝" w:eastAsia="IPA P明朝" w:hAnsi="IPA P明朝"/>
                <w:sz w:val="14"/>
                <w:szCs w:val="28"/>
              </w:rPr>
              <w:t>わか</w:t>
            </w:r>
          </w:rt>
          <w:rubyBase>
            <w:r w:rsidR="00E0642A" w:rsidRPr="00C20E87">
              <w:rPr>
                <w:rFonts w:ascii="IPA P明朝" w:eastAsia="IPA P明朝" w:hAnsi="IPA P明朝"/>
                <w:sz w:val="28"/>
                <w:szCs w:val="28"/>
              </w:rPr>
              <w:t>分</w:t>
            </w:r>
          </w:rubyBase>
        </w:ruby>
      </w:r>
      <w:r w:rsidR="00E0642A" w:rsidRPr="00C20E87">
        <w:rPr>
          <w:rFonts w:ascii="IPA P明朝" w:eastAsia="IPA P明朝" w:hAnsi="IPA P明朝" w:hint="eastAsia"/>
          <w:sz w:val="28"/>
          <w:szCs w:val="28"/>
        </w:rPr>
        <w:t>つ。</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きんだい</w:t>
            </w:r>
          </w:rt>
          <w:rubyBase>
            <w:r w:rsidR="00666461" w:rsidRPr="00C20E87">
              <w:rPr>
                <w:rFonts w:ascii="IPA P明朝" w:eastAsia="IPA P明朝" w:hAnsi="IPA P明朝"/>
                <w:sz w:val="28"/>
                <w:szCs w:val="28"/>
              </w:rPr>
              <w:t>近代</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あるい</w:t>
            </w:r>
          </w:rt>
          <w:rubyBase>
            <w:r w:rsidR="00666461" w:rsidRPr="00C20E87">
              <w:rPr>
                <w:rFonts w:ascii="IPA P明朝" w:eastAsia="IPA P明朝" w:hAnsi="IPA P明朝"/>
                <w:sz w:val="28"/>
                <w:szCs w:val="28"/>
              </w:rPr>
              <w:t>或</w:t>
            </w:r>
          </w:rubyBase>
        </w:ruby>
      </w:r>
      <w:r w:rsidR="00E0642A" w:rsidRPr="00C20E87">
        <w:rPr>
          <w:rFonts w:ascii="IPA P明朝" w:eastAsia="IPA P明朝" w:hAnsi="IPA P明朝" w:hint="eastAsia"/>
          <w:sz w:val="28"/>
          <w:szCs w:val="28"/>
        </w:rPr>
        <w:t>は</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にし</w:t>
            </w:r>
          </w:rt>
          <w:rubyBase>
            <w:r w:rsidR="00666461" w:rsidRPr="00C20E87">
              <w:rPr>
                <w:rFonts w:ascii="IPA P明朝" w:eastAsia="IPA P明朝" w:hAnsi="IPA P明朝"/>
                <w:sz w:val="28"/>
                <w:szCs w:val="28"/>
              </w:rPr>
              <w:t>西</w:t>
            </w:r>
          </w:rubyBase>
        </w:ruby>
      </w:r>
      <w:r w:rsidR="00E0642A" w:rsidRPr="00C20E87">
        <w:rPr>
          <w:rFonts w:ascii="IPA P明朝" w:eastAsia="IPA P明朝" w:hAnsi="IPA P明朝" w:hint="eastAsia"/>
          <w:sz w:val="28"/>
          <w:szCs w:val="28"/>
        </w:rPr>
        <w:t>閉伊郡とも</w:t>
      </w:r>
      <w:r w:rsidR="00965389" w:rsidRPr="00C20E87">
        <w:rPr>
          <w:rFonts w:ascii="IPA P明朝" w:eastAsia="IPA P明朝" w:hAnsi="IPA P明朝"/>
          <w:sz w:val="28"/>
          <w:szCs w:val="28"/>
        </w:rPr>
        <w:ruby>
          <w:rubyPr>
            <w:rubyAlign w:val="distributeSpace"/>
            <w:hps w:val="14"/>
            <w:hpsRaise w:val="26"/>
            <w:hpsBaseText w:val="28"/>
            <w:lid w:val="ja-JP"/>
          </w:rubyPr>
          <w:rt>
            <w:r w:rsidR="00965389" w:rsidRPr="00C20E87">
              <w:rPr>
                <w:rFonts w:ascii="IPA P明朝" w:eastAsia="IPA P明朝" w:hAnsi="IPA P明朝"/>
                <w:sz w:val="14"/>
                <w:szCs w:val="28"/>
              </w:rPr>
              <w:t>となえ</w:t>
            </w:r>
          </w:rt>
          <w:rubyBase>
            <w:r w:rsidR="00965389" w:rsidRPr="00C20E87">
              <w:rPr>
                <w:rFonts w:ascii="IPA P明朝" w:eastAsia="IPA P明朝" w:hAnsi="IPA P明朝"/>
                <w:sz w:val="28"/>
                <w:szCs w:val="28"/>
              </w:rPr>
              <w:t>稱</w:t>
            </w:r>
          </w:rubyBase>
        </w:ruby>
      </w:r>
      <w:r w:rsidR="00E0642A" w:rsidRPr="00C20E87">
        <w:rPr>
          <w:rFonts w:ascii="IPA P明朝" w:eastAsia="IPA P明朝" w:hAnsi="IPA P明朝" w:hint="eastAsia"/>
          <w:sz w:val="28"/>
          <w:szCs w:val="28"/>
        </w:rPr>
        <w:t>し。</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ちゅうこ</w:t>
            </w:r>
          </w:rt>
          <w:rubyBase>
            <w:r w:rsidR="00666461" w:rsidRPr="00C20E87">
              <w:rPr>
                <w:rFonts w:ascii="IPA P明朝" w:eastAsia="IPA P明朝" w:hAnsi="IPA P明朝"/>
                <w:sz w:val="28"/>
                <w:szCs w:val="28"/>
              </w:rPr>
              <w:t>中古</w:t>
            </w:r>
          </w:rubyBase>
        </w:ruby>
      </w:r>
      <w:r w:rsidR="00B00EE4" w:rsidRPr="00C20E87">
        <w:rPr>
          <w:rFonts w:ascii="IPA P明朝" w:eastAsia="IPA P明朝" w:hAnsi="IPA P明朝" w:hint="eastAsia"/>
          <w:sz w:val="28"/>
          <w:szCs w:val="28"/>
        </w:rPr>
        <w:t>には又</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トホノ</w:t>
            </w:r>
          </w:rt>
          <w:rubyBase>
            <w:r w:rsidR="00666461" w:rsidRPr="00C20E87">
              <w:rPr>
                <w:rFonts w:ascii="IPA P明朝" w:eastAsia="IPA P明朝" w:hAnsi="IPA P明朝"/>
                <w:sz w:val="28"/>
                <w:szCs w:val="28"/>
              </w:rPr>
              <w:t>遠野</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ホ</w:t>
            </w:r>
          </w:rt>
          <w:rubyBase>
            <w:r w:rsidR="00666461" w:rsidRPr="00C20E87">
              <w:rPr>
                <w:rFonts w:ascii="IPA P明朝" w:eastAsia="IPA P明朝" w:hAnsi="IPA P明朝"/>
                <w:sz w:val="28"/>
                <w:szCs w:val="28"/>
              </w:rPr>
              <w:t>保</w:t>
            </w:r>
          </w:rubyBase>
        </w:ruby>
      </w:r>
      <w:r w:rsidR="009E0DD7" w:rsidRPr="00C20E87">
        <w:rPr>
          <w:rFonts w:ascii="IPA P明朝" w:eastAsia="IPA P明朝" w:hAnsi="IPA P明朝" w:hint="eastAsia"/>
          <w:sz w:val="28"/>
          <w:szCs w:val="28"/>
        </w:rPr>
        <w:t>とも</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よ</w:t>
            </w:r>
          </w:rt>
          <w:rubyBase>
            <w:r w:rsidR="00666461" w:rsidRPr="00C20E87">
              <w:rPr>
                <w:rFonts w:ascii="IPA P明朝" w:eastAsia="IPA P明朝" w:hAnsi="IPA P明朝"/>
                <w:sz w:val="28"/>
                <w:szCs w:val="28"/>
              </w:rPr>
              <w:t>呼</w:t>
            </w:r>
          </w:rubyBase>
        </w:ruby>
      </w:r>
      <w:r w:rsidR="009E0DD7" w:rsidRPr="00C20E87">
        <w:rPr>
          <w:rFonts w:ascii="IPA P明朝" w:eastAsia="IPA P明朝" w:hAnsi="IPA P明朝" w:hint="eastAsia"/>
          <w:sz w:val="28"/>
          <w:szCs w:val="28"/>
        </w:rPr>
        <w:t>べり。</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こんにち</w:t>
            </w:r>
          </w:rt>
          <w:rubyBase>
            <w:r w:rsidR="00666461" w:rsidRPr="00C20E87">
              <w:rPr>
                <w:rFonts w:ascii="IPA P明朝" w:eastAsia="IPA P明朝" w:hAnsi="IPA P明朝"/>
                <w:sz w:val="28"/>
                <w:szCs w:val="28"/>
              </w:rPr>
              <w:t>今日</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ぐん</w:t>
            </w:r>
          </w:rt>
          <w:rubyBase>
            <w:r w:rsidR="00666461" w:rsidRPr="00C20E87">
              <w:rPr>
                <w:rFonts w:ascii="IPA P明朝" w:eastAsia="IPA P明朝" w:hAnsi="IPA P明朝"/>
                <w:sz w:val="28"/>
                <w:szCs w:val="28"/>
              </w:rPr>
              <w:t>群</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やくしょ</w:t>
            </w:r>
          </w:rt>
          <w:rubyBase>
            <w:r w:rsidR="00666461" w:rsidRPr="00C20E87">
              <w:rPr>
                <w:rFonts w:ascii="IPA P明朝" w:eastAsia="IPA P明朝" w:hAnsi="IPA P明朝"/>
                <w:sz w:val="28"/>
                <w:szCs w:val="28"/>
              </w:rPr>
              <w:t>役所</w:t>
            </w:r>
          </w:rubyBase>
        </w:ruby>
      </w:r>
      <w:r w:rsidR="009E0DD7" w:rsidRPr="00C20E87">
        <w:rPr>
          <w:rFonts w:ascii="IPA P明朝" w:eastAsia="IPA P明朝" w:hAnsi="IPA P明朝" w:hint="eastAsia"/>
          <w:sz w:val="28"/>
          <w:szCs w:val="28"/>
        </w:rPr>
        <w:t>の在る遠野町は</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すなわ</w:t>
            </w:r>
          </w:rt>
          <w:rubyBase>
            <w:r w:rsidR="00666461" w:rsidRPr="00C20E87">
              <w:rPr>
                <w:rFonts w:ascii="IPA P明朝" w:eastAsia="IPA P明朝" w:hAnsi="IPA P明朝"/>
                <w:sz w:val="28"/>
                <w:szCs w:val="28"/>
              </w:rPr>
              <w:t>即</w:t>
            </w:r>
          </w:rubyBase>
        </w:ruby>
      </w:r>
      <w:r w:rsidR="009E0DD7" w:rsidRPr="00C20E87">
        <w:rPr>
          <w:rFonts w:ascii="IPA P明朝" w:eastAsia="IPA P明朝" w:hAnsi="IPA P明朝" w:hint="eastAsia"/>
          <w:sz w:val="28"/>
          <w:szCs w:val="28"/>
        </w:rPr>
        <w:t>ち</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いち</w:t>
            </w:r>
          </w:rt>
          <w:rubyBase>
            <w:r w:rsidR="00666461" w:rsidRPr="00C20E87">
              <w:rPr>
                <w:rFonts w:ascii="IPA P明朝" w:eastAsia="IPA P明朝" w:hAnsi="IPA P明朝"/>
                <w:sz w:val="28"/>
                <w:szCs w:val="28"/>
              </w:rPr>
              <w:t>一</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ごう</w:t>
            </w:r>
          </w:rt>
          <w:rubyBase>
            <w:r w:rsidR="00666461" w:rsidRPr="00C20E87">
              <w:rPr>
                <w:rFonts w:ascii="IPA P明朝" w:eastAsia="IPA P明朝" w:hAnsi="IPA P明朝"/>
                <w:sz w:val="28"/>
                <w:szCs w:val="28"/>
              </w:rPr>
              <w:t>郷</w:t>
            </w:r>
          </w:rubyBase>
        </w:ruby>
      </w:r>
      <w:r w:rsidR="009E0DD7" w:rsidRPr="00C20E87">
        <w:rPr>
          <w:rFonts w:ascii="IPA P明朝" w:eastAsia="IPA P明朝" w:hAnsi="IPA P明朝" w:hint="eastAsia"/>
          <w:sz w:val="28"/>
          <w:szCs w:val="28"/>
        </w:rPr>
        <w:t>の</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まちば</w:t>
            </w:r>
          </w:rt>
          <w:rubyBase>
            <w:r w:rsidR="00666461" w:rsidRPr="00C20E87">
              <w:rPr>
                <w:rFonts w:ascii="IPA P明朝" w:eastAsia="IPA P明朝" w:hAnsi="IPA P明朝"/>
                <w:sz w:val="28"/>
                <w:szCs w:val="28"/>
              </w:rPr>
              <w:t>町場</w:t>
            </w:r>
          </w:rubyBase>
        </w:ruby>
      </w:r>
      <w:r w:rsidR="009E0DD7" w:rsidRPr="00C20E87">
        <w:rPr>
          <w:rFonts w:ascii="IPA P明朝" w:eastAsia="IPA P明朝" w:hAnsi="IPA P明朝" w:hint="eastAsia"/>
          <w:sz w:val="28"/>
          <w:szCs w:val="28"/>
        </w:rPr>
        <w:t>にして、</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ナンブケ</w:t>
            </w:r>
          </w:rt>
          <w:rubyBase>
            <w:r w:rsidR="00666461" w:rsidRPr="00C20E87">
              <w:rPr>
                <w:rFonts w:ascii="IPA P明朝" w:eastAsia="IPA P明朝" w:hAnsi="IPA P明朝"/>
                <w:sz w:val="28"/>
                <w:szCs w:val="28"/>
              </w:rPr>
              <w:t>南部家</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いちまんごく</w:t>
            </w:r>
          </w:rt>
          <w:rubyBase>
            <w:r w:rsidR="00666461" w:rsidRPr="00C20E87">
              <w:rPr>
                <w:rFonts w:ascii="IPA P明朝" w:eastAsia="IPA P明朝" w:hAnsi="IPA P明朝"/>
                <w:sz w:val="28"/>
                <w:szCs w:val="28"/>
              </w:rPr>
              <w:t>一萬石</w:t>
            </w:r>
          </w:rubyBase>
        </w:ruby>
      </w:r>
      <w:r w:rsidR="00666461" w:rsidRPr="00C20E87">
        <w:rPr>
          <w:rFonts w:ascii="IPA P明朝" w:eastAsia="IPA P明朝" w:hAnsi="IPA P明朝" w:hint="eastAsia"/>
          <w:sz w:val="28"/>
          <w:szCs w:val="28"/>
        </w:rPr>
        <w:t>の</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じょうか</w:t>
            </w:r>
          </w:rt>
          <w:rubyBase>
            <w:r w:rsidR="00666461" w:rsidRPr="00C20E87">
              <w:rPr>
                <w:rFonts w:ascii="IPA P明朝" w:eastAsia="IPA P明朝" w:hAnsi="IPA P明朝"/>
                <w:sz w:val="28"/>
                <w:szCs w:val="28"/>
              </w:rPr>
              <w:t>城下</w:t>
            </w:r>
          </w:rubyBase>
        </w:ruby>
      </w:r>
      <w:r w:rsidR="00666461" w:rsidRPr="00C20E87">
        <w:rPr>
          <w:rFonts w:ascii="IPA P明朝" w:eastAsia="IPA P明朝" w:hAnsi="IPA P明朝" w:hint="eastAsia"/>
          <w:sz w:val="28"/>
          <w:szCs w:val="28"/>
        </w:rPr>
        <w:t>なり。</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しろ</w:t>
            </w:r>
          </w:rt>
          <w:rubyBase>
            <w:r w:rsidR="00666461" w:rsidRPr="00C20E87">
              <w:rPr>
                <w:rFonts w:ascii="IPA P明朝" w:eastAsia="IPA P明朝" w:hAnsi="IPA P明朝"/>
                <w:sz w:val="28"/>
                <w:szCs w:val="28"/>
              </w:rPr>
              <w:t>城</w:t>
            </w:r>
          </w:rubyBase>
        </w:ruby>
      </w:r>
      <w:r w:rsidR="00666461" w:rsidRPr="00C20E87">
        <w:rPr>
          <w:rFonts w:ascii="IPA P明朝" w:eastAsia="IPA P明朝" w:hAnsi="IPA P明朝" w:hint="eastAsia"/>
          <w:sz w:val="28"/>
          <w:szCs w:val="28"/>
        </w:rPr>
        <w:t>を</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ヨコタ</w:t>
            </w:r>
          </w:rt>
          <w:rubyBase>
            <w:r w:rsidR="00666461" w:rsidRPr="00C20E87">
              <w:rPr>
                <w:rFonts w:ascii="IPA P明朝" w:eastAsia="IPA P明朝" w:hAnsi="IPA P明朝"/>
                <w:sz w:val="28"/>
                <w:szCs w:val="28"/>
              </w:rPr>
              <w:t>横田</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ジヤウ</w:t>
            </w:r>
          </w:rt>
          <w:rubyBase>
            <w:r w:rsidR="00666461" w:rsidRPr="00C20E87">
              <w:rPr>
                <w:rFonts w:ascii="IPA P明朝" w:eastAsia="IPA P明朝" w:hAnsi="IPA P明朝"/>
                <w:sz w:val="28"/>
                <w:szCs w:val="28"/>
              </w:rPr>
              <w:t>城</w:t>
            </w:r>
          </w:rubyBase>
        </w:ruby>
      </w:r>
      <w:r w:rsidR="00666461" w:rsidRPr="00C20E87">
        <w:rPr>
          <w:rFonts w:ascii="IPA P明朝" w:eastAsia="IPA P明朝" w:hAnsi="IPA P明朝" w:hint="eastAsia"/>
          <w:sz w:val="28"/>
          <w:szCs w:val="28"/>
        </w:rPr>
        <w:t>とも云ふ。</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このち</w:t>
            </w:r>
          </w:rt>
          <w:rubyBase>
            <w:r w:rsidR="00666461" w:rsidRPr="00C20E87">
              <w:rPr>
                <w:rFonts w:ascii="IPA P明朝" w:eastAsia="IPA P明朝" w:hAnsi="IPA P明朝"/>
                <w:sz w:val="28"/>
                <w:szCs w:val="28"/>
              </w:rPr>
              <w:t>此地</w:t>
            </w:r>
          </w:rubyBase>
        </w:ruby>
      </w:r>
      <w:r w:rsidR="00666461" w:rsidRPr="00C20E87">
        <w:rPr>
          <w:rFonts w:ascii="IPA P明朝" w:eastAsia="IPA P明朝" w:hAnsi="IPA P明朝" w:hint="eastAsia"/>
          <w:sz w:val="28"/>
          <w:szCs w:val="28"/>
        </w:rPr>
        <w:t>へ</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ゆ</w:t>
            </w:r>
          </w:rt>
          <w:rubyBase>
            <w:r w:rsidR="00666461" w:rsidRPr="00C20E87">
              <w:rPr>
                <w:rFonts w:ascii="IPA P明朝" w:eastAsia="IPA P明朝" w:hAnsi="IPA P明朝"/>
                <w:sz w:val="28"/>
                <w:szCs w:val="28"/>
              </w:rPr>
              <w:t>行</w:t>
            </w:r>
          </w:rubyBase>
        </w:ruby>
      </w:r>
      <w:r w:rsidR="00666461" w:rsidRPr="00C20E87">
        <w:rPr>
          <w:rFonts w:ascii="IPA P明朝" w:eastAsia="IPA P明朝" w:hAnsi="IPA P明朝" w:hint="eastAsia"/>
          <w:sz w:val="28"/>
          <w:szCs w:val="28"/>
        </w:rPr>
        <w:t>くには</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ハナマキ</w:t>
            </w:r>
          </w:rt>
          <w:rubyBase>
            <w:r w:rsidR="00666461" w:rsidRPr="00C20E87">
              <w:rPr>
                <w:rFonts w:ascii="IPA P明朝" w:eastAsia="IPA P明朝" w:hAnsi="IPA P明朝"/>
                <w:sz w:val="28"/>
                <w:szCs w:val="28"/>
              </w:rPr>
              <w:t>花巻</w:t>
            </w:r>
          </w:rubyBase>
        </w:ruby>
      </w:r>
      <w:r w:rsidR="00666461" w:rsidRPr="00C20E87">
        <w:rPr>
          <w:rFonts w:ascii="IPA P明朝" w:eastAsia="IPA P明朝" w:hAnsi="IPA P明朝"/>
          <w:sz w:val="28"/>
          <w:szCs w:val="28"/>
        </w:rPr>
        <w:t>の</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てい</w:t>
            </w:r>
          </w:rt>
          <w:rubyBase>
            <w:r w:rsidR="00666461" w:rsidRPr="00C20E87">
              <w:rPr>
                <w:rFonts w:ascii="IPA P明朝" w:eastAsia="IPA P明朝" w:hAnsi="IPA P明朝"/>
                <w:sz w:val="28"/>
                <w:szCs w:val="28"/>
              </w:rPr>
              <w:t>停</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じょう</w:t>
            </w:r>
          </w:rt>
          <w:rubyBase>
            <w:r w:rsidR="00666461" w:rsidRPr="00C20E87">
              <w:rPr>
                <w:rFonts w:ascii="IPA P明朝" w:eastAsia="IPA P明朝" w:hAnsi="IPA P明朝"/>
                <w:sz w:val="28"/>
                <w:szCs w:val="28"/>
              </w:rPr>
              <w:t>車場</w:t>
            </w:r>
          </w:rubyBase>
        </w:ruby>
      </w:r>
      <w:r w:rsidR="00666461" w:rsidRPr="00C20E87">
        <w:rPr>
          <w:rFonts w:ascii="IPA P明朝" w:eastAsia="IPA P明朝" w:hAnsi="IPA P明朝"/>
          <w:sz w:val="28"/>
          <w:szCs w:val="28"/>
        </w:rPr>
        <w:t>にて</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き</w:t>
            </w:r>
          </w:rt>
          <w:rubyBase>
            <w:r w:rsidR="00666461" w:rsidRPr="00C20E87">
              <w:rPr>
                <w:rFonts w:ascii="IPA P明朝" w:eastAsia="IPA P明朝" w:hAnsi="IPA P明朝"/>
                <w:sz w:val="28"/>
                <w:szCs w:val="28"/>
              </w:rPr>
              <w:t>氣</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しゃ</w:t>
            </w:r>
          </w:rt>
          <w:rubyBase>
            <w:r w:rsidR="00666461" w:rsidRPr="00C20E87">
              <w:rPr>
                <w:rFonts w:ascii="IPA P明朝" w:eastAsia="IPA P明朝" w:hAnsi="IPA P明朝"/>
                <w:sz w:val="28"/>
                <w:szCs w:val="28"/>
              </w:rPr>
              <w:t>車</w:t>
            </w:r>
          </w:rubyBase>
        </w:ruby>
      </w:r>
      <w:r w:rsidR="00666461" w:rsidRPr="00C20E87">
        <w:rPr>
          <w:rFonts w:ascii="IPA P明朝" w:eastAsia="IPA P明朝" w:hAnsi="IPA P明朝" w:hint="eastAsia"/>
          <w:sz w:val="28"/>
          <w:szCs w:val="28"/>
        </w:rPr>
        <w:t>を</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お</w:t>
            </w:r>
          </w:rt>
          <w:rubyBase>
            <w:r w:rsidR="00666461" w:rsidRPr="00C20E87">
              <w:rPr>
                <w:rFonts w:ascii="IPA P明朝" w:eastAsia="IPA P明朝" w:hAnsi="IPA P明朝"/>
                <w:sz w:val="28"/>
                <w:szCs w:val="28"/>
              </w:rPr>
              <w:t>下</w:t>
            </w:r>
          </w:rubyBase>
        </w:ruby>
      </w:r>
      <w:r w:rsidR="00666461" w:rsidRPr="00C20E87">
        <w:rPr>
          <w:rFonts w:ascii="IPA P明朝" w:eastAsia="IPA P明朝" w:hAnsi="IPA P明朝" w:hint="eastAsia"/>
          <w:sz w:val="28"/>
          <w:szCs w:val="28"/>
        </w:rPr>
        <w:t>り、</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キタカミガハ</w:t>
            </w:r>
          </w:rt>
          <w:rubyBase>
            <w:r w:rsidR="00666461" w:rsidRPr="00C20E87">
              <w:rPr>
                <w:rFonts w:ascii="IPA P明朝" w:eastAsia="IPA P明朝" w:hAnsi="IPA P明朝"/>
                <w:sz w:val="28"/>
                <w:szCs w:val="28"/>
              </w:rPr>
              <w:t>北上川</w:t>
            </w:r>
          </w:rubyBase>
        </w:ruby>
      </w:r>
      <w:r w:rsidR="00666461" w:rsidRPr="00C20E87">
        <w:rPr>
          <w:rFonts w:ascii="IPA P明朝" w:eastAsia="IPA P明朝" w:hAnsi="IPA P明朝" w:hint="eastAsia"/>
          <w:sz w:val="28"/>
          <w:szCs w:val="28"/>
        </w:rPr>
        <w:t>を</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わた</w:t>
            </w:r>
          </w:rt>
          <w:rubyBase>
            <w:r w:rsidR="00666461" w:rsidRPr="00C20E87">
              <w:rPr>
                <w:rFonts w:ascii="IPA P明朝" w:eastAsia="IPA P明朝" w:hAnsi="IPA P明朝"/>
                <w:sz w:val="28"/>
                <w:szCs w:val="28"/>
              </w:rPr>
              <w:t>渡</w:t>
            </w:r>
          </w:rubyBase>
        </w:ruby>
      </w:r>
      <w:r w:rsidR="00666461" w:rsidRPr="00C20E87">
        <w:rPr>
          <w:rFonts w:ascii="IPA P明朝" w:eastAsia="IPA P明朝" w:hAnsi="IPA P明朝" w:hint="eastAsia"/>
          <w:sz w:val="28"/>
          <w:szCs w:val="28"/>
        </w:rPr>
        <w:t>り、</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その</w:t>
            </w:r>
          </w:rt>
          <w:rubyBase>
            <w:r w:rsidR="00666461" w:rsidRPr="00C20E87">
              <w:rPr>
                <w:rFonts w:ascii="IPA P明朝" w:eastAsia="IPA P明朝" w:hAnsi="IPA P明朝"/>
                <w:sz w:val="28"/>
                <w:szCs w:val="28"/>
              </w:rPr>
              <w:t>其</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かわ</w:t>
            </w:r>
          </w:rt>
          <w:rubyBase>
            <w:r w:rsidR="00666461" w:rsidRPr="00C20E87">
              <w:rPr>
                <w:rFonts w:ascii="IPA P明朝" w:eastAsia="IPA P明朝" w:hAnsi="IPA P明朝"/>
                <w:sz w:val="28"/>
                <w:szCs w:val="28"/>
              </w:rPr>
              <w:t>川</w:t>
            </w:r>
          </w:rubyBase>
        </w:ruby>
      </w:r>
      <w:r w:rsidR="00666461" w:rsidRPr="00C20E87">
        <w:rPr>
          <w:rFonts w:ascii="IPA P明朝" w:eastAsia="IPA P明朝" w:hAnsi="IPA P明朝" w:hint="eastAsia"/>
          <w:sz w:val="28"/>
          <w:szCs w:val="28"/>
        </w:rPr>
        <w:t>の</w:t>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しりゅう</w:t>
            </w:r>
          </w:rt>
          <w:rubyBase>
            <w:r w:rsidR="00666461" w:rsidRPr="00C20E87">
              <w:rPr>
                <w:rFonts w:ascii="IPA P明朝" w:eastAsia="IPA P明朝" w:hAnsi="IPA P明朝"/>
                <w:sz w:val="28"/>
                <w:szCs w:val="28"/>
              </w:rPr>
              <w:t>支流</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サルガ</w:t>
            </w:r>
          </w:rt>
          <w:rubyBase>
            <w:r w:rsidR="00666461" w:rsidRPr="00C20E87">
              <w:rPr>
                <w:rFonts w:ascii="IPA P明朝" w:eastAsia="IPA P明朝" w:hAnsi="IPA P明朝"/>
                <w:sz w:val="28"/>
                <w:szCs w:val="28"/>
              </w:rPr>
              <w:t>猿ヶ</w:t>
            </w:r>
          </w:rubyBase>
        </w:ruby>
      </w:r>
      <w:r w:rsidR="00666461" w:rsidRPr="00C20E87">
        <w:rPr>
          <w:rFonts w:ascii="IPA P明朝" w:eastAsia="IPA P明朝" w:hAnsi="IPA P明朝"/>
          <w:sz w:val="28"/>
          <w:szCs w:val="28"/>
        </w:rPr>
        <w:ruby>
          <w:rubyPr>
            <w:rubyAlign w:val="distributeSpace"/>
            <w:hps w:val="14"/>
            <w:hpsRaise w:val="26"/>
            <w:hpsBaseText w:val="28"/>
            <w:lid w:val="ja-JP"/>
          </w:rubyPr>
          <w:rt>
            <w:r w:rsidR="00666461" w:rsidRPr="00C20E87">
              <w:rPr>
                <w:rFonts w:ascii="IPA P明朝" w:eastAsia="IPA P明朝" w:hAnsi="IPA P明朝"/>
                <w:sz w:val="14"/>
                <w:szCs w:val="28"/>
              </w:rPr>
              <w:t>イシガハ</w:t>
            </w:r>
          </w:rt>
          <w:rubyBase>
            <w:r w:rsidR="00666461" w:rsidRPr="00C20E87">
              <w:rPr>
                <w:rFonts w:ascii="IPA P明朝" w:eastAsia="IPA P明朝" w:hAnsi="IPA P明朝"/>
                <w:sz w:val="28"/>
                <w:szCs w:val="28"/>
              </w:rPr>
              <w:t>石川</w:t>
            </w:r>
          </w:rubyBase>
        </w:ruby>
      </w:r>
      <w:r w:rsidR="00985DB5" w:rsidRPr="00C20E87">
        <w:rPr>
          <w:rFonts w:ascii="IPA P明朝" w:eastAsia="IPA P明朝" w:hAnsi="IPA P明朝" w:hint="eastAsia"/>
          <w:sz w:val="28"/>
          <w:szCs w:val="28"/>
        </w:rPr>
        <w:t>の</w:t>
      </w:r>
      <w:r w:rsidR="00985DB5" w:rsidRPr="00C20E87">
        <w:rPr>
          <w:rFonts w:ascii="IPA P明朝" w:eastAsia="IPA P明朝" w:hAnsi="IPA P明朝"/>
          <w:sz w:val="28"/>
          <w:szCs w:val="28"/>
        </w:rPr>
        <w:ruby>
          <w:rubyPr>
            <w:rubyAlign w:val="distributeSpace"/>
            <w:hps w:val="14"/>
            <w:hpsRaise w:val="26"/>
            <w:hpsBaseText w:val="28"/>
            <w:lid w:val="ja-JP"/>
          </w:rubyPr>
          <w:rt>
            <w:r w:rsidR="00985DB5" w:rsidRPr="00C20E87">
              <w:rPr>
                <w:rFonts w:ascii="IPA P明朝" w:eastAsia="IPA P明朝" w:hAnsi="IPA P明朝"/>
                <w:sz w:val="14"/>
                <w:szCs w:val="28"/>
              </w:rPr>
              <w:t>タニ</w:t>
            </w:r>
          </w:rt>
          <w:rubyBase>
            <w:r w:rsidR="00985DB5" w:rsidRPr="00C20E87">
              <w:rPr>
                <w:rFonts w:ascii="IPA P明朝" w:eastAsia="IPA P明朝" w:hAnsi="IPA P明朝"/>
                <w:sz w:val="28"/>
                <w:szCs w:val="28"/>
              </w:rPr>
              <w:t>渓</w:t>
            </w:r>
          </w:rubyBase>
        </w:ruby>
      </w:r>
      <w:r w:rsidR="00985DB5" w:rsidRPr="00C20E87">
        <w:rPr>
          <w:rFonts w:ascii="IPA P明朝" w:eastAsia="IPA P明朝" w:hAnsi="IPA P明朝" w:hint="eastAsia"/>
          <w:sz w:val="28"/>
          <w:szCs w:val="28"/>
        </w:rPr>
        <w:t>を</w:t>
      </w:r>
      <w:r w:rsidR="00985DB5" w:rsidRPr="00C20E87">
        <w:rPr>
          <w:rFonts w:ascii="IPA P明朝" w:eastAsia="IPA P明朝" w:hAnsi="IPA P明朝"/>
          <w:sz w:val="28"/>
          <w:szCs w:val="28"/>
        </w:rPr>
        <w:ruby>
          <w:rubyPr>
            <w:rubyAlign w:val="distributeSpace"/>
            <w:hps w:val="14"/>
            <w:hpsRaise w:val="26"/>
            <w:hpsBaseText w:val="28"/>
            <w:lid w:val="ja-JP"/>
          </w:rubyPr>
          <w:rt>
            <w:r w:rsidR="00985DB5" w:rsidRPr="00C20E87">
              <w:rPr>
                <w:rFonts w:ascii="IPA P明朝" w:eastAsia="IPA P明朝" w:hAnsi="IPA P明朝"/>
                <w:sz w:val="14"/>
                <w:szCs w:val="28"/>
              </w:rPr>
              <w:t>ツタ</w:t>
            </w:r>
          </w:rt>
          <w:rubyBase>
            <w:r w:rsidR="00985DB5" w:rsidRPr="00C20E87">
              <w:rPr>
                <w:rFonts w:ascii="IPA P明朝" w:eastAsia="IPA P明朝" w:hAnsi="IPA P明朝"/>
                <w:sz w:val="28"/>
                <w:szCs w:val="28"/>
              </w:rPr>
              <w:t>傳</w:t>
            </w:r>
          </w:rubyBase>
        </w:ruby>
      </w:r>
      <w:r w:rsidR="00985DB5" w:rsidRPr="00C20E87">
        <w:rPr>
          <w:rFonts w:ascii="IPA P明朝" w:eastAsia="IPA P明朝" w:hAnsi="IPA P明朝" w:hint="eastAsia"/>
          <w:sz w:val="28"/>
          <w:szCs w:val="28"/>
        </w:rPr>
        <w:t>ひて、</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ひがし</w:t>
            </w:r>
          </w:rt>
          <w:rubyBase>
            <w:r w:rsidR="00852DB0" w:rsidRPr="00C20E87">
              <w:rPr>
                <w:rFonts w:ascii="IPA P明朝" w:eastAsia="IPA P明朝" w:hAnsi="IPA P明朝"/>
                <w:sz w:val="28"/>
                <w:szCs w:val="28"/>
              </w:rPr>
              <w:t>東</w:t>
            </w:r>
          </w:rubyBase>
        </w:ruby>
      </w:r>
      <w:r w:rsidR="00985DB5" w:rsidRPr="00C20E87">
        <w:rPr>
          <w:rFonts w:ascii="IPA P明朝" w:eastAsia="IPA P明朝" w:hAnsi="IPA P明朝" w:hint="eastAsia"/>
          <w:sz w:val="28"/>
          <w:szCs w:val="28"/>
        </w:rPr>
        <w:t>の</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ほう</w:t>
            </w:r>
          </w:rt>
          <w:rubyBase>
            <w:r w:rsidR="00852DB0" w:rsidRPr="00C20E87">
              <w:rPr>
                <w:rFonts w:ascii="IPA P明朝" w:eastAsia="IPA P明朝" w:hAnsi="IPA P明朝"/>
                <w:sz w:val="28"/>
                <w:szCs w:val="28"/>
              </w:rPr>
              <w:t>方</w:t>
            </w:r>
          </w:rubyBase>
        </w:ruby>
      </w:r>
      <w:r w:rsidR="00985DB5" w:rsidRPr="00C20E87">
        <w:rPr>
          <w:rFonts w:ascii="IPA P明朝" w:eastAsia="IPA P明朝" w:hAnsi="IPA P明朝" w:hint="eastAsia"/>
          <w:sz w:val="28"/>
          <w:szCs w:val="28"/>
        </w:rPr>
        <w:t>へ</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はい</w:t>
            </w:r>
          </w:rt>
          <w:rubyBase>
            <w:r w:rsidR="00852DB0" w:rsidRPr="00C20E87">
              <w:rPr>
                <w:rFonts w:ascii="IPA P明朝" w:eastAsia="IPA P明朝" w:hAnsi="IPA P明朝"/>
                <w:sz w:val="28"/>
                <w:szCs w:val="28"/>
              </w:rPr>
              <w:t>入</w:t>
            </w:r>
          </w:rubyBase>
        </w:ruby>
      </w:r>
      <w:r w:rsidR="00985DB5" w:rsidRPr="00C20E87">
        <w:rPr>
          <w:rFonts w:ascii="IPA P明朝" w:eastAsia="IPA P明朝" w:hAnsi="IPA P明朝" w:hint="eastAsia"/>
          <w:sz w:val="28"/>
          <w:szCs w:val="28"/>
        </w:rPr>
        <w:t>ること</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じゅうさんり</w:t>
            </w:r>
          </w:rt>
          <w:rubyBase>
            <w:r w:rsidR="00852DB0" w:rsidRPr="00C20E87">
              <w:rPr>
                <w:rFonts w:ascii="IPA P明朝" w:eastAsia="IPA P明朝" w:hAnsi="IPA P明朝"/>
                <w:sz w:val="28"/>
                <w:szCs w:val="28"/>
              </w:rPr>
              <w:t>十三里</w:t>
            </w:r>
          </w:rubyBase>
        </w:ruby>
      </w:r>
      <w:r w:rsidR="00985DB5" w:rsidRPr="00C20E87">
        <w:rPr>
          <w:rFonts w:ascii="IPA P明朝" w:eastAsia="IPA P明朝" w:hAnsi="IPA P明朝" w:hint="eastAsia"/>
          <w:sz w:val="28"/>
          <w:szCs w:val="28"/>
        </w:rPr>
        <w:t>。遠野の町に</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いた</w:t>
            </w:r>
          </w:rt>
          <w:rubyBase>
            <w:r w:rsidR="00852DB0" w:rsidRPr="00C20E87">
              <w:rPr>
                <w:rFonts w:ascii="IPA P明朝" w:eastAsia="IPA P明朝" w:hAnsi="IPA P明朝"/>
                <w:sz w:val="28"/>
                <w:szCs w:val="28"/>
              </w:rPr>
              <w:t>至</w:t>
            </w:r>
          </w:rubyBase>
        </w:ruby>
      </w:r>
      <w:r w:rsidR="00985DB5" w:rsidRPr="00C20E87">
        <w:rPr>
          <w:rFonts w:ascii="IPA P明朝" w:eastAsia="IPA P明朝" w:hAnsi="IPA P明朝" w:hint="eastAsia"/>
          <w:sz w:val="28"/>
          <w:szCs w:val="28"/>
        </w:rPr>
        <w:t>る。</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やまおく</w:t>
            </w:r>
          </w:rt>
          <w:rubyBase>
            <w:r w:rsidR="00852DB0" w:rsidRPr="00C20E87">
              <w:rPr>
                <w:rFonts w:ascii="IPA P明朝" w:eastAsia="IPA P明朝" w:hAnsi="IPA P明朝"/>
                <w:sz w:val="28"/>
                <w:szCs w:val="28"/>
              </w:rPr>
              <w:t>山奥</w:t>
            </w:r>
          </w:rubyBase>
        </w:ruby>
      </w:r>
      <w:r w:rsidR="00985DB5" w:rsidRPr="00C20E87">
        <w:rPr>
          <w:rFonts w:ascii="IPA P明朝" w:eastAsia="IPA P明朝" w:hAnsi="IPA P明朝" w:hint="eastAsia"/>
          <w:sz w:val="28"/>
          <w:szCs w:val="28"/>
        </w:rPr>
        <w:t>には</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めず</w:t>
            </w:r>
          </w:rt>
          <w:rubyBase>
            <w:r w:rsidR="00852DB0" w:rsidRPr="00C20E87">
              <w:rPr>
                <w:rFonts w:ascii="IPA P明朝" w:eastAsia="IPA P明朝" w:hAnsi="IPA P明朝"/>
                <w:sz w:val="28"/>
                <w:szCs w:val="28"/>
              </w:rPr>
              <w:t>珍</w:t>
            </w:r>
          </w:rubyBase>
        </w:ruby>
      </w:r>
      <w:r w:rsidR="00985DB5" w:rsidRPr="00C20E87">
        <w:rPr>
          <w:rFonts w:ascii="IPA P明朝" w:eastAsia="IPA P明朝" w:hAnsi="IPA P明朝" w:hint="eastAsia"/>
          <w:sz w:val="28"/>
          <w:szCs w:val="28"/>
        </w:rPr>
        <w:t>しき</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はんか</w:t>
            </w:r>
          </w:rt>
          <w:rubyBase>
            <w:r w:rsidR="00852DB0" w:rsidRPr="00C20E87">
              <w:rPr>
                <w:rFonts w:ascii="IPA P明朝" w:eastAsia="IPA P明朝" w:hAnsi="IPA P明朝"/>
                <w:sz w:val="28"/>
                <w:szCs w:val="28"/>
              </w:rPr>
              <w:t>繁華</w:t>
            </w:r>
          </w:rubyBase>
        </w:ruby>
      </w:r>
      <w:r w:rsidR="00985DB5" w:rsidRPr="00C20E87">
        <w:rPr>
          <w:rFonts w:ascii="IPA P明朝" w:eastAsia="IPA P明朝" w:hAnsi="IPA P明朝" w:hint="eastAsia"/>
          <w:sz w:val="28"/>
          <w:szCs w:val="28"/>
        </w:rPr>
        <w:t>の地なり。</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つた</w:t>
            </w:r>
          </w:rt>
          <w:rubyBase>
            <w:r w:rsidR="00852DB0" w:rsidRPr="00C20E87">
              <w:rPr>
                <w:rFonts w:ascii="IPA P明朝" w:eastAsia="IPA P明朝" w:hAnsi="IPA P明朝"/>
                <w:sz w:val="28"/>
                <w:szCs w:val="28"/>
              </w:rPr>
              <w:t>傳</w:t>
            </w:r>
          </w:rubyBase>
        </w:ruby>
      </w:r>
      <w:r w:rsidR="00985DB5" w:rsidRPr="00C20E87">
        <w:rPr>
          <w:rFonts w:ascii="IPA P明朝" w:eastAsia="IPA P明朝" w:hAnsi="IPA P明朝" w:hint="eastAsia"/>
          <w:sz w:val="28"/>
          <w:szCs w:val="28"/>
        </w:rPr>
        <w:t>へ</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い</w:t>
            </w:r>
          </w:rt>
          <w:rubyBase>
            <w:r w:rsidR="00852DB0" w:rsidRPr="00C20E87">
              <w:rPr>
                <w:rFonts w:ascii="IPA P明朝" w:eastAsia="IPA P明朝" w:hAnsi="IPA P明朝"/>
                <w:sz w:val="28"/>
                <w:szCs w:val="28"/>
              </w:rPr>
              <w:t>言</w:t>
            </w:r>
          </w:rubyBase>
        </w:ruby>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う</w:t>
            </w:r>
          </w:rt>
          <w:rubyBase>
            <w:r w:rsidR="00852DB0" w:rsidRPr="00C20E87">
              <w:rPr>
                <w:rFonts w:ascii="IPA P明朝" w:eastAsia="IPA P明朝" w:hAnsi="IPA P明朝"/>
                <w:sz w:val="28"/>
                <w:szCs w:val="28"/>
              </w:rPr>
              <w:t>ふ</w:t>
            </w:r>
          </w:rubyBase>
        </w:ruby>
      </w:r>
      <w:r w:rsidR="00985DB5" w:rsidRPr="00C20E87">
        <w:rPr>
          <w:rFonts w:ascii="IPA P明朝" w:eastAsia="IPA P明朝" w:hAnsi="IPA P明朝" w:hint="eastAsia"/>
          <w:sz w:val="28"/>
          <w:szCs w:val="28"/>
        </w:rPr>
        <w:t>。遠野郷の</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ち</w:t>
            </w:r>
          </w:rt>
          <w:rubyBase>
            <w:r w:rsidR="00852DB0" w:rsidRPr="00C20E87">
              <w:rPr>
                <w:rFonts w:ascii="IPA P明朝" w:eastAsia="IPA P明朝" w:hAnsi="IPA P明朝"/>
                <w:sz w:val="28"/>
                <w:szCs w:val="28"/>
              </w:rPr>
              <w:t>地</w:t>
            </w:r>
          </w:rubyBase>
        </w:ruby>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おおむかし</w:t>
            </w:r>
          </w:rt>
          <w:rubyBase>
            <w:r w:rsidR="00852DB0" w:rsidRPr="00C20E87">
              <w:rPr>
                <w:rFonts w:ascii="IPA P明朝" w:eastAsia="IPA P明朝" w:hAnsi="IPA P明朝"/>
                <w:sz w:val="28"/>
                <w:szCs w:val="28"/>
              </w:rPr>
              <w:t>大昔</w:t>
            </w:r>
          </w:rubyBase>
        </w:ruby>
      </w:r>
      <w:r w:rsidR="00985DB5" w:rsidRPr="00C20E87">
        <w:rPr>
          <w:rFonts w:ascii="IPA P明朝" w:eastAsia="IPA P明朝" w:hAnsi="IPA P明朝" w:hint="eastAsia"/>
          <w:sz w:val="28"/>
          <w:szCs w:val="28"/>
        </w:rPr>
        <w:t>はすべて</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ひとかたまり</w:t>
            </w:r>
          </w:rt>
          <w:rubyBase>
            <w:r w:rsidR="00852DB0" w:rsidRPr="00C20E87">
              <w:rPr>
                <w:rFonts w:ascii="IPA P明朝" w:eastAsia="IPA P明朝" w:hAnsi="IPA P明朝"/>
                <w:sz w:val="28"/>
                <w:szCs w:val="28"/>
              </w:rPr>
              <w:t>一固</w:t>
            </w:r>
          </w:rubyBase>
        </w:ruby>
      </w:r>
      <w:r w:rsidR="00985DB5" w:rsidRPr="00C20E87">
        <w:rPr>
          <w:rFonts w:ascii="IPA P明朝" w:eastAsia="IPA P明朝" w:hAnsi="IPA P明朝" w:hint="eastAsia"/>
          <w:sz w:val="28"/>
          <w:szCs w:val="28"/>
        </w:rPr>
        <w:t>の</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こすい</w:t>
            </w:r>
          </w:rt>
          <w:rubyBase>
            <w:r w:rsidR="00852DB0" w:rsidRPr="00C20E87">
              <w:rPr>
                <w:rFonts w:ascii="IPA P明朝" w:eastAsia="IPA P明朝" w:hAnsi="IPA P明朝"/>
                <w:sz w:val="28"/>
                <w:szCs w:val="28"/>
              </w:rPr>
              <w:t>湖水</w:t>
            </w:r>
          </w:rubyBase>
        </w:ruby>
      </w:r>
      <w:r w:rsidR="00985DB5" w:rsidRPr="00C20E87">
        <w:rPr>
          <w:rFonts w:ascii="IPA P明朝" w:eastAsia="IPA P明朝" w:hAnsi="IPA P明朝" w:hint="eastAsia"/>
          <w:sz w:val="28"/>
          <w:szCs w:val="28"/>
        </w:rPr>
        <w:t>なりしに。其水猿ヶ石川と</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な</w:t>
            </w:r>
          </w:rt>
          <w:rubyBase>
            <w:r w:rsidR="00852DB0" w:rsidRPr="00C20E87">
              <w:rPr>
                <w:rFonts w:ascii="IPA P明朝" w:eastAsia="IPA P明朝" w:hAnsi="IPA P明朝"/>
                <w:sz w:val="28"/>
                <w:szCs w:val="28"/>
              </w:rPr>
              <w:t>爲</w:t>
            </w:r>
          </w:rubyBase>
        </w:ruby>
      </w:r>
      <w:r w:rsidR="00985DB5" w:rsidRPr="00C20E87">
        <w:rPr>
          <w:rFonts w:ascii="IPA P明朝" w:eastAsia="IPA P明朝" w:hAnsi="IPA P明朝" w:hint="eastAsia"/>
          <w:sz w:val="28"/>
          <w:szCs w:val="28"/>
        </w:rPr>
        <w:t>りて</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にんがい</w:t>
            </w:r>
          </w:rt>
          <w:rubyBase>
            <w:r w:rsidR="00852DB0" w:rsidRPr="00C20E87">
              <w:rPr>
                <w:rFonts w:ascii="IPA P明朝" w:eastAsia="IPA P明朝" w:hAnsi="IPA P明朝"/>
                <w:sz w:val="28"/>
                <w:szCs w:val="28"/>
              </w:rPr>
              <w:t>人界</w:t>
            </w:r>
          </w:rubyBase>
        </w:ruby>
      </w:r>
      <w:r w:rsidR="00985DB5" w:rsidRPr="00C20E87">
        <w:rPr>
          <w:rFonts w:ascii="IPA P明朝" w:eastAsia="IPA P明朝" w:hAnsi="IPA P明朝" w:hint="eastAsia"/>
          <w:sz w:val="28"/>
          <w:szCs w:val="28"/>
        </w:rPr>
        <w:t>に</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なが</w:t>
            </w:r>
          </w:rt>
          <w:rubyBase>
            <w:r w:rsidR="00852DB0" w:rsidRPr="00C20E87">
              <w:rPr>
                <w:rFonts w:ascii="IPA P明朝" w:eastAsia="IPA P明朝" w:hAnsi="IPA P明朝"/>
                <w:sz w:val="28"/>
                <w:szCs w:val="28"/>
              </w:rPr>
              <w:t>流</w:t>
            </w:r>
          </w:rubyBase>
        </w:ruby>
      </w:r>
      <w:r w:rsidR="00985DB5" w:rsidRPr="00C20E87">
        <w:rPr>
          <w:rFonts w:ascii="IPA P明朝" w:eastAsia="IPA P明朝" w:hAnsi="IPA P明朝" w:hint="eastAsia"/>
          <w:sz w:val="28"/>
          <w:szCs w:val="28"/>
        </w:rPr>
        <w:t>れ</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い</w:t>
            </w:r>
          </w:rt>
          <w:rubyBase>
            <w:r w:rsidR="00852DB0" w:rsidRPr="00C20E87">
              <w:rPr>
                <w:rFonts w:ascii="IPA P明朝" w:eastAsia="IPA P明朝" w:hAnsi="IPA P明朝"/>
                <w:sz w:val="28"/>
                <w:szCs w:val="28"/>
              </w:rPr>
              <w:t>出</w:t>
            </w:r>
          </w:rubyBase>
        </w:ruby>
      </w:r>
      <w:r w:rsidR="00985DB5" w:rsidRPr="00C20E87">
        <w:rPr>
          <w:rFonts w:ascii="IPA P明朝" w:eastAsia="IPA P明朝" w:hAnsi="IPA P明朝" w:hint="eastAsia"/>
          <w:sz w:val="28"/>
          <w:szCs w:val="28"/>
        </w:rPr>
        <w:t>でしより、</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しぜん</w:t>
            </w:r>
          </w:rt>
          <w:rubyBase>
            <w:r w:rsidR="00852DB0" w:rsidRPr="00C20E87">
              <w:rPr>
                <w:rFonts w:ascii="IPA P明朝" w:eastAsia="IPA P明朝" w:hAnsi="IPA P明朝"/>
                <w:sz w:val="28"/>
                <w:szCs w:val="28"/>
              </w:rPr>
              <w:t>自然</w:t>
            </w:r>
          </w:rubyBase>
        </w:ruby>
      </w:r>
      <w:r w:rsidR="00985DB5" w:rsidRPr="00C20E87">
        <w:rPr>
          <w:rFonts w:ascii="IPA P明朝" w:eastAsia="IPA P明朝" w:hAnsi="IPA P明朝" w:hint="eastAsia"/>
          <w:sz w:val="28"/>
          <w:szCs w:val="28"/>
        </w:rPr>
        <w:t>に</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こ</w:t>
            </w:r>
          </w:rt>
          <w:rubyBase>
            <w:r w:rsidR="00852DB0" w:rsidRPr="00C20E87">
              <w:rPr>
                <w:rFonts w:ascii="IPA P明朝" w:eastAsia="IPA P明朝" w:hAnsi="IPA P明朝"/>
                <w:sz w:val="28"/>
                <w:szCs w:val="28"/>
              </w:rPr>
              <w:t>此</w:t>
            </w:r>
          </w:rubyBase>
        </w:ruby>
      </w:r>
      <w:r w:rsidR="00985DB5" w:rsidRPr="00C20E87">
        <w:rPr>
          <w:rFonts w:ascii="IPA P明朝" w:eastAsia="IPA P明朝" w:hAnsi="IPA P明朝" w:hint="eastAsia"/>
          <w:sz w:val="28"/>
          <w:szCs w:val="28"/>
        </w:rPr>
        <w:t>の如き</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ゆうらく</w:t>
            </w:r>
          </w:rt>
          <w:rubyBase>
            <w:r w:rsidR="00852DB0" w:rsidRPr="00C20E87">
              <w:rPr>
                <w:rFonts w:ascii="IPA P明朝" w:eastAsia="IPA P明朝" w:hAnsi="IPA P明朝"/>
                <w:sz w:val="28"/>
                <w:szCs w:val="28"/>
              </w:rPr>
              <w:t>邑落</w:t>
            </w:r>
          </w:rubyBase>
        </w:ruby>
      </w:r>
      <w:r w:rsidR="00985DB5" w:rsidRPr="00C20E87">
        <w:rPr>
          <w:rFonts w:ascii="IPA P明朝" w:eastAsia="IPA P明朝" w:hAnsi="IPA P明朝" w:hint="eastAsia"/>
          <w:sz w:val="28"/>
          <w:szCs w:val="28"/>
        </w:rPr>
        <w:t>をなせしなりと。されば</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たにかわ</w:t>
            </w:r>
          </w:rt>
          <w:rubyBase>
            <w:r w:rsidR="00852DB0" w:rsidRPr="00C20E87">
              <w:rPr>
                <w:rFonts w:ascii="IPA P明朝" w:eastAsia="IPA P明朝" w:hAnsi="IPA P明朝"/>
                <w:sz w:val="28"/>
                <w:szCs w:val="28"/>
              </w:rPr>
              <w:t>谷川</w:t>
            </w:r>
          </w:rubyBase>
        </w:ruby>
      </w:r>
      <w:r w:rsidR="00985DB5" w:rsidRPr="00C20E87">
        <w:rPr>
          <w:rFonts w:ascii="IPA P明朝" w:eastAsia="IPA P明朝" w:hAnsi="IPA P明朝" w:hint="eastAsia"/>
          <w:sz w:val="28"/>
          <w:szCs w:val="28"/>
        </w:rPr>
        <w:t>のこの猿ヶ石に</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おちあ</w:t>
            </w:r>
          </w:rt>
          <w:rubyBase>
            <w:r w:rsidR="00852DB0" w:rsidRPr="00C20E87">
              <w:rPr>
                <w:rFonts w:ascii="IPA P明朝" w:eastAsia="IPA P明朝" w:hAnsi="IPA P明朝"/>
                <w:sz w:val="28"/>
                <w:szCs w:val="28"/>
              </w:rPr>
              <w:t>落合</w:t>
            </w:r>
          </w:rubyBase>
        </w:ruby>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う</w:t>
            </w:r>
          </w:rt>
          <w:rubyBase>
            <w:r w:rsidR="00852DB0" w:rsidRPr="00C20E87">
              <w:rPr>
                <w:rFonts w:ascii="IPA P明朝" w:eastAsia="IPA P明朝" w:hAnsi="IPA P明朝"/>
                <w:sz w:val="28"/>
                <w:szCs w:val="28"/>
              </w:rPr>
              <w:t>ふ</w:t>
            </w:r>
          </w:rubyBase>
        </w:ruby>
      </w:r>
      <w:r w:rsidR="00985DB5" w:rsidRPr="00C20E87">
        <w:rPr>
          <w:rFonts w:ascii="IPA P明朝" w:eastAsia="IPA P明朝" w:hAnsi="IPA P明朝" w:hint="eastAsia"/>
          <w:sz w:val="28"/>
          <w:szCs w:val="28"/>
        </w:rPr>
        <w:t>もの</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はなは</w:t>
            </w:r>
          </w:rt>
          <w:rubyBase>
            <w:r w:rsidR="00852DB0" w:rsidRPr="00C20E87">
              <w:rPr>
                <w:rFonts w:ascii="IPA P明朝" w:eastAsia="IPA P明朝" w:hAnsi="IPA P明朝"/>
                <w:sz w:val="28"/>
                <w:szCs w:val="28"/>
              </w:rPr>
              <w:t>甚</w:t>
            </w:r>
          </w:rubyBase>
        </w:ruby>
      </w:r>
      <w:r w:rsidR="00985DB5" w:rsidRPr="00C20E87">
        <w:rPr>
          <w:rFonts w:ascii="IPA P明朝" w:eastAsia="IPA P明朝" w:hAnsi="IPA P明朝" w:hint="eastAsia"/>
          <w:sz w:val="28"/>
          <w:szCs w:val="28"/>
        </w:rPr>
        <w:t>だ</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おお</w:t>
            </w:r>
          </w:rt>
          <w:rubyBase>
            <w:r w:rsidR="00852DB0" w:rsidRPr="00C20E87">
              <w:rPr>
                <w:rFonts w:ascii="IPA P明朝" w:eastAsia="IPA P明朝" w:hAnsi="IPA P明朝"/>
                <w:sz w:val="28"/>
                <w:szCs w:val="28"/>
              </w:rPr>
              <w:t>多</w:t>
            </w:r>
          </w:rubyBase>
        </w:ruby>
      </w:r>
      <w:r w:rsidR="00236AD9" w:rsidRPr="00C20E87">
        <w:rPr>
          <w:rFonts w:ascii="IPA P明朝" w:eastAsia="IPA P明朝" w:hAnsi="IPA P明朝" w:hint="eastAsia"/>
          <w:sz w:val="28"/>
          <w:szCs w:val="28"/>
        </w:rPr>
        <w:t>く、</w:t>
      </w:r>
      <w:r w:rsidR="00852DB0" w:rsidRPr="00C20E87">
        <w:rPr>
          <w:rFonts w:ascii="IPA P明朝" w:eastAsia="IPA P明朝" w:hAnsi="IPA P明朝"/>
          <w:sz w:val="28"/>
          <w:szCs w:val="28"/>
        </w:rPr>
        <w:ruby>
          <w:rubyPr>
            <w:rubyAlign w:val="distributeSpace"/>
            <w:hps w:val="14"/>
            <w:hpsRaise w:val="26"/>
            <w:hpsBaseText w:val="28"/>
            <w:lid w:val="ja-JP"/>
          </w:rubyPr>
          <w:rt>
            <w:r w:rsidR="00852DB0" w:rsidRPr="00C20E87">
              <w:rPr>
                <w:rFonts w:ascii="IPA P明朝" w:eastAsia="IPA P明朝" w:hAnsi="IPA P明朝"/>
                <w:sz w:val="14"/>
                <w:szCs w:val="28"/>
              </w:rPr>
              <w:t>ぞく</w:t>
            </w:r>
          </w:rt>
          <w:rubyBase>
            <w:r w:rsidR="00852DB0" w:rsidRPr="00C20E87">
              <w:rPr>
                <w:rFonts w:ascii="IPA P明朝" w:eastAsia="IPA P明朝" w:hAnsi="IPA P明朝"/>
                <w:sz w:val="28"/>
                <w:szCs w:val="28"/>
              </w:rPr>
              <w:t>俗</w:t>
            </w:r>
          </w:rubyBase>
        </w:ruby>
      </w:r>
      <w:r w:rsidR="00236AD9" w:rsidRPr="00C20E87">
        <w:rPr>
          <w:rFonts w:ascii="IPA P明朝" w:eastAsia="IPA P明朝" w:hAnsi="IPA P明朝" w:hint="eastAsia"/>
          <w:sz w:val="28"/>
          <w:szCs w:val="28"/>
        </w:rPr>
        <w:t>に</w:t>
      </w:r>
      <w:r w:rsidR="00D520C6" w:rsidRPr="00C20E87">
        <w:rPr>
          <w:rFonts w:ascii="IPA P明朝" w:eastAsia="IPA P明朝" w:hAnsi="IPA P明朝"/>
          <w:sz w:val="28"/>
          <w:szCs w:val="28"/>
        </w:rPr>
        <w:ruby>
          <w:rubyPr>
            <w:rubyAlign w:val="distributeSpace"/>
            <w:hps w:val="14"/>
            <w:hpsRaise w:val="26"/>
            <w:hpsBaseText w:val="28"/>
            <w:lid w:val="ja-JP"/>
          </w:rubyPr>
          <w:rt>
            <w:r w:rsidR="00D520C6" w:rsidRPr="00C20E87">
              <w:rPr>
                <w:rFonts w:ascii="IPA P明朝" w:eastAsia="IPA P明朝" w:hAnsi="IPA P明朝"/>
                <w:sz w:val="14"/>
                <w:szCs w:val="28"/>
              </w:rPr>
              <w:t>ナヽナイヤサキ</w:t>
            </w:r>
          </w:rt>
          <w:rubyBase>
            <w:r w:rsidR="00D520C6" w:rsidRPr="00C20E87">
              <w:rPr>
                <w:rFonts w:ascii="IPA P明朝" w:eastAsia="IPA P明朝" w:hAnsi="IPA P明朝"/>
                <w:sz w:val="28"/>
                <w:szCs w:val="28"/>
              </w:rPr>
              <w:t>七内八崎</w:t>
            </w:r>
          </w:rubyBase>
        </w:ruby>
      </w:r>
      <w:r w:rsidR="00852DB0" w:rsidRPr="00C20E87">
        <w:rPr>
          <w:rFonts w:ascii="IPA P明朝" w:eastAsia="IPA P明朝" w:hAnsi="IPA P明朝" w:hint="eastAsia"/>
          <w:sz w:val="28"/>
          <w:szCs w:val="28"/>
        </w:rPr>
        <w:t>ありと</w:t>
      </w:r>
      <w:r w:rsidR="00D520C6" w:rsidRPr="00C20E87">
        <w:rPr>
          <w:rFonts w:ascii="IPA P明朝" w:eastAsia="IPA P明朝" w:hAnsi="IPA P明朝"/>
          <w:sz w:val="28"/>
          <w:szCs w:val="28"/>
        </w:rPr>
        <w:ruby>
          <w:rubyPr>
            <w:rubyAlign w:val="distributeSpace"/>
            <w:hps w:val="14"/>
            <w:hpsRaise w:val="26"/>
            <w:hpsBaseText w:val="28"/>
            <w:lid w:val="ja-JP"/>
          </w:rubyPr>
          <w:rt>
            <w:r w:rsidR="00D520C6" w:rsidRPr="00C20E87">
              <w:rPr>
                <w:rFonts w:ascii="IPA P明朝" w:eastAsia="IPA P明朝" w:hAnsi="IPA P明朝"/>
                <w:sz w:val="14"/>
                <w:szCs w:val="28"/>
              </w:rPr>
              <w:t>ショウ</w:t>
            </w:r>
          </w:rt>
          <w:rubyBase>
            <w:r w:rsidR="00D520C6" w:rsidRPr="00C20E87">
              <w:rPr>
                <w:rFonts w:ascii="IPA P明朝" w:eastAsia="IPA P明朝" w:hAnsi="IPA P明朝"/>
                <w:sz w:val="28"/>
                <w:szCs w:val="28"/>
              </w:rPr>
              <w:t>稱</w:t>
            </w:r>
          </w:rubyBase>
        </w:ruby>
      </w:r>
      <w:r w:rsidR="00852DB0" w:rsidRPr="00C20E87">
        <w:rPr>
          <w:rFonts w:ascii="IPA P明朝" w:eastAsia="IPA P明朝" w:hAnsi="IPA P明朝" w:hint="eastAsia"/>
          <w:sz w:val="28"/>
          <w:szCs w:val="28"/>
        </w:rPr>
        <w:t>す。</w:t>
      </w:r>
      <w:r w:rsidR="00D520C6" w:rsidRPr="00C20E87">
        <w:rPr>
          <w:rFonts w:ascii="IPA P明朝" w:eastAsia="IPA P明朝" w:hAnsi="IPA P明朝"/>
          <w:sz w:val="28"/>
          <w:szCs w:val="28"/>
        </w:rPr>
        <w:ruby>
          <w:rubyPr>
            <w:rubyAlign w:val="distributeSpace"/>
            <w:hps w:val="14"/>
            <w:hpsRaise w:val="26"/>
            <w:hpsBaseText w:val="28"/>
            <w:lid w:val="ja-JP"/>
          </w:rubyPr>
          <w:rt>
            <w:r w:rsidR="00D520C6" w:rsidRPr="00C20E87">
              <w:rPr>
                <w:rFonts w:ascii="IPA P明朝" w:eastAsia="IPA P明朝" w:hAnsi="IPA P明朝"/>
                <w:sz w:val="14"/>
                <w:szCs w:val="28"/>
              </w:rPr>
              <w:t>ない</w:t>
            </w:r>
          </w:rt>
          <w:rubyBase>
            <w:r w:rsidR="00D520C6" w:rsidRPr="00C20E87">
              <w:rPr>
                <w:rFonts w:ascii="IPA P明朝" w:eastAsia="IPA P明朝" w:hAnsi="IPA P明朝"/>
                <w:sz w:val="28"/>
                <w:szCs w:val="28"/>
              </w:rPr>
              <w:t>内</w:t>
            </w:r>
          </w:rubyBase>
        </w:ruby>
      </w:r>
      <w:r w:rsidR="00852DB0" w:rsidRPr="00C20E87">
        <w:rPr>
          <w:rFonts w:ascii="IPA P明朝" w:eastAsia="IPA P明朝" w:hAnsi="IPA P明朝" w:hint="eastAsia"/>
          <w:sz w:val="28"/>
          <w:szCs w:val="28"/>
        </w:rPr>
        <w:t>は</w:t>
      </w:r>
      <w:r w:rsidR="00D520C6" w:rsidRPr="00C20E87">
        <w:rPr>
          <w:rFonts w:ascii="IPA P明朝" w:eastAsia="IPA P明朝" w:hAnsi="IPA P明朝"/>
          <w:sz w:val="28"/>
          <w:szCs w:val="28"/>
        </w:rPr>
        <w:ruby>
          <w:rubyPr>
            <w:rubyAlign w:val="distributeSpace"/>
            <w:hps w:val="14"/>
            <w:hpsRaise w:val="26"/>
            <w:hpsBaseText w:val="28"/>
            <w:lid w:val="ja-JP"/>
          </w:rubyPr>
          <w:rt>
            <w:r w:rsidR="00D520C6" w:rsidRPr="00C20E87">
              <w:rPr>
                <w:rFonts w:ascii="IPA P明朝" w:eastAsia="IPA P明朝" w:hAnsi="IPA P明朝"/>
                <w:sz w:val="14"/>
                <w:szCs w:val="28"/>
              </w:rPr>
              <w:t>さわ</w:t>
            </w:r>
          </w:rt>
          <w:rubyBase>
            <w:r w:rsidR="00D520C6" w:rsidRPr="00C20E87">
              <w:rPr>
                <w:rFonts w:ascii="IPA P明朝" w:eastAsia="IPA P明朝" w:hAnsi="IPA P明朝"/>
                <w:sz w:val="28"/>
                <w:szCs w:val="28"/>
              </w:rPr>
              <w:t>澤</w:t>
            </w:r>
          </w:rubyBase>
        </w:ruby>
      </w:r>
      <w:r w:rsidR="00852DB0" w:rsidRPr="00C20E87">
        <w:rPr>
          <w:rFonts w:ascii="IPA P明朝" w:eastAsia="IPA P明朝" w:hAnsi="IPA P明朝" w:hint="eastAsia"/>
          <w:sz w:val="28"/>
          <w:szCs w:val="28"/>
        </w:rPr>
        <w:t>又は</w:t>
      </w:r>
      <w:r w:rsidR="00D520C6" w:rsidRPr="00C20E87">
        <w:rPr>
          <w:rFonts w:ascii="IPA P明朝" w:eastAsia="IPA P明朝" w:hAnsi="IPA P明朝"/>
          <w:sz w:val="28"/>
          <w:szCs w:val="28"/>
        </w:rPr>
        <w:ruby>
          <w:rubyPr>
            <w:rubyAlign w:val="distributeSpace"/>
            <w:hps w:val="14"/>
            <w:hpsRaise w:val="26"/>
            <w:hpsBaseText w:val="28"/>
            <w:lid w:val="ja-JP"/>
          </w:rubyPr>
          <w:rt>
            <w:r w:rsidR="00D520C6" w:rsidRPr="00C20E87">
              <w:rPr>
                <w:rFonts w:ascii="IPA P明朝" w:eastAsia="IPA P明朝" w:hAnsi="IPA P明朝"/>
                <w:sz w:val="14"/>
                <w:szCs w:val="28"/>
              </w:rPr>
              <w:t>たに</w:t>
            </w:r>
          </w:rt>
          <w:rubyBase>
            <w:r w:rsidR="00D520C6" w:rsidRPr="00C20E87">
              <w:rPr>
                <w:rFonts w:ascii="IPA P明朝" w:eastAsia="IPA P明朝" w:hAnsi="IPA P明朝"/>
                <w:sz w:val="28"/>
                <w:szCs w:val="28"/>
              </w:rPr>
              <w:t>谷</w:t>
            </w:r>
          </w:rubyBase>
        </w:ruby>
      </w:r>
      <w:r w:rsidR="00852DB0" w:rsidRPr="00C20E87">
        <w:rPr>
          <w:rFonts w:ascii="IPA P明朝" w:eastAsia="IPA P明朝" w:hAnsi="IPA P明朝" w:hint="eastAsia"/>
          <w:sz w:val="28"/>
          <w:szCs w:val="28"/>
        </w:rPr>
        <w:t>のことにて、</w:t>
      </w:r>
      <w:r w:rsidR="00D520C6" w:rsidRPr="00C20E87">
        <w:rPr>
          <w:rFonts w:ascii="IPA P明朝" w:eastAsia="IPA P明朝" w:hAnsi="IPA P明朝"/>
          <w:sz w:val="28"/>
          <w:szCs w:val="28"/>
        </w:rPr>
        <w:ruby>
          <w:rubyPr>
            <w:rubyAlign w:val="distributeSpace"/>
            <w:hps w:val="14"/>
            <w:hpsRaise w:val="26"/>
            <w:hpsBaseText w:val="28"/>
            <w:lid w:val="ja-JP"/>
          </w:rubyPr>
          <w:rt>
            <w:r w:rsidR="00D520C6" w:rsidRPr="00C20E87">
              <w:rPr>
                <w:rFonts w:ascii="IPA P明朝" w:eastAsia="IPA P明朝" w:hAnsi="IPA P明朝"/>
                <w:sz w:val="14"/>
                <w:szCs w:val="28"/>
              </w:rPr>
              <w:t>おうしゅう</w:t>
            </w:r>
          </w:rt>
          <w:rubyBase>
            <w:r w:rsidR="00D520C6" w:rsidRPr="00C20E87">
              <w:rPr>
                <w:rFonts w:ascii="IPA P明朝" w:eastAsia="IPA P明朝" w:hAnsi="IPA P明朝"/>
                <w:sz w:val="28"/>
                <w:szCs w:val="28"/>
              </w:rPr>
              <w:t>奥州</w:t>
            </w:r>
          </w:rubyBase>
        </w:ruby>
      </w:r>
      <w:r w:rsidR="00852DB0" w:rsidRPr="00C20E87">
        <w:rPr>
          <w:rFonts w:ascii="IPA P明朝" w:eastAsia="IPA P明朝" w:hAnsi="IPA P明朝" w:hint="eastAsia"/>
          <w:sz w:val="28"/>
          <w:szCs w:val="28"/>
        </w:rPr>
        <w:t>の</w:t>
      </w:r>
      <w:r w:rsidR="00D520C6" w:rsidRPr="00C20E87">
        <w:rPr>
          <w:rFonts w:ascii="IPA P明朝" w:eastAsia="IPA P明朝" w:hAnsi="IPA P明朝"/>
          <w:sz w:val="28"/>
          <w:szCs w:val="28"/>
        </w:rPr>
        <w:ruby>
          <w:rubyPr>
            <w:rubyAlign w:val="distributeSpace"/>
            <w:hps w:val="14"/>
            <w:hpsRaise w:val="26"/>
            <w:hpsBaseText w:val="28"/>
            <w:lid w:val="ja-JP"/>
          </w:rubyPr>
          <w:rt>
            <w:r w:rsidR="00D520C6" w:rsidRPr="00C20E87">
              <w:rPr>
                <w:rFonts w:ascii="IPA P明朝" w:eastAsia="IPA P明朝" w:hAnsi="IPA P明朝"/>
                <w:sz w:val="14"/>
                <w:szCs w:val="28"/>
              </w:rPr>
              <w:t>ちめい</w:t>
            </w:r>
          </w:rt>
          <w:rubyBase>
            <w:r w:rsidR="00D520C6" w:rsidRPr="00C20E87">
              <w:rPr>
                <w:rFonts w:ascii="IPA P明朝" w:eastAsia="IPA P明朝" w:hAnsi="IPA P明朝"/>
                <w:sz w:val="28"/>
                <w:szCs w:val="28"/>
              </w:rPr>
              <w:t>地名</w:t>
            </w:r>
          </w:rubyBase>
        </w:ruby>
      </w:r>
      <w:r w:rsidR="00852DB0" w:rsidRPr="00C20E87">
        <w:rPr>
          <w:rFonts w:ascii="IPA P明朝" w:eastAsia="IPA P明朝" w:hAnsi="IPA P明朝" w:hint="eastAsia"/>
          <w:sz w:val="28"/>
          <w:szCs w:val="28"/>
        </w:rPr>
        <w:t>には多くあり。</w:t>
      </w:r>
    </w:p>
    <w:p w14:paraId="4B49FA8E" w14:textId="4C396F8D" w:rsidR="0079731E" w:rsidRPr="00C20E87" w:rsidRDefault="00D520C6"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二</w:t>
      </w:r>
      <w:r w:rsidR="00965389" w:rsidRPr="00C20E87">
        <w:rPr>
          <w:rFonts w:ascii="IPA P明朝" w:eastAsia="IPA P明朝" w:hAnsi="IPA P明朝" w:hint="eastAsia"/>
          <w:noProof/>
          <w:sz w:val="28"/>
          <w:szCs w:val="28"/>
        </w:rPr>
        <mc:AlternateContent>
          <mc:Choice Requires="wps">
            <w:drawing>
              <wp:anchor distT="0" distB="0" distL="114300" distR="114300" simplePos="0" relativeHeight="251677696" behindDoc="0" locked="0" layoutInCell="1" allowOverlap="1" wp14:editId="6C3351B9">
                <wp:simplePos x="0" y="0"/>
                <wp:positionH relativeFrom="page">
                  <wp:align>center</wp:align>
                </wp:positionH>
                <wp:positionV relativeFrom="page">
                  <wp:posOffset>6372860</wp:posOffset>
                </wp:positionV>
                <wp:extent cx="8961120" cy="972720"/>
                <wp:effectExtent l="0" t="0" r="0" b="0"/>
                <wp:wrapNone/>
                <wp:docPr id="305" name="テキスト ボックス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1120" cy="972720"/>
                        </a:xfrm>
                        <a:prstGeom prst="rect">
                          <a:avLst/>
                        </a:prstGeom>
                        <a:noFill/>
                        <a:ln w="9525">
                          <a:noFill/>
                          <a:miter lim="800000"/>
                          <a:headEnd/>
                          <a:tailEnd/>
                        </a:ln>
                      </wps:spPr>
                      <wps:txbx>
                        <w:txbxContent>
                          <w:p w14:paraId="468F63A3" w14:textId="474A1E61" w:rsidR="003C2810" w:rsidRPr="00C20E87" w:rsidRDefault="003C2810" w:rsidP="00965389">
                            <w:pPr>
                              <w:spacing w:line="200" w:lineRule="exact"/>
                              <w:ind w:firstLineChars="0" w:firstLine="0"/>
                              <w:rPr>
                                <w:rFonts w:ascii="IPA Pゴシック" w:eastAsia="IPA Pゴシック" w:hAnsi="IPA Pゴシック"/>
                                <w:sz w:val="16"/>
                                <w:szCs w:val="16"/>
                              </w:rPr>
                            </w:pPr>
                            <w:r w:rsidRPr="00C20E87">
                              <w:rPr>
                                <w:rFonts w:ascii="IPA Pゴシック" w:eastAsia="IPA Pゴシック" w:hAnsi="IPA Pゴシック" w:hint="eastAsia"/>
                                <w:sz w:val="16"/>
                                <w:szCs w:val="16"/>
                              </w:rPr>
                              <w:t>「圍」→「囲」</w:t>
                            </w:r>
                          </w:p>
                          <w:p w14:paraId="017C463C" w14:textId="77777777" w:rsidR="003C2810" w:rsidRPr="00C20E87" w:rsidRDefault="003C2810" w:rsidP="00965389">
                            <w:pPr>
                              <w:spacing w:line="200" w:lineRule="exact"/>
                              <w:ind w:firstLineChars="0" w:firstLine="0"/>
                              <w:rPr>
                                <w:rFonts w:ascii="IPA Pゴシック" w:eastAsia="IPA Pゴシック" w:hAnsi="IPA Pゴシック"/>
                                <w:sz w:val="16"/>
                                <w:szCs w:val="16"/>
                              </w:rPr>
                            </w:pPr>
                          </w:p>
                          <w:p w14:paraId="179F1ADB" w14:textId="4FAC9994" w:rsidR="003C2810" w:rsidRPr="00C20E87" w:rsidRDefault="003C2810" w:rsidP="00965389">
                            <w:pPr>
                              <w:spacing w:line="200" w:lineRule="exact"/>
                              <w:ind w:firstLineChars="0" w:firstLine="0"/>
                              <w:rPr>
                                <w:rFonts w:ascii="IPA Pゴシック" w:eastAsia="IPA Pゴシック" w:hAnsi="IPA Pゴシック"/>
                                <w:sz w:val="16"/>
                                <w:szCs w:val="16"/>
                              </w:rPr>
                            </w:pPr>
                            <w:r w:rsidRPr="00C20E87">
                              <w:rPr>
                                <w:rFonts w:ascii="IPA Pゴシック" w:eastAsia="IPA Pゴシック" w:hAnsi="IPA Pゴシック" w:hint="eastAsia"/>
                                <w:sz w:val="16"/>
                                <w:szCs w:val="16"/>
                              </w:rPr>
                              <w:t>「稱」→「称」</w:t>
                            </w:r>
                          </w:p>
                          <w:p w14:paraId="2B8CAD9D" w14:textId="77777777" w:rsidR="003C2810" w:rsidRPr="00C20E87" w:rsidRDefault="003C2810" w:rsidP="00965389">
                            <w:pPr>
                              <w:spacing w:line="200" w:lineRule="exact"/>
                              <w:ind w:firstLineChars="0" w:firstLine="0"/>
                              <w:rPr>
                                <w:rFonts w:ascii="IPA Pゴシック" w:eastAsia="IPA Pゴシック" w:hAnsi="IPA Pゴシック"/>
                                <w:sz w:val="16"/>
                                <w:szCs w:val="16"/>
                              </w:rPr>
                            </w:pPr>
                          </w:p>
                          <w:p w14:paraId="4EED3A9F" w14:textId="77777777" w:rsidR="003C2810" w:rsidRPr="00C20E87" w:rsidRDefault="003C2810" w:rsidP="00965389">
                            <w:pPr>
                              <w:spacing w:line="200" w:lineRule="exact"/>
                              <w:ind w:firstLineChars="0" w:firstLine="0"/>
                              <w:rPr>
                                <w:rFonts w:ascii="IPA Pゴシック" w:eastAsia="IPA Pゴシック" w:hAnsi="IPA Pゴシック"/>
                                <w:sz w:val="16"/>
                                <w:szCs w:val="16"/>
                              </w:rPr>
                            </w:pP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305" o:spid="_x0000_s1033" type="#_x0000_t202" style="position:absolute;margin-left:0;margin-top:501.8pt;width:705.6pt;height:76.6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" filled="f" stroked="f">
                <v:textbox style="layout-flow:vertical-ideographic">
                  <w:txbxContent>
                    <w:p w14:paraId="468F63A3" w14:textId="474A1E61" w:rsidR="003C2810" w:rsidRPr="00C20E87" w:rsidRDefault="003C2810" w:rsidP="00965389">
                      <w:pPr>
                        <w:spacing w:line="200" w:lineRule="exact"/>
                        <w:ind w:firstLineChars="0" w:firstLine="0"/>
                        <w:rPr>
                          <w:rFonts w:ascii="IPA Pゴシック" w:eastAsia="IPA Pゴシック" w:hAnsi="IPA Pゴシック"/>
                          <w:sz w:val="16"/>
                          <w:szCs w:val="16"/>
                        </w:rPr>
                      </w:pPr>
                      <w:r w:rsidRPr="00C20E87">
                        <w:rPr>
                          <w:rFonts w:ascii="IPA Pゴシック" w:eastAsia="IPA Pゴシック" w:hAnsi="IPA Pゴシック" w:hint="eastAsia"/>
                          <w:sz w:val="16"/>
                          <w:szCs w:val="16"/>
                        </w:rPr>
                        <w:t>「圍」→「囲」</w:t>
                      </w:r>
                    </w:p>
                    <w:p w14:paraId="017C463C" w14:textId="77777777" w:rsidR="003C2810" w:rsidRPr="00C20E87" w:rsidRDefault="003C2810" w:rsidP="00965389">
                      <w:pPr>
                        <w:spacing w:line="200" w:lineRule="exact"/>
                        <w:ind w:firstLineChars="0" w:firstLine="0"/>
                        <w:rPr>
                          <w:rFonts w:ascii="IPA Pゴシック" w:eastAsia="IPA Pゴシック" w:hAnsi="IPA Pゴシック"/>
                          <w:sz w:val="16"/>
                          <w:szCs w:val="16"/>
                        </w:rPr>
                      </w:pPr>
                    </w:p>
                    <w:p w14:paraId="179F1ADB" w14:textId="4FAC9994" w:rsidR="003C2810" w:rsidRPr="00C20E87" w:rsidRDefault="003C2810" w:rsidP="00965389">
                      <w:pPr>
                        <w:spacing w:line="200" w:lineRule="exact"/>
                        <w:ind w:firstLineChars="0" w:firstLine="0"/>
                        <w:rPr>
                          <w:rFonts w:ascii="IPA Pゴシック" w:eastAsia="IPA Pゴシック" w:hAnsi="IPA Pゴシック"/>
                          <w:sz w:val="16"/>
                          <w:szCs w:val="16"/>
                        </w:rPr>
                      </w:pPr>
                      <w:r w:rsidRPr="00C20E87">
                        <w:rPr>
                          <w:rFonts w:ascii="IPA Pゴシック" w:eastAsia="IPA Pゴシック" w:hAnsi="IPA Pゴシック" w:hint="eastAsia"/>
                          <w:sz w:val="16"/>
                          <w:szCs w:val="16"/>
                        </w:rPr>
                        <w:t>「稱」→「称」</w:t>
                      </w:r>
                    </w:p>
                    <w:p w14:paraId="2B8CAD9D" w14:textId="77777777" w:rsidR="003C2810" w:rsidRPr="00C20E87" w:rsidRDefault="003C2810" w:rsidP="00965389">
                      <w:pPr>
                        <w:spacing w:line="200" w:lineRule="exact"/>
                        <w:ind w:firstLineChars="0" w:firstLine="0"/>
                        <w:rPr>
                          <w:rFonts w:ascii="IPA Pゴシック" w:eastAsia="IPA Pゴシック" w:hAnsi="IPA Pゴシック"/>
                          <w:sz w:val="16"/>
                          <w:szCs w:val="16"/>
                        </w:rPr>
                      </w:pPr>
                    </w:p>
                    <w:p w14:paraId="4EED3A9F" w14:textId="77777777" w:rsidR="003C2810" w:rsidRPr="00C20E87" w:rsidRDefault="003C2810" w:rsidP="00965389">
                      <w:pPr>
                        <w:spacing w:line="200" w:lineRule="exact"/>
                        <w:ind w:firstLineChars="0" w:firstLine="0"/>
                        <w:rPr>
                          <w:rFonts w:ascii="IPA Pゴシック" w:eastAsia="IPA Pゴシック" w:hAnsi="IPA Pゴシック"/>
                          <w:sz w:val="16"/>
                          <w:szCs w:val="16"/>
                        </w:rPr>
                      </w:pPr>
                    </w:p>
                  </w:txbxContent>
                </v:textbox>
                <w10:wrap anchorx="page" anchory="page"/>
              </v:shape>
            </w:pict>
          </mc:Fallback>
        </mc:AlternateContent>
      </w:r>
      <w:r w:rsidRPr="00C20E87">
        <w:rPr>
          <w:rFonts w:ascii="IPA P明朝" w:eastAsia="IPA P明朝" w:hAnsi="IPA P明朝" w:hint="eastAsia"/>
          <w:sz w:val="28"/>
          <w:szCs w:val="28"/>
        </w:rPr>
        <w:tab/>
        <w:t>遠野の町は</w:t>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なんぼく</w:t>
            </w:r>
          </w:rt>
          <w:rubyBase>
            <w:r w:rsidR="005B7EEA" w:rsidRPr="00C20E87">
              <w:rPr>
                <w:rFonts w:ascii="IPA P明朝" w:eastAsia="IPA P明朝" w:hAnsi="IPA P明朝"/>
                <w:sz w:val="28"/>
                <w:szCs w:val="28"/>
              </w:rPr>
              <w:t>南北</w:t>
            </w:r>
          </w:rubyBase>
        </w:ruby>
      </w:r>
      <w:r w:rsidRPr="00C20E87">
        <w:rPr>
          <w:rFonts w:ascii="IPA P明朝" w:eastAsia="IPA P明朝" w:hAnsi="IPA P明朝" w:hint="eastAsia"/>
          <w:sz w:val="28"/>
          <w:szCs w:val="28"/>
        </w:rPr>
        <w:t>の川の</w:t>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オチアヒ</w:t>
            </w:r>
          </w:rt>
          <w:rubyBase>
            <w:r w:rsidR="005B7EEA" w:rsidRPr="00C20E87">
              <w:rPr>
                <w:rFonts w:ascii="IPA P明朝" w:eastAsia="IPA P明朝" w:hAnsi="IPA P明朝"/>
                <w:sz w:val="28"/>
                <w:szCs w:val="28"/>
              </w:rPr>
              <w:t>落合</w:t>
            </w:r>
          </w:rubyBase>
        </w:ruby>
      </w:r>
      <w:r w:rsidRPr="00C20E87">
        <w:rPr>
          <w:rFonts w:ascii="IPA P明朝" w:eastAsia="IPA P明朝" w:hAnsi="IPA P明朝" w:hint="eastAsia"/>
          <w:sz w:val="28"/>
          <w:szCs w:val="28"/>
        </w:rPr>
        <w:t>に在り。</w:t>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いぜん</w:t>
            </w:r>
          </w:rt>
          <w:rubyBase>
            <w:r w:rsidR="005B7EEA" w:rsidRPr="00C20E87">
              <w:rPr>
                <w:rFonts w:ascii="IPA P明朝" w:eastAsia="IPA P明朝" w:hAnsi="IPA P明朝"/>
                <w:sz w:val="28"/>
                <w:szCs w:val="28"/>
              </w:rPr>
              <w:t>以前</w:t>
            </w:r>
          </w:rubyBase>
        </w:ruby>
      </w:r>
      <w:r w:rsidRPr="00C20E87">
        <w:rPr>
          <w:rFonts w:ascii="IPA P明朝" w:eastAsia="IPA P明朝" w:hAnsi="IPA P明朝" w:hint="eastAsia"/>
          <w:sz w:val="28"/>
          <w:szCs w:val="28"/>
        </w:rPr>
        <w:t>は</w:t>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シチシチジウリ</w:t>
            </w:r>
          </w:rt>
          <w:rubyBase>
            <w:r w:rsidR="005B7EEA" w:rsidRPr="00C20E87">
              <w:rPr>
                <w:rFonts w:ascii="IPA P明朝" w:eastAsia="IPA P明朝" w:hAnsi="IPA P明朝"/>
                <w:sz w:val="28"/>
                <w:szCs w:val="28"/>
              </w:rPr>
              <w:t>七七十里</w:t>
            </w:r>
          </w:rubyBase>
        </w:ruby>
      </w:r>
      <w:r w:rsidRPr="00C20E87">
        <w:rPr>
          <w:rFonts w:ascii="IPA P明朝" w:eastAsia="IPA P明朝" w:hAnsi="IPA P明朝" w:hint="eastAsia"/>
          <w:sz w:val="28"/>
          <w:szCs w:val="28"/>
        </w:rPr>
        <w:t>とて、</w:t>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なな</w:t>
            </w:r>
          </w:rt>
          <w:rubyBase>
            <w:r w:rsidR="005B7EEA" w:rsidRPr="00C20E87">
              <w:rPr>
                <w:rFonts w:ascii="IPA P明朝" w:eastAsia="IPA P明朝" w:hAnsi="IPA P明朝"/>
                <w:sz w:val="28"/>
                <w:szCs w:val="28"/>
              </w:rPr>
              <w:t>七</w:t>
            </w:r>
          </w:rubyBase>
        </w:ruby>
      </w:r>
      <w:r w:rsidRPr="00C20E87">
        <w:rPr>
          <w:rFonts w:ascii="IPA P明朝" w:eastAsia="IPA P明朝" w:hAnsi="IPA P明朝" w:hint="eastAsia"/>
          <w:sz w:val="28"/>
          <w:szCs w:val="28"/>
        </w:rPr>
        <w:t>つの</w:t>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けいこく</w:t>
            </w:r>
          </w:rt>
          <w:rubyBase>
            <w:r w:rsidR="005B7EEA" w:rsidRPr="00C20E87">
              <w:rPr>
                <w:rFonts w:ascii="IPA P明朝" w:eastAsia="IPA P明朝" w:hAnsi="IPA P明朝"/>
                <w:sz w:val="28"/>
                <w:szCs w:val="28"/>
              </w:rPr>
              <w:t>渓谷</w:t>
            </w:r>
          </w:rubyBase>
        </w:ruby>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かく</w:t>
            </w:r>
          </w:rt>
          <w:rubyBase>
            <w:r w:rsidR="005B7EEA" w:rsidRPr="00C20E87">
              <w:rPr>
                <w:rFonts w:ascii="IPA P明朝" w:eastAsia="IPA P明朝" w:hAnsi="IPA P明朝"/>
                <w:sz w:val="28"/>
                <w:szCs w:val="28"/>
              </w:rPr>
              <w:t>各</w:t>
            </w:r>
          </w:rubyBase>
        </w:ruby>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ななじゅうり</w:t>
            </w:r>
          </w:rt>
          <w:rubyBase>
            <w:r w:rsidR="005B7EEA" w:rsidRPr="00C20E87">
              <w:rPr>
                <w:rFonts w:ascii="IPA P明朝" w:eastAsia="IPA P明朝" w:hAnsi="IPA P明朝"/>
                <w:sz w:val="28"/>
                <w:szCs w:val="28"/>
              </w:rPr>
              <w:t>七十里</w:t>
            </w:r>
          </w:rubyBase>
        </w:ruby>
      </w:r>
      <w:r w:rsidRPr="00C20E87">
        <w:rPr>
          <w:rFonts w:ascii="IPA P明朝" w:eastAsia="IPA P明朝" w:hAnsi="IPA P明朝" w:hint="eastAsia"/>
          <w:sz w:val="28"/>
          <w:szCs w:val="28"/>
        </w:rPr>
        <w:t>の</w:t>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おく</w:t>
            </w:r>
          </w:rt>
          <w:rubyBase>
            <w:r w:rsidR="005B7EEA" w:rsidRPr="00C20E87">
              <w:rPr>
                <w:rFonts w:ascii="IPA P明朝" w:eastAsia="IPA P明朝" w:hAnsi="IPA P明朝"/>
                <w:sz w:val="28"/>
                <w:szCs w:val="28"/>
              </w:rPr>
              <w:t>奥</w:t>
            </w:r>
          </w:rubyBase>
        </w:ruby>
      </w:r>
      <w:r w:rsidRPr="00C20E87">
        <w:rPr>
          <w:rFonts w:ascii="IPA P明朝" w:eastAsia="IPA P明朝" w:hAnsi="IPA P明朝" w:hint="eastAsia"/>
          <w:sz w:val="28"/>
          <w:szCs w:val="28"/>
        </w:rPr>
        <w:t>より</w:t>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バイ</w:t>
            </w:r>
          </w:rt>
          <w:rubyBase>
            <w:r w:rsidR="005B7EEA" w:rsidRPr="00C20E87">
              <w:rPr>
                <w:rFonts w:ascii="IPA P明朝" w:eastAsia="IPA P明朝" w:hAnsi="IPA P明朝"/>
                <w:sz w:val="28"/>
                <w:szCs w:val="28"/>
              </w:rPr>
              <w:t>賣</w:t>
            </w:r>
          </w:rubyBase>
        </w:ruby>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バイ</w:t>
            </w:r>
          </w:rt>
          <w:rubyBase>
            <w:r w:rsidR="005B7EEA" w:rsidRPr="00C20E87">
              <w:rPr>
                <w:rFonts w:ascii="IPA P明朝" w:eastAsia="IPA P明朝" w:hAnsi="IPA P明朝"/>
                <w:sz w:val="28"/>
                <w:szCs w:val="28"/>
              </w:rPr>
              <w:t>買</w:t>
            </w:r>
          </w:rubyBase>
        </w:ruby>
      </w:r>
      <w:r w:rsidRPr="00C20E87">
        <w:rPr>
          <w:rFonts w:ascii="IPA P明朝" w:eastAsia="IPA P明朝" w:hAnsi="IPA P明朝" w:hint="eastAsia"/>
          <w:sz w:val="28"/>
          <w:szCs w:val="28"/>
        </w:rPr>
        <w:t>の</w:t>
      </w:r>
      <w:r w:rsidR="005B7EEA" w:rsidRPr="00C20E87">
        <w:rPr>
          <w:rFonts w:ascii="IPA P明朝" w:eastAsia="IPA P明朝" w:hAnsi="IPA P明朝"/>
          <w:sz w:val="28"/>
          <w:szCs w:val="28"/>
        </w:rPr>
        <w:ruby>
          <w:rubyPr>
            <w:rubyAlign w:val="distributeSpace"/>
            <w:hps w:val="14"/>
            <w:hpsRaise w:val="26"/>
            <w:hpsBaseText w:val="28"/>
            <w:lid w:val="ja-JP"/>
          </w:rubyPr>
          <w:rt>
            <w:r w:rsidR="005B7EEA" w:rsidRPr="00C20E87">
              <w:rPr>
                <w:rFonts w:ascii="IPA P明朝" w:eastAsia="IPA P明朝" w:hAnsi="IPA P明朝"/>
                <w:sz w:val="14"/>
                <w:szCs w:val="28"/>
              </w:rPr>
              <w:t>かもつ</w:t>
            </w:r>
          </w:rt>
          <w:rubyBase>
            <w:r w:rsidR="005B7EEA" w:rsidRPr="00C20E87">
              <w:rPr>
                <w:rFonts w:ascii="IPA P明朝" w:eastAsia="IPA P明朝" w:hAnsi="IPA P明朝"/>
                <w:sz w:val="28"/>
                <w:szCs w:val="28"/>
              </w:rPr>
              <w:t>貨物</w:t>
            </w:r>
          </w:rubyBase>
        </w:ruby>
      </w:r>
      <w:r w:rsidRPr="00C20E87">
        <w:rPr>
          <w:rFonts w:ascii="IPA P明朝" w:eastAsia="IPA P明朝" w:hAnsi="IPA P明朝" w:hint="eastAsia"/>
          <w:sz w:val="28"/>
          <w:szCs w:val="28"/>
        </w:rPr>
        <w:t>を</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アツ</w:t>
            </w:r>
          </w:rt>
          <w:rubyBase>
            <w:r w:rsidR="007639DE" w:rsidRPr="00C20E87">
              <w:rPr>
                <w:rFonts w:ascii="IPA P明朝" w:eastAsia="IPA P明朝" w:hAnsi="IPA P明朝"/>
                <w:sz w:val="28"/>
                <w:szCs w:val="28"/>
              </w:rPr>
              <w:t>聚</w:t>
            </w:r>
          </w:rubyBase>
        </w:ruby>
      </w:r>
      <w:r w:rsidRPr="00C20E87">
        <w:rPr>
          <w:rFonts w:ascii="IPA P明朝" w:eastAsia="IPA P明朝" w:hAnsi="IPA P明朝" w:hint="eastAsia"/>
          <w:sz w:val="28"/>
          <w:szCs w:val="28"/>
        </w:rPr>
        <w:t>め、其</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いち</w:t>
            </w:r>
          </w:rt>
          <w:rubyBase>
            <w:r w:rsidR="007639DE" w:rsidRPr="00C20E87">
              <w:rPr>
                <w:rFonts w:ascii="IPA P明朝" w:eastAsia="IPA P明朝" w:hAnsi="IPA P明朝"/>
                <w:sz w:val="28"/>
                <w:szCs w:val="28"/>
              </w:rPr>
              <w:t>市</w:t>
            </w:r>
          </w:rubyBase>
        </w:ruby>
      </w:r>
      <w:r w:rsidRPr="00C20E87">
        <w:rPr>
          <w:rFonts w:ascii="IPA P明朝" w:eastAsia="IPA P明朝" w:hAnsi="IPA P明朝" w:hint="eastAsia"/>
          <w:sz w:val="28"/>
          <w:szCs w:val="28"/>
        </w:rPr>
        <w:t>の日は</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うま</w:t>
            </w:r>
          </w:rt>
          <w:rubyBase>
            <w:r w:rsidR="007639DE" w:rsidRPr="00C20E87">
              <w:rPr>
                <w:rFonts w:ascii="IPA P明朝" w:eastAsia="IPA P明朝" w:hAnsi="IPA P明朝"/>
                <w:sz w:val="28"/>
                <w:szCs w:val="28"/>
              </w:rPr>
              <w:t>馬</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せんびき</w:t>
            </w:r>
          </w:rt>
          <w:rubyBase>
            <w:r w:rsidR="007639DE" w:rsidRPr="00C20E87">
              <w:rPr>
                <w:rFonts w:ascii="IPA P明朝" w:eastAsia="IPA P明朝" w:hAnsi="IPA P明朝"/>
                <w:sz w:val="28"/>
                <w:szCs w:val="28"/>
              </w:rPr>
              <w:t>千匹</w:t>
            </w:r>
          </w:rubyBase>
        </w:ruby>
      </w:r>
      <w:r w:rsidRPr="00C20E87">
        <w:rPr>
          <w:rFonts w:ascii="IPA P明朝" w:eastAsia="IPA P明朝" w:hAnsi="IPA P明朝" w:hint="eastAsia"/>
          <w:sz w:val="28"/>
          <w:szCs w:val="28"/>
        </w:rPr>
        <w:t>、</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はっせんにん</w:t>
            </w:r>
          </w:rt>
          <w:rubyBase>
            <w:r w:rsidR="007639DE" w:rsidRPr="00C20E87">
              <w:rPr>
                <w:rFonts w:ascii="IPA P明朝" w:eastAsia="IPA P明朝" w:hAnsi="IPA P明朝"/>
                <w:sz w:val="28"/>
                <w:szCs w:val="28"/>
              </w:rPr>
              <w:t>八千人</w:t>
            </w:r>
          </w:rubyBase>
        </w:ruby>
      </w:r>
      <w:r w:rsidRPr="00C20E87">
        <w:rPr>
          <w:rFonts w:ascii="IPA P明朝" w:eastAsia="IPA P明朝" w:hAnsi="IPA P明朝" w:hint="eastAsia"/>
          <w:sz w:val="28"/>
          <w:szCs w:val="28"/>
        </w:rPr>
        <w:t>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ニギ</w:t>
            </w:r>
          </w:rt>
          <w:rubyBase>
            <w:r w:rsidR="007639DE" w:rsidRPr="00C20E87">
              <w:rPr>
                <w:rFonts w:ascii="IPA P明朝" w:eastAsia="IPA P明朝" w:hAnsi="IPA P明朝"/>
                <w:sz w:val="28"/>
                <w:szCs w:val="28"/>
              </w:rPr>
              <w:t>賑</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わ</w:t>
            </w:r>
          </w:rt>
          <w:rubyBase>
            <w:r w:rsidR="007639DE" w:rsidRPr="00C20E87">
              <w:rPr>
                <w:rFonts w:ascii="IPA P明朝" w:eastAsia="IPA P明朝" w:hAnsi="IPA P明朝"/>
                <w:sz w:val="28"/>
                <w:szCs w:val="28"/>
              </w:rPr>
              <w:t>は</w:t>
            </w:r>
          </w:rubyBase>
        </w:ruby>
      </w:r>
      <w:r w:rsidRPr="00C20E87">
        <w:rPr>
          <w:rFonts w:ascii="IPA P明朝" w:eastAsia="IPA P明朝" w:hAnsi="IPA P明朝" w:hint="eastAsia"/>
          <w:sz w:val="28"/>
          <w:szCs w:val="28"/>
        </w:rPr>
        <w:t>しさなりき。</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しほう</w:t>
            </w:r>
          </w:rt>
          <w:rubyBase>
            <w:r w:rsidR="007639DE" w:rsidRPr="00C20E87">
              <w:rPr>
                <w:rFonts w:ascii="IPA P明朝" w:eastAsia="IPA P明朝" w:hAnsi="IPA P明朝"/>
                <w:sz w:val="28"/>
                <w:szCs w:val="28"/>
              </w:rPr>
              <w:t>四方</w:t>
            </w:r>
          </w:rubyBase>
        </w:ruby>
      </w:r>
      <w:r w:rsidRPr="00C20E87">
        <w:rPr>
          <w:rFonts w:ascii="IPA P明朝" w:eastAsia="IPA P明朝" w:hAnsi="IPA P明朝" w:hint="eastAsia"/>
          <w:sz w:val="28"/>
          <w:szCs w:val="28"/>
        </w:rPr>
        <w:t>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やまやま</w:t>
            </w:r>
          </w:rt>
          <w:rubyBase>
            <w:r w:rsidR="007639DE" w:rsidRPr="00C20E87">
              <w:rPr>
                <w:rFonts w:ascii="IPA P明朝" w:eastAsia="IPA P明朝" w:hAnsi="IPA P明朝"/>
                <w:sz w:val="28"/>
                <w:szCs w:val="28"/>
              </w:rPr>
              <w:t>山々</w:t>
            </w:r>
          </w:rubyBase>
        </w:ruby>
      </w:r>
      <w:r w:rsidRPr="00C20E87">
        <w:rPr>
          <w:rFonts w:ascii="IPA P明朝" w:eastAsia="IPA P明朝" w:hAnsi="IPA P明朝" w:hint="eastAsia"/>
          <w:sz w:val="28"/>
          <w:szCs w:val="28"/>
        </w:rPr>
        <w:t>の中に</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もっと</w:t>
            </w:r>
          </w:rt>
          <w:rubyBase>
            <w:r w:rsidR="007639DE" w:rsidRPr="00C20E87">
              <w:rPr>
                <w:rFonts w:ascii="IPA P明朝" w:eastAsia="IPA P明朝" w:hAnsi="IPA P明朝"/>
                <w:sz w:val="28"/>
                <w:szCs w:val="28"/>
              </w:rPr>
              <w:t>最</w:t>
            </w:r>
          </w:rubyBase>
        </w:ruby>
      </w:r>
      <w:r w:rsidRPr="00C20E87">
        <w:rPr>
          <w:rFonts w:ascii="IPA P明朝" w:eastAsia="IPA P明朝" w:hAnsi="IPA P明朝" w:hint="eastAsia"/>
          <w:sz w:val="28"/>
          <w:szCs w:val="28"/>
        </w:rPr>
        <w:t>も</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ひい</w:t>
            </w:r>
          </w:rt>
          <w:rubyBase>
            <w:r w:rsidR="007639DE" w:rsidRPr="00C20E87">
              <w:rPr>
                <w:rFonts w:ascii="IPA P明朝" w:eastAsia="IPA P明朝" w:hAnsi="IPA P明朝"/>
                <w:sz w:val="28"/>
                <w:szCs w:val="28"/>
              </w:rPr>
              <w:t>秀</w:t>
            </w:r>
          </w:rubyBase>
        </w:ruby>
      </w:r>
      <w:r w:rsidRPr="00C20E87">
        <w:rPr>
          <w:rFonts w:ascii="IPA P明朝" w:eastAsia="IPA P明朝" w:hAnsi="IPA P明朝" w:hint="eastAsia"/>
          <w:sz w:val="28"/>
          <w:szCs w:val="28"/>
        </w:rPr>
        <w:t>でたるを</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ハヤ</w:t>
            </w:r>
          </w:rt>
          <w:rubyBase>
            <w:r w:rsidR="007639DE" w:rsidRPr="00C20E87">
              <w:rPr>
                <w:rFonts w:ascii="IPA P明朝" w:eastAsia="IPA P明朝" w:hAnsi="IPA P明朝"/>
                <w:sz w:val="28"/>
                <w:szCs w:val="28"/>
              </w:rPr>
              <w:t>早</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チ</w:t>
            </w:r>
          </w:rt>
          <w:rubyBase>
            <w:r w:rsidR="007639DE" w:rsidRPr="00C20E87">
              <w:rPr>
                <w:rFonts w:ascii="IPA P明朝" w:eastAsia="IPA P明朝" w:hAnsi="IPA P明朝"/>
                <w:sz w:val="28"/>
                <w:szCs w:val="28"/>
              </w:rPr>
              <w:t>地</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ネ</w:t>
            </w:r>
          </w:rt>
          <w:rubyBase>
            <w:r w:rsidR="007639DE" w:rsidRPr="00C20E87">
              <w:rPr>
                <w:rFonts w:ascii="IPA P明朝" w:eastAsia="IPA P明朝" w:hAnsi="IPA P明朝"/>
                <w:sz w:val="28"/>
                <w:szCs w:val="28"/>
              </w:rPr>
              <w:t>峯</w:t>
            </w:r>
          </w:rubyBase>
        </w:ruby>
      </w:r>
      <w:r w:rsidRPr="00C20E87">
        <w:rPr>
          <w:rFonts w:ascii="IPA P明朝" w:eastAsia="IPA P明朝" w:hAnsi="IPA P明朝" w:hint="eastAsia"/>
          <w:sz w:val="28"/>
          <w:szCs w:val="28"/>
        </w:rPr>
        <w:t>と云ふ。北の方</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ツク</w:t>
            </w:r>
          </w:rt>
          <w:rubyBase>
            <w:r w:rsidR="007639DE" w:rsidRPr="00C20E87">
              <w:rPr>
                <w:rFonts w:ascii="IPA P明朝" w:eastAsia="IPA P明朝" w:hAnsi="IPA P明朝"/>
                <w:sz w:val="28"/>
                <w:szCs w:val="28"/>
              </w:rPr>
              <w:t>附</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モ</w:t>
            </w:r>
          </w:rt>
          <w:rubyBase>
            <w:r w:rsidR="007639DE" w:rsidRPr="00C20E87">
              <w:rPr>
                <w:rFonts w:ascii="IPA P明朝" w:eastAsia="IPA P明朝" w:hAnsi="IPA P明朝"/>
                <w:sz w:val="28"/>
                <w:szCs w:val="28"/>
              </w:rPr>
              <w:t>馬</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ウシ</w:t>
            </w:r>
          </w:rt>
          <w:rubyBase>
            <w:r w:rsidR="007639DE" w:rsidRPr="00C20E87">
              <w:rPr>
                <w:rFonts w:ascii="IPA P明朝" w:eastAsia="IPA P明朝" w:hAnsi="IPA P明朝"/>
                <w:sz w:val="28"/>
                <w:szCs w:val="28"/>
              </w:rPr>
              <w:t>牛</w:t>
            </w:r>
          </w:rubyBase>
        </w:ruby>
      </w:r>
      <w:r w:rsidRPr="00C20E87">
        <w:rPr>
          <w:rFonts w:ascii="IPA P明朝" w:eastAsia="IPA P明朝" w:hAnsi="IPA P明朝" w:hint="eastAsia"/>
          <w:sz w:val="28"/>
          <w:szCs w:val="28"/>
        </w:rPr>
        <w:t>の奥に在り。東の方には</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ロツ</w:t>
            </w:r>
          </w:rt>
          <w:rubyBase>
            <w:r w:rsidR="007639DE" w:rsidRPr="00C20E87">
              <w:rPr>
                <w:rFonts w:ascii="IPA P明朝" w:eastAsia="IPA P明朝" w:hAnsi="IPA P明朝"/>
                <w:sz w:val="28"/>
                <w:szCs w:val="28"/>
              </w:rPr>
              <w:t>六</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コ</w:t>
            </w:r>
          </w:rt>
          <w:rubyBase>
            <w:r w:rsidR="007639DE" w:rsidRPr="00C20E87">
              <w:rPr>
                <w:rFonts w:ascii="IPA P明朝" w:eastAsia="IPA P明朝" w:hAnsi="IPA P明朝"/>
                <w:sz w:val="28"/>
                <w:szCs w:val="28"/>
              </w:rPr>
              <w:t>角</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ウシ</w:t>
            </w:r>
          </w:rt>
          <w:rubyBase>
            <w:r w:rsidR="007639DE" w:rsidRPr="00C20E87">
              <w:rPr>
                <w:rFonts w:ascii="IPA P明朝" w:eastAsia="IPA P明朝" w:hAnsi="IPA P明朝"/>
                <w:sz w:val="28"/>
                <w:szCs w:val="28"/>
              </w:rPr>
              <w:t>牛</w:t>
            </w:r>
          </w:rubyBase>
        </w:ruby>
      </w:r>
      <w:r w:rsidRPr="00C20E87">
        <w:rPr>
          <w:rFonts w:ascii="IPA P明朝" w:eastAsia="IPA P明朝" w:hAnsi="IPA P明朝" w:hint="eastAsia"/>
          <w:sz w:val="28"/>
          <w:szCs w:val="28"/>
        </w:rPr>
        <w:t>山立てり。</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イシガミ</w:t>
            </w:r>
          </w:rt>
          <w:rubyBase>
            <w:r w:rsidR="007639DE" w:rsidRPr="00C20E87">
              <w:rPr>
                <w:rFonts w:ascii="IPA P明朝" w:eastAsia="IPA P明朝" w:hAnsi="IPA P明朝"/>
                <w:sz w:val="28"/>
                <w:szCs w:val="28"/>
              </w:rPr>
              <w:t>石神</w:t>
            </w:r>
          </w:rubyBase>
        </w:ruby>
      </w:r>
      <w:r w:rsidRPr="00C20E87">
        <w:rPr>
          <w:rFonts w:ascii="IPA P明朝" w:eastAsia="IPA P明朝" w:hAnsi="IPA P明朝" w:hint="eastAsia"/>
          <w:sz w:val="28"/>
          <w:szCs w:val="28"/>
        </w:rPr>
        <w:t>と云ふ山は附馬牛と</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タツ</w:t>
            </w:r>
          </w:rt>
          <w:rubyBase>
            <w:r w:rsidR="007639DE" w:rsidRPr="00C20E87">
              <w:rPr>
                <w:rFonts w:ascii="IPA P明朝" w:eastAsia="IPA P明朝" w:hAnsi="IPA P明朝"/>
                <w:sz w:val="28"/>
                <w:szCs w:val="28"/>
              </w:rPr>
              <w:t>達</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ソ</w:t>
            </w:r>
          </w:rt>
          <w:rubyBase>
            <w:r w:rsidR="007639DE" w:rsidRPr="00C20E87">
              <w:rPr>
                <w:rFonts w:ascii="IPA P明朝" w:eastAsia="IPA P明朝" w:hAnsi="IPA P明朝"/>
                <w:sz w:val="28"/>
                <w:szCs w:val="28"/>
              </w:rPr>
              <w:t>曾</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ベ</w:t>
            </w:r>
          </w:rt>
          <w:rubyBase>
            <w:r w:rsidR="007639DE" w:rsidRPr="00C20E87">
              <w:rPr>
                <w:rFonts w:ascii="IPA P明朝" w:eastAsia="IPA P明朝" w:hAnsi="IPA P明朝"/>
                <w:sz w:val="28"/>
                <w:szCs w:val="28"/>
              </w:rPr>
              <w:t>部</w:t>
            </w:r>
          </w:rubyBase>
        </w:ruby>
      </w:r>
      <w:r w:rsidRPr="00C20E87">
        <w:rPr>
          <w:rFonts w:ascii="IPA P明朝" w:eastAsia="IPA P明朝" w:hAnsi="IPA P明朝" w:hint="eastAsia"/>
          <w:sz w:val="28"/>
          <w:szCs w:val="28"/>
        </w:rPr>
        <w:t>との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あいだ</w:t>
            </w:r>
          </w:rt>
          <w:rubyBase>
            <w:r w:rsidR="007639DE" w:rsidRPr="00C20E87">
              <w:rPr>
                <w:rFonts w:ascii="IPA P明朝" w:eastAsia="IPA P明朝" w:hAnsi="IPA P明朝"/>
                <w:sz w:val="28"/>
                <w:szCs w:val="28"/>
              </w:rPr>
              <w:t>間</w:t>
            </w:r>
          </w:rubyBase>
        </w:ruby>
      </w:r>
      <w:r w:rsidRPr="00C20E87">
        <w:rPr>
          <w:rFonts w:ascii="IPA P明朝" w:eastAsia="IPA P明朝" w:hAnsi="IPA P明朝" w:hint="eastAsia"/>
          <w:sz w:val="28"/>
          <w:szCs w:val="28"/>
        </w:rPr>
        <w:t>に在りて、その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たか</w:t>
            </w:r>
          </w:rt>
          <w:rubyBase>
            <w:r w:rsidR="007639DE" w:rsidRPr="00C20E87">
              <w:rPr>
                <w:rFonts w:ascii="IPA P明朝" w:eastAsia="IPA P明朝" w:hAnsi="IPA P明朝"/>
                <w:sz w:val="28"/>
                <w:szCs w:val="28"/>
              </w:rPr>
              <w:t>高</w:t>
            </w:r>
          </w:rubyBase>
        </w:ruby>
      </w:r>
      <w:r w:rsidRPr="00C20E87">
        <w:rPr>
          <w:rFonts w:ascii="IPA P明朝" w:eastAsia="IPA P明朝" w:hAnsi="IPA P明朝" w:hint="eastAsia"/>
          <w:sz w:val="28"/>
          <w:szCs w:val="28"/>
        </w:rPr>
        <w:t>さ</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まえ</w:t>
            </w:r>
          </w:rt>
          <w:rubyBase>
            <w:r w:rsidR="007639DE" w:rsidRPr="00C20E87">
              <w:rPr>
                <w:rFonts w:ascii="IPA P明朝" w:eastAsia="IPA P明朝" w:hAnsi="IPA P明朝"/>
                <w:sz w:val="28"/>
                <w:szCs w:val="28"/>
              </w:rPr>
              <w:t>前</w:t>
            </w:r>
          </w:rubyBase>
        </w:ruby>
      </w:r>
      <w:r w:rsidRPr="00C20E87">
        <w:rPr>
          <w:rFonts w:ascii="IPA P明朝" w:eastAsia="IPA P明朝" w:hAnsi="IPA P明朝" w:hint="eastAsia"/>
          <w:sz w:val="28"/>
          <w:szCs w:val="28"/>
        </w:rPr>
        <w:t>の二つよりも</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おと</w:t>
            </w:r>
          </w:rt>
          <w:rubyBase>
            <w:r w:rsidR="007639DE" w:rsidRPr="00C20E87">
              <w:rPr>
                <w:rFonts w:ascii="IPA P明朝" w:eastAsia="IPA P明朝" w:hAnsi="IPA P明朝"/>
                <w:sz w:val="28"/>
                <w:szCs w:val="28"/>
              </w:rPr>
              <w:t>劣</w:t>
            </w:r>
          </w:rubyBase>
        </w:ruby>
      </w:r>
      <w:r w:rsidRPr="00C20E87">
        <w:rPr>
          <w:rFonts w:ascii="IPA P明朝" w:eastAsia="IPA P明朝" w:hAnsi="IPA P明朝" w:hint="eastAsia"/>
          <w:sz w:val="28"/>
          <w:szCs w:val="28"/>
        </w:rPr>
        <w:t>れり。</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おおむかし</w:t>
            </w:r>
          </w:rt>
          <w:rubyBase>
            <w:r w:rsidR="007639DE" w:rsidRPr="00C20E87">
              <w:rPr>
                <w:rFonts w:ascii="IPA P明朝" w:eastAsia="IPA P明朝" w:hAnsi="IPA P明朝"/>
                <w:sz w:val="28"/>
                <w:szCs w:val="28"/>
              </w:rPr>
              <w:t>大昔</w:t>
            </w:r>
          </w:rubyBase>
        </w:ruby>
      </w:r>
      <w:r w:rsidRPr="00C20E87">
        <w:rPr>
          <w:rFonts w:ascii="IPA P明朝" w:eastAsia="IPA P明朝" w:hAnsi="IPA P明朝" w:hint="eastAsia"/>
          <w:sz w:val="28"/>
          <w:szCs w:val="28"/>
        </w:rPr>
        <w:t>に</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おんなのかみ</w:t>
            </w:r>
          </w:rt>
          <w:rubyBase>
            <w:r w:rsidR="007639DE" w:rsidRPr="00C20E87">
              <w:rPr>
                <w:rFonts w:ascii="IPA P明朝" w:eastAsia="IPA P明朝" w:hAnsi="IPA P明朝"/>
                <w:sz w:val="28"/>
                <w:szCs w:val="28"/>
              </w:rPr>
              <w:t>女神</w:t>
            </w:r>
          </w:rubyBase>
        </w:ruby>
      </w:r>
      <w:r w:rsidRPr="00C20E87">
        <w:rPr>
          <w:rFonts w:ascii="IPA P明朝" w:eastAsia="IPA P明朝" w:hAnsi="IPA P明朝" w:hint="eastAsia"/>
          <w:sz w:val="28"/>
          <w:szCs w:val="28"/>
        </w:rPr>
        <w:t>あり、</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さんにん</w:t>
            </w:r>
          </w:rt>
          <w:rubyBase>
            <w:r w:rsidR="007639DE" w:rsidRPr="00C20E87">
              <w:rPr>
                <w:rFonts w:ascii="IPA P明朝" w:eastAsia="IPA P明朝" w:hAnsi="IPA P明朝"/>
                <w:sz w:val="28"/>
                <w:szCs w:val="28"/>
              </w:rPr>
              <w:t>三人</w:t>
            </w:r>
          </w:rubyBase>
        </w:ruby>
      </w:r>
      <w:r w:rsidRPr="00C20E87">
        <w:rPr>
          <w:rFonts w:ascii="IPA P明朝" w:eastAsia="IPA P明朝" w:hAnsi="IPA P明朝" w:hint="eastAsia"/>
          <w:sz w:val="28"/>
          <w:szCs w:val="28"/>
        </w:rPr>
        <w:lastRenderedPageBreak/>
        <w:t>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むすめ</w:t>
            </w:r>
          </w:rt>
          <w:rubyBase>
            <w:r w:rsidR="007639DE" w:rsidRPr="00C20E87">
              <w:rPr>
                <w:rFonts w:ascii="IPA P明朝" w:eastAsia="IPA P明朝" w:hAnsi="IPA P明朝"/>
                <w:sz w:val="28"/>
                <w:szCs w:val="28"/>
              </w:rPr>
              <w:t>娘</w:t>
            </w:r>
          </w:rubyBase>
        </w:ruby>
      </w:r>
      <w:r w:rsidRPr="00C20E87">
        <w:rPr>
          <w:rFonts w:ascii="IPA P明朝" w:eastAsia="IPA P明朝" w:hAnsi="IPA P明朝" w:hint="eastAsia"/>
          <w:sz w:val="28"/>
          <w:szCs w:val="28"/>
        </w:rPr>
        <w:t>を</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ともな</w:t>
            </w:r>
          </w:rt>
          <w:rubyBase>
            <w:r w:rsidR="007639DE" w:rsidRPr="00C20E87">
              <w:rPr>
                <w:rFonts w:ascii="IPA P明朝" w:eastAsia="IPA P明朝" w:hAnsi="IPA P明朝"/>
                <w:sz w:val="28"/>
                <w:szCs w:val="28"/>
              </w:rPr>
              <w:t>伴</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い</w:t>
            </w:r>
          </w:rt>
          <w:rubyBase>
            <w:r w:rsidR="007639DE" w:rsidRPr="00C20E87">
              <w:rPr>
                <w:rFonts w:ascii="IPA P明朝" w:eastAsia="IPA P明朝" w:hAnsi="IPA P明朝"/>
                <w:sz w:val="28"/>
                <w:szCs w:val="28"/>
              </w:rPr>
              <w:t>ひ</w:t>
            </w:r>
          </w:rubyBase>
        </w:ruby>
      </w:r>
      <w:r w:rsidRPr="00C20E87">
        <w:rPr>
          <w:rFonts w:ascii="IPA P明朝" w:eastAsia="IPA P明朝" w:hAnsi="IPA P明朝" w:hint="eastAsia"/>
          <w:sz w:val="28"/>
          <w:szCs w:val="28"/>
        </w:rPr>
        <w:t>て此</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こうげん</w:t>
            </w:r>
          </w:rt>
          <w:rubyBase>
            <w:r w:rsidR="007639DE" w:rsidRPr="00C20E87">
              <w:rPr>
                <w:rFonts w:ascii="IPA P明朝" w:eastAsia="IPA P明朝" w:hAnsi="IPA P明朝"/>
                <w:sz w:val="28"/>
                <w:szCs w:val="28"/>
              </w:rPr>
              <w:t>高原</w:t>
            </w:r>
          </w:rubyBase>
        </w:ruby>
      </w:r>
      <w:r w:rsidRPr="00C20E87">
        <w:rPr>
          <w:rFonts w:ascii="IPA P明朝" w:eastAsia="IPA P明朝" w:hAnsi="IPA P明朝" w:hint="eastAsia"/>
          <w:sz w:val="28"/>
          <w:szCs w:val="28"/>
        </w:rPr>
        <w:t>に</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きた</w:t>
            </w:r>
          </w:rt>
          <w:rubyBase>
            <w:r w:rsidR="007639DE" w:rsidRPr="00C20E87">
              <w:rPr>
                <w:rFonts w:ascii="IPA P明朝" w:eastAsia="IPA P明朝" w:hAnsi="IPA P明朝"/>
                <w:sz w:val="28"/>
                <w:szCs w:val="28"/>
              </w:rPr>
              <w:t>來</w:t>
            </w:r>
          </w:rubyBase>
        </w:ruby>
      </w:r>
      <w:r w:rsidRPr="00C20E87">
        <w:rPr>
          <w:rFonts w:ascii="IPA P明朝" w:eastAsia="IPA P明朝" w:hAnsi="IPA P明朝" w:hint="eastAsia"/>
          <w:sz w:val="28"/>
          <w:szCs w:val="28"/>
        </w:rPr>
        <w:t>り</w:t>
      </w:r>
      <w:r w:rsidR="00DA7972" w:rsidRPr="00C20E87">
        <w:rPr>
          <w:rFonts w:ascii="IPA P明朝" w:eastAsia="IPA P明朝" w:hAnsi="IPA P明朝" w:hint="eastAsia"/>
          <w:sz w:val="28"/>
          <w:szCs w:val="28"/>
        </w:rPr>
        <w:t>、今の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ライ</w:t>
            </w:r>
          </w:rt>
          <w:rubyBase>
            <w:r w:rsidR="007639DE" w:rsidRPr="00C20E87">
              <w:rPr>
                <w:rFonts w:ascii="IPA P明朝" w:eastAsia="IPA P明朝" w:hAnsi="IPA P明朝"/>
                <w:sz w:val="28"/>
                <w:szCs w:val="28"/>
              </w:rPr>
              <w:t>來</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ナイ</w:t>
            </w:r>
          </w:rt>
          <w:rubyBase>
            <w:r w:rsidR="007639DE" w:rsidRPr="00C20E87">
              <w:rPr>
                <w:rFonts w:ascii="IPA P明朝" w:eastAsia="IPA P明朝" w:hAnsi="IPA P明朝"/>
                <w:sz w:val="28"/>
                <w:szCs w:val="28"/>
              </w:rPr>
              <w:t>内</w:t>
            </w:r>
          </w:rubyBase>
        </w:ruby>
      </w:r>
      <w:r w:rsidR="00DA7972" w:rsidRPr="00C20E87">
        <w:rPr>
          <w:rFonts w:ascii="IPA P明朝" w:eastAsia="IPA P明朝" w:hAnsi="IPA P明朝" w:hint="eastAsia"/>
          <w:sz w:val="28"/>
          <w:szCs w:val="28"/>
        </w:rPr>
        <w:t>村の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いず</w:t>
            </w:r>
          </w:rt>
          <w:rubyBase>
            <w:r w:rsidR="007639DE" w:rsidRPr="00C20E87">
              <w:rPr>
                <w:rFonts w:ascii="IPA P明朝" w:eastAsia="IPA P明朝" w:hAnsi="IPA P明朝"/>
                <w:sz w:val="28"/>
                <w:szCs w:val="28"/>
              </w:rPr>
              <w:t>伊豆</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ごんげん</w:t>
            </w:r>
          </w:rt>
          <w:rubyBase>
            <w:r w:rsidR="007639DE" w:rsidRPr="00C20E87">
              <w:rPr>
                <w:rFonts w:ascii="IPA P明朝" w:eastAsia="IPA P明朝" w:hAnsi="IPA P明朝"/>
                <w:sz w:val="28"/>
                <w:szCs w:val="28"/>
              </w:rPr>
              <w:t>権現</w:t>
            </w:r>
          </w:rubyBase>
        </w:ruby>
      </w:r>
      <w:r w:rsidR="00DA7972" w:rsidRPr="00C20E87">
        <w:rPr>
          <w:rFonts w:ascii="IPA P明朝" w:eastAsia="IPA P明朝" w:hAnsi="IPA P明朝" w:hint="eastAsia"/>
          <w:sz w:val="28"/>
          <w:szCs w:val="28"/>
        </w:rPr>
        <w:t>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やしろ</w:t>
            </w:r>
          </w:rt>
          <w:rubyBase>
            <w:r w:rsidR="007639DE" w:rsidRPr="00C20E87">
              <w:rPr>
                <w:rFonts w:ascii="IPA P明朝" w:eastAsia="IPA P明朝" w:hAnsi="IPA P明朝"/>
                <w:sz w:val="28"/>
                <w:szCs w:val="28"/>
              </w:rPr>
              <w:t>社</w:t>
            </w:r>
          </w:rubyBase>
        </w:ruby>
      </w:r>
      <w:r w:rsidR="00DA7972" w:rsidRPr="00C20E87">
        <w:rPr>
          <w:rFonts w:ascii="IPA P明朝" w:eastAsia="IPA P明朝" w:hAnsi="IPA P明朝" w:hint="eastAsia"/>
          <w:sz w:val="28"/>
          <w:szCs w:val="28"/>
        </w:rPr>
        <w:t>ある</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ところ</w:t>
            </w:r>
          </w:rt>
          <w:rubyBase>
            <w:r w:rsidR="007639DE" w:rsidRPr="00C20E87">
              <w:rPr>
                <w:rFonts w:ascii="IPA P明朝" w:eastAsia="IPA P明朝" w:hAnsi="IPA P明朝"/>
                <w:sz w:val="28"/>
                <w:szCs w:val="28"/>
              </w:rPr>
              <w:t>處</w:t>
            </w:r>
          </w:rubyBase>
        </w:ruby>
      </w:r>
      <w:r w:rsidR="00DA7972" w:rsidRPr="00C20E87">
        <w:rPr>
          <w:rFonts w:ascii="IPA P明朝" w:eastAsia="IPA P明朝" w:hAnsi="IPA P明朝" w:hint="eastAsia"/>
          <w:sz w:val="28"/>
          <w:szCs w:val="28"/>
        </w:rPr>
        <w:t>に</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やど</w:t>
            </w:r>
          </w:rt>
          <w:rubyBase>
            <w:r w:rsidR="007639DE" w:rsidRPr="00C20E87">
              <w:rPr>
                <w:rFonts w:ascii="IPA P明朝" w:eastAsia="IPA P明朝" w:hAnsi="IPA P明朝"/>
                <w:sz w:val="28"/>
                <w:szCs w:val="28"/>
              </w:rPr>
              <w:t>宿</w:t>
            </w:r>
          </w:rubyBase>
        </w:ruby>
      </w:r>
      <w:r w:rsidR="00DA7972" w:rsidRPr="00C20E87">
        <w:rPr>
          <w:rFonts w:ascii="IPA P明朝" w:eastAsia="IPA P明朝" w:hAnsi="IPA P明朝" w:hint="eastAsia"/>
          <w:sz w:val="28"/>
          <w:szCs w:val="28"/>
        </w:rPr>
        <w:t>りし</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よ</w:t>
            </w:r>
          </w:rt>
          <w:rubyBase>
            <w:r w:rsidR="007639DE" w:rsidRPr="00C20E87">
              <w:rPr>
                <w:rFonts w:ascii="IPA P明朝" w:eastAsia="IPA P明朝" w:hAnsi="IPA P明朝"/>
                <w:sz w:val="28"/>
                <w:szCs w:val="28"/>
              </w:rPr>
              <w:t>夜</w:t>
            </w:r>
          </w:rubyBase>
        </w:ruby>
      </w:r>
      <w:r w:rsidR="00DA7972" w:rsidRPr="00C20E87">
        <w:rPr>
          <w:rFonts w:ascii="IPA P明朝" w:eastAsia="IPA P明朝" w:hAnsi="IPA P明朝" w:hint="eastAsia"/>
          <w:sz w:val="28"/>
          <w:szCs w:val="28"/>
        </w:rPr>
        <w:t>、</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このよ</w:t>
            </w:r>
          </w:rt>
          <w:rubyBase>
            <w:r w:rsidR="007639DE" w:rsidRPr="00C20E87">
              <w:rPr>
                <w:rFonts w:ascii="IPA P明朝" w:eastAsia="IPA P明朝" w:hAnsi="IPA P明朝"/>
                <w:sz w:val="28"/>
                <w:szCs w:val="28"/>
              </w:rPr>
              <w:t>今夜</w:t>
            </w:r>
          </w:rubyBase>
        </w:ruby>
      </w:r>
      <w:r w:rsidR="00DA7972" w:rsidRPr="00C20E87">
        <w:rPr>
          <w:rFonts w:ascii="IPA P明朝" w:eastAsia="IPA P明朝" w:hAnsi="IPA P明朝" w:hint="eastAsia"/>
          <w:sz w:val="28"/>
          <w:szCs w:val="28"/>
        </w:rPr>
        <w:t>よき</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ゆめ</w:t>
            </w:r>
          </w:rt>
          <w:rubyBase>
            <w:r w:rsidR="007639DE" w:rsidRPr="00C20E87">
              <w:rPr>
                <w:rFonts w:ascii="IPA P明朝" w:eastAsia="IPA P明朝" w:hAnsi="IPA P明朝"/>
                <w:sz w:val="28"/>
                <w:szCs w:val="28"/>
              </w:rPr>
              <w:t>夢</w:t>
            </w:r>
          </w:rubyBase>
        </w:ruby>
      </w:r>
      <w:r w:rsidR="00DA7972" w:rsidRPr="00C20E87">
        <w:rPr>
          <w:rFonts w:ascii="IPA P明朝" w:eastAsia="IPA P明朝" w:hAnsi="IPA P明朝" w:hint="eastAsia"/>
          <w:sz w:val="28"/>
          <w:szCs w:val="28"/>
        </w:rPr>
        <w:t>を見たらん娘によき山を</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あた</w:t>
            </w:r>
          </w:rt>
          <w:rubyBase>
            <w:r w:rsidR="007639DE" w:rsidRPr="00C20E87">
              <w:rPr>
                <w:rFonts w:ascii="IPA P明朝" w:eastAsia="IPA P明朝" w:hAnsi="IPA P明朝"/>
                <w:sz w:val="28"/>
                <w:szCs w:val="28"/>
              </w:rPr>
              <w:t>與</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う</w:t>
            </w:r>
          </w:rt>
          <w:rubyBase>
            <w:r w:rsidR="007639DE" w:rsidRPr="00C20E87">
              <w:rPr>
                <w:rFonts w:ascii="IPA P明朝" w:eastAsia="IPA P明朝" w:hAnsi="IPA P明朝"/>
                <w:sz w:val="28"/>
                <w:szCs w:val="28"/>
              </w:rPr>
              <w:t>ふ</w:t>
            </w:r>
          </w:rubyBase>
        </w:ruby>
      </w:r>
      <w:r w:rsidR="00DA7972" w:rsidRPr="00C20E87">
        <w:rPr>
          <w:rFonts w:ascii="IPA P明朝" w:eastAsia="IPA P明朝" w:hAnsi="IPA P明朝" w:hint="eastAsia"/>
          <w:sz w:val="28"/>
          <w:szCs w:val="28"/>
        </w:rPr>
        <w:t>べしと</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はは</w:t>
            </w:r>
          </w:rt>
          <w:rubyBase>
            <w:r w:rsidR="007639DE" w:rsidRPr="00C20E87">
              <w:rPr>
                <w:rFonts w:ascii="IPA P明朝" w:eastAsia="IPA P明朝" w:hAnsi="IPA P明朝"/>
                <w:sz w:val="28"/>
                <w:szCs w:val="28"/>
              </w:rPr>
              <w:t>母</w:t>
            </w:r>
          </w:rubyBase>
        </w:ruby>
      </w:r>
      <w:r w:rsidR="00DA7972" w:rsidRPr="00C20E87">
        <w:rPr>
          <w:rFonts w:ascii="IPA P明朝" w:eastAsia="IPA P明朝" w:hAnsi="IPA P明朝" w:hint="eastAsia"/>
          <w:sz w:val="28"/>
          <w:szCs w:val="28"/>
        </w:rPr>
        <w:t>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かみ</w:t>
            </w:r>
          </w:rt>
          <w:rubyBase>
            <w:r w:rsidR="007639DE" w:rsidRPr="00C20E87">
              <w:rPr>
                <w:rFonts w:ascii="IPA P明朝" w:eastAsia="IPA P明朝" w:hAnsi="IPA P明朝"/>
                <w:sz w:val="28"/>
                <w:szCs w:val="28"/>
              </w:rPr>
              <w:t>神</w:t>
            </w:r>
          </w:rubyBase>
        </w:ruby>
      </w:r>
      <w:r w:rsidR="00DA7972" w:rsidRPr="00C20E87">
        <w:rPr>
          <w:rFonts w:ascii="IPA P明朝" w:eastAsia="IPA P明朝" w:hAnsi="IPA P明朝" w:hint="eastAsia"/>
          <w:sz w:val="28"/>
          <w:szCs w:val="28"/>
        </w:rPr>
        <w:t>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かた</w:t>
            </w:r>
          </w:rt>
          <w:rubyBase>
            <w:r w:rsidR="007639DE" w:rsidRPr="00C20E87">
              <w:rPr>
                <w:rFonts w:ascii="IPA P明朝" w:eastAsia="IPA P明朝" w:hAnsi="IPA P明朝"/>
                <w:sz w:val="28"/>
                <w:szCs w:val="28"/>
              </w:rPr>
              <w:t>語</w:t>
            </w:r>
          </w:rubyBase>
        </w:ruby>
      </w:r>
      <w:r w:rsidR="00DA7972" w:rsidRPr="00C20E87">
        <w:rPr>
          <w:rFonts w:ascii="IPA P明朝" w:eastAsia="IPA P明朝" w:hAnsi="IPA P明朝" w:hint="eastAsia"/>
          <w:sz w:val="28"/>
          <w:szCs w:val="28"/>
        </w:rPr>
        <w:t>りて</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ね</w:t>
            </w:r>
          </w:rt>
          <w:rubyBase>
            <w:r w:rsidR="007639DE" w:rsidRPr="00C20E87">
              <w:rPr>
                <w:rFonts w:ascii="IPA P明朝" w:eastAsia="IPA P明朝" w:hAnsi="IPA P明朝"/>
                <w:sz w:val="28"/>
                <w:szCs w:val="28"/>
              </w:rPr>
              <w:t>寝</w:t>
            </w:r>
          </w:rubyBase>
        </w:ruby>
      </w:r>
      <w:r w:rsidR="00DA7972" w:rsidRPr="00C20E87">
        <w:rPr>
          <w:rFonts w:ascii="IPA P明朝" w:eastAsia="IPA P明朝" w:hAnsi="IPA P明朝" w:hint="eastAsia"/>
          <w:sz w:val="28"/>
          <w:szCs w:val="28"/>
        </w:rPr>
        <w:t>たりしに、</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よる</w:t>
            </w:r>
          </w:rt>
          <w:rubyBase>
            <w:r w:rsidR="007639DE" w:rsidRPr="00C20E87">
              <w:rPr>
                <w:rFonts w:ascii="IPA P明朝" w:eastAsia="IPA P明朝" w:hAnsi="IPA P明朝"/>
                <w:sz w:val="28"/>
                <w:szCs w:val="28"/>
              </w:rPr>
              <w:t>夜</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ふか</w:t>
            </w:r>
          </w:rt>
          <w:rubyBase>
            <w:r w:rsidR="007639DE" w:rsidRPr="00C20E87">
              <w:rPr>
                <w:rFonts w:ascii="IPA P明朝" w:eastAsia="IPA P明朝" w:hAnsi="IPA P明朝"/>
                <w:sz w:val="28"/>
                <w:szCs w:val="28"/>
              </w:rPr>
              <w:t>深</w:t>
            </w:r>
          </w:rubyBase>
        </w:ruby>
      </w:r>
      <w:r w:rsidR="00DA7972" w:rsidRPr="00C20E87">
        <w:rPr>
          <w:rFonts w:ascii="IPA P明朝" w:eastAsia="IPA P明朝" w:hAnsi="IPA P明朝" w:hint="eastAsia"/>
          <w:sz w:val="28"/>
          <w:szCs w:val="28"/>
        </w:rPr>
        <w:t>く</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てん</w:t>
            </w:r>
          </w:rt>
          <w:rubyBase>
            <w:r w:rsidR="007639DE" w:rsidRPr="00C20E87">
              <w:rPr>
                <w:rFonts w:ascii="IPA P明朝" w:eastAsia="IPA P明朝" w:hAnsi="IPA P明朝"/>
                <w:sz w:val="28"/>
                <w:szCs w:val="28"/>
              </w:rPr>
              <w:t>天</w:t>
            </w:r>
          </w:rubyBase>
        </w:ruby>
      </w:r>
      <w:r w:rsidR="00DA7972" w:rsidRPr="00C20E87">
        <w:rPr>
          <w:rFonts w:ascii="IPA P明朝" w:eastAsia="IPA P明朝" w:hAnsi="IPA P明朝" w:hint="eastAsia"/>
          <w:sz w:val="28"/>
          <w:szCs w:val="28"/>
        </w:rPr>
        <w:t>より</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れい</w:t>
            </w:r>
          </w:rt>
          <w:rubyBase>
            <w:r w:rsidR="007639DE" w:rsidRPr="00C20E87">
              <w:rPr>
                <w:rFonts w:ascii="IPA P明朝" w:eastAsia="IPA P明朝" w:hAnsi="IPA P明朝"/>
                <w:sz w:val="28"/>
                <w:szCs w:val="28"/>
              </w:rPr>
              <w:t>靈</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か</w:t>
            </w:r>
          </w:rt>
          <w:rubyBase>
            <w:r w:rsidR="007639DE" w:rsidRPr="00C20E87">
              <w:rPr>
                <w:rFonts w:ascii="IPA P明朝" w:eastAsia="IPA P明朝" w:hAnsi="IPA P明朝"/>
                <w:sz w:val="28"/>
                <w:szCs w:val="28"/>
              </w:rPr>
              <w:t>華</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フ</w:t>
            </w:r>
          </w:rt>
          <w:rubyBase>
            <w:r w:rsidR="007639DE" w:rsidRPr="00C20E87">
              <w:rPr>
                <w:rFonts w:ascii="IPA P明朝" w:eastAsia="IPA P明朝" w:hAnsi="IPA P明朝"/>
                <w:sz w:val="28"/>
                <w:szCs w:val="28"/>
              </w:rPr>
              <w:t>降</w:t>
            </w:r>
          </w:rubyBase>
        </w:ruby>
      </w:r>
      <w:r w:rsidR="00DA7972" w:rsidRPr="00C20E87">
        <w:rPr>
          <w:rFonts w:ascii="IPA P明朝" w:eastAsia="IPA P明朝" w:hAnsi="IPA P明朝" w:hint="eastAsia"/>
          <w:sz w:val="28"/>
          <w:szCs w:val="28"/>
        </w:rPr>
        <w:t>りて</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あね</w:t>
            </w:r>
          </w:rt>
          <w:rubyBase>
            <w:r w:rsidR="007639DE" w:rsidRPr="00C20E87">
              <w:rPr>
                <w:rFonts w:ascii="IPA P明朝" w:eastAsia="IPA P明朝" w:hAnsi="IPA P明朝"/>
                <w:sz w:val="28"/>
                <w:szCs w:val="28"/>
              </w:rPr>
              <w:t>姉</w:t>
            </w:r>
          </w:rubyBase>
        </w:ruby>
      </w:r>
      <w:r w:rsidR="00DA7972" w:rsidRPr="00C20E87">
        <w:rPr>
          <w:rFonts w:ascii="IPA P明朝" w:eastAsia="IPA P明朝" w:hAnsi="IPA P明朝" w:hint="eastAsia"/>
          <w:sz w:val="28"/>
          <w:szCs w:val="28"/>
        </w:rPr>
        <w:t>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ひめ</w:t>
            </w:r>
          </w:rt>
          <w:rubyBase>
            <w:r w:rsidR="007639DE" w:rsidRPr="00C20E87">
              <w:rPr>
                <w:rFonts w:ascii="IPA P明朝" w:eastAsia="IPA P明朝" w:hAnsi="IPA P明朝"/>
                <w:sz w:val="28"/>
                <w:szCs w:val="28"/>
              </w:rPr>
              <w:t>姫</w:t>
            </w:r>
          </w:rubyBase>
        </w:ruby>
      </w:r>
      <w:r w:rsidR="00DA7972" w:rsidRPr="00C20E87">
        <w:rPr>
          <w:rFonts w:ascii="IPA P明朝" w:eastAsia="IPA P明朝" w:hAnsi="IPA P明朝" w:hint="eastAsia"/>
          <w:sz w:val="28"/>
          <w:szCs w:val="28"/>
        </w:rPr>
        <w:t>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むね</w:t>
            </w:r>
          </w:rt>
          <w:rubyBase>
            <w:r w:rsidR="007639DE" w:rsidRPr="00C20E87">
              <w:rPr>
                <w:rFonts w:ascii="IPA P明朝" w:eastAsia="IPA P明朝" w:hAnsi="IPA P明朝"/>
                <w:sz w:val="28"/>
                <w:szCs w:val="28"/>
              </w:rPr>
              <w:t>胸</w:t>
            </w:r>
          </w:rubyBase>
        </w:ruby>
      </w:r>
      <w:r w:rsidR="00DA7972" w:rsidRPr="00C20E87">
        <w:rPr>
          <w:rFonts w:ascii="IPA P明朝" w:eastAsia="IPA P明朝" w:hAnsi="IPA P明朝" w:hint="eastAsia"/>
          <w:sz w:val="28"/>
          <w:szCs w:val="28"/>
        </w:rPr>
        <w:t>の</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うえ</w:t>
            </w:r>
          </w:rt>
          <w:rubyBase>
            <w:r w:rsidR="007639DE" w:rsidRPr="00C20E87">
              <w:rPr>
                <w:rFonts w:ascii="IPA P明朝" w:eastAsia="IPA P明朝" w:hAnsi="IPA P明朝"/>
                <w:sz w:val="28"/>
                <w:szCs w:val="28"/>
              </w:rPr>
              <w:t>上</w:t>
            </w:r>
          </w:rubyBase>
        </w:ruby>
      </w:r>
      <w:r w:rsidR="00DA7972" w:rsidRPr="00C20E87">
        <w:rPr>
          <w:rFonts w:ascii="IPA P明朝" w:eastAsia="IPA P明朝" w:hAnsi="IPA P明朝" w:hint="eastAsia"/>
          <w:sz w:val="28"/>
          <w:szCs w:val="28"/>
        </w:rPr>
        <w:t>に</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とま</w:t>
            </w:r>
          </w:rt>
          <w:rubyBase>
            <w:r w:rsidR="007639DE" w:rsidRPr="00C20E87">
              <w:rPr>
                <w:rFonts w:ascii="IPA P明朝" w:eastAsia="IPA P明朝" w:hAnsi="IPA P明朝"/>
                <w:sz w:val="28"/>
                <w:szCs w:val="28"/>
              </w:rPr>
              <w:t>止</w:t>
            </w:r>
          </w:rubyBase>
        </w:ruby>
      </w:r>
      <w:r w:rsidR="00DA7972" w:rsidRPr="00C20E87">
        <w:rPr>
          <w:rFonts w:ascii="IPA P明朝" w:eastAsia="IPA P明朝" w:hAnsi="IPA P明朝" w:hint="eastAsia"/>
          <w:sz w:val="28"/>
          <w:szCs w:val="28"/>
        </w:rPr>
        <w:t>りしを、</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すえ</w:t>
            </w:r>
          </w:rt>
          <w:rubyBase>
            <w:r w:rsidR="007639DE" w:rsidRPr="00C20E87">
              <w:rPr>
                <w:rFonts w:ascii="IPA P明朝" w:eastAsia="IPA P明朝" w:hAnsi="IPA P明朝"/>
                <w:sz w:val="28"/>
                <w:szCs w:val="28"/>
              </w:rPr>
              <w:t>末</w:t>
            </w:r>
          </w:rubyBase>
        </w:ruby>
      </w:r>
      <w:r w:rsidR="00DA7972" w:rsidRPr="00C20E87">
        <w:rPr>
          <w:rFonts w:ascii="IPA P明朝" w:eastAsia="IPA P明朝" w:hAnsi="IPA P明朝" w:hint="eastAsia"/>
          <w:sz w:val="28"/>
          <w:szCs w:val="28"/>
        </w:rPr>
        <w:t>の姫</w:t>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め</w:t>
            </w:r>
          </w:rt>
          <w:rubyBase>
            <w:r w:rsidR="007639DE" w:rsidRPr="00C20E87">
              <w:rPr>
                <w:rFonts w:ascii="IPA P明朝" w:eastAsia="IPA P明朝" w:hAnsi="IPA P明朝"/>
                <w:sz w:val="28"/>
                <w:szCs w:val="28"/>
              </w:rPr>
              <w:t>眼</w:t>
            </w:r>
          </w:rubyBase>
        </w:ruby>
      </w:r>
      <w:r w:rsidR="007639DE" w:rsidRPr="00C20E87">
        <w:rPr>
          <w:rFonts w:ascii="IPA P明朝" w:eastAsia="IPA P明朝" w:hAnsi="IPA P明朝"/>
          <w:sz w:val="28"/>
          <w:szCs w:val="28"/>
        </w:rPr>
        <w:ruby>
          <w:rubyPr>
            <w:rubyAlign w:val="distributeSpace"/>
            <w:hps w:val="14"/>
            <w:hpsRaise w:val="26"/>
            <w:hpsBaseText w:val="28"/>
            <w:lid w:val="ja-JP"/>
          </w:rubyPr>
          <w:rt>
            <w:r w:rsidR="007639DE" w:rsidRPr="00C20E87">
              <w:rPr>
                <w:rFonts w:ascii="IPA P明朝" w:eastAsia="IPA P明朝" w:hAnsi="IPA P明朝"/>
                <w:sz w:val="14"/>
                <w:szCs w:val="28"/>
              </w:rPr>
              <w:t>サ</w:t>
            </w:r>
          </w:rt>
          <w:rubyBase>
            <w:r w:rsidR="007639DE" w:rsidRPr="00C20E87">
              <w:rPr>
                <w:rFonts w:ascii="IPA P明朝" w:eastAsia="IPA P明朝" w:hAnsi="IPA P明朝"/>
                <w:sz w:val="28"/>
                <w:szCs w:val="28"/>
              </w:rPr>
              <w:t>覺</w:t>
            </w:r>
          </w:rubyBase>
        </w:ruby>
      </w:r>
      <w:r w:rsidR="00DA7972" w:rsidRPr="00C20E87">
        <w:rPr>
          <w:rFonts w:ascii="IPA P明朝" w:eastAsia="IPA P明朝" w:hAnsi="IPA P明朝" w:hint="eastAsia"/>
          <w:sz w:val="28"/>
          <w:szCs w:val="28"/>
        </w:rPr>
        <w:t>めて</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ひそか</w:t>
            </w:r>
          </w:rt>
          <w:rubyBase>
            <w:r w:rsidR="000E0A7B" w:rsidRPr="00C20E87">
              <w:rPr>
                <w:rFonts w:ascii="IPA P明朝" w:eastAsia="IPA P明朝" w:hAnsi="IPA P明朝"/>
                <w:sz w:val="28"/>
                <w:szCs w:val="28"/>
              </w:rPr>
              <w:t>窃</w:t>
            </w:r>
          </w:rubyBase>
        </w:ruby>
      </w:r>
      <w:r w:rsidR="00DA7972" w:rsidRPr="00C20E87">
        <w:rPr>
          <w:rFonts w:ascii="IPA P明朝" w:eastAsia="IPA P明朝" w:hAnsi="IPA P明朝" w:hint="eastAsia"/>
          <w:sz w:val="28"/>
          <w:szCs w:val="28"/>
        </w:rPr>
        <w:t>に之を取り、</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われの</w:t>
            </w:r>
          </w:rt>
          <w:rubyBase>
            <w:r w:rsidR="000E0A7B" w:rsidRPr="00C20E87">
              <w:rPr>
                <w:rFonts w:ascii="IPA P明朝" w:eastAsia="IPA P明朝" w:hAnsi="IPA P明朝"/>
                <w:sz w:val="28"/>
                <w:szCs w:val="28"/>
              </w:rPr>
              <w:t>我</w:t>
            </w:r>
          </w:rubyBase>
        </w:ruby>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むね</w:t>
            </w:r>
          </w:rt>
          <w:rubyBase>
            <w:r w:rsidR="000E0A7B" w:rsidRPr="00C20E87">
              <w:rPr>
                <w:rFonts w:ascii="IPA P明朝" w:eastAsia="IPA P明朝" w:hAnsi="IPA P明朝"/>
                <w:sz w:val="28"/>
                <w:szCs w:val="28"/>
              </w:rPr>
              <w:t>胸</w:t>
            </w:r>
          </w:rubyBase>
        </w:ruby>
      </w:r>
      <w:r w:rsidR="00DA7972" w:rsidRPr="00C20E87">
        <w:rPr>
          <w:rFonts w:ascii="IPA P明朝" w:eastAsia="IPA P明朝" w:hAnsi="IPA P明朝" w:hint="eastAsia"/>
          <w:sz w:val="28"/>
          <w:szCs w:val="28"/>
        </w:rPr>
        <w:t>の上に</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の</w:t>
            </w:r>
          </w:rt>
          <w:rubyBase>
            <w:r w:rsidR="000E0A7B" w:rsidRPr="00C20E87">
              <w:rPr>
                <w:rFonts w:ascii="IPA P明朝" w:eastAsia="IPA P明朝" w:hAnsi="IPA P明朝"/>
                <w:sz w:val="28"/>
                <w:szCs w:val="28"/>
              </w:rPr>
              <w:t>載</w:t>
            </w:r>
          </w:rubyBase>
        </w:ruby>
      </w:r>
      <w:r w:rsidR="00DA7972" w:rsidRPr="00C20E87">
        <w:rPr>
          <w:rFonts w:ascii="IPA P明朝" w:eastAsia="IPA P明朝" w:hAnsi="IPA P明朝" w:hint="eastAsia"/>
          <w:sz w:val="28"/>
          <w:szCs w:val="28"/>
        </w:rPr>
        <w:t>せたりしかば、</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つい</w:t>
            </w:r>
          </w:rt>
          <w:rubyBase>
            <w:r w:rsidR="000E0A7B" w:rsidRPr="00C20E87">
              <w:rPr>
                <w:rFonts w:ascii="IPA P明朝" w:eastAsia="IPA P明朝" w:hAnsi="IPA P明朝"/>
                <w:sz w:val="28"/>
                <w:szCs w:val="28"/>
              </w:rPr>
              <w:t>終</w:t>
            </w:r>
          </w:rubyBase>
        </w:ruby>
      </w:r>
      <w:r w:rsidR="00DA7972" w:rsidRPr="00C20E87">
        <w:rPr>
          <w:rFonts w:ascii="IPA P明朝" w:eastAsia="IPA P明朝" w:hAnsi="IPA P明朝" w:hint="eastAsia"/>
          <w:sz w:val="28"/>
          <w:szCs w:val="28"/>
        </w:rPr>
        <w:t>に最も</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うつく</w:t>
            </w:r>
          </w:rt>
          <w:rubyBase>
            <w:r w:rsidR="000E0A7B" w:rsidRPr="00C20E87">
              <w:rPr>
                <w:rFonts w:ascii="IPA P明朝" w:eastAsia="IPA P明朝" w:hAnsi="IPA P明朝"/>
                <w:sz w:val="28"/>
                <w:szCs w:val="28"/>
              </w:rPr>
              <w:t>美</w:t>
            </w:r>
          </w:rubyBase>
        </w:ruby>
      </w:r>
      <w:r w:rsidR="00DA7972" w:rsidRPr="00C20E87">
        <w:rPr>
          <w:rFonts w:ascii="IPA P明朝" w:eastAsia="IPA P明朝" w:hAnsi="IPA P明朝" w:hint="eastAsia"/>
          <w:sz w:val="28"/>
          <w:szCs w:val="28"/>
        </w:rPr>
        <w:t>しき</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はや</w:t>
            </w:r>
          </w:rt>
          <w:rubyBase>
            <w:r w:rsidR="000E0A7B" w:rsidRPr="00C20E87">
              <w:rPr>
                <w:rFonts w:ascii="IPA P明朝" w:eastAsia="IPA P明朝" w:hAnsi="IPA P明朝"/>
                <w:sz w:val="28"/>
                <w:szCs w:val="28"/>
              </w:rPr>
              <w:t>早</w:t>
            </w:r>
          </w:rubyBase>
        </w:ruby>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ち</w:t>
            </w:r>
          </w:rt>
          <w:rubyBase>
            <w:r w:rsidR="000E0A7B" w:rsidRPr="00C20E87">
              <w:rPr>
                <w:rFonts w:ascii="IPA P明朝" w:eastAsia="IPA P明朝" w:hAnsi="IPA P明朝"/>
                <w:sz w:val="28"/>
                <w:szCs w:val="28"/>
              </w:rPr>
              <w:t>地</w:t>
            </w:r>
          </w:rubyBase>
        </w:ruby>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ね</w:t>
            </w:r>
          </w:rt>
          <w:rubyBase>
            <w:r w:rsidR="000E0A7B" w:rsidRPr="00C20E87">
              <w:rPr>
                <w:rFonts w:ascii="IPA P明朝" w:eastAsia="IPA P明朝" w:hAnsi="IPA P明朝"/>
                <w:sz w:val="28"/>
                <w:szCs w:val="28"/>
              </w:rPr>
              <w:t>峰</w:t>
            </w:r>
          </w:rubyBase>
        </w:ruby>
      </w:r>
      <w:r w:rsidR="00DA7972" w:rsidRPr="00C20E87">
        <w:rPr>
          <w:rFonts w:ascii="IPA P明朝" w:eastAsia="IPA P明朝" w:hAnsi="IPA P明朝" w:hint="eastAsia"/>
          <w:sz w:val="28"/>
          <w:szCs w:val="28"/>
        </w:rPr>
        <w:t>の山を</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え</w:t>
            </w:r>
          </w:rt>
          <w:rubyBase>
            <w:r w:rsidR="000E0A7B" w:rsidRPr="00C20E87">
              <w:rPr>
                <w:rFonts w:ascii="IPA P明朝" w:eastAsia="IPA P明朝" w:hAnsi="IPA P明朝"/>
                <w:sz w:val="28"/>
                <w:szCs w:val="28"/>
              </w:rPr>
              <w:t>得</w:t>
            </w:r>
          </w:rubyBase>
        </w:ruby>
      </w:r>
      <w:r w:rsidR="00DA7972" w:rsidRPr="00C20E87">
        <w:rPr>
          <w:rFonts w:ascii="IPA P明朝" w:eastAsia="IPA P明朝" w:hAnsi="IPA P明朝" w:hint="eastAsia"/>
          <w:sz w:val="28"/>
          <w:szCs w:val="28"/>
        </w:rPr>
        <w:t>、姉たちは六角牛と石神とを得たり。</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わか</w:t>
            </w:r>
          </w:rt>
          <w:rubyBase>
            <w:r w:rsidR="000E0A7B" w:rsidRPr="00C20E87">
              <w:rPr>
                <w:rFonts w:ascii="IPA P明朝" w:eastAsia="IPA P明朝" w:hAnsi="IPA P明朝"/>
                <w:sz w:val="28"/>
                <w:szCs w:val="28"/>
              </w:rPr>
              <w:t>若</w:t>
            </w:r>
          </w:rubyBase>
        </w:ruby>
      </w:r>
      <w:r w:rsidR="00DA7972" w:rsidRPr="00C20E87">
        <w:rPr>
          <w:rFonts w:ascii="IPA P明朝" w:eastAsia="IPA P明朝" w:hAnsi="IPA P明朝" w:hint="eastAsia"/>
          <w:sz w:val="28"/>
          <w:szCs w:val="28"/>
        </w:rPr>
        <w:t>き三人の女神</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おのおの</w:t>
            </w:r>
          </w:rt>
          <w:rubyBase>
            <w:r w:rsidR="000E0A7B" w:rsidRPr="00C20E87">
              <w:rPr>
                <w:rFonts w:ascii="IPA P明朝" w:eastAsia="IPA P明朝" w:hAnsi="IPA P明朝"/>
                <w:sz w:val="28"/>
                <w:szCs w:val="28"/>
              </w:rPr>
              <w:t>各</w:t>
            </w:r>
          </w:rubyBase>
        </w:ruby>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みっつ</w:t>
            </w:r>
          </w:rt>
          <w:rubyBase>
            <w:r w:rsidR="000E0A7B" w:rsidRPr="00C20E87">
              <w:rPr>
                <w:rFonts w:ascii="IPA P明朝" w:eastAsia="IPA P明朝" w:hAnsi="IPA P明朝"/>
                <w:sz w:val="28"/>
                <w:szCs w:val="28"/>
              </w:rPr>
              <w:t>三</w:t>
            </w:r>
          </w:rubyBase>
        </w:ruby>
      </w:r>
      <w:r w:rsidR="00DA7972" w:rsidRPr="00C20E87">
        <w:rPr>
          <w:rFonts w:ascii="IPA P明朝" w:eastAsia="IPA P明朝" w:hAnsi="IPA P明朝" w:hint="eastAsia"/>
          <w:sz w:val="28"/>
          <w:szCs w:val="28"/>
        </w:rPr>
        <w:t>の山に</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すまい</w:t>
            </w:r>
          </w:rt>
          <w:rubyBase>
            <w:r w:rsidR="000E0A7B" w:rsidRPr="00C20E87">
              <w:rPr>
                <w:rFonts w:ascii="IPA P明朝" w:eastAsia="IPA P明朝" w:hAnsi="IPA P明朝"/>
                <w:sz w:val="28"/>
                <w:szCs w:val="28"/>
              </w:rPr>
              <w:t>住</w:t>
            </w:r>
          </w:rubyBase>
        </w:ruby>
      </w:r>
      <w:r w:rsidR="00DA7972" w:rsidRPr="00C20E87">
        <w:rPr>
          <w:rFonts w:ascii="IPA P明朝" w:eastAsia="IPA P明朝" w:hAnsi="IPA P明朝" w:hint="eastAsia"/>
          <w:sz w:val="28"/>
          <w:szCs w:val="28"/>
        </w:rPr>
        <w:t>し</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いま</w:t>
            </w:r>
          </w:rt>
          <w:rubyBase>
            <w:r w:rsidR="000E0A7B" w:rsidRPr="00C20E87">
              <w:rPr>
                <w:rFonts w:ascii="IPA P明朝" w:eastAsia="IPA P明朝" w:hAnsi="IPA P明朝"/>
                <w:sz w:val="28"/>
                <w:szCs w:val="28"/>
              </w:rPr>
              <w:t>今</w:t>
            </w:r>
          </w:rubyBase>
        </w:ruby>
      </w:r>
      <w:r w:rsidR="00DA7972" w:rsidRPr="00C20E87">
        <w:rPr>
          <w:rFonts w:ascii="IPA P明朝" w:eastAsia="IPA P明朝" w:hAnsi="IPA P明朝" w:hint="eastAsia"/>
          <w:sz w:val="28"/>
          <w:szCs w:val="28"/>
        </w:rPr>
        <w:t>も之を</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りょう</w:t>
            </w:r>
          </w:rt>
          <w:rubyBase>
            <w:r w:rsidR="000E0A7B" w:rsidRPr="00C20E87">
              <w:rPr>
                <w:rFonts w:ascii="IPA P明朝" w:eastAsia="IPA P明朝" w:hAnsi="IPA P明朝"/>
                <w:sz w:val="28"/>
                <w:szCs w:val="28"/>
              </w:rPr>
              <w:t>領</w:t>
            </w:r>
          </w:rubyBase>
        </w:ruby>
      </w:r>
      <w:r w:rsidR="00DA7972" w:rsidRPr="00C20E87">
        <w:rPr>
          <w:rFonts w:ascii="IPA P明朝" w:eastAsia="IPA P明朝" w:hAnsi="IPA P明朝" w:hint="eastAsia"/>
          <w:sz w:val="28"/>
          <w:szCs w:val="28"/>
        </w:rPr>
        <w:t>したま</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う</w:t>
            </w:r>
          </w:rt>
          <w:rubyBase>
            <w:r w:rsidR="000E0A7B" w:rsidRPr="00C20E87">
              <w:rPr>
                <w:rFonts w:ascii="IPA P明朝" w:eastAsia="IPA P明朝" w:hAnsi="IPA P明朝"/>
                <w:sz w:val="28"/>
                <w:szCs w:val="28"/>
              </w:rPr>
              <w:t>ふ</w:t>
            </w:r>
          </w:rubyBase>
        </w:ruby>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ゆえ</w:t>
            </w:r>
          </w:rt>
          <w:rubyBase>
            <w:r w:rsidR="000E0A7B" w:rsidRPr="00C20E87">
              <w:rPr>
                <w:rFonts w:ascii="IPA P明朝" w:eastAsia="IPA P明朝" w:hAnsi="IPA P明朝"/>
                <w:sz w:val="28"/>
                <w:szCs w:val="28"/>
              </w:rPr>
              <w:t>故</w:t>
            </w:r>
          </w:rubyBase>
        </w:ruby>
      </w:r>
      <w:r w:rsidR="00DA7972" w:rsidRPr="00C20E87">
        <w:rPr>
          <w:rFonts w:ascii="IPA P明朝" w:eastAsia="IPA P明朝" w:hAnsi="IPA P明朝" w:hint="eastAsia"/>
          <w:sz w:val="28"/>
          <w:szCs w:val="28"/>
        </w:rPr>
        <w:t>に、遠野の</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おんな</w:t>
            </w:r>
          </w:rt>
          <w:rubyBase>
            <w:r w:rsidR="000E0A7B" w:rsidRPr="00C20E87">
              <w:rPr>
                <w:rFonts w:ascii="IPA P明朝" w:eastAsia="IPA P明朝" w:hAnsi="IPA P明朝"/>
                <w:sz w:val="28"/>
                <w:szCs w:val="28"/>
              </w:rPr>
              <w:t>女</w:t>
            </w:r>
          </w:rubyBase>
        </w:ruby>
      </w:r>
      <w:r w:rsidR="00DA7972" w:rsidRPr="00C20E87">
        <w:rPr>
          <w:rFonts w:ascii="IPA P明朝" w:eastAsia="IPA P明朝" w:hAnsi="IPA P明朝" w:hint="eastAsia"/>
          <w:sz w:val="28"/>
          <w:szCs w:val="28"/>
        </w:rPr>
        <w:t>どもは</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その</w:t>
            </w:r>
          </w:rt>
          <w:rubyBase>
            <w:r w:rsidR="000E0A7B" w:rsidRPr="00C20E87">
              <w:rPr>
                <w:rFonts w:ascii="IPA P明朝" w:eastAsia="IPA P明朝" w:hAnsi="IPA P明朝"/>
                <w:sz w:val="28"/>
                <w:szCs w:val="28"/>
              </w:rPr>
              <w:t>其</w:t>
            </w:r>
          </w:rubyBase>
        </w:ruby>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ねたみ</w:t>
            </w:r>
          </w:rt>
          <w:rubyBase>
            <w:r w:rsidR="000E0A7B" w:rsidRPr="00C20E87">
              <w:rPr>
                <w:rFonts w:ascii="IPA P明朝" w:eastAsia="IPA P明朝" w:hAnsi="IPA P明朝"/>
                <w:sz w:val="28"/>
                <w:szCs w:val="28"/>
              </w:rPr>
              <w:t>妬</w:t>
            </w:r>
          </w:rubyBase>
        </w:ruby>
      </w:r>
      <w:r w:rsidR="00DA7972" w:rsidRPr="00C20E87">
        <w:rPr>
          <w:rFonts w:ascii="IPA P明朝" w:eastAsia="IPA P明朝" w:hAnsi="IPA P明朝" w:hint="eastAsia"/>
          <w:sz w:val="28"/>
          <w:szCs w:val="28"/>
        </w:rPr>
        <w:t>を</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おそ</w:t>
            </w:r>
          </w:rt>
          <w:rubyBase>
            <w:r w:rsidR="000E0A7B" w:rsidRPr="00C20E87">
              <w:rPr>
                <w:rFonts w:ascii="IPA P明朝" w:eastAsia="IPA P明朝" w:hAnsi="IPA P明朝"/>
                <w:sz w:val="28"/>
                <w:szCs w:val="28"/>
              </w:rPr>
              <w:t>畏</w:t>
            </w:r>
          </w:rubyBase>
        </w:ruby>
      </w:r>
      <w:r w:rsidR="00DA7972" w:rsidRPr="00C20E87">
        <w:rPr>
          <w:rFonts w:ascii="IPA P明朝" w:eastAsia="IPA P明朝" w:hAnsi="IPA P明朝" w:hint="eastAsia"/>
          <w:sz w:val="28"/>
          <w:szCs w:val="28"/>
        </w:rPr>
        <w:t>れて今も</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このやま</w:t>
            </w:r>
          </w:rt>
          <w:rubyBase>
            <w:r w:rsidR="000E0A7B" w:rsidRPr="00C20E87">
              <w:rPr>
                <w:rFonts w:ascii="IPA P明朝" w:eastAsia="IPA P明朝" w:hAnsi="IPA P明朝"/>
                <w:sz w:val="28"/>
                <w:szCs w:val="28"/>
              </w:rPr>
              <w:t>此山</w:t>
            </w:r>
          </w:rubyBase>
        </w:ruby>
      </w:r>
      <w:r w:rsidR="00DA7972" w:rsidRPr="00C20E87">
        <w:rPr>
          <w:rFonts w:ascii="IPA P明朝" w:eastAsia="IPA P明朝" w:hAnsi="IPA P明朝" w:hint="eastAsia"/>
          <w:sz w:val="28"/>
          <w:szCs w:val="28"/>
        </w:rPr>
        <w:t>には</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あそ</w:t>
            </w:r>
          </w:rt>
          <w:rubyBase>
            <w:r w:rsidR="000E0A7B" w:rsidRPr="00C20E87">
              <w:rPr>
                <w:rFonts w:ascii="IPA P明朝" w:eastAsia="IPA P明朝" w:hAnsi="IPA P明朝"/>
                <w:sz w:val="28"/>
                <w:szCs w:val="28"/>
              </w:rPr>
              <w:t>遊</w:t>
            </w:r>
          </w:rubyBase>
        </w:ruby>
      </w:r>
      <w:r w:rsidR="00DA7972" w:rsidRPr="00C20E87">
        <w:rPr>
          <w:rFonts w:ascii="IPA P明朝" w:eastAsia="IPA P明朝" w:hAnsi="IPA P明朝" w:hint="eastAsia"/>
          <w:sz w:val="28"/>
          <w:szCs w:val="28"/>
        </w:rPr>
        <w:t>ばずと云</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え</w:t>
            </w:r>
          </w:rt>
          <w:rubyBase>
            <w:r w:rsidR="000E0A7B" w:rsidRPr="00C20E87">
              <w:rPr>
                <w:rFonts w:ascii="IPA P明朝" w:eastAsia="IPA P明朝" w:hAnsi="IPA P明朝"/>
                <w:sz w:val="28"/>
                <w:szCs w:val="28"/>
              </w:rPr>
              <w:t>へ</w:t>
            </w:r>
          </w:rubyBase>
        </w:ruby>
      </w:r>
      <w:r w:rsidR="00DA7972" w:rsidRPr="00C20E87">
        <w:rPr>
          <w:rFonts w:ascii="IPA P明朝" w:eastAsia="IPA P明朝" w:hAnsi="IPA P明朝" w:hint="eastAsia"/>
          <w:sz w:val="28"/>
          <w:szCs w:val="28"/>
        </w:rPr>
        <w:t>り。</w:t>
      </w:r>
    </w:p>
    <w:p w14:paraId="75464DB9" w14:textId="24599EA1" w:rsidR="00DA7972" w:rsidRPr="00C20E87" w:rsidRDefault="00DA7972"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三</w:t>
      </w:r>
      <w:r w:rsidRPr="00C20E87">
        <w:rPr>
          <w:rFonts w:ascii="IPA P明朝" w:eastAsia="IPA P明朝" w:hAnsi="IPA P明朝" w:hint="eastAsia"/>
          <w:sz w:val="28"/>
          <w:szCs w:val="28"/>
        </w:rPr>
        <w:tab/>
        <w:t>山々の</w:t>
      </w:r>
      <w:r w:rsidR="000E0A7B" w:rsidRPr="00C20E87">
        <w:rPr>
          <w:rFonts w:ascii="IPA P明朝" w:eastAsia="IPA P明朝" w:hAnsi="IPA P明朝" w:hint="eastAsia"/>
          <w:sz w:val="28"/>
          <w:szCs w:val="28"/>
        </w:rPr>
        <w:t>奥には</w:t>
      </w:r>
      <w:r w:rsidR="00BE7F0C" w:rsidRPr="00C20E87">
        <w:rPr>
          <w:rFonts w:ascii="IPA P明朝" w:eastAsia="IPA P明朝" w:hAnsi="IPA P明朝"/>
          <w:sz w:val="28"/>
          <w:szCs w:val="28"/>
        </w:rPr>
        <w:ruby>
          <w:rubyPr>
            <w:rubyAlign w:val="distributeSpace"/>
            <w:hps w:val="14"/>
            <w:hpsRaise w:val="26"/>
            <w:hpsBaseText w:val="28"/>
            <w:lid w:val="ja-JP"/>
          </w:rubyPr>
          <w:rt>
            <w:r w:rsidR="00BE7F0C" w:rsidRPr="00C20E87">
              <w:rPr>
                <w:rFonts w:ascii="IPA P明朝" w:eastAsia="IPA P明朝" w:hAnsi="IPA P明朝"/>
                <w:sz w:val="14"/>
                <w:szCs w:val="28"/>
              </w:rPr>
              <w:t>やまど</w:t>
            </w:r>
          </w:rt>
          <w:rubyBase>
            <w:r w:rsidR="00BE7F0C" w:rsidRPr="00C20E87">
              <w:rPr>
                <w:rFonts w:ascii="IPA P明朝" w:eastAsia="IPA P明朝" w:hAnsi="IPA P明朝"/>
                <w:sz w:val="28"/>
                <w:szCs w:val="28"/>
              </w:rPr>
              <w:t>山人</w:t>
            </w:r>
          </w:rubyBase>
        </w:ruby>
      </w:r>
      <w:r w:rsidR="00BE7F0C" w:rsidRPr="00C20E87">
        <w:rPr>
          <w:rFonts w:ascii="IPA P明朝" w:eastAsia="IPA P明朝" w:hAnsi="IPA P明朝"/>
          <w:sz w:val="28"/>
          <w:szCs w:val="28"/>
        </w:rPr>
        <w:ruby>
          <w:rubyPr>
            <w:rubyAlign w:val="distributeSpace"/>
            <w:hps w:val="14"/>
            <w:hpsRaise w:val="26"/>
            <w:hpsBaseText w:val="28"/>
            <w:lid w:val="ja-JP"/>
          </w:rubyPr>
          <w:rt>
            <w:r w:rsidR="00BE7F0C" w:rsidRPr="00C20E87">
              <w:rPr>
                <w:rFonts w:ascii="IPA P明朝" w:eastAsia="IPA P明朝" w:hAnsi="IPA P明朝"/>
                <w:sz w:val="14"/>
                <w:szCs w:val="28"/>
              </w:rPr>
              <w:t>す</w:t>
            </w:r>
          </w:rt>
          <w:rubyBase>
            <w:r w:rsidR="00BE7F0C" w:rsidRPr="00C20E87">
              <w:rPr>
                <w:rFonts w:ascii="IPA P明朝" w:eastAsia="IPA P明朝" w:hAnsi="IPA P明朝"/>
                <w:sz w:val="28"/>
                <w:szCs w:val="28"/>
              </w:rPr>
              <w:t>住</w:t>
            </w:r>
          </w:rubyBase>
        </w:ruby>
      </w:r>
      <w:r w:rsidR="000E0A7B" w:rsidRPr="00C20E87">
        <w:rPr>
          <w:rFonts w:ascii="IPA P明朝" w:eastAsia="IPA P明朝" w:hAnsi="IPA P明朝" w:hint="eastAsia"/>
          <w:sz w:val="28"/>
          <w:szCs w:val="28"/>
        </w:rPr>
        <w:t>めり、</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トチ</w:t>
            </w:r>
          </w:rt>
          <w:rubyBase>
            <w:r w:rsidR="000E0A7B" w:rsidRPr="00C20E87">
              <w:rPr>
                <w:rFonts w:ascii="IPA P明朝" w:eastAsia="IPA P明朝" w:hAnsi="IPA P明朝"/>
                <w:sz w:val="28"/>
                <w:szCs w:val="28"/>
              </w:rPr>
              <w:t>栃</w:t>
            </w:r>
          </w:rubyBase>
        </w:ruby>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ナイ</w:t>
            </w:r>
          </w:rt>
          <w:rubyBase>
            <w:r w:rsidR="000E0A7B" w:rsidRPr="00C20E87">
              <w:rPr>
                <w:rFonts w:ascii="IPA P明朝" w:eastAsia="IPA P明朝" w:hAnsi="IPA P明朝"/>
                <w:sz w:val="28"/>
                <w:szCs w:val="28"/>
              </w:rPr>
              <w:t>内</w:t>
            </w:r>
          </w:rubyBase>
        </w:ruby>
      </w:r>
      <w:r w:rsidR="000E0A7B" w:rsidRPr="00C20E87">
        <w:rPr>
          <w:rFonts w:ascii="IPA P明朝" w:eastAsia="IPA P明朝" w:hAnsi="IPA P明朝" w:hint="eastAsia"/>
          <w:sz w:val="28"/>
          <w:szCs w:val="28"/>
        </w:rPr>
        <w:t>村</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ワ</w:t>
            </w:r>
          </w:rt>
          <w:rubyBase>
            <w:r w:rsidR="000E0A7B" w:rsidRPr="00C20E87">
              <w:rPr>
                <w:rFonts w:ascii="IPA P明朝" w:eastAsia="IPA P明朝" w:hAnsi="IPA P明朝"/>
                <w:sz w:val="28"/>
                <w:szCs w:val="28"/>
              </w:rPr>
              <w:t>和</w:t>
            </w:r>
          </w:rubyBase>
        </w:ruby>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ノ</w:t>
            </w:r>
          </w:rt>
          <w:rubyBase>
            <w:r w:rsidR="000E0A7B" w:rsidRPr="00C20E87">
              <w:rPr>
                <w:rFonts w:ascii="IPA P明朝" w:eastAsia="IPA P明朝" w:hAnsi="IPA P明朝"/>
                <w:sz w:val="28"/>
                <w:szCs w:val="28"/>
              </w:rPr>
              <w:t>野</w:t>
            </w:r>
          </w:rubyBase>
        </w:ruby>
      </w:r>
      <w:r w:rsidR="000E0A7B" w:rsidRPr="00C20E87">
        <w:rPr>
          <w:rFonts w:ascii="IPA P明朝" w:eastAsia="IPA P明朝" w:hAnsi="IPA P明朝" w:hint="eastAsia"/>
          <w:sz w:val="28"/>
          <w:szCs w:val="28"/>
        </w:rPr>
        <w:t>の佐々木</w:t>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き</w:t>
            </w:r>
          </w:rt>
          <w:rubyBase>
            <w:r w:rsidR="000E0A7B" w:rsidRPr="00C20E87">
              <w:rPr>
                <w:rFonts w:ascii="IPA P明朝" w:eastAsia="IPA P明朝" w:hAnsi="IPA P明朝"/>
                <w:sz w:val="28"/>
                <w:szCs w:val="28"/>
              </w:rPr>
              <w:t>喜</w:t>
            </w:r>
          </w:rubyBase>
        </w:ruby>
      </w:r>
      <w:r w:rsidR="000E0A7B" w:rsidRPr="00C20E87">
        <w:rPr>
          <w:rFonts w:ascii="IPA P明朝" w:eastAsia="IPA P明朝" w:hAnsi="IPA P明朝"/>
          <w:sz w:val="28"/>
          <w:szCs w:val="28"/>
        </w:rPr>
        <w:ruby>
          <w:rubyPr>
            <w:rubyAlign w:val="distributeSpace"/>
            <w:hps w:val="14"/>
            <w:hpsRaise w:val="26"/>
            <w:hpsBaseText w:val="28"/>
            <w:lid w:val="ja-JP"/>
          </w:rubyPr>
          <w:rt>
            <w:r w:rsidR="000E0A7B" w:rsidRPr="00C20E87">
              <w:rPr>
                <w:rFonts w:ascii="IPA P明朝" w:eastAsia="IPA P明朝" w:hAnsi="IPA P明朝"/>
                <w:sz w:val="14"/>
                <w:szCs w:val="28"/>
              </w:rPr>
              <w:t>へえ</w:t>
            </w:r>
          </w:rt>
          <w:rubyBase>
            <w:r w:rsidR="000E0A7B" w:rsidRPr="00C20E87">
              <w:rPr>
                <w:rFonts w:ascii="IPA P明朝" w:eastAsia="IPA P明朝" w:hAnsi="IPA P明朝"/>
                <w:sz w:val="28"/>
                <w:szCs w:val="28"/>
              </w:rPr>
              <w:t>兵衛</w:t>
            </w:r>
          </w:rubyBase>
        </w:ruby>
      </w:r>
      <w:r w:rsidR="00BE7F0C" w:rsidRPr="00C20E87">
        <w:rPr>
          <w:rFonts w:ascii="IPA P明朝" w:eastAsia="IPA P明朝" w:hAnsi="IPA P明朝" w:hint="eastAsia"/>
          <w:sz w:val="28"/>
          <w:szCs w:val="28"/>
        </w:rPr>
        <w:t>と云ふ人は今も</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ななじゅう</w:t>
            </w:r>
          </w:rt>
          <w:rubyBase>
            <w:r w:rsidR="00115234" w:rsidRPr="00C20E87">
              <w:rPr>
                <w:rFonts w:ascii="IPA P明朝" w:eastAsia="IPA P明朝" w:hAnsi="IPA P明朝"/>
                <w:sz w:val="28"/>
                <w:szCs w:val="28"/>
              </w:rPr>
              <w:t>七十</w:t>
            </w:r>
          </w:rubyBase>
        </w:ruby>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あまり</w:t>
            </w:r>
          </w:rt>
          <w:rubyBase>
            <w:r w:rsidR="00115234" w:rsidRPr="00C20E87">
              <w:rPr>
                <w:rFonts w:ascii="IPA P明朝" w:eastAsia="IPA P明朝" w:hAnsi="IPA P明朝"/>
                <w:sz w:val="28"/>
                <w:szCs w:val="28"/>
              </w:rPr>
              <w:t>餘</w:t>
            </w:r>
          </w:rubyBase>
        </w:ruby>
      </w:r>
      <w:r w:rsidR="00BE7F0C" w:rsidRPr="00C20E87">
        <w:rPr>
          <w:rFonts w:ascii="IPA P明朝" w:eastAsia="IPA P明朝" w:hAnsi="IPA P明朝" w:hint="eastAsia"/>
          <w:sz w:val="28"/>
          <w:szCs w:val="28"/>
        </w:rPr>
        <w:t>にて</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せいぞん</w:t>
            </w:r>
          </w:rt>
          <w:rubyBase>
            <w:r w:rsidR="00115234" w:rsidRPr="00C20E87">
              <w:rPr>
                <w:rFonts w:ascii="IPA P明朝" w:eastAsia="IPA P明朝" w:hAnsi="IPA P明朝"/>
                <w:sz w:val="28"/>
                <w:szCs w:val="28"/>
              </w:rPr>
              <w:t>生存</w:t>
            </w:r>
          </w:rubyBase>
        </w:ruby>
      </w:r>
      <w:r w:rsidR="00BE7F0C" w:rsidRPr="00C20E87">
        <w:rPr>
          <w:rFonts w:ascii="IPA P明朝" w:eastAsia="IPA P明朝" w:hAnsi="IPA P明朝" w:hint="eastAsia"/>
          <w:sz w:val="28"/>
          <w:szCs w:val="28"/>
        </w:rPr>
        <w:t>せり。</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この</w:t>
            </w:r>
          </w:rt>
          <w:rubyBase>
            <w:r w:rsidR="00115234" w:rsidRPr="00C20E87">
              <w:rPr>
                <w:rFonts w:ascii="IPA P明朝" w:eastAsia="IPA P明朝" w:hAnsi="IPA P明朝"/>
                <w:sz w:val="28"/>
                <w:szCs w:val="28"/>
              </w:rPr>
              <w:t>此</w:t>
            </w:r>
          </w:rubyBase>
        </w:ruby>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おきな</w:t>
            </w:r>
          </w:rt>
          <w:rubyBase>
            <w:r w:rsidR="00115234" w:rsidRPr="00C20E87">
              <w:rPr>
                <w:rFonts w:ascii="IPA P明朝" w:eastAsia="IPA P明朝" w:hAnsi="IPA P明朝"/>
                <w:sz w:val="28"/>
                <w:szCs w:val="28"/>
              </w:rPr>
              <w:t>翁</w:t>
            </w:r>
          </w:rubyBase>
        </w:ruby>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わか</w:t>
            </w:r>
          </w:rt>
          <w:rubyBase>
            <w:r w:rsidR="00115234" w:rsidRPr="00C20E87">
              <w:rPr>
                <w:rFonts w:ascii="IPA P明朝" w:eastAsia="IPA P明朝" w:hAnsi="IPA P明朝"/>
                <w:sz w:val="28"/>
                <w:szCs w:val="28"/>
              </w:rPr>
              <w:t>若</w:t>
            </w:r>
          </w:rubyBase>
        </w:ruby>
      </w:r>
      <w:r w:rsidR="00BE7F0C" w:rsidRPr="00C20E87">
        <w:rPr>
          <w:rFonts w:ascii="IPA P明朝" w:eastAsia="IPA P明朝" w:hAnsi="IPA P明朝" w:hint="eastAsia"/>
          <w:sz w:val="28"/>
          <w:szCs w:val="28"/>
        </w:rPr>
        <w:t>かりし</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ころ</w:t>
            </w:r>
          </w:rt>
          <w:rubyBase>
            <w:r w:rsidR="00115234" w:rsidRPr="00C20E87">
              <w:rPr>
                <w:rFonts w:ascii="IPA P明朝" w:eastAsia="IPA P明朝" w:hAnsi="IPA P明朝"/>
                <w:sz w:val="28"/>
                <w:szCs w:val="28"/>
              </w:rPr>
              <w:t>頃</w:t>
            </w:r>
          </w:rubyBase>
        </w:ruby>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りょう</w:t>
            </w:r>
          </w:rt>
          <w:rubyBase>
            <w:r w:rsidR="00115234" w:rsidRPr="00C20E87">
              <w:rPr>
                <w:rFonts w:ascii="IPA P明朝" w:eastAsia="IPA P明朝" w:hAnsi="IPA P明朝"/>
                <w:sz w:val="28"/>
                <w:szCs w:val="28"/>
              </w:rPr>
              <w:t>獵</w:t>
            </w:r>
          </w:rubyBase>
        </w:ruby>
      </w:r>
      <w:r w:rsidR="00115234" w:rsidRPr="00C20E87">
        <w:rPr>
          <w:rFonts w:ascii="IPA P明朝" w:eastAsia="IPA P明朝" w:hAnsi="IPA P明朝" w:hint="eastAsia"/>
          <w:sz w:val="28"/>
          <w:szCs w:val="28"/>
        </w:rPr>
        <w:t>をして山奥に入りしに、</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はる</w:t>
            </w:r>
          </w:rt>
          <w:rubyBase>
            <w:r w:rsidR="00115234" w:rsidRPr="00C20E87">
              <w:rPr>
                <w:rFonts w:ascii="IPA P明朝" w:eastAsia="IPA P明朝" w:hAnsi="IPA P明朝"/>
                <w:sz w:val="28"/>
                <w:szCs w:val="28"/>
              </w:rPr>
              <w:t>遙</w:t>
            </w:r>
          </w:rubyBase>
        </w:ruby>
      </w:r>
      <w:r w:rsidR="00115234" w:rsidRPr="00C20E87">
        <w:rPr>
          <w:rFonts w:ascii="IPA P明朝" w:eastAsia="IPA P明朝" w:hAnsi="IPA P明朝" w:hint="eastAsia"/>
          <w:sz w:val="28"/>
          <w:szCs w:val="28"/>
        </w:rPr>
        <w:t>かなる</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いわ</w:t>
            </w:r>
          </w:rt>
          <w:rubyBase>
            <w:r w:rsidR="00115234" w:rsidRPr="00C20E87">
              <w:rPr>
                <w:rFonts w:ascii="IPA P明朝" w:eastAsia="IPA P明朝" w:hAnsi="IPA P明朝"/>
                <w:sz w:val="28"/>
                <w:szCs w:val="28"/>
              </w:rPr>
              <w:t>岩</w:t>
            </w:r>
          </w:rubyBase>
        </w:ruby>
      </w:r>
      <w:r w:rsidR="00115234" w:rsidRPr="00C20E87">
        <w:rPr>
          <w:rFonts w:ascii="IPA P明朝" w:eastAsia="IPA P明朝" w:hAnsi="IPA P明朝" w:hint="eastAsia"/>
          <w:sz w:val="28"/>
          <w:szCs w:val="28"/>
        </w:rPr>
        <w:t>の上に美しき</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おんな</w:t>
            </w:r>
          </w:rt>
          <w:rubyBase>
            <w:r w:rsidR="00115234" w:rsidRPr="00C20E87">
              <w:rPr>
                <w:rFonts w:ascii="IPA P明朝" w:eastAsia="IPA P明朝" w:hAnsi="IPA P明朝"/>
                <w:sz w:val="28"/>
                <w:szCs w:val="28"/>
              </w:rPr>
              <w:t>女</w:t>
            </w:r>
          </w:rubyBase>
        </w:ruby>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ひとり</w:t>
            </w:r>
          </w:rt>
          <w:rubyBase>
            <w:r w:rsidR="00115234" w:rsidRPr="00C20E87">
              <w:rPr>
                <w:rFonts w:ascii="IPA P明朝" w:eastAsia="IPA P明朝" w:hAnsi="IPA P明朝"/>
                <w:sz w:val="28"/>
                <w:szCs w:val="28"/>
              </w:rPr>
              <w:t>一人</w:t>
            </w:r>
          </w:rubyBase>
        </w:ruby>
      </w:r>
      <w:r w:rsidR="00115234" w:rsidRPr="00C20E87">
        <w:rPr>
          <w:rFonts w:ascii="IPA P明朝" w:eastAsia="IPA P明朝" w:hAnsi="IPA P明朝" w:hint="eastAsia"/>
          <w:sz w:val="28"/>
          <w:szCs w:val="28"/>
        </w:rPr>
        <w:t>ありて、</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なが</w:t>
            </w:r>
          </w:rt>
          <w:rubyBase>
            <w:r w:rsidR="00115234" w:rsidRPr="00C20E87">
              <w:rPr>
                <w:rFonts w:ascii="IPA P明朝" w:eastAsia="IPA P明朝" w:hAnsi="IPA P明朝"/>
                <w:sz w:val="28"/>
                <w:szCs w:val="28"/>
              </w:rPr>
              <w:t>長</w:t>
            </w:r>
          </w:rubyBase>
        </w:ruby>
      </w:r>
      <w:r w:rsidR="00115234" w:rsidRPr="00C20E87">
        <w:rPr>
          <w:rFonts w:ascii="IPA P明朝" w:eastAsia="IPA P明朝" w:hAnsi="IPA P明朝" w:hint="eastAsia"/>
          <w:sz w:val="28"/>
          <w:szCs w:val="28"/>
        </w:rPr>
        <w:t>き</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くろかみ</w:t>
            </w:r>
          </w:rt>
          <w:rubyBase>
            <w:r w:rsidR="00115234" w:rsidRPr="00C20E87">
              <w:rPr>
                <w:rFonts w:ascii="IPA P明朝" w:eastAsia="IPA P明朝" w:hAnsi="IPA P明朝"/>
                <w:sz w:val="28"/>
                <w:szCs w:val="28"/>
              </w:rPr>
              <w:t>黒髪</w:t>
            </w:r>
          </w:rubyBase>
        </w:ruby>
      </w:r>
      <w:r w:rsidR="00115234" w:rsidRPr="00C20E87">
        <w:rPr>
          <w:rFonts w:ascii="IPA P明朝" w:eastAsia="IPA P明朝" w:hAnsi="IPA P明朝" w:hint="eastAsia"/>
          <w:sz w:val="28"/>
          <w:szCs w:val="28"/>
        </w:rPr>
        <w:t>を</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クシケヅ</w:t>
            </w:r>
          </w:rt>
          <w:rubyBase>
            <w:r w:rsidR="00115234" w:rsidRPr="00C20E87">
              <w:rPr>
                <w:rFonts w:ascii="IPA P明朝" w:eastAsia="IPA P明朝" w:hAnsi="IPA P明朝"/>
                <w:sz w:val="28"/>
                <w:szCs w:val="28"/>
              </w:rPr>
              <w:t>梳</w:t>
            </w:r>
          </w:rubyBase>
        </w:ruby>
      </w:r>
      <w:r w:rsidR="00115234" w:rsidRPr="00C20E87">
        <w:rPr>
          <w:rFonts w:ascii="IPA P明朝" w:eastAsia="IPA P明朝" w:hAnsi="IPA P明朝" w:hint="eastAsia"/>
          <w:sz w:val="28"/>
          <w:szCs w:val="28"/>
        </w:rPr>
        <w:t>りて居たり。</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かお</w:t>
            </w:r>
          </w:rt>
          <w:rubyBase>
            <w:r w:rsidR="00115234" w:rsidRPr="00C20E87">
              <w:rPr>
                <w:rFonts w:ascii="IPA P明朝" w:eastAsia="IPA P明朝" w:hAnsi="IPA P明朝"/>
                <w:sz w:val="28"/>
                <w:szCs w:val="28"/>
              </w:rPr>
              <w:t>顔</w:t>
            </w:r>
          </w:rubyBase>
        </w:ruby>
      </w:r>
      <w:r w:rsidR="00115234" w:rsidRPr="00C20E87">
        <w:rPr>
          <w:rFonts w:ascii="IPA P明朝" w:eastAsia="IPA P明朝" w:hAnsi="IPA P明朝" w:hint="eastAsia"/>
          <w:sz w:val="28"/>
          <w:szCs w:val="28"/>
        </w:rPr>
        <w:t>の</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いろ</w:t>
            </w:r>
          </w:rt>
          <w:rubyBase>
            <w:r w:rsidR="00115234" w:rsidRPr="00C20E87">
              <w:rPr>
                <w:rFonts w:ascii="IPA P明朝" w:eastAsia="IPA P明朝" w:hAnsi="IPA P明朝"/>
                <w:sz w:val="28"/>
                <w:szCs w:val="28"/>
              </w:rPr>
              <w:t>色</w:t>
            </w:r>
          </w:rubyBase>
        </w:ruby>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きわ</w:t>
            </w:r>
          </w:rt>
          <w:rubyBase>
            <w:r w:rsidR="00115234" w:rsidRPr="00C20E87">
              <w:rPr>
                <w:rFonts w:ascii="IPA P明朝" w:eastAsia="IPA P明朝" w:hAnsi="IPA P明朝"/>
                <w:sz w:val="28"/>
                <w:szCs w:val="28"/>
              </w:rPr>
              <w:t>極</w:t>
            </w:r>
          </w:rubyBase>
        </w:ruby>
      </w:r>
      <w:r w:rsidR="00115234" w:rsidRPr="00C20E87">
        <w:rPr>
          <w:rFonts w:ascii="IPA P明朝" w:eastAsia="IPA P明朝" w:hAnsi="IPA P明朝" w:hint="eastAsia"/>
          <w:sz w:val="28"/>
          <w:szCs w:val="28"/>
        </w:rPr>
        <w:t>めて</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しろ</w:t>
            </w:r>
          </w:rt>
          <w:rubyBase>
            <w:r w:rsidR="00115234" w:rsidRPr="00C20E87">
              <w:rPr>
                <w:rFonts w:ascii="IPA P明朝" w:eastAsia="IPA P明朝" w:hAnsi="IPA P明朝"/>
                <w:sz w:val="28"/>
                <w:szCs w:val="28"/>
              </w:rPr>
              <w:t>白</w:t>
            </w:r>
          </w:rubyBase>
        </w:ruby>
      </w:r>
      <w:r w:rsidR="00115234" w:rsidRPr="00C20E87">
        <w:rPr>
          <w:rFonts w:ascii="IPA P明朝" w:eastAsia="IPA P明朝" w:hAnsi="IPA P明朝" w:hint="eastAsia"/>
          <w:sz w:val="28"/>
          <w:szCs w:val="28"/>
        </w:rPr>
        <w:t>し。</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ふてき</w:t>
            </w:r>
          </w:rt>
          <w:rubyBase>
            <w:r w:rsidR="00115234" w:rsidRPr="00C20E87">
              <w:rPr>
                <w:rFonts w:ascii="IPA P明朝" w:eastAsia="IPA P明朝" w:hAnsi="IPA P明朝"/>
                <w:sz w:val="28"/>
                <w:szCs w:val="28"/>
              </w:rPr>
              <w:t>不敵</w:t>
            </w:r>
          </w:rubyBase>
        </w:ruby>
      </w:r>
      <w:r w:rsidR="00115234" w:rsidRPr="00C20E87">
        <w:rPr>
          <w:rFonts w:ascii="IPA P明朝" w:eastAsia="IPA P明朝" w:hAnsi="IPA P明朝" w:hint="eastAsia"/>
          <w:sz w:val="28"/>
          <w:szCs w:val="28"/>
        </w:rPr>
        <w:t>の</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おとこ</w:t>
            </w:r>
          </w:rt>
          <w:rubyBase>
            <w:r w:rsidR="00115234" w:rsidRPr="00C20E87">
              <w:rPr>
                <w:rFonts w:ascii="IPA P明朝" w:eastAsia="IPA P明朝" w:hAnsi="IPA P明朝"/>
                <w:sz w:val="28"/>
                <w:szCs w:val="28"/>
              </w:rPr>
              <w:t>男</w:t>
            </w:r>
          </w:rubyBase>
        </w:ruby>
      </w:r>
      <w:r w:rsidR="00115234" w:rsidRPr="00C20E87">
        <w:rPr>
          <w:rFonts w:ascii="IPA P明朝" w:eastAsia="IPA P明朝" w:hAnsi="IPA P明朝" w:hint="eastAsia"/>
          <w:sz w:val="28"/>
          <w:szCs w:val="28"/>
        </w:rPr>
        <w:t>なれば</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ただち</w:t>
            </w:r>
          </w:rt>
          <w:rubyBase>
            <w:r w:rsidR="00115234" w:rsidRPr="00C20E87">
              <w:rPr>
                <w:rFonts w:ascii="IPA P明朝" w:eastAsia="IPA P明朝" w:hAnsi="IPA P明朝"/>
                <w:sz w:val="28"/>
                <w:szCs w:val="28"/>
              </w:rPr>
              <w:t>直</w:t>
            </w:r>
          </w:rubyBase>
        </w:ruby>
      </w:r>
      <w:r w:rsidR="00115234" w:rsidRPr="00C20E87">
        <w:rPr>
          <w:rFonts w:ascii="IPA P明朝" w:eastAsia="IPA P明朝" w:hAnsi="IPA P明朝" w:hint="eastAsia"/>
          <w:sz w:val="28"/>
          <w:szCs w:val="28"/>
        </w:rPr>
        <w:t>に</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じゅう</w:t>
            </w:r>
          </w:rt>
          <w:rubyBase>
            <w:r w:rsidR="00115234" w:rsidRPr="00C20E87">
              <w:rPr>
                <w:rFonts w:ascii="IPA P明朝" w:eastAsia="IPA P明朝" w:hAnsi="IPA P明朝"/>
                <w:sz w:val="28"/>
                <w:szCs w:val="28"/>
              </w:rPr>
              <w:t>銃</w:t>
            </w:r>
          </w:rubyBase>
        </w:ruby>
      </w:r>
      <w:r w:rsidR="00115234" w:rsidRPr="00C20E87">
        <w:rPr>
          <w:rFonts w:ascii="IPA P明朝" w:eastAsia="IPA P明朝" w:hAnsi="IPA P明朝" w:hint="eastAsia"/>
          <w:sz w:val="28"/>
          <w:szCs w:val="28"/>
        </w:rPr>
        <w:t>を</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さ</w:t>
            </w:r>
          </w:rt>
          <w:rubyBase>
            <w:r w:rsidR="00115234" w:rsidRPr="00C20E87">
              <w:rPr>
                <w:rFonts w:ascii="IPA P明朝" w:eastAsia="IPA P明朝" w:hAnsi="IPA P明朝"/>
                <w:sz w:val="28"/>
                <w:szCs w:val="28"/>
              </w:rPr>
              <w:t>差</w:t>
            </w:r>
          </w:rubyBase>
        </w:ruby>
      </w:r>
      <w:r w:rsidR="00115234" w:rsidRPr="00C20E87">
        <w:rPr>
          <w:rFonts w:ascii="IPA P明朝" w:eastAsia="IPA P明朝" w:hAnsi="IPA P明朝" w:hint="eastAsia"/>
          <w:sz w:val="28"/>
          <w:szCs w:val="28"/>
        </w:rPr>
        <w:t>し</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む</w:t>
            </w:r>
          </w:rt>
          <w:rubyBase>
            <w:r w:rsidR="00115234" w:rsidRPr="00C20E87">
              <w:rPr>
                <w:rFonts w:ascii="IPA P明朝" w:eastAsia="IPA P明朝" w:hAnsi="IPA P明朝"/>
                <w:sz w:val="28"/>
                <w:szCs w:val="28"/>
              </w:rPr>
              <w:t>向</w:t>
            </w:r>
          </w:rubyBase>
        </w:ruby>
      </w:r>
      <w:r w:rsidR="00115234" w:rsidRPr="00C20E87">
        <w:rPr>
          <w:rFonts w:ascii="IPA P明朝" w:eastAsia="IPA P明朝" w:hAnsi="IPA P明朝" w:hint="eastAsia"/>
          <w:sz w:val="28"/>
          <w:szCs w:val="28"/>
        </w:rPr>
        <w:t>けて</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う</w:t>
            </w:r>
          </w:rt>
          <w:rubyBase>
            <w:r w:rsidR="00115234" w:rsidRPr="00C20E87">
              <w:rPr>
                <w:rFonts w:ascii="IPA P明朝" w:eastAsia="IPA P明朝" w:hAnsi="IPA P明朝"/>
                <w:sz w:val="28"/>
                <w:szCs w:val="28"/>
              </w:rPr>
              <w:t>打</w:t>
            </w:r>
          </w:rubyBase>
        </w:ruby>
      </w:r>
      <w:r w:rsidR="00115234" w:rsidRPr="00C20E87">
        <w:rPr>
          <w:rFonts w:ascii="IPA P明朝" w:eastAsia="IPA P明朝" w:hAnsi="IPA P明朝" w:hint="eastAsia"/>
          <w:sz w:val="28"/>
          <w:szCs w:val="28"/>
        </w:rPr>
        <w:t>ち</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はな</w:t>
            </w:r>
          </w:rt>
          <w:rubyBase>
            <w:r w:rsidR="00115234" w:rsidRPr="00C20E87">
              <w:rPr>
                <w:rFonts w:ascii="IPA P明朝" w:eastAsia="IPA P明朝" w:hAnsi="IPA P明朝"/>
                <w:sz w:val="28"/>
                <w:szCs w:val="28"/>
              </w:rPr>
              <w:t>放</w:t>
            </w:r>
          </w:rubyBase>
        </w:ruby>
      </w:r>
      <w:r w:rsidR="00115234" w:rsidRPr="00C20E87">
        <w:rPr>
          <w:rFonts w:ascii="IPA P明朝" w:eastAsia="IPA P明朝" w:hAnsi="IPA P明朝" w:hint="eastAsia"/>
          <w:sz w:val="28"/>
          <w:szCs w:val="28"/>
        </w:rPr>
        <w:t>せしに、</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たま</w:t>
            </w:r>
          </w:rt>
          <w:rubyBase>
            <w:r w:rsidR="00115234" w:rsidRPr="00C20E87">
              <w:rPr>
                <w:rFonts w:ascii="IPA P明朝" w:eastAsia="IPA P明朝" w:hAnsi="IPA P明朝"/>
                <w:sz w:val="28"/>
                <w:szCs w:val="28"/>
              </w:rPr>
              <w:t>彈</w:t>
            </w:r>
          </w:rubyBase>
        </w:ruby>
      </w:r>
      <w:r w:rsidR="00115234" w:rsidRPr="00C20E87">
        <w:rPr>
          <w:rFonts w:ascii="IPA P明朝" w:eastAsia="IPA P明朝" w:hAnsi="IPA P明朝" w:hint="eastAsia"/>
          <w:sz w:val="28"/>
          <w:szCs w:val="28"/>
        </w:rPr>
        <w:t>に</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おう</w:t>
            </w:r>
          </w:rt>
          <w:rubyBase>
            <w:r w:rsidR="00115234" w:rsidRPr="00C20E87">
              <w:rPr>
                <w:rFonts w:ascii="IPA P明朝" w:eastAsia="IPA P明朝" w:hAnsi="IPA P明朝"/>
                <w:sz w:val="28"/>
                <w:szCs w:val="28"/>
              </w:rPr>
              <w:t>應</w:t>
            </w:r>
          </w:rubyBase>
        </w:ruby>
      </w:r>
      <w:r w:rsidR="00115234" w:rsidRPr="00C20E87">
        <w:rPr>
          <w:rFonts w:ascii="IPA P明朝" w:eastAsia="IPA P明朝" w:hAnsi="IPA P明朝" w:hint="eastAsia"/>
          <w:sz w:val="28"/>
          <w:szCs w:val="28"/>
        </w:rPr>
        <w:t>じて</w:t>
      </w:r>
      <w:r w:rsidR="00115234" w:rsidRPr="00C20E87">
        <w:rPr>
          <w:rFonts w:ascii="IPA P明朝" w:eastAsia="IPA P明朝" w:hAnsi="IPA P明朝"/>
          <w:sz w:val="28"/>
          <w:szCs w:val="28"/>
        </w:rPr>
        <w:ruby>
          <w:rubyPr>
            <w:rubyAlign w:val="distributeSpace"/>
            <w:hps w:val="14"/>
            <w:hpsRaise w:val="26"/>
            <w:hpsBaseText w:val="28"/>
            <w:lid w:val="ja-JP"/>
          </w:rubyPr>
          <w:rt>
            <w:r w:rsidR="00115234" w:rsidRPr="00C20E87">
              <w:rPr>
                <w:rFonts w:ascii="IPA P明朝" w:eastAsia="IPA P明朝" w:hAnsi="IPA P明朝"/>
                <w:sz w:val="14"/>
                <w:szCs w:val="28"/>
              </w:rPr>
              <w:t>たお</w:t>
            </w:r>
          </w:rt>
          <w:rubyBase>
            <w:r w:rsidR="00115234" w:rsidRPr="00C20E87">
              <w:rPr>
                <w:rFonts w:ascii="IPA P明朝" w:eastAsia="IPA P明朝" w:hAnsi="IPA P明朝"/>
                <w:sz w:val="28"/>
                <w:szCs w:val="28"/>
              </w:rPr>
              <w:t>倒</w:t>
            </w:r>
          </w:rubyBase>
        </w:ruby>
      </w:r>
      <w:r w:rsidR="00115234" w:rsidRPr="00C20E87">
        <w:rPr>
          <w:rFonts w:ascii="IPA P明朝" w:eastAsia="IPA P明朝" w:hAnsi="IPA P明朝" w:hint="eastAsia"/>
          <w:sz w:val="28"/>
          <w:szCs w:val="28"/>
        </w:rPr>
        <w:t>れたり。</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そのところ</w:t>
            </w:r>
          </w:rt>
          <w:rubyBase>
            <w:r w:rsidR="001A4676" w:rsidRPr="00C20E87">
              <w:rPr>
                <w:rFonts w:ascii="IPA P明朝" w:eastAsia="IPA P明朝" w:hAnsi="IPA P明朝"/>
                <w:sz w:val="28"/>
                <w:szCs w:val="28"/>
              </w:rPr>
              <w:t>其處</w:t>
            </w:r>
          </w:rubyBase>
        </w:ruby>
      </w:r>
      <w:r w:rsidR="001A4676" w:rsidRPr="00C20E87">
        <w:rPr>
          <w:rFonts w:ascii="IPA P明朝" w:eastAsia="IPA P明朝" w:hAnsi="IPA P明朝" w:hint="eastAsia"/>
          <w:sz w:val="28"/>
          <w:szCs w:val="28"/>
        </w:rPr>
        <w:t>に</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か</w:t>
            </w:r>
          </w:rt>
          <w:rubyBase>
            <w:r w:rsidR="001A4676" w:rsidRPr="00C20E87">
              <w:rPr>
                <w:rFonts w:ascii="IPA P明朝" w:eastAsia="IPA P明朝" w:hAnsi="IPA P明朝"/>
                <w:sz w:val="28"/>
                <w:szCs w:val="28"/>
              </w:rPr>
              <w:t>駆</w:t>
            </w:r>
          </w:rubyBase>
        </w:ruby>
      </w:r>
      <w:r w:rsidR="001A4676" w:rsidRPr="00C20E87">
        <w:rPr>
          <w:rFonts w:ascii="IPA P明朝" w:eastAsia="IPA P明朝" w:hAnsi="IPA P明朝" w:hint="eastAsia"/>
          <w:sz w:val="28"/>
          <w:szCs w:val="28"/>
        </w:rPr>
        <w:t>け</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つ</w:t>
            </w:r>
          </w:rt>
          <w:rubyBase>
            <w:r w:rsidR="001A4676" w:rsidRPr="00C20E87">
              <w:rPr>
                <w:rFonts w:ascii="IPA P明朝" w:eastAsia="IPA P明朝" w:hAnsi="IPA P明朝"/>
                <w:sz w:val="28"/>
                <w:szCs w:val="28"/>
              </w:rPr>
              <w:t>付</w:t>
            </w:r>
          </w:rubyBase>
        </w:ruby>
      </w:r>
      <w:r w:rsidR="001A4676" w:rsidRPr="00C20E87">
        <w:rPr>
          <w:rFonts w:ascii="IPA P明朝" w:eastAsia="IPA P明朝" w:hAnsi="IPA P明朝" w:hint="eastAsia"/>
          <w:sz w:val="28"/>
          <w:szCs w:val="28"/>
        </w:rPr>
        <w:t>けて</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み</w:t>
            </w:r>
          </w:rt>
          <w:rubyBase>
            <w:r w:rsidR="001A4676" w:rsidRPr="00C20E87">
              <w:rPr>
                <w:rFonts w:ascii="IPA P明朝" w:eastAsia="IPA P明朝" w:hAnsi="IPA P明朝"/>
                <w:sz w:val="28"/>
                <w:szCs w:val="28"/>
              </w:rPr>
              <w:t>見</w:t>
            </w:r>
          </w:rubyBase>
        </w:ruby>
      </w:r>
      <w:r w:rsidR="001A4676" w:rsidRPr="00C20E87">
        <w:rPr>
          <w:rFonts w:ascii="IPA P明朝" w:eastAsia="IPA P明朝" w:hAnsi="IPA P明朝" w:hint="eastAsia"/>
          <w:sz w:val="28"/>
          <w:szCs w:val="28"/>
        </w:rPr>
        <w:t>れば、</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み</w:t>
            </w:r>
          </w:rt>
          <w:rubyBase>
            <w:r w:rsidR="001A4676" w:rsidRPr="00C20E87">
              <w:rPr>
                <w:rFonts w:ascii="IPA P明朝" w:eastAsia="IPA P明朝" w:hAnsi="IPA P明朝"/>
                <w:sz w:val="28"/>
                <w:szCs w:val="28"/>
              </w:rPr>
              <w:t>身</w:t>
            </w:r>
          </w:rubyBase>
        </w:ruby>
      </w:r>
      <w:r w:rsidR="001A4676" w:rsidRPr="00C20E87">
        <w:rPr>
          <w:rFonts w:ascii="IPA P明朝" w:eastAsia="IPA P明朝" w:hAnsi="IPA P明朝" w:hint="eastAsia"/>
          <w:sz w:val="28"/>
          <w:szCs w:val="28"/>
        </w:rPr>
        <w:t>のたけ高き女にて、</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と</w:t>
            </w:r>
          </w:rt>
          <w:rubyBase>
            <w:r w:rsidR="001A4676" w:rsidRPr="00C20E87">
              <w:rPr>
                <w:rFonts w:ascii="IPA P明朝" w:eastAsia="IPA P明朝" w:hAnsi="IPA P明朝"/>
                <w:sz w:val="28"/>
                <w:szCs w:val="28"/>
              </w:rPr>
              <w:t>解</w:t>
            </w:r>
          </w:rubyBase>
        </w:ruby>
      </w:r>
      <w:r w:rsidR="001A4676" w:rsidRPr="00C20E87">
        <w:rPr>
          <w:rFonts w:ascii="IPA P明朝" w:eastAsia="IPA P明朝" w:hAnsi="IPA P明朝" w:hint="eastAsia"/>
          <w:sz w:val="28"/>
          <w:szCs w:val="28"/>
        </w:rPr>
        <w:t>きたる黒髪は又そのたけよりも長かりき。</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のち</w:t>
            </w:r>
          </w:rt>
          <w:rubyBase>
            <w:r w:rsidR="001A4676" w:rsidRPr="00C20E87">
              <w:rPr>
                <w:rFonts w:ascii="IPA P明朝" w:eastAsia="IPA P明朝" w:hAnsi="IPA P明朝"/>
                <w:sz w:val="28"/>
                <w:szCs w:val="28"/>
              </w:rPr>
              <w:t>後</w:t>
            </w:r>
          </w:rubyBase>
        </w:ruby>
      </w:r>
      <w:r w:rsidR="001A4676" w:rsidRPr="00C20E87">
        <w:rPr>
          <w:rFonts w:ascii="IPA P明朝" w:eastAsia="IPA P明朝" w:hAnsi="IPA P明朝" w:hint="eastAsia"/>
          <w:sz w:val="28"/>
          <w:szCs w:val="28"/>
        </w:rPr>
        <w:t>の</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シルシ</w:t>
            </w:r>
          </w:rt>
          <w:rubyBase>
            <w:r w:rsidR="001A4676" w:rsidRPr="00C20E87">
              <w:rPr>
                <w:rFonts w:ascii="IPA P明朝" w:eastAsia="IPA P明朝" w:hAnsi="IPA P明朝"/>
                <w:sz w:val="28"/>
                <w:szCs w:val="28"/>
              </w:rPr>
              <w:t>驗</w:t>
            </w:r>
          </w:rubyBase>
        </w:ruby>
      </w:r>
      <w:r w:rsidR="001A4676" w:rsidRPr="00C20E87">
        <w:rPr>
          <w:rFonts w:ascii="IPA P明朝" w:eastAsia="IPA P明朝" w:hAnsi="IPA P明朝" w:hint="eastAsia"/>
          <w:sz w:val="28"/>
          <w:szCs w:val="28"/>
        </w:rPr>
        <w:t>にせばやと</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おも</w:t>
            </w:r>
          </w:rt>
          <w:rubyBase>
            <w:r w:rsidR="001A4676" w:rsidRPr="00C20E87">
              <w:rPr>
                <w:rFonts w:ascii="IPA P明朝" w:eastAsia="IPA P明朝" w:hAnsi="IPA P明朝"/>
                <w:sz w:val="28"/>
                <w:szCs w:val="28"/>
              </w:rPr>
              <w:t>思</w:t>
            </w:r>
          </w:rubyBase>
        </w:ruby>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い</w:t>
            </w:r>
          </w:rt>
          <w:rubyBase>
            <w:r w:rsidR="001A4676" w:rsidRPr="00C20E87">
              <w:rPr>
                <w:rFonts w:ascii="IPA P明朝" w:eastAsia="IPA P明朝" w:hAnsi="IPA P明朝"/>
                <w:sz w:val="28"/>
                <w:szCs w:val="28"/>
              </w:rPr>
              <w:t>ひ</w:t>
            </w:r>
          </w:rubyBase>
        </w:ruby>
      </w:r>
      <w:r w:rsidR="001A4676" w:rsidRPr="00C20E87">
        <w:rPr>
          <w:rFonts w:ascii="IPA P明朝" w:eastAsia="IPA P明朝" w:hAnsi="IPA P明朝" w:hint="eastAsia"/>
          <w:sz w:val="28"/>
          <w:szCs w:val="28"/>
        </w:rPr>
        <w:t>て</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その</w:t>
            </w:r>
          </w:rt>
          <w:rubyBase>
            <w:r w:rsidR="001A4676" w:rsidRPr="00C20E87">
              <w:rPr>
                <w:rFonts w:ascii="IPA P明朝" w:eastAsia="IPA P明朝" w:hAnsi="IPA P明朝"/>
                <w:sz w:val="28"/>
                <w:szCs w:val="28"/>
              </w:rPr>
              <w:t>其</w:t>
            </w:r>
          </w:rubyBase>
        </w:ruby>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かみ</w:t>
            </w:r>
          </w:rt>
          <w:rubyBase>
            <w:r w:rsidR="001A4676" w:rsidRPr="00C20E87">
              <w:rPr>
                <w:rFonts w:ascii="IPA P明朝" w:eastAsia="IPA P明朝" w:hAnsi="IPA P明朝"/>
                <w:sz w:val="28"/>
                <w:szCs w:val="28"/>
              </w:rPr>
              <w:t>髪</w:t>
            </w:r>
          </w:rubyBase>
        </w:ruby>
      </w:r>
      <w:r w:rsidR="001A4676" w:rsidRPr="00C20E87">
        <w:rPr>
          <w:rFonts w:ascii="IPA P明朝" w:eastAsia="IPA P明朝" w:hAnsi="IPA P明朝" w:hint="eastAsia"/>
          <w:sz w:val="28"/>
          <w:szCs w:val="28"/>
        </w:rPr>
        <w:t>をいさ</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さ</w:t>
            </w:r>
          </w:rt>
          <w:rubyBase>
            <w:r w:rsidR="001A4676" w:rsidRPr="00C20E87">
              <w:rPr>
                <w:rFonts w:ascii="IPA P明朝" w:eastAsia="IPA P明朝" w:hAnsi="IPA P明朝"/>
                <w:sz w:val="28"/>
                <w:szCs w:val="28"/>
              </w:rPr>
              <w:t>ゝ</w:t>
            </w:r>
          </w:rubyBase>
        </w:ruby>
      </w:r>
      <w:r w:rsidR="001A4676" w:rsidRPr="00C20E87">
        <w:rPr>
          <w:rFonts w:ascii="IPA P明朝" w:eastAsia="IPA P明朝" w:hAnsi="IPA P明朝" w:hint="eastAsia"/>
          <w:sz w:val="28"/>
          <w:szCs w:val="28"/>
        </w:rPr>
        <w:t>か</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き</w:t>
            </w:r>
          </w:rt>
          <w:rubyBase>
            <w:r w:rsidR="001A4676" w:rsidRPr="00C20E87">
              <w:rPr>
                <w:rFonts w:ascii="IPA P明朝" w:eastAsia="IPA P明朝" w:hAnsi="IPA P明朝"/>
                <w:sz w:val="28"/>
                <w:szCs w:val="28"/>
              </w:rPr>
              <w:t>切</w:t>
            </w:r>
          </w:rubyBase>
        </w:ruby>
      </w:r>
      <w:r w:rsidR="001A4676" w:rsidRPr="00C20E87">
        <w:rPr>
          <w:rFonts w:ascii="IPA P明朝" w:eastAsia="IPA P明朝" w:hAnsi="IPA P明朝" w:hint="eastAsia"/>
          <w:sz w:val="28"/>
          <w:szCs w:val="28"/>
        </w:rPr>
        <w:t>り取り、之を</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ワガ</w:t>
            </w:r>
          </w:rt>
          <w:rubyBase>
            <w:r w:rsidR="001A4676" w:rsidRPr="00C20E87">
              <w:rPr>
                <w:rFonts w:ascii="IPA P明朝" w:eastAsia="IPA P明朝" w:hAnsi="IPA P明朝"/>
                <w:sz w:val="28"/>
                <w:szCs w:val="28"/>
              </w:rPr>
              <w:t>綰</w:t>
            </w:r>
          </w:rubyBase>
        </w:ruby>
      </w:r>
      <w:r w:rsidR="001A4676" w:rsidRPr="00C20E87">
        <w:rPr>
          <w:rFonts w:ascii="IPA P明朝" w:eastAsia="IPA P明朝" w:hAnsi="IPA P明朝" w:hint="eastAsia"/>
          <w:sz w:val="28"/>
          <w:szCs w:val="28"/>
        </w:rPr>
        <w:t>ねて</w:t>
      </w:r>
      <w:r w:rsidR="001A4676" w:rsidRPr="00C20E87">
        <w:rPr>
          <w:rFonts w:ascii="IPA P明朝" w:eastAsia="IPA P明朝" w:hAnsi="IPA P明朝"/>
          <w:sz w:val="28"/>
          <w:szCs w:val="28"/>
        </w:rPr>
        <w:ruby>
          <w:rubyPr>
            <w:rubyAlign w:val="distributeSpace"/>
            <w:hps w:val="14"/>
            <w:hpsRaise w:val="26"/>
            <w:hpsBaseText w:val="28"/>
            <w:lid w:val="ja-JP"/>
          </w:rubyPr>
          <w:rt>
            <w:r w:rsidR="001A4676" w:rsidRPr="00C20E87">
              <w:rPr>
                <w:rFonts w:ascii="IPA P明朝" w:eastAsia="IPA P明朝" w:hAnsi="IPA P明朝"/>
                <w:sz w:val="14"/>
                <w:szCs w:val="28"/>
              </w:rPr>
              <w:t>フトコロ</w:t>
            </w:r>
          </w:rt>
          <w:rubyBase>
            <w:r w:rsidR="001A4676" w:rsidRPr="00C20E87">
              <w:rPr>
                <w:rFonts w:ascii="IPA P明朝" w:eastAsia="IPA P明朝" w:hAnsi="IPA P明朝"/>
                <w:sz w:val="28"/>
                <w:szCs w:val="28"/>
              </w:rPr>
              <w:t>懐</w:t>
            </w:r>
          </w:rubyBase>
        </w:ruby>
      </w:r>
      <w:r w:rsidR="001A4676" w:rsidRPr="00C20E87">
        <w:rPr>
          <w:rFonts w:ascii="IPA P明朝" w:eastAsia="IPA P明朝" w:hAnsi="IPA P明朝" w:hint="eastAsia"/>
          <w:sz w:val="28"/>
          <w:szCs w:val="28"/>
        </w:rPr>
        <w:t>に入れ、やがて</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いえじ</w:t>
            </w:r>
          </w:rt>
          <w:rubyBase>
            <w:r w:rsidR="009269F7" w:rsidRPr="00C20E87">
              <w:rPr>
                <w:rFonts w:ascii="IPA P明朝" w:eastAsia="IPA P明朝" w:hAnsi="IPA P明朝"/>
                <w:sz w:val="28"/>
                <w:szCs w:val="28"/>
              </w:rPr>
              <w:t>家路</w:t>
            </w:r>
          </w:rubyBase>
        </w:ruby>
      </w:r>
      <w:r w:rsidR="001A4676" w:rsidRPr="00C20E87">
        <w:rPr>
          <w:rFonts w:ascii="IPA P明朝" w:eastAsia="IPA P明朝" w:hAnsi="IPA P明朝" w:hint="eastAsia"/>
          <w:sz w:val="28"/>
          <w:szCs w:val="28"/>
        </w:rPr>
        <w:t>に</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むか</w:t>
            </w:r>
          </w:rt>
          <w:rubyBase>
            <w:r w:rsidR="009269F7" w:rsidRPr="00C20E87">
              <w:rPr>
                <w:rFonts w:ascii="IPA P明朝" w:eastAsia="IPA P明朝" w:hAnsi="IPA P明朝"/>
                <w:sz w:val="28"/>
                <w:szCs w:val="28"/>
              </w:rPr>
              <w:t>向</w:t>
            </w:r>
          </w:rubyBase>
        </w:ruby>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い</w:t>
            </w:r>
          </w:rt>
          <w:rubyBase>
            <w:r w:rsidR="009269F7" w:rsidRPr="00C20E87">
              <w:rPr>
                <w:rFonts w:ascii="IPA P明朝" w:eastAsia="IPA P明朝" w:hAnsi="IPA P明朝"/>
                <w:sz w:val="28"/>
                <w:szCs w:val="28"/>
              </w:rPr>
              <w:t>ひ</w:t>
            </w:r>
          </w:rubyBase>
        </w:ruby>
      </w:r>
      <w:r w:rsidR="001A4676" w:rsidRPr="00C20E87">
        <w:rPr>
          <w:rFonts w:ascii="IPA P明朝" w:eastAsia="IPA P明朝" w:hAnsi="IPA P明朝" w:hint="eastAsia"/>
          <w:sz w:val="28"/>
          <w:szCs w:val="28"/>
        </w:rPr>
        <w:t>しに、道の</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ほど</w:t>
            </w:r>
          </w:rt>
          <w:rubyBase>
            <w:r w:rsidR="009269F7" w:rsidRPr="00C20E87">
              <w:rPr>
                <w:rFonts w:ascii="IPA P明朝" w:eastAsia="IPA P明朝" w:hAnsi="IPA P明朝"/>
                <w:sz w:val="28"/>
                <w:szCs w:val="28"/>
              </w:rPr>
              <w:t>程</w:t>
            </w:r>
          </w:rubyBase>
        </w:ruby>
      </w:r>
      <w:r w:rsidR="001A4676" w:rsidRPr="00C20E87">
        <w:rPr>
          <w:rFonts w:ascii="IPA P明朝" w:eastAsia="IPA P明朝" w:hAnsi="IPA P明朝" w:hint="eastAsia"/>
          <w:sz w:val="28"/>
          <w:szCs w:val="28"/>
        </w:rPr>
        <w:t>にて</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タ</w:t>
            </w:r>
          </w:rt>
          <w:rubyBase>
            <w:r w:rsidR="009269F7" w:rsidRPr="00C20E87">
              <w:rPr>
                <w:rFonts w:ascii="IPA P明朝" w:eastAsia="IPA P明朝" w:hAnsi="IPA P明朝"/>
                <w:sz w:val="28"/>
                <w:szCs w:val="28"/>
              </w:rPr>
              <w:t>耐</w:t>
            </w:r>
          </w:rubyBase>
        </w:ruby>
      </w:r>
      <w:r w:rsidR="001A4676" w:rsidRPr="00C20E87">
        <w:rPr>
          <w:rFonts w:ascii="IPA P明朝" w:eastAsia="IPA P明朝" w:hAnsi="IPA P明朝" w:hint="eastAsia"/>
          <w:sz w:val="28"/>
          <w:szCs w:val="28"/>
        </w:rPr>
        <w:t>へ</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がた</w:t>
            </w:r>
          </w:rt>
          <w:rubyBase>
            <w:r w:rsidR="009269F7" w:rsidRPr="00C20E87">
              <w:rPr>
                <w:rFonts w:ascii="IPA P明朝" w:eastAsia="IPA P明朝" w:hAnsi="IPA P明朝"/>
                <w:sz w:val="28"/>
                <w:szCs w:val="28"/>
              </w:rPr>
              <w:t>難</w:t>
            </w:r>
          </w:rubyBase>
        </w:ruby>
      </w:r>
      <w:r w:rsidR="001A4676" w:rsidRPr="00C20E87">
        <w:rPr>
          <w:rFonts w:ascii="IPA P明朝" w:eastAsia="IPA P明朝" w:hAnsi="IPA P明朝" w:hint="eastAsia"/>
          <w:sz w:val="28"/>
          <w:szCs w:val="28"/>
        </w:rPr>
        <w:t>く</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すいみん</w:t>
            </w:r>
          </w:rt>
          <w:rubyBase>
            <w:r w:rsidR="009269F7" w:rsidRPr="00C20E87">
              <w:rPr>
                <w:rFonts w:ascii="IPA P明朝" w:eastAsia="IPA P明朝" w:hAnsi="IPA P明朝"/>
                <w:sz w:val="28"/>
                <w:szCs w:val="28"/>
              </w:rPr>
              <w:t>睡眠</w:t>
            </w:r>
          </w:rubyBase>
        </w:ruby>
      </w:r>
      <w:r w:rsidR="001A4676" w:rsidRPr="00C20E87">
        <w:rPr>
          <w:rFonts w:ascii="IPA P明朝" w:eastAsia="IPA P明朝" w:hAnsi="IPA P明朝" w:hint="eastAsia"/>
          <w:sz w:val="28"/>
          <w:szCs w:val="28"/>
        </w:rPr>
        <w:t>を</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もよお</w:t>
            </w:r>
          </w:rt>
          <w:rubyBase>
            <w:r w:rsidR="009269F7" w:rsidRPr="00C20E87">
              <w:rPr>
                <w:rFonts w:ascii="IPA P明朝" w:eastAsia="IPA P明朝" w:hAnsi="IPA P明朝"/>
                <w:sz w:val="28"/>
                <w:szCs w:val="28"/>
              </w:rPr>
              <w:t>催</w:t>
            </w:r>
          </w:rubyBase>
        </w:ruby>
      </w:r>
      <w:r w:rsidR="001A4676" w:rsidRPr="00C20E87">
        <w:rPr>
          <w:rFonts w:ascii="IPA P明朝" w:eastAsia="IPA P明朝" w:hAnsi="IPA P明朝" w:hint="eastAsia"/>
          <w:sz w:val="28"/>
          <w:szCs w:val="28"/>
        </w:rPr>
        <w:t>しければ、</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しばら</w:t>
            </w:r>
          </w:rt>
          <w:rubyBase>
            <w:r w:rsidR="009269F7" w:rsidRPr="00C20E87">
              <w:rPr>
                <w:rFonts w:ascii="IPA P明朝" w:eastAsia="IPA P明朝" w:hAnsi="IPA P明朝"/>
                <w:sz w:val="28"/>
                <w:szCs w:val="28"/>
              </w:rPr>
              <w:t>暫</w:t>
            </w:r>
          </w:rubyBase>
        </w:ruby>
      </w:r>
      <w:r w:rsidR="001A4676" w:rsidRPr="00C20E87">
        <w:rPr>
          <w:rFonts w:ascii="IPA P明朝" w:eastAsia="IPA P明朝" w:hAnsi="IPA P明朝" w:hint="eastAsia"/>
          <w:sz w:val="28"/>
          <w:szCs w:val="28"/>
        </w:rPr>
        <w:t>く</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ものかげ</w:t>
            </w:r>
          </w:rt>
          <w:rubyBase>
            <w:r w:rsidR="009269F7" w:rsidRPr="00C20E87">
              <w:rPr>
                <w:rFonts w:ascii="IPA P明朝" w:eastAsia="IPA P明朝" w:hAnsi="IPA P明朝"/>
                <w:sz w:val="28"/>
                <w:szCs w:val="28"/>
              </w:rPr>
              <w:t>物陰</w:t>
            </w:r>
          </w:rubyBase>
        </w:ruby>
      </w:r>
      <w:r w:rsidR="009269F7" w:rsidRPr="00C20E87">
        <w:rPr>
          <w:rFonts w:ascii="IPA P明朝" w:eastAsia="IPA P明朝" w:hAnsi="IPA P明朝" w:hint="eastAsia"/>
          <w:sz w:val="28"/>
          <w:szCs w:val="28"/>
        </w:rPr>
        <w:t>に</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たちよ</w:t>
            </w:r>
          </w:rt>
          <w:rubyBase>
            <w:r w:rsidR="009269F7" w:rsidRPr="00C20E87">
              <w:rPr>
                <w:rFonts w:ascii="IPA P明朝" w:eastAsia="IPA P明朝" w:hAnsi="IPA P明朝"/>
                <w:sz w:val="28"/>
                <w:szCs w:val="28"/>
              </w:rPr>
              <w:t>立寄</w:t>
            </w:r>
          </w:rubyBase>
        </w:ruby>
      </w:r>
      <w:r w:rsidR="009269F7" w:rsidRPr="00C20E87">
        <w:rPr>
          <w:rFonts w:ascii="IPA P明朝" w:eastAsia="IPA P明朝" w:hAnsi="IPA P明朝" w:hint="eastAsia"/>
          <w:sz w:val="28"/>
          <w:szCs w:val="28"/>
        </w:rPr>
        <w:t>りてまどろみたり。</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その</w:t>
            </w:r>
          </w:rt>
          <w:rubyBase>
            <w:r w:rsidR="009269F7" w:rsidRPr="00C20E87">
              <w:rPr>
                <w:rFonts w:ascii="IPA P明朝" w:eastAsia="IPA P明朝" w:hAnsi="IPA P明朝"/>
                <w:sz w:val="28"/>
                <w:szCs w:val="28"/>
              </w:rPr>
              <w:t>其</w:t>
            </w:r>
          </w:rubyBase>
        </w:ruby>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あいだ</w:t>
            </w:r>
          </w:rt>
          <w:rubyBase>
            <w:r w:rsidR="009269F7" w:rsidRPr="00C20E87">
              <w:rPr>
                <w:rFonts w:ascii="IPA P明朝" w:eastAsia="IPA P明朝" w:hAnsi="IPA P明朝"/>
                <w:sz w:val="28"/>
                <w:szCs w:val="28"/>
              </w:rPr>
              <w:t>間</w:t>
            </w:r>
          </w:rubyBase>
        </w:ruby>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ユメ</w:t>
            </w:r>
          </w:rt>
          <w:rubyBase>
            <w:r w:rsidR="009269F7" w:rsidRPr="00C20E87">
              <w:rPr>
                <w:rFonts w:ascii="IPA P明朝" w:eastAsia="IPA P明朝" w:hAnsi="IPA P明朝"/>
                <w:sz w:val="28"/>
                <w:szCs w:val="28"/>
              </w:rPr>
              <w:t>夢</w:t>
            </w:r>
          </w:rubyBase>
        </w:ruby>
      </w:r>
      <w:r w:rsidR="009269F7" w:rsidRPr="00C20E87">
        <w:rPr>
          <w:rFonts w:ascii="IPA P明朝" w:eastAsia="IPA P明朝" w:hAnsi="IPA P明朝" w:hint="eastAsia"/>
          <w:sz w:val="28"/>
          <w:szCs w:val="28"/>
        </w:rPr>
        <w:t>と</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ウツヽ</w:t>
            </w:r>
          </w:rt>
          <w:rubyBase>
            <w:r w:rsidR="009269F7" w:rsidRPr="00C20E87">
              <w:rPr>
                <w:rFonts w:ascii="IPA P明朝" w:eastAsia="IPA P明朝" w:hAnsi="IPA P明朝"/>
                <w:sz w:val="28"/>
                <w:szCs w:val="28"/>
              </w:rPr>
              <w:t>現</w:t>
            </w:r>
          </w:rubyBase>
        </w:ruby>
      </w:r>
      <w:r w:rsidR="009269F7" w:rsidRPr="00C20E87">
        <w:rPr>
          <w:rFonts w:ascii="IPA P明朝" w:eastAsia="IPA P明朝" w:hAnsi="IPA P明朝" w:hint="eastAsia"/>
          <w:sz w:val="28"/>
          <w:szCs w:val="28"/>
        </w:rPr>
        <w:t>との</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さかい</w:t>
            </w:r>
          </w:rt>
          <w:rubyBase>
            <w:r w:rsidR="009269F7" w:rsidRPr="00C20E87">
              <w:rPr>
                <w:rFonts w:ascii="IPA P明朝" w:eastAsia="IPA P明朝" w:hAnsi="IPA P明朝"/>
                <w:sz w:val="28"/>
                <w:szCs w:val="28"/>
              </w:rPr>
              <w:t>境</w:t>
            </w:r>
          </w:rubyBase>
        </w:ruby>
      </w:r>
      <w:r w:rsidR="009269F7" w:rsidRPr="00C20E87">
        <w:rPr>
          <w:rFonts w:ascii="IPA P明朝" w:eastAsia="IPA P明朝" w:hAnsi="IPA P明朝" w:hint="eastAsia"/>
          <w:sz w:val="28"/>
          <w:szCs w:val="28"/>
        </w:rPr>
        <w:t>の</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よ</w:t>
            </w:r>
          </w:rt>
          <w:rubyBase>
            <w:r w:rsidR="009269F7" w:rsidRPr="00C20E87">
              <w:rPr>
                <w:rFonts w:ascii="IPA P明朝" w:eastAsia="IPA P明朝" w:hAnsi="IPA P明朝"/>
                <w:sz w:val="28"/>
                <w:szCs w:val="28"/>
              </w:rPr>
              <w:t>や</w:t>
            </w:r>
          </w:rubyBase>
        </w:ruby>
      </w:r>
      <w:r w:rsidR="009269F7" w:rsidRPr="00C20E87">
        <w:rPr>
          <w:rFonts w:ascii="IPA P明朝" w:eastAsia="IPA P明朝" w:hAnsi="IPA P明朝" w:hint="eastAsia"/>
          <w:sz w:val="28"/>
          <w:szCs w:val="28"/>
        </w:rPr>
        <w:t>うなる</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とき</w:t>
            </w:r>
          </w:rt>
          <w:rubyBase>
            <w:r w:rsidR="009269F7" w:rsidRPr="00C20E87">
              <w:rPr>
                <w:rFonts w:ascii="IPA P明朝" w:eastAsia="IPA P明朝" w:hAnsi="IPA P明朝"/>
                <w:sz w:val="28"/>
                <w:szCs w:val="28"/>
              </w:rPr>
              <w:t>時</w:t>
            </w:r>
          </w:rubyBase>
        </w:ruby>
      </w:r>
      <w:r w:rsidR="009269F7" w:rsidRPr="00C20E87">
        <w:rPr>
          <w:rFonts w:ascii="IPA P明朝" w:eastAsia="IPA P明朝" w:hAnsi="IPA P明朝" w:hint="eastAsia"/>
          <w:sz w:val="28"/>
          <w:szCs w:val="28"/>
        </w:rPr>
        <w:t>に、</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これ</w:t>
            </w:r>
          </w:rt>
          <w:rubyBase>
            <w:r w:rsidR="009269F7" w:rsidRPr="00C20E87">
              <w:rPr>
                <w:rFonts w:ascii="IPA P明朝" w:eastAsia="IPA P明朝" w:hAnsi="IPA P明朝"/>
                <w:sz w:val="28"/>
                <w:szCs w:val="28"/>
              </w:rPr>
              <w:t>是</w:t>
            </w:r>
          </w:rubyBase>
        </w:ruby>
      </w:r>
      <w:r w:rsidR="009269F7" w:rsidRPr="00C20E87">
        <w:rPr>
          <w:rFonts w:ascii="IPA P明朝" w:eastAsia="IPA P明朝" w:hAnsi="IPA P明朝" w:hint="eastAsia"/>
          <w:sz w:val="28"/>
          <w:szCs w:val="28"/>
        </w:rPr>
        <w:t>も</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たけ</w:t>
            </w:r>
          </w:rt>
          <w:rubyBase>
            <w:r w:rsidR="009269F7" w:rsidRPr="00C20E87">
              <w:rPr>
                <w:rFonts w:ascii="IPA P明朝" w:eastAsia="IPA P明朝" w:hAnsi="IPA P明朝"/>
                <w:sz w:val="28"/>
                <w:szCs w:val="28"/>
              </w:rPr>
              <w:t>丈</w:t>
            </w:r>
          </w:rubyBase>
        </w:ruby>
      </w:r>
      <w:r w:rsidR="009269F7" w:rsidRPr="00C20E87">
        <w:rPr>
          <w:rFonts w:ascii="IPA P明朝" w:eastAsia="IPA P明朝" w:hAnsi="IPA P明朝" w:hint="eastAsia"/>
          <w:sz w:val="28"/>
          <w:szCs w:val="28"/>
        </w:rPr>
        <w:t>の高き男一人</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ちか</w:t>
            </w:r>
          </w:rt>
          <w:rubyBase>
            <w:r w:rsidR="009269F7" w:rsidRPr="00C20E87">
              <w:rPr>
                <w:rFonts w:ascii="IPA P明朝" w:eastAsia="IPA P明朝" w:hAnsi="IPA P明朝"/>
                <w:sz w:val="28"/>
                <w:szCs w:val="28"/>
              </w:rPr>
              <w:t>近</w:t>
            </w:r>
          </w:rubyBase>
        </w:ruby>
      </w:r>
      <w:r w:rsidR="009269F7" w:rsidRPr="00C20E87">
        <w:rPr>
          <w:rFonts w:ascii="IPA P明朝" w:eastAsia="IPA P明朝" w:hAnsi="IPA P明朝" w:hint="eastAsia"/>
          <w:sz w:val="28"/>
          <w:szCs w:val="28"/>
        </w:rPr>
        <w:t>よりて</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かいちゅう</w:t>
            </w:r>
          </w:rt>
          <w:rubyBase>
            <w:r w:rsidR="009269F7" w:rsidRPr="00C20E87">
              <w:rPr>
                <w:rFonts w:ascii="IPA P明朝" w:eastAsia="IPA P明朝" w:hAnsi="IPA P明朝"/>
                <w:sz w:val="28"/>
                <w:szCs w:val="28"/>
              </w:rPr>
              <w:t>懐中</w:t>
            </w:r>
          </w:rubyBase>
        </w:ruby>
      </w:r>
      <w:r w:rsidR="009269F7" w:rsidRPr="00C20E87">
        <w:rPr>
          <w:rFonts w:ascii="IPA P明朝" w:eastAsia="IPA P明朝" w:hAnsi="IPA P明朝" w:hint="eastAsia"/>
          <w:sz w:val="28"/>
          <w:szCs w:val="28"/>
        </w:rPr>
        <w:t>に</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て</w:t>
            </w:r>
          </w:rt>
          <w:rubyBase>
            <w:r w:rsidR="009269F7" w:rsidRPr="00C20E87">
              <w:rPr>
                <w:rFonts w:ascii="IPA P明朝" w:eastAsia="IPA P明朝" w:hAnsi="IPA P明朝"/>
                <w:sz w:val="28"/>
                <w:szCs w:val="28"/>
              </w:rPr>
              <w:t>手</w:t>
            </w:r>
          </w:rubyBase>
        </w:ruby>
      </w:r>
      <w:r w:rsidR="009269F7" w:rsidRPr="00C20E87">
        <w:rPr>
          <w:rFonts w:ascii="IPA P明朝" w:eastAsia="IPA P明朝" w:hAnsi="IPA P明朝" w:hint="eastAsia"/>
          <w:sz w:val="28"/>
          <w:szCs w:val="28"/>
        </w:rPr>
        <w:t>を</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さ</w:t>
            </w:r>
          </w:rt>
          <w:rubyBase>
            <w:r w:rsidR="009269F7" w:rsidRPr="00C20E87">
              <w:rPr>
                <w:rFonts w:ascii="IPA P明朝" w:eastAsia="IPA P明朝" w:hAnsi="IPA P明朝"/>
                <w:sz w:val="28"/>
                <w:szCs w:val="28"/>
              </w:rPr>
              <w:t>差</w:t>
            </w:r>
          </w:rubyBase>
        </w:ruby>
      </w:r>
      <w:r w:rsidR="009269F7" w:rsidRPr="00C20E87">
        <w:rPr>
          <w:rFonts w:ascii="IPA P明朝" w:eastAsia="IPA P明朝" w:hAnsi="IPA P明朝" w:hint="eastAsia"/>
          <w:sz w:val="28"/>
          <w:szCs w:val="28"/>
        </w:rPr>
        <w:t>し入れ、かの</w:t>
      </w:r>
      <w:r w:rsidR="009269F7" w:rsidRPr="00C20E87">
        <w:rPr>
          <w:rFonts w:ascii="IPA P明朝" w:eastAsia="IPA P明朝" w:hAnsi="IPA P明朝"/>
          <w:sz w:val="28"/>
          <w:szCs w:val="28"/>
        </w:rPr>
        <w:t>綰</w:t>
      </w:r>
      <w:r w:rsidR="009269F7" w:rsidRPr="00C20E87">
        <w:rPr>
          <w:rFonts w:ascii="IPA P明朝" w:eastAsia="IPA P明朝" w:hAnsi="IPA P明朝" w:hint="eastAsia"/>
          <w:sz w:val="28"/>
          <w:szCs w:val="28"/>
        </w:rPr>
        <w:t>ねたる黒髪を取り</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かえ</w:t>
            </w:r>
          </w:rt>
          <w:rubyBase>
            <w:r w:rsidR="009269F7" w:rsidRPr="00C20E87">
              <w:rPr>
                <w:rFonts w:ascii="IPA P明朝" w:eastAsia="IPA P明朝" w:hAnsi="IPA P明朝"/>
                <w:sz w:val="28"/>
                <w:szCs w:val="28"/>
              </w:rPr>
              <w:t>返</w:t>
            </w:r>
          </w:rubyBase>
        </w:ruby>
      </w:r>
      <w:r w:rsidR="009269F7" w:rsidRPr="00C20E87">
        <w:rPr>
          <w:rFonts w:ascii="IPA P明朝" w:eastAsia="IPA P明朝" w:hAnsi="IPA P明朝" w:hint="eastAsia"/>
          <w:sz w:val="28"/>
          <w:szCs w:val="28"/>
        </w:rPr>
        <w:t>し</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たちさ</w:t>
            </w:r>
          </w:rt>
          <w:rubyBase>
            <w:r w:rsidR="009269F7" w:rsidRPr="00C20E87">
              <w:rPr>
                <w:rFonts w:ascii="IPA P明朝" w:eastAsia="IPA P明朝" w:hAnsi="IPA P明朝"/>
                <w:sz w:val="28"/>
                <w:szCs w:val="28"/>
              </w:rPr>
              <w:t>立去</w:t>
            </w:r>
          </w:rubyBase>
        </w:ruby>
      </w:r>
      <w:r w:rsidR="009269F7" w:rsidRPr="00C20E87">
        <w:rPr>
          <w:rFonts w:ascii="IPA P明朝" w:eastAsia="IPA P明朝" w:hAnsi="IPA P明朝" w:hint="eastAsia"/>
          <w:sz w:val="28"/>
          <w:szCs w:val="28"/>
        </w:rPr>
        <w:t>ると見れば</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たちま</w:t>
            </w:r>
          </w:rt>
          <w:rubyBase>
            <w:r w:rsidR="009269F7" w:rsidRPr="00C20E87">
              <w:rPr>
                <w:rFonts w:ascii="IPA P明朝" w:eastAsia="IPA P明朝" w:hAnsi="IPA P明朝"/>
                <w:sz w:val="28"/>
                <w:szCs w:val="28"/>
              </w:rPr>
              <w:t>忽</w:t>
            </w:r>
          </w:rubyBase>
        </w:ruby>
      </w:r>
      <w:r w:rsidR="009269F7" w:rsidRPr="00C20E87">
        <w:rPr>
          <w:rFonts w:ascii="IPA P明朝" w:eastAsia="IPA P明朝" w:hAnsi="IPA P明朝" w:hint="eastAsia"/>
          <w:sz w:val="28"/>
          <w:szCs w:val="28"/>
        </w:rPr>
        <w:t>ち</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ねむり</w:t>
            </w:r>
          </w:rt>
          <w:rubyBase>
            <w:r w:rsidR="009269F7" w:rsidRPr="00C20E87">
              <w:rPr>
                <w:rFonts w:ascii="IPA P明朝" w:eastAsia="IPA P明朝" w:hAnsi="IPA P明朝"/>
                <w:sz w:val="28"/>
                <w:szCs w:val="28"/>
              </w:rPr>
              <w:t>睡</w:t>
            </w:r>
          </w:rubyBase>
        </w:ruby>
      </w:r>
      <w:r w:rsidR="009269F7" w:rsidRPr="00C20E87">
        <w:rPr>
          <w:rFonts w:ascii="IPA P明朝" w:eastAsia="IPA P明朝" w:hAnsi="IPA P明朝" w:hint="eastAsia"/>
          <w:sz w:val="28"/>
          <w:szCs w:val="28"/>
        </w:rPr>
        <w:t>は</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さ</w:t>
            </w:r>
          </w:rt>
          <w:rubyBase>
            <w:r w:rsidR="009269F7" w:rsidRPr="00C20E87">
              <w:rPr>
                <w:rFonts w:ascii="IPA P明朝" w:eastAsia="IPA P明朝" w:hAnsi="IPA P明朝"/>
                <w:sz w:val="28"/>
                <w:szCs w:val="28"/>
              </w:rPr>
              <w:t>覺</w:t>
            </w:r>
          </w:rubyBase>
        </w:ruby>
      </w:r>
      <w:r w:rsidR="009269F7" w:rsidRPr="00C20E87">
        <w:rPr>
          <w:rFonts w:ascii="IPA P明朝" w:eastAsia="IPA P明朝" w:hAnsi="IPA P明朝" w:hint="eastAsia"/>
          <w:sz w:val="28"/>
          <w:szCs w:val="28"/>
        </w:rPr>
        <w:t>めたり。</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やまおとこ</w:t>
            </w:r>
          </w:rt>
          <w:rubyBase>
            <w:r w:rsidR="009269F7" w:rsidRPr="00C20E87">
              <w:rPr>
                <w:rFonts w:ascii="IPA P明朝" w:eastAsia="IPA P明朝" w:hAnsi="IPA P明朝"/>
                <w:sz w:val="28"/>
                <w:szCs w:val="28"/>
              </w:rPr>
              <w:t>山男</w:t>
            </w:r>
          </w:rubyBase>
        </w:ruby>
      </w:r>
      <w:r w:rsidR="009269F7" w:rsidRPr="00C20E87">
        <w:rPr>
          <w:rFonts w:ascii="IPA P明朝" w:eastAsia="IPA P明朝" w:hAnsi="IPA P明朝" w:hint="eastAsia"/>
          <w:sz w:val="28"/>
          <w:szCs w:val="28"/>
        </w:rPr>
        <w:t>なるべしと</w:t>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い</w:t>
            </w:r>
          </w:rt>
          <w:rubyBase>
            <w:r w:rsidR="009269F7" w:rsidRPr="00C20E87">
              <w:rPr>
                <w:rFonts w:ascii="IPA P明朝" w:eastAsia="IPA P明朝" w:hAnsi="IPA P明朝"/>
                <w:sz w:val="28"/>
                <w:szCs w:val="28"/>
              </w:rPr>
              <w:t>云</w:t>
            </w:r>
          </w:rubyBase>
        </w:ruby>
      </w:r>
      <w:r w:rsidR="009269F7" w:rsidRPr="00C20E87">
        <w:rPr>
          <w:rFonts w:ascii="IPA P明朝" w:eastAsia="IPA P明朝" w:hAnsi="IPA P明朝"/>
          <w:sz w:val="28"/>
          <w:szCs w:val="28"/>
        </w:rPr>
        <w:ruby>
          <w:rubyPr>
            <w:rubyAlign w:val="distributeSpace"/>
            <w:hps w:val="14"/>
            <w:hpsRaise w:val="26"/>
            <w:hpsBaseText w:val="28"/>
            <w:lid w:val="ja-JP"/>
          </w:rubyPr>
          <w:rt>
            <w:r w:rsidR="009269F7" w:rsidRPr="00C20E87">
              <w:rPr>
                <w:rFonts w:ascii="IPA P明朝" w:eastAsia="IPA P明朝" w:hAnsi="IPA P明朝"/>
                <w:sz w:val="14"/>
                <w:szCs w:val="28"/>
              </w:rPr>
              <w:t>え</w:t>
            </w:r>
          </w:rt>
          <w:rubyBase>
            <w:r w:rsidR="009269F7" w:rsidRPr="00C20E87">
              <w:rPr>
                <w:rFonts w:ascii="IPA P明朝" w:eastAsia="IPA P明朝" w:hAnsi="IPA P明朝"/>
                <w:sz w:val="28"/>
                <w:szCs w:val="28"/>
              </w:rPr>
              <w:t>へ</w:t>
            </w:r>
          </w:rubyBase>
        </w:ruby>
      </w:r>
      <w:r w:rsidR="009269F7" w:rsidRPr="00C20E87">
        <w:rPr>
          <w:rFonts w:ascii="IPA P明朝" w:eastAsia="IPA P明朝" w:hAnsi="IPA P明朝" w:hint="eastAsia"/>
          <w:sz w:val="28"/>
          <w:szCs w:val="28"/>
        </w:rPr>
        <w:t>り。</w:t>
      </w:r>
    </w:p>
    <w:p w14:paraId="67585DB8" w14:textId="44104A37" w:rsidR="00D10D03" w:rsidRPr="00C20E87" w:rsidRDefault="009269F7"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lastRenderedPageBreak/>
        <w:t>四</w:t>
      </w:r>
      <w:r w:rsidRPr="00C20E87">
        <w:rPr>
          <w:rFonts w:ascii="IPA P明朝" w:eastAsia="IPA P明朝" w:hAnsi="IPA P明朝" w:hint="eastAsia"/>
          <w:sz w:val="28"/>
          <w:szCs w:val="28"/>
        </w:rPr>
        <w:tab/>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やまぐちむら</w:t>
            </w:r>
          </w:rt>
          <w:rubyBase>
            <w:r w:rsidR="004431C6" w:rsidRPr="00C20E87">
              <w:rPr>
                <w:rFonts w:ascii="IPA P明朝" w:eastAsia="IPA P明朝" w:hAnsi="IPA P明朝"/>
                <w:sz w:val="28"/>
                <w:szCs w:val="28"/>
              </w:rPr>
              <w:t>山口村</w:t>
            </w:r>
          </w:rubyBase>
        </w:ruby>
      </w:r>
      <w:r w:rsidRPr="00C20E87">
        <w:rPr>
          <w:rFonts w:ascii="IPA P明朝" w:eastAsia="IPA P明朝" w:hAnsi="IPA P明朝" w:hint="eastAsia"/>
          <w:sz w:val="28"/>
          <w:szCs w:val="28"/>
        </w:rPr>
        <w:t>の</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きち</w:t>
            </w:r>
          </w:rt>
          <w:rubyBase>
            <w:r w:rsidR="004431C6" w:rsidRPr="00C20E87">
              <w:rPr>
                <w:rFonts w:ascii="IPA P明朝" w:eastAsia="IPA P明朝" w:hAnsi="IPA P明朝"/>
                <w:sz w:val="28"/>
                <w:szCs w:val="28"/>
              </w:rPr>
              <w:t>吉</w:t>
            </w:r>
          </w:rubyBase>
        </w:ruby>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べえ</w:t>
            </w:r>
          </w:rt>
          <w:rubyBase>
            <w:r w:rsidR="004431C6" w:rsidRPr="00C20E87">
              <w:rPr>
                <w:rFonts w:ascii="IPA P明朝" w:eastAsia="IPA P明朝" w:hAnsi="IPA P明朝"/>
                <w:sz w:val="28"/>
                <w:szCs w:val="28"/>
              </w:rPr>
              <w:t>兵衛</w:t>
            </w:r>
          </w:rubyBase>
        </w:ruby>
      </w:r>
      <w:r w:rsidRPr="00C20E87">
        <w:rPr>
          <w:rFonts w:ascii="IPA P明朝" w:eastAsia="IPA P明朝" w:hAnsi="IPA P明朝" w:hint="eastAsia"/>
          <w:sz w:val="28"/>
          <w:szCs w:val="28"/>
        </w:rPr>
        <w:t>と</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い</w:t>
            </w:r>
          </w:rt>
          <w:rubyBase>
            <w:r w:rsidR="004431C6" w:rsidRPr="00C20E87">
              <w:rPr>
                <w:rFonts w:ascii="IPA P明朝" w:eastAsia="IPA P明朝" w:hAnsi="IPA P明朝"/>
                <w:sz w:val="28"/>
                <w:szCs w:val="28"/>
              </w:rPr>
              <w:t>云</w:t>
            </w:r>
          </w:rubyBase>
        </w:ruby>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う</w:t>
            </w:r>
          </w:rt>
          <w:rubyBase>
            <w:r w:rsidR="004431C6" w:rsidRPr="00C20E87">
              <w:rPr>
                <w:rFonts w:ascii="IPA P明朝" w:eastAsia="IPA P明朝" w:hAnsi="IPA P明朝"/>
                <w:sz w:val="28"/>
                <w:szCs w:val="28"/>
              </w:rPr>
              <w:t>ふ</w:t>
            </w:r>
          </w:rubyBase>
        </w:ruby>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いえ</w:t>
            </w:r>
          </w:rt>
          <w:rubyBase>
            <w:r w:rsidR="004431C6" w:rsidRPr="00C20E87">
              <w:rPr>
                <w:rFonts w:ascii="IPA P明朝" w:eastAsia="IPA P明朝" w:hAnsi="IPA P明朝"/>
                <w:sz w:val="28"/>
                <w:szCs w:val="28"/>
              </w:rPr>
              <w:t>家</w:t>
            </w:r>
          </w:rubyBase>
        </w:ruby>
      </w:r>
      <w:r w:rsidRPr="00C20E87">
        <w:rPr>
          <w:rFonts w:ascii="IPA P明朝" w:eastAsia="IPA P明朝" w:hAnsi="IPA P明朝" w:hint="eastAsia"/>
          <w:sz w:val="28"/>
          <w:szCs w:val="28"/>
        </w:rPr>
        <w:t>の</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しゅじん</w:t>
            </w:r>
          </w:rt>
          <w:rubyBase>
            <w:r w:rsidR="004431C6" w:rsidRPr="00C20E87">
              <w:rPr>
                <w:rFonts w:ascii="IPA P明朝" w:eastAsia="IPA P明朝" w:hAnsi="IPA P明朝"/>
                <w:sz w:val="28"/>
                <w:szCs w:val="28"/>
              </w:rPr>
              <w:t>主人</w:t>
            </w:r>
          </w:rubyBase>
        </w:ruby>
      </w:r>
      <w:r w:rsidRPr="00C20E87">
        <w:rPr>
          <w:rFonts w:ascii="IPA P明朝" w:eastAsia="IPA P明朝" w:hAnsi="IPA P明朝" w:hint="eastAsia"/>
          <w:sz w:val="28"/>
          <w:szCs w:val="28"/>
        </w:rPr>
        <w:t>、</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ネツ</w:t>
            </w:r>
          </w:rt>
          <w:rubyBase>
            <w:r w:rsidR="004431C6" w:rsidRPr="00C20E87">
              <w:rPr>
                <w:rFonts w:ascii="IPA P明朝" w:eastAsia="IPA P明朝" w:hAnsi="IPA P明朝"/>
                <w:sz w:val="28"/>
                <w:szCs w:val="28"/>
              </w:rPr>
              <w:t>根</w:t>
            </w:r>
          </w:rubyBase>
        </w:ruby>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コ</w:t>
            </w:r>
          </w:rt>
          <w:rubyBase>
            <w:r w:rsidR="004431C6" w:rsidRPr="00C20E87">
              <w:rPr>
                <w:rFonts w:ascii="IPA P明朝" w:eastAsia="IPA P明朝" w:hAnsi="IPA P明朝"/>
                <w:sz w:val="28"/>
                <w:szCs w:val="28"/>
              </w:rPr>
              <w:t>子</w:t>
            </w:r>
          </w:rubyBase>
        </w:ruby>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ダチ</w:t>
            </w:r>
          </w:rt>
          <w:rubyBase>
            <w:r w:rsidR="004431C6" w:rsidRPr="00C20E87">
              <w:rPr>
                <w:rFonts w:ascii="IPA P明朝" w:eastAsia="IPA P明朝" w:hAnsi="IPA P明朝"/>
                <w:sz w:val="28"/>
                <w:szCs w:val="28"/>
              </w:rPr>
              <w:t>立</w:t>
            </w:r>
          </w:rubyBase>
        </w:ruby>
      </w:r>
      <w:r w:rsidRPr="00C20E87">
        <w:rPr>
          <w:rFonts w:ascii="IPA P明朝" w:eastAsia="IPA P明朝" w:hAnsi="IPA P明朝" w:hint="eastAsia"/>
          <w:sz w:val="28"/>
          <w:szCs w:val="28"/>
        </w:rPr>
        <w:t>と云ふ山に</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い</w:t>
            </w:r>
          </w:rt>
          <w:rubyBase>
            <w:r w:rsidR="004431C6" w:rsidRPr="00C20E87">
              <w:rPr>
                <w:rFonts w:ascii="IPA P明朝" w:eastAsia="IPA P明朝" w:hAnsi="IPA P明朝"/>
                <w:sz w:val="28"/>
                <w:szCs w:val="28"/>
              </w:rPr>
              <w:t>入</w:t>
            </w:r>
          </w:rubyBase>
        </w:ruby>
      </w:r>
      <w:r w:rsidRPr="00C20E87">
        <w:rPr>
          <w:rFonts w:ascii="IPA P明朝" w:eastAsia="IPA P明朝" w:hAnsi="IPA P明朝" w:hint="eastAsia"/>
          <w:sz w:val="28"/>
          <w:szCs w:val="28"/>
        </w:rPr>
        <w:t>り、</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ささ</w:t>
            </w:r>
          </w:rt>
          <w:rubyBase>
            <w:r w:rsidR="004431C6" w:rsidRPr="00C20E87">
              <w:rPr>
                <w:rFonts w:ascii="IPA P明朝" w:eastAsia="IPA P明朝" w:hAnsi="IPA P明朝"/>
                <w:sz w:val="28"/>
                <w:szCs w:val="28"/>
              </w:rPr>
              <w:t>笹</w:t>
            </w:r>
          </w:rubyBase>
        </w:ruby>
      </w:r>
      <w:r w:rsidRPr="00C20E87">
        <w:rPr>
          <w:rFonts w:ascii="IPA P明朝" w:eastAsia="IPA P明朝" w:hAnsi="IPA P明朝" w:hint="eastAsia"/>
          <w:sz w:val="28"/>
          <w:szCs w:val="28"/>
        </w:rPr>
        <w:t>を</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か</w:t>
            </w:r>
          </w:rt>
          <w:rubyBase>
            <w:r w:rsidR="004431C6" w:rsidRPr="00C20E87">
              <w:rPr>
                <w:rFonts w:ascii="IPA P明朝" w:eastAsia="IPA P明朝" w:hAnsi="IPA P明朝"/>
                <w:sz w:val="28"/>
                <w:szCs w:val="28"/>
              </w:rPr>
              <w:t>苅</w:t>
            </w:r>
          </w:rubyBase>
        </w:ruby>
      </w:r>
      <w:r w:rsidR="004431C6" w:rsidRPr="00C20E87">
        <w:rPr>
          <w:rFonts w:ascii="IPA P明朝" w:eastAsia="IPA P明朝" w:hAnsi="IPA P明朝" w:hint="eastAsia"/>
          <w:sz w:val="28"/>
          <w:szCs w:val="28"/>
        </w:rPr>
        <w:t>りて</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タバ</w:t>
            </w:r>
          </w:rt>
          <w:rubyBase>
            <w:r w:rsidR="004431C6" w:rsidRPr="00C20E87">
              <w:rPr>
                <w:rFonts w:ascii="IPA P明朝" w:eastAsia="IPA P明朝" w:hAnsi="IPA P明朝"/>
                <w:sz w:val="28"/>
                <w:szCs w:val="28"/>
              </w:rPr>
              <w:t>束</w:t>
            </w:r>
          </w:rubyBase>
        </w:ruby>
      </w:r>
      <w:r w:rsidR="004431C6" w:rsidRPr="00C20E87">
        <w:rPr>
          <w:rFonts w:ascii="IPA P明朝" w:eastAsia="IPA P明朝" w:hAnsi="IPA P明朝" w:hint="eastAsia"/>
          <w:sz w:val="28"/>
          <w:szCs w:val="28"/>
        </w:rPr>
        <w:t>と</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な</w:t>
            </w:r>
          </w:rt>
          <w:rubyBase>
            <w:r w:rsidR="004431C6" w:rsidRPr="00C20E87">
              <w:rPr>
                <w:rFonts w:ascii="IPA P明朝" w:eastAsia="IPA P明朝" w:hAnsi="IPA P明朝"/>
                <w:sz w:val="28"/>
                <w:szCs w:val="28"/>
              </w:rPr>
              <w:t>爲</w:t>
            </w:r>
          </w:rubyBase>
        </w:ruby>
      </w:r>
      <w:r w:rsidR="004431C6" w:rsidRPr="00C20E87">
        <w:rPr>
          <w:rFonts w:ascii="IPA P明朝" w:eastAsia="IPA P明朝" w:hAnsi="IPA P明朝" w:hint="eastAsia"/>
          <w:sz w:val="28"/>
          <w:szCs w:val="28"/>
        </w:rPr>
        <w:t>し</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カツ</w:t>
            </w:r>
          </w:rt>
          <w:rubyBase>
            <w:r w:rsidR="004431C6" w:rsidRPr="00C20E87">
              <w:rPr>
                <w:rFonts w:ascii="IPA P明朝" w:eastAsia="IPA P明朝" w:hAnsi="IPA P明朝"/>
                <w:sz w:val="28"/>
                <w:szCs w:val="28"/>
              </w:rPr>
              <w:t>擔</w:t>
            </w:r>
          </w:rubyBase>
        </w:ruby>
      </w:r>
      <w:r w:rsidR="004431C6" w:rsidRPr="00C20E87">
        <w:rPr>
          <w:rFonts w:ascii="IPA P明朝" w:eastAsia="IPA P明朝" w:hAnsi="IPA P明朝" w:hint="eastAsia"/>
          <w:sz w:val="28"/>
          <w:szCs w:val="28"/>
        </w:rPr>
        <w:t>ぎて</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たちあが</w:t>
            </w:r>
          </w:rt>
          <w:rubyBase>
            <w:r w:rsidR="004431C6" w:rsidRPr="00C20E87">
              <w:rPr>
                <w:rFonts w:ascii="IPA P明朝" w:eastAsia="IPA P明朝" w:hAnsi="IPA P明朝"/>
                <w:sz w:val="28"/>
                <w:szCs w:val="28"/>
              </w:rPr>
              <w:t>立上</w:t>
            </w:r>
          </w:rubyBase>
        </w:ruby>
      </w:r>
      <w:r w:rsidR="004431C6" w:rsidRPr="00C20E87">
        <w:rPr>
          <w:rFonts w:ascii="IPA P明朝" w:eastAsia="IPA P明朝" w:hAnsi="IPA P明朝" w:hint="eastAsia"/>
          <w:sz w:val="28"/>
          <w:szCs w:val="28"/>
        </w:rPr>
        <w:t>らんとする時、</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ささはら</w:t>
            </w:r>
          </w:rt>
          <w:rubyBase>
            <w:r w:rsidR="004431C6" w:rsidRPr="00C20E87">
              <w:rPr>
                <w:rFonts w:ascii="IPA P明朝" w:eastAsia="IPA P明朝" w:hAnsi="IPA P明朝"/>
                <w:sz w:val="28"/>
                <w:szCs w:val="28"/>
              </w:rPr>
              <w:t>笹原</w:t>
            </w:r>
          </w:rubyBase>
        </w:ruby>
      </w:r>
      <w:r w:rsidR="004431C6" w:rsidRPr="00C20E87">
        <w:rPr>
          <w:rFonts w:ascii="IPA P明朝" w:eastAsia="IPA P明朝" w:hAnsi="IPA P明朝" w:hint="eastAsia"/>
          <w:sz w:val="28"/>
          <w:szCs w:val="28"/>
        </w:rPr>
        <w:t>の上を</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かぜ</w:t>
            </w:r>
          </w:rt>
          <w:rubyBase>
            <w:r w:rsidR="004431C6" w:rsidRPr="00C20E87">
              <w:rPr>
                <w:rFonts w:ascii="IPA P明朝" w:eastAsia="IPA P明朝" w:hAnsi="IPA P明朝"/>
                <w:sz w:val="28"/>
                <w:szCs w:val="28"/>
              </w:rPr>
              <w:t>風</w:t>
            </w:r>
          </w:rubyBase>
        </w:ruby>
      </w:r>
      <w:r w:rsidR="004431C6" w:rsidRPr="00C20E87">
        <w:rPr>
          <w:rFonts w:ascii="IPA P明朝" w:eastAsia="IPA P明朝" w:hAnsi="IPA P明朝" w:hint="eastAsia"/>
          <w:sz w:val="28"/>
          <w:szCs w:val="28"/>
        </w:rPr>
        <w:t>の</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ふ</w:t>
            </w:r>
          </w:rt>
          <w:rubyBase>
            <w:r w:rsidR="004431C6" w:rsidRPr="00C20E87">
              <w:rPr>
                <w:rFonts w:ascii="IPA P明朝" w:eastAsia="IPA P明朝" w:hAnsi="IPA P明朝"/>
                <w:sz w:val="28"/>
                <w:szCs w:val="28"/>
              </w:rPr>
              <w:t>吹</w:t>
            </w:r>
          </w:rubyBase>
        </w:ruby>
      </w:r>
      <w:r w:rsidR="004431C6" w:rsidRPr="00C20E87">
        <w:rPr>
          <w:rFonts w:ascii="IPA P明朝" w:eastAsia="IPA P明朝" w:hAnsi="IPA P明朝" w:hint="eastAsia"/>
          <w:sz w:val="28"/>
          <w:szCs w:val="28"/>
        </w:rPr>
        <w:t>き</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わた</w:t>
            </w:r>
          </w:rt>
          <w:rubyBase>
            <w:r w:rsidR="004431C6" w:rsidRPr="00C20E87">
              <w:rPr>
                <w:rFonts w:ascii="IPA P明朝" w:eastAsia="IPA P明朝" w:hAnsi="IPA P明朝"/>
                <w:sz w:val="28"/>
                <w:szCs w:val="28"/>
              </w:rPr>
              <w:t>渡</w:t>
            </w:r>
          </w:rubyBase>
        </w:ruby>
      </w:r>
      <w:r w:rsidR="004431C6" w:rsidRPr="00C20E87">
        <w:rPr>
          <w:rFonts w:ascii="IPA P明朝" w:eastAsia="IPA P明朝" w:hAnsi="IPA P明朝" w:hint="eastAsia"/>
          <w:sz w:val="28"/>
          <w:szCs w:val="28"/>
        </w:rPr>
        <w:t>るに</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こころづ</w:t>
            </w:r>
          </w:rt>
          <w:rubyBase>
            <w:r w:rsidR="004431C6" w:rsidRPr="00C20E87">
              <w:rPr>
                <w:rFonts w:ascii="IPA P明朝" w:eastAsia="IPA P明朝" w:hAnsi="IPA P明朝"/>
                <w:sz w:val="28"/>
                <w:szCs w:val="28"/>
              </w:rPr>
              <w:t>心付</w:t>
            </w:r>
          </w:rubyBase>
        </w:ruby>
      </w:r>
      <w:r w:rsidR="004431C6" w:rsidRPr="00C20E87">
        <w:rPr>
          <w:rFonts w:ascii="IPA P明朝" w:eastAsia="IPA P明朝" w:hAnsi="IPA P明朝" w:hint="eastAsia"/>
          <w:sz w:val="28"/>
          <w:szCs w:val="28"/>
        </w:rPr>
        <w:t>きて見れば、奥の方なる</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はやし</w:t>
            </w:r>
          </w:rt>
          <w:rubyBase>
            <w:r w:rsidR="004431C6" w:rsidRPr="00C20E87">
              <w:rPr>
                <w:rFonts w:ascii="IPA P明朝" w:eastAsia="IPA P明朝" w:hAnsi="IPA P明朝"/>
                <w:sz w:val="28"/>
                <w:szCs w:val="28"/>
              </w:rPr>
              <w:t>林</w:t>
            </w:r>
          </w:rubyBase>
        </w:ruby>
      </w:r>
      <w:r w:rsidR="004431C6" w:rsidRPr="00C20E87">
        <w:rPr>
          <w:rFonts w:ascii="IPA P明朝" w:eastAsia="IPA P明朝" w:hAnsi="IPA P明朝" w:hint="eastAsia"/>
          <w:sz w:val="28"/>
          <w:szCs w:val="28"/>
        </w:rPr>
        <w:t>の中より若き女の</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チサナ</w:t>
            </w:r>
          </w:rt>
          <w:rubyBase>
            <w:r w:rsidR="004431C6" w:rsidRPr="00C20E87">
              <w:rPr>
                <w:rFonts w:ascii="IPA P明朝" w:eastAsia="IPA P明朝" w:hAnsi="IPA P明朝"/>
                <w:sz w:val="28"/>
                <w:szCs w:val="28"/>
              </w:rPr>
              <w:t>穉</w:t>
            </w:r>
          </w:rubyBase>
        </w:ruby>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ゴ</w:t>
            </w:r>
          </w:rt>
          <w:rubyBase>
            <w:r w:rsidR="004431C6" w:rsidRPr="00C20E87">
              <w:rPr>
                <w:rFonts w:ascii="IPA P明朝" w:eastAsia="IPA P明朝" w:hAnsi="IPA P明朝"/>
                <w:sz w:val="28"/>
                <w:szCs w:val="28"/>
              </w:rPr>
              <w:t>兒</w:t>
            </w:r>
          </w:rubyBase>
        </w:ruby>
      </w:r>
      <w:r w:rsidR="004431C6" w:rsidRPr="00C20E87">
        <w:rPr>
          <w:rFonts w:ascii="IPA P明朝" w:eastAsia="IPA P明朝" w:hAnsi="IPA P明朝" w:hint="eastAsia"/>
          <w:sz w:val="28"/>
          <w:szCs w:val="28"/>
        </w:rPr>
        <w:t>を</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お</w:t>
            </w:r>
          </w:rt>
          <w:rubyBase>
            <w:r w:rsidR="004431C6" w:rsidRPr="00C20E87">
              <w:rPr>
                <w:rFonts w:ascii="IPA P明朝" w:eastAsia="IPA P明朝" w:hAnsi="IPA P明朝"/>
                <w:sz w:val="28"/>
                <w:szCs w:val="28"/>
              </w:rPr>
              <w:t>負</w:t>
            </w:r>
          </w:rubyBase>
        </w:ruby>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い</w:t>
            </w:r>
          </w:rt>
          <w:rubyBase>
            <w:r w:rsidR="004431C6" w:rsidRPr="00C20E87">
              <w:rPr>
                <w:rFonts w:ascii="IPA P明朝" w:eastAsia="IPA P明朝" w:hAnsi="IPA P明朝"/>
                <w:sz w:val="28"/>
                <w:szCs w:val="28"/>
              </w:rPr>
              <w:t>ひ</w:t>
            </w:r>
          </w:rubyBase>
        </w:ruby>
      </w:r>
      <w:r w:rsidR="004431C6" w:rsidRPr="00C20E87">
        <w:rPr>
          <w:rFonts w:ascii="IPA P明朝" w:eastAsia="IPA P明朝" w:hAnsi="IPA P明朝" w:hint="eastAsia"/>
          <w:sz w:val="28"/>
          <w:szCs w:val="28"/>
        </w:rPr>
        <w:t>たるが笹原の上を</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あゆ</w:t>
            </w:r>
          </w:rt>
          <w:rubyBase>
            <w:r w:rsidR="004431C6" w:rsidRPr="00C20E87">
              <w:rPr>
                <w:rFonts w:ascii="IPA P明朝" w:eastAsia="IPA P明朝" w:hAnsi="IPA P明朝"/>
                <w:sz w:val="28"/>
                <w:szCs w:val="28"/>
              </w:rPr>
              <w:t>歩</w:t>
            </w:r>
          </w:rubyBase>
        </w:ruby>
      </w:r>
      <w:r w:rsidR="004431C6" w:rsidRPr="00C20E87">
        <w:rPr>
          <w:rFonts w:ascii="IPA P明朝" w:eastAsia="IPA P明朝" w:hAnsi="IPA P明朝" w:hint="eastAsia"/>
          <w:sz w:val="28"/>
          <w:szCs w:val="28"/>
        </w:rPr>
        <w:t>みて</w:t>
      </w:r>
      <w:r w:rsidR="004431C6" w:rsidRPr="00C20E87">
        <w:rPr>
          <w:rFonts w:ascii="IPA P明朝" w:eastAsia="IPA P明朝" w:hAnsi="IPA P明朝"/>
          <w:sz w:val="28"/>
          <w:szCs w:val="28"/>
        </w:rPr>
        <w:ruby>
          <w:rubyPr>
            <w:rubyAlign w:val="distributeSpace"/>
            <w:hps w:val="14"/>
            <w:hpsRaise w:val="26"/>
            <w:hpsBaseText w:val="28"/>
            <w:lid w:val="ja-JP"/>
          </w:rubyPr>
          <w:rt>
            <w:r w:rsidR="004431C6" w:rsidRPr="00C20E87">
              <w:rPr>
                <w:rFonts w:ascii="IPA P明朝" w:eastAsia="IPA P明朝" w:hAnsi="IPA P明朝"/>
                <w:sz w:val="14"/>
                <w:szCs w:val="28"/>
              </w:rPr>
              <w:t>こちら</w:t>
            </w:r>
          </w:rt>
          <w:rubyBase>
            <w:r w:rsidR="004431C6" w:rsidRPr="00C20E87">
              <w:rPr>
                <w:rFonts w:ascii="IPA P明朝" w:eastAsia="IPA P明朝" w:hAnsi="IPA P明朝"/>
                <w:sz w:val="28"/>
                <w:szCs w:val="28"/>
              </w:rPr>
              <w:t>此方</w:t>
            </w:r>
          </w:rubyBase>
        </w:ruby>
      </w:r>
      <w:r w:rsidR="004431C6" w:rsidRPr="00C20E87">
        <w:rPr>
          <w:rFonts w:ascii="IPA P明朝" w:eastAsia="IPA P明朝" w:hAnsi="IPA P明朝" w:hint="eastAsia"/>
          <w:sz w:val="28"/>
          <w:szCs w:val="28"/>
        </w:rPr>
        <w:t>へ來</w:t>
      </w:r>
      <w:r w:rsidR="00022FDA" w:rsidRPr="00C20E87">
        <w:rPr>
          <w:rFonts w:ascii="IPA P明朝" w:eastAsia="IPA P明朝" w:hAnsi="IPA P明朝" w:hint="eastAsia"/>
          <w:sz w:val="28"/>
          <w:szCs w:val="28"/>
        </w:rPr>
        <w:t>るなり。極めてあでやかなる女にて、これも長き黒髪を垂れたり。兒を</w:t>
      </w:r>
      <w:r w:rsidR="00022FDA" w:rsidRPr="00C20E87">
        <w:rPr>
          <w:rFonts w:ascii="IPA P明朝" w:eastAsia="IPA P明朝" w:hAnsi="IPA P明朝"/>
          <w:sz w:val="28"/>
          <w:szCs w:val="28"/>
        </w:rPr>
        <w:ruby>
          <w:rubyPr>
            <w:rubyAlign w:val="distributeSpace"/>
            <w:hps w:val="14"/>
            <w:hpsRaise w:val="26"/>
            <w:hpsBaseText w:val="28"/>
            <w:lid w:val="ja-JP"/>
          </w:rubyPr>
          <w:rt>
            <w:r w:rsidR="00022FDA" w:rsidRPr="00C20E87">
              <w:rPr>
                <w:rFonts w:ascii="IPA P明朝" w:eastAsia="IPA P明朝" w:hAnsi="IPA P明朝"/>
                <w:sz w:val="14"/>
                <w:szCs w:val="28"/>
              </w:rPr>
              <w:t>ユ</w:t>
            </w:r>
          </w:rt>
          <w:rubyBase>
            <w:r w:rsidR="00022FDA" w:rsidRPr="00C20E87">
              <w:rPr>
                <w:rFonts w:ascii="IPA P明朝" w:eastAsia="IPA P明朝" w:hAnsi="IPA P明朝"/>
                <w:sz w:val="28"/>
                <w:szCs w:val="28"/>
              </w:rPr>
              <w:t>結</w:t>
            </w:r>
          </w:rubyBase>
        </w:ruby>
      </w:r>
      <w:r w:rsidR="00022FDA" w:rsidRPr="00C20E87">
        <w:rPr>
          <w:rFonts w:ascii="IPA P明朝" w:eastAsia="IPA P明朝" w:hAnsi="IPA P明朝" w:hint="eastAsia"/>
          <w:sz w:val="28"/>
          <w:szCs w:val="28"/>
        </w:rPr>
        <w:t>い付けたる</w:t>
      </w:r>
      <w:r w:rsidR="00022FDA" w:rsidRPr="00C20E87">
        <w:rPr>
          <w:rFonts w:ascii="IPA P明朝" w:eastAsia="IPA P明朝" w:hAnsi="IPA P明朝"/>
          <w:sz w:val="28"/>
          <w:szCs w:val="28"/>
        </w:rPr>
        <w:ruby>
          <w:rubyPr>
            <w:rubyAlign w:val="distributeSpace"/>
            <w:hps w:val="14"/>
            <w:hpsRaise w:val="26"/>
            <w:hpsBaseText w:val="28"/>
            <w:lid w:val="ja-JP"/>
          </w:rubyPr>
          <w:rt>
            <w:r w:rsidR="00022FDA" w:rsidRPr="00C20E87">
              <w:rPr>
                <w:rFonts w:ascii="IPA P明朝" w:eastAsia="IPA P明朝" w:hAnsi="IPA P明朝"/>
                <w:sz w:val="14"/>
                <w:szCs w:val="28"/>
              </w:rPr>
              <w:t>ヒモ</w:t>
            </w:r>
          </w:rt>
          <w:rubyBase>
            <w:r w:rsidR="00022FDA" w:rsidRPr="00C20E87">
              <w:rPr>
                <w:rFonts w:ascii="IPA P明朝" w:eastAsia="IPA P明朝" w:hAnsi="IPA P明朝"/>
                <w:sz w:val="28"/>
                <w:szCs w:val="28"/>
              </w:rPr>
              <w:t>紐</w:t>
            </w:r>
          </w:rubyBase>
        </w:ruby>
      </w:r>
      <w:r w:rsidR="00022FDA" w:rsidRPr="00C20E87">
        <w:rPr>
          <w:rFonts w:ascii="IPA P明朝" w:eastAsia="IPA P明朝" w:hAnsi="IPA P明朝" w:hint="eastAsia"/>
          <w:sz w:val="28"/>
          <w:szCs w:val="28"/>
        </w:rPr>
        <w:t>は</w:t>
      </w:r>
      <w:r w:rsidR="00022FDA" w:rsidRPr="00C20E87">
        <w:rPr>
          <w:rFonts w:ascii="IPA P明朝" w:eastAsia="IPA P明朝" w:hAnsi="IPA P明朝"/>
          <w:sz w:val="28"/>
          <w:szCs w:val="28"/>
        </w:rPr>
        <w:ruby>
          <w:rubyPr>
            <w:rubyAlign w:val="distributeSpace"/>
            <w:hps w:val="14"/>
            <w:hpsRaise w:val="26"/>
            <w:hpsBaseText w:val="28"/>
            <w:lid w:val="ja-JP"/>
          </w:rubyPr>
          <w:rt>
            <w:r w:rsidR="00022FDA" w:rsidRPr="00C20E87">
              <w:rPr>
                <w:rFonts w:ascii="IPA P明朝" w:eastAsia="IPA P明朝" w:hAnsi="IPA P明朝"/>
                <w:sz w:val="14"/>
                <w:szCs w:val="28"/>
              </w:rPr>
              <w:t>ふじ</w:t>
            </w:r>
          </w:rt>
          <w:rubyBase>
            <w:r w:rsidR="00022FDA" w:rsidRPr="00C20E87">
              <w:rPr>
                <w:rFonts w:ascii="IPA P明朝" w:eastAsia="IPA P明朝" w:hAnsi="IPA P明朝"/>
                <w:sz w:val="28"/>
                <w:szCs w:val="28"/>
              </w:rPr>
              <w:t>藤</w:t>
            </w:r>
          </w:rubyBase>
        </w:ruby>
      </w:r>
      <w:r w:rsidR="00022FDA" w:rsidRPr="00C20E87">
        <w:rPr>
          <w:rFonts w:ascii="IPA P明朝" w:eastAsia="IPA P明朝" w:hAnsi="IPA P明朝" w:hint="eastAsia"/>
          <w:sz w:val="28"/>
          <w:szCs w:val="28"/>
        </w:rPr>
        <w:t>の</w:t>
      </w:r>
      <w:r w:rsidR="00022FDA" w:rsidRPr="00C20E87">
        <w:rPr>
          <w:rFonts w:ascii="IPA P明朝" w:eastAsia="IPA P明朝" w:hAnsi="IPA P明朝"/>
          <w:sz w:val="28"/>
          <w:szCs w:val="28"/>
        </w:rPr>
        <w:ruby>
          <w:rubyPr>
            <w:rubyAlign w:val="distributeSpace"/>
            <w:hps w:val="14"/>
            <w:hpsRaise w:val="26"/>
            <w:hpsBaseText w:val="28"/>
            <w:lid w:val="ja-JP"/>
          </w:rubyPr>
          <w:rt>
            <w:r w:rsidR="00022FDA" w:rsidRPr="00C20E87">
              <w:rPr>
                <w:rFonts w:ascii="IPA P明朝" w:eastAsia="IPA P明朝" w:hAnsi="IPA P明朝"/>
                <w:sz w:val="14"/>
                <w:szCs w:val="28"/>
              </w:rPr>
              <w:t>つる</w:t>
            </w:r>
          </w:rt>
          <w:rubyBase>
            <w:r w:rsidR="00022FDA" w:rsidRPr="00C20E87">
              <w:rPr>
                <w:rFonts w:ascii="IPA P明朝" w:eastAsia="IPA P明朝" w:hAnsi="IPA P明朝"/>
                <w:sz w:val="28"/>
                <w:szCs w:val="28"/>
              </w:rPr>
              <w:t>蔓</w:t>
            </w:r>
          </w:rubyBase>
        </w:ruby>
      </w:r>
      <w:r w:rsidR="00022FDA" w:rsidRPr="00C20E87">
        <w:rPr>
          <w:rFonts w:ascii="IPA P明朝" w:eastAsia="IPA P明朝" w:hAnsi="IPA P明朝" w:hint="eastAsia"/>
          <w:sz w:val="28"/>
          <w:szCs w:val="28"/>
        </w:rPr>
        <w:t>にて、これも</w:t>
      </w:r>
      <w:r w:rsidR="00022FDA" w:rsidRPr="00C20E87">
        <w:rPr>
          <w:rFonts w:ascii="IPA P明朝" w:eastAsia="IPA P明朝" w:hAnsi="IPA P明朝"/>
          <w:sz w:val="28"/>
          <w:szCs w:val="28"/>
        </w:rPr>
        <w:ruby>
          <w:rubyPr>
            <w:rubyAlign w:val="distributeSpace"/>
            <w:hps w:val="14"/>
            <w:hpsRaise w:val="26"/>
            <w:hpsBaseText w:val="28"/>
            <w:lid w:val="ja-JP"/>
          </w:rubyPr>
          <w:rt>
            <w:r w:rsidR="00022FDA" w:rsidRPr="00C20E87">
              <w:rPr>
                <w:rFonts w:ascii="IPA P明朝" w:eastAsia="IPA P明朝" w:hAnsi="IPA P明朝"/>
                <w:sz w:val="14"/>
                <w:szCs w:val="28"/>
              </w:rPr>
              <w:t>き</w:t>
            </w:r>
          </w:rt>
          <w:rubyBase>
            <w:r w:rsidR="00022FDA" w:rsidRPr="00C20E87">
              <w:rPr>
                <w:rFonts w:ascii="IPA P明朝" w:eastAsia="IPA P明朝" w:hAnsi="IPA P明朝"/>
                <w:sz w:val="28"/>
                <w:szCs w:val="28"/>
              </w:rPr>
              <w:t>著</w:t>
            </w:r>
          </w:rubyBase>
        </w:ruby>
      </w:r>
      <w:r w:rsidR="00022FDA" w:rsidRPr="00C20E87">
        <w:rPr>
          <w:rFonts w:ascii="IPA P明朝" w:eastAsia="IPA P明朝" w:hAnsi="IPA P明朝" w:hint="eastAsia"/>
          <w:sz w:val="28"/>
          <w:szCs w:val="28"/>
        </w:rPr>
        <w:t>たる</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いるい</w:t>
            </w:r>
          </w:rt>
          <w:rubyBase>
            <w:r w:rsidR="00D10D03" w:rsidRPr="00C20E87">
              <w:rPr>
                <w:rFonts w:ascii="IPA P明朝" w:eastAsia="IPA P明朝" w:hAnsi="IPA P明朝"/>
                <w:sz w:val="28"/>
                <w:szCs w:val="28"/>
              </w:rPr>
              <w:t>衣類</w:t>
            </w:r>
          </w:rubyBase>
        </w:ruby>
      </w:r>
      <w:r w:rsidR="00022FDA" w:rsidRPr="00C20E87">
        <w:rPr>
          <w:rFonts w:ascii="IPA P明朝" w:eastAsia="IPA P明朝" w:hAnsi="IPA P明朝" w:hint="eastAsia"/>
          <w:sz w:val="28"/>
          <w:szCs w:val="28"/>
        </w:rPr>
        <w:t>は</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よ</w:t>
            </w:r>
          </w:rt>
          <w:rubyBase>
            <w:r w:rsidR="00D10D03" w:rsidRPr="00C20E87">
              <w:rPr>
                <w:rFonts w:ascii="IPA P明朝" w:eastAsia="IPA P明朝" w:hAnsi="IPA P明朝"/>
                <w:sz w:val="28"/>
                <w:szCs w:val="28"/>
              </w:rPr>
              <w:t>世</w:t>
            </w:r>
          </w:rubyBase>
        </w:ruby>
      </w:r>
      <w:r w:rsidR="00022FDA" w:rsidRPr="00C20E87">
        <w:rPr>
          <w:rFonts w:ascii="IPA P明朝" w:eastAsia="IPA P明朝" w:hAnsi="IPA P明朝" w:hint="eastAsia"/>
          <w:sz w:val="28"/>
          <w:szCs w:val="28"/>
        </w:rPr>
        <w:t>の</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つね</w:t>
            </w:r>
          </w:rt>
          <w:rubyBase>
            <w:r w:rsidR="00D10D03" w:rsidRPr="00C20E87">
              <w:rPr>
                <w:rFonts w:ascii="IPA P明朝" w:eastAsia="IPA P明朝" w:hAnsi="IPA P明朝"/>
                <w:sz w:val="28"/>
                <w:szCs w:val="28"/>
              </w:rPr>
              <w:t>常</w:t>
            </w:r>
          </w:rubyBase>
        </w:ruby>
      </w:r>
      <w:r w:rsidR="00022FDA" w:rsidRPr="00C20E87">
        <w:rPr>
          <w:rFonts w:ascii="IPA P明朝" w:eastAsia="IPA P明朝" w:hAnsi="IPA P明朝" w:hint="eastAsia"/>
          <w:sz w:val="28"/>
          <w:szCs w:val="28"/>
        </w:rPr>
        <w:t>の</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しまもの</w:t>
            </w:r>
          </w:rt>
          <w:rubyBase>
            <w:r w:rsidR="00D10D03" w:rsidRPr="00C20E87">
              <w:rPr>
                <w:rFonts w:ascii="IPA P明朝" w:eastAsia="IPA P明朝" w:hAnsi="IPA P明朝"/>
                <w:sz w:val="28"/>
                <w:szCs w:val="28"/>
              </w:rPr>
              <w:t>縞物</w:t>
            </w:r>
          </w:rubyBase>
        </w:ruby>
      </w:r>
      <w:r w:rsidR="00022FDA" w:rsidRPr="00C20E87">
        <w:rPr>
          <w:rFonts w:ascii="IPA P明朝" w:eastAsia="IPA P明朝" w:hAnsi="IPA P明朝" w:hint="eastAsia"/>
          <w:sz w:val="28"/>
          <w:szCs w:val="28"/>
        </w:rPr>
        <w:t>なれど、</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すそ</w:t>
            </w:r>
          </w:rt>
          <w:rubyBase>
            <w:r w:rsidR="00D10D03" w:rsidRPr="00C20E87">
              <w:rPr>
                <w:rFonts w:ascii="IPA P明朝" w:eastAsia="IPA P明朝" w:hAnsi="IPA P明朝"/>
                <w:sz w:val="28"/>
                <w:szCs w:val="28"/>
              </w:rPr>
              <w:t>裾</w:t>
            </w:r>
          </w:rubyBase>
        </w:ruby>
      </w:r>
      <w:r w:rsidR="00022FDA" w:rsidRPr="00C20E87">
        <w:rPr>
          <w:rFonts w:ascii="IPA P明朝" w:eastAsia="IPA P明朝" w:hAnsi="IPA P明朝" w:hint="eastAsia"/>
          <w:sz w:val="28"/>
          <w:szCs w:val="28"/>
        </w:rPr>
        <w:t>のあたりはぼろ</w:t>
      </w:r>
      <w:r w:rsidR="00022FDA" w:rsidRPr="00C20E87">
        <w:rPr>
          <w:rFonts w:ascii="ＭＳ 明朝" w:eastAsia="ＭＳ 明朝" w:hAnsi="ＭＳ 明朝" w:cs="ＭＳ 明朝" w:hint="eastAsia"/>
          <w:w w:val="200"/>
          <w:sz w:val="28"/>
          <w:szCs w:val="28"/>
        </w:rPr>
        <w:t>〲</w:t>
      </w:r>
      <w:r w:rsidR="00022FDA" w:rsidRPr="00C20E87">
        <w:rPr>
          <w:rFonts w:ascii="IPA P明朝" w:eastAsia="IPA P明朝" w:hAnsi="IPA P明朝" w:hint="eastAsia"/>
          <w:sz w:val="28"/>
          <w:szCs w:val="28"/>
        </w:rPr>
        <w:t>に</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やぶ</w:t>
            </w:r>
          </w:rt>
          <w:rubyBase>
            <w:r w:rsidR="00D10D03" w:rsidRPr="00C20E87">
              <w:rPr>
                <w:rFonts w:ascii="IPA P明朝" w:eastAsia="IPA P明朝" w:hAnsi="IPA P明朝"/>
                <w:sz w:val="28"/>
                <w:szCs w:val="28"/>
              </w:rPr>
              <w:t>破</w:t>
            </w:r>
          </w:rubyBase>
        </w:ruby>
      </w:r>
      <w:r w:rsidR="00022FDA" w:rsidRPr="00C20E87">
        <w:rPr>
          <w:rFonts w:ascii="IPA P明朝" w:eastAsia="IPA P明朝" w:hAnsi="IPA P明朝" w:hint="eastAsia"/>
          <w:sz w:val="28"/>
          <w:szCs w:val="28"/>
        </w:rPr>
        <w:t>れたるを、</w:t>
      </w:r>
      <w:r w:rsidR="00D10D03" w:rsidRPr="00C20E87">
        <w:rPr>
          <w:rFonts w:ascii="IPA P明朝" w:eastAsia="IPA P明朝" w:hAnsi="IPA P明朝" w:hint="eastAsia"/>
          <w:sz w:val="28"/>
          <w:szCs w:val="28"/>
        </w:rPr>
        <w:t>色々の</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こ</w:t>
            </w:r>
          </w:rt>
          <w:rubyBase>
            <w:r w:rsidR="00D10D03" w:rsidRPr="00C20E87">
              <w:rPr>
                <w:rFonts w:ascii="IPA P明朝" w:eastAsia="IPA P明朝" w:hAnsi="IPA P明朝"/>
                <w:sz w:val="28"/>
                <w:szCs w:val="28"/>
              </w:rPr>
              <w:t>木</w:t>
            </w:r>
          </w:rubyBase>
        </w:ruby>
      </w:r>
      <w:r w:rsidR="00D10D03" w:rsidRPr="00C20E87">
        <w:rPr>
          <w:rFonts w:ascii="IPA P明朝" w:eastAsia="IPA P明朝" w:hAnsi="IPA P明朝" w:hint="eastAsia"/>
          <w:sz w:val="28"/>
          <w:szCs w:val="28"/>
        </w:rPr>
        <w:t>の</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は</w:t>
            </w:r>
          </w:rt>
          <w:rubyBase>
            <w:r w:rsidR="00D10D03" w:rsidRPr="00C20E87">
              <w:rPr>
                <w:rFonts w:ascii="IPA P明朝" w:eastAsia="IPA P明朝" w:hAnsi="IPA P明朝"/>
                <w:sz w:val="28"/>
                <w:szCs w:val="28"/>
              </w:rPr>
              <w:t>葉</w:t>
            </w:r>
          </w:rubyBase>
        </w:ruby>
      </w:r>
      <w:r w:rsidR="00D10D03" w:rsidRPr="00C20E87">
        <w:rPr>
          <w:rFonts w:ascii="IPA P明朝" w:eastAsia="IPA P明朝" w:hAnsi="IPA P明朝" w:hint="eastAsia"/>
          <w:sz w:val="28"/>
          <w:szCs w:val="28"/>
        </w:rPr>
        <w:t>などを</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そ</w:t>
            </w:r>
          </w:rt>
          <w:rubyBase>
            <w:r w:rsidR="00D10D03" w:rsidRPr="00C20E87">
              <w:rPr>
                <w:rFonts w:ascii="IPA P明朝" w:eastAsia="IPA P明朝" w:hAnsi="IPA P明朝"/>
                <w:sz w:val="28"/>
                <w:szCs w:val="28"/>
              </w:rPr>
              <w:t>添</w:t>
            </w:r>
          </w:rubyBase>
        </w:ruby>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え</w:t>
            </w:r>
          </w:rt>
          <w:rubyBase>
            <w:r w:rsidR="00D10D03" w:rsidRPr="00C20E87">
              <w:rPr>
                <w:rFonts w:ascii="IPA P明朝" w:eastAsia="IPA P明朝" w:hAnsi="IPA P明朝"/>
                <w:sz w:val="28"/>
                <w:szCs w:val="28"/>
              </w:rPr>
              <w:t>へ</w:t>
            </w:r>
          </w:rubyBase>
        </w:ruby>
      </w:r>
      <w:r w:rsidR="00D10D03" w:rsidRPr="00C20E87">
        <w:rPr>
          <w:rFonts w:ascii="IPA P明朝" w:eastAsia="IPA P明朝" w:hAnsi="IPA P明朝" w:hint="eastAsia"/>
          <w:sz w:val="28"/>
          <w:szCs w:val="28"/>
        </w:rPr>
        <w:t>て</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ツヾ</w:t>
            </w:r>
          </w:rt>
          <w:rubyBase>
            <w:r w:rsidR="00D10D03" w:rsidRPr="00C20E87">
              <w:rPr>
                <w:rFonts w:ascii="IPA P明朝" w:eastAsia="IPA P明朝" w:hAnsi="IPA P明朝"/>
                <w:sz w:val="28"/>
                <w:szCs w:val="28"/>
              </w:rPr>
              <w:t>綴</w:t>
            </w:r>
          </w:rubyBase>
        </w:ruby>
      </w:r>
      <w:r w:rsidR="00D10D03" w:rsidRPr="00C20E87">
        <w:rPr>
          <w:rFonts w:ascii="IPA P明朝" w:eastAsia="IPA P明朝" w:hAnsi="IPA P明朝" w:hint="eastAsia"/>
          <w:sz w:val="28"/>
          <w:szCs w:val="28"/>
        </w:rPr>
        <w:t>りたり。</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あし</w:t>
            </w:r>
          </w:rt>
          <w:rubyBase>
            <w:r w:rsidR="00D10D03" w:rsidRPr="00C20E87">
              <w:rPr>
                <w:rFonts w:ascii="IPA P明朝" w:eastAsia="IPA P明朝" w:hAnsi="IPA P明朝"/>
                <w:sz w:val="28"/>
                <w:szCs w:val="28"/>
              </w:rPr>
              <w:t>足</w:t>
            </w:r>
          </w:rubyBase>
        </w:ruby>
      </w:r>
      <w:r w:rsidR="00D10D03" w:rsidRPr="00C20E87">
        <w:rPr>
          <w:rFonts w:ascii="IPA P明朝" w:eastAsia="IPA P明朝" w:hAnsi="IPA P明朝" w:hint="eastAsia"/>
          <w:sz w:val="28"/>
          <w:szCs w:val="28"/>
        </w:rPr>
        <w:t>は地に</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つ</w:t>
            </w:r>
          </w:rt>
          <w:rubyBase>
            <w:r w:rsidR="00D10D03" w:rsidRPr="00C20E87">
              <w:rPr>
                <w:rFonts w:ascii="IPA P明朝" w:eastAsia="IPA P明朝" w:hAnsi="IPA P明朝"/>
                <w:sz w:val="28"/>
                <w:szCs w:val="28"/>
              </w:rPr>
              <w:t>著</w:t>
            </w:r>
          </w:rubyBase>
        </w:ruby>
      </w:r>
      <w:r w:rsidR="00D10D03" w:rsidRPr="00C20E87">
        <w:rPr>
          <w:rFonts w:ascii="IPA P明朝" w:eastAsia="IPA P明朝" w:hAnsi="IPA P明朝" w:hint="eastAsia"/>
          <w:sz w:val="28"/>
          <w:szCs w:val="28"/>
        </w:rPr>
        <w:t>くとも</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おぼ</w:t>
            </w:r>
          </w:rt>
          <w:rubyBase>
            <w:r w:rsidR="00D10D03" w:rsidRPr="00C20E87">
              <w:rPr>
                <w:rFonts w:ascii="IPA P明朝" w:eastAsia="IPA P明朝" w:hAnsi="IPA P明朝"/>
                <w:sz w:val="28"/>
                <w:szCs w:val="28"/>
              </w:rPr>
              <w:t>覺</w:t>
            </w:r>
          </w:rubyBase>
        </w:ruby>
      </w:r>
      <w:r w:rsidR="00D10D03" w:rsidRPr="00C20E87">
        <w:rPr>
          <w:rFonts w:ascii="IPA P明朝" w:eastAsia="IPA P明朝" w:hAnsi="IPA P明朝" w:hint="eastAsia"/>
          <w:sz w:val="28"/>
          <w:szCs w:val="28"/>
        </w:rPr>
        <w:t>えず。事も</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ナ</w:t>
            </w:r>
          </w:rt>
          <w:rubyBase>
            <w:r w:rsidR="00D10D03" w:rsidRPr="00C20E87">
              <w:rPr>
                <w:rFonts w:ascii="IPA P明朝" w:eastAsia="IPA P明朝" w:hAnsi="IPA P明朝"/>
                <w:sz w:val="28"/>
                <w:szCs w:val="28"/>
              </w:rPr>
              <w:t>無</w:t>
            </w:r>
          </w:rubyBase>
        </w:ruby>
      </w:r>
      <w:r w:rsidR="00D10D03" w:rsidRPr="00C20E87">
        <w:rPr>
          <w:rFonts w:ascii="IPA P明朝" w:eastAsia="IPA P明朝" w:hAnsi="IPA P明朝" w:hint="eastAsia"/>
          <w:sz w:val="28"/>
          <w:szCs w:val="28"/>
        </w:rPr>
        <w:t>げに此方に近より、男のすぐ前を</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とお</w:t>
            </w:r>
          </w:rt>
          <w:rubyBase>
            <w:r w:rsidR="00D10D03" w:rsidRPr="00C20E87">
              <w:rPr>
                <w:rFonts w:ascii="IPA P明朝" w:eastAsia="IPA P明朝" w:hAnsi="IPA P明朝"/>
                <w:sz w:val="28"/>
                <w:szCs w:val="28"/>
              </w:rPr>
              <w:t>通</w:t>
            </w:r>
          </w:rubyBase>
        </w:ruby>
      </w:r>
      <w:r w:rsidR="00D10D03" w:rsidRPr="00C20E87">
        <w:rPr>
          <w:rFonts w:ascii="IPA P明朝" w:eastAsia="IPA P明朝" w:hAnsi="IPA P明朝" w:hint="eastAsia"/>
          <w:sz w:val="28"/>
          <w:szCs w:val="28"/>
        </w:rPr>
        <w:t>りて</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いずかた</w:t>
            </w:r>
          </w:rt>
          <w:rubyBase>
            <w:r w:rsidR="00D10D03" w:rsidRPr="00C20E87">
              <w:rPr>
                <w:rFonts w:ascii="IPA P明朝" w:eastAsia="IPA P明朝" w:hAnsi="IPA P明朝"/>
                <w:sz w:val="28"/>
                <w:szCs w:val="28"/>
              </w:rPr>
              <w:t>何方</w:t>
            </w:r>
          </w:rubyBase>
        </w:ruby>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え</w:t>
            </w:r>
          </w:rt>
          <w:rubyBase>
            <w:r w:rsidR="00D10D03" w:rsidRPr="00C20E87">
              <w:rPr>
                <w:rFonts w:ascii="IPA P明朝" w:eastAsia="IPA P明朝" w:hAnsi="IPA P明朝"/>
                <w:sz w:val="28"/>
                <w:szCs w:val="28"/>
              </w:rPr>
              <w:t>へ</w:t>
            </w:r>
          </w:rubyBase>
        </w:ruby>
      </w:r>
      <w:r w:rsidR="00D10D03" w:rsidRPr="00C20E87">
        <w:rPr>
          <w:rFonts w:ascii="IPA P明朝" w:eastAsia="IPA P明朝" w:hAnsi="IPA P明朝" w:hint="eastAsia"/>
          <w:sz w:val="28"/>
          <w:szCs w:val="28"/>
        </w:rPr>
        <w:t>か</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ゆ</w:t>
            </w:r>
          </w:rt>
          <w:rubyBase>
            <w:r w:rsidR="00D10D03" w:rsidRPr="00C20E87">
              <w:rPr>
                <w:rFonts w:ascii="IPA P明朝" w:eastAsia="IPA P明朝" w:hAnsi="IPA P明朝"/>
                <w:sz w:val="28"/>
                <w:szCs w:val="28"/>
              </w:rPr>
              <w:t>行</w:t>
            </w:r>
          </w:rubyBase>
        </w:ruby>
      </w:r>
      <w:r w:rsidR="00D10D03" w:rsidRPr="00C20E87">
        <w:rPr>
          <w:rFonts w:ascii="IPA P明朝" w:eastAsia="IPA P明朝" w:hAnsi="IPA P明朝" w:hint="eastAsia"/>
          <w:sz w:val="28"/>
          <w:szCs w:val="28"/>
        </w:rPr>
        <w:t>き</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す</w:t>
            </w:r>
          </w:rt>
          <w:rubyBase>
            <w:r w:rsidR="00D10D03" w:rsidRPr="00C20E87">
              <w:rPr>
                <w:rFonts w:ascii="IPA P明朝" w:eastAsia="IPA P明朝" w:hAnsi="IPA P明朝"/>
                <w:sz w:val="28"/>
                <w:szCs w:val="28"/>
              </w:rPr>
              <w:t>過</w:t>
            </w:r>
          </w:rubyBase>
        </w:ruby>
      </w:r>
      <w:r w:rsidR="00D10D03" w:rsidRPr="00C20E87">
        <w:rPr>
          <w:rFonts w:ascii="IPA P明朝" w:eastAsia="IPA P明朝" w:hAnsi="IPA P明朝" w:hint="eastAsia"/>
          <w:sz w:val="28"/>
          <w:szCs w:val="28"/>
        </w:rPr>
        <w:t>ぎたり。</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このひと</w:t>
            </w:r>
          </w:rt>
          <w:rubyBase>
            <w:r w:rsidR="00D10D03" w:rsidRPr="00C20E87">
              <w:rPr>
                <w:rFonts w:ascii="IPA P明朝" w:eastAsia="IPA P明朝" w:hAnsi="IPA P明朝"/>
                <w:sz w:val="28"/>
                <w:szCs w:val="28"/>
              </w:rPr>
              <w:t>此人</w:t>
            </w:r>
          </w:rubyBase>
        </w:ruby>
      </w:r>
      <w:r w:rsidR="00D10D03" w:rsidRPr="00C20E87">
        <w:rPr>
          <w:rFonts w:ascii="IPA P明朝" w:eastAsia="IPA P明朝" w:hAnsi="IPA P明朝" w:hint="eastAsia"/>
          <w:sz w:val="28"/>
          <w:szCs w:val="28"/>
        </w:rPr>
        <w:t>は</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その</w:t>
            </w:r>
          </w:rt>
          <w:rubyBase>
            <w:r w:rsidR="00D10D03" w:rsidRPr="00C20E87">
              <w:rPr>
                <w:rFonts w:ascii="IPA P明朝" w:eastAsia="IPA P明朝" w:hAnsi="IPA P明朝"/>
                <w:sz w:val="28"/>
                <w:szCs w:val="28"/>
              </w:rPr>
              <w:t>其</w:t>
            </w:r>
          </w:rubyBase>
        </w:ruby>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おり</w:t>
            </w:r>
          </w:rt>
          <w:rubyBase>
            <w:r w:rsidR="00D10D03" w:rsidRPr="00C20E87">
              <w:rPr>
                <w:rFonts w:ascii="IPA P明朝" w:eastAsia="IPA P明朝" w:hAnsi="IPA P明朝"/>
                <w:sz w:val="28"/>
                <w:szCs w:val="28"/>
              </w:rPr>
              <w:t>折</w:t>
            </w:r>
          </w:rubyBase>
        </w:ruby>
      </w:r>
      <w:r w:rsidR="00D10D03" w:rsidRPr="00C20E87">
        <w:rPr>
          <w:rFonts w:ascii="IPA P明朝" w:eastAsia="IPA P明朝" w:hAnsi="IPA P明朝" w:hint="eastAsia"/>
          <w:sz w:val="28"/>
          <w:szCs w:val="28"/>
        </w:rPr>
        <w:t>の</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おそ</w:t>
            </w:r>
          </w:rt>
          <w:rubyBase>
            <w:r w:rsidR="00D10D03" w:rsidRPr="00C20E87">
              <w:rPr>
                <w:rFonts w:ascii="IPA P明朝" w:eastAsia="IPA P明朝" w:hAnsi="IPA P明朝"/>
                <w:sz w:val="28"/>
                <w:szCs w:val="28"/>
              </w:rPr>
              <w:t>怖</w:t>
            </w:r>
          </w:rubyBase>
        </w:ruby>
      </w:r>
      <w:r w:rsidR="00D10D03" w:rsidRPr="00C20E87">
        <w:rPr>
          <w:rFonts w:ascii="IPA P明朝" w:eastAsia="IPA P明朝" w:hAnsi="IPA P明朝" w:hint="eastAsia"/>
          <w:sz w:val="28"/>
          <w:szCs w:val="28"/>
        </w:rPr>
        <w:t>ろしさより</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ワヅラ</w:t>
            </w:r>
          </w:rt>
          <w:rubyBase>
            <w:r w:rsidR="00D10D03" w:rsidRPr="00C20E87">
              <w:rPr>
                <w:rFonts w:ascii="IPA P明朝" w:eastAsia="IPA P明朝" w:hAnsi="IPA P明朝"/>
                <w:sz w:val="28"/>
                <w:szCs w:val="28"/>
              </w:rPr>
              <w:t>煩</w:t>
            </w:r>
          </w:rubyBase>
        </w:ruby>
      </w:r>
      <w:r w:rsidR="00D10D03" w:rsidRPr="00C20E87">
        <w:rPr>
          <w:rFonts w:ascii="IPA P明朝" w:eastAsia="IPA P明朝" w:hAnsi="IPA P明朝" w:hint="eastAsia"/>
          <w:sz w:val="28"/>
          <w:szCs w:val="28"/>
        </w:rPr>
        <w:t>ひ始めて、</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ひさ</w:t>
            </w:r>
          </w:rt>
          <w:rubyBase>
            <w:r w:rsidR="00D10D03" w:rsidRPr="00C20E87">
              <w:rPr>
                <w:rFonts w:ascii="IPA P明朝" w:eastAsia="IPA P明朝" w:hAnsi="IPA P明朝"/>
                <w:sz w:val="28"/>
                <w:szCs w:val="28"/>
              </w:rPr>
              <w:t>久</w:t>
            </w:r>
          </w:rubyBase>
        </w:ruby>
      </w:r>
      <w:r w:rsidR="00D10D03" w:rsidRPr="00C20E87">
        <w:rPr>
          <w:rFonts w:ascii="IPA P明朝" w:eastAsia="IPA P明朝" w:hAnsi="IPA P明朝" w:hint="eastAsia"/>
          <w:sz w:val="28"/>
          <w:szCs w:val="28"/>
        </w:rPr>
        <w:t>しく</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や</w:t>
            </w:r>
          </w:rt>
          <w:rubyBase>
            <w:r w:rsidR="00D10D03" w:rsidRPr="00C20E87">
              <w:rPr>
                <w:rFonts w:ascii="IPA P明朝" w:eastAsia="IPA P明朝" w:hAnsi="IPA P明朝"/>
                <w:sz w:val="28"/>
                <w:szCs w:val="28"/>
              </w:rPr>
              <w:t>病</w:t>
            </w:r>
          </w:rubyBase>
        </w:ruby>
      </w:r>
      <w:r w:rsidR="00D10D03" w:rsidRPr="00C20E87">
        <w:rPr>
          <w:rFonts w:ascii="IPA P明朝" w:eastAsia="IPA P明朝" w:hAnsi="IPA P明朝" w:hint="eastAsia"/>
          <w:sz w:val="28"/>
          <w:szCs w:val="28"/>
        </w:rPr>
        <w:t>みてありしが、近き頃</w:t>
      </w:r>
      <w:r w:rsidR="00D10D03" w:rsidRPr="00C20E87">
        <w:rPr>
          <w:rFonts w:ascii="IPA P明朝" w:eastAsia="IPA P明朝" w:hAnsi="IPA P明朝"/>
          <w:sz w:val="28"/>
          <w:szCs w:val="28"/>
        </w:rPr>
        <w:ruby>
          <w:rubyPr>
            <w:rubyAlign w:val="distributeSpace"/>
            <w:hps w:val="14"/>
            <w:hpsRaise w:val="26"/>
            <w:hpsBaseText w:val="28"/>
            <w:lid w:val="ja-JP"/>
          </w:rubyPr>
          <w:rt>
            <w:r w:rsidR="00D10D03" w:rsidRPr="00C20E87">
              <w:rPr>
                <w:rFonts w:ascii="IPA P明朝" w:eastAsia="IPA P明朝" w:hAnsi="IPA P明朝"/>
                <w:sz w:val="14"/>
                <w:szCs w:val="28"/>
              </w:rPr>
              <w:t>ウ</w:t>
            </w:r>
          </w:rt>
          <w:rubyBase>
            <w:r w:rsidR="00D10D03" w:rsidRPr="00C20E87">
              <w:rPr>
                <w:rFonts w:ascii="IPA P明朝" w:eastAsia="IPA P明朝" w:hAnsi="IPA P明朝"/>
                <w:sz w:val="28"/>
                <w:szCs w:val="28"/>
              </w:rPr>
              <w:t>亡</w:t>
            </w:r>
          </w:rubyBase>
        </w:ruby>
      </w:r>
      <w:r w:rsidR="00D10D03" w:rsidRPr="00C20E87">
        <w:rPr>
          <w:rFonts w:ascii="IPA P明朝" w:eastAsia="IPA P明朝" w:hAnsi="IPA P明朝" w:hint="eastAsia"/>
          <w:sz w:val="28"/>
          <w:szCs w:val="28"/>
        </w:rPr>
        <w:t>せたり。</w:t>
      </w:r>
    </w:p>
    <w:p w14:paraId="3FFBE8D0" w14:textId="70C3190C" w:rsidR="00D10D03" w:rsidRPr="00C20E87" w:rsidRDefault="00D10D03"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五</w:t>
      </w:r>
      <w:r w:rsidRPr="00C20E87">
        <w:rPr>
          <w:rFonts w:ascii="IPA P明朝" w:eastAsia="IPA P明朝" w:hAnsi="IPA P明朝" w:hint="eastAsia"/>
          <w:sz w:val="28"/>
          <w:szCs w:val="28"/>
        </w:rPr>
        <w:tab/>
        <w:t>遠野郷より</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かいがん</w:t>
            </w:r>
          </w:rt>
          <w:rubyBase>
            <w:r w:rsidR="000A2E09" w:rsidRPr="00C20E87">
              <w:rPr>
                <w:rFonts w:ascii="IPA P明朝" w:eastAsia="IPA P明朝" w:hAnsi="IPA P明朝"/>
                <w:sz w:val="28"/>
                <w:szCs w:val="28"/>
              </w:rPr>
              <w:t>海岸</w:t>
            </w:r>
          </w:rubyBase>
        </w:ruby>
      </w:r>
      <w:r w:rsidRPr="00C20E87">
        <w:rPr>
          <w:rFonts w:ascii="IPA P明朝" w:eastAsia="IPA P明朝" w:hAnsi="IPA P明朝" w:hint="eastAsia"/>
          <w:sz w:val="28"/>
          <w:szCs w:val="28"/>
        </w:rPr>
        <w:t>の</w:t>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タ</w:t>
            </w:r>
          </w:rt>
          <w:rubyBase>
            <w:r w:rsidR="00E80764" w:rsidRPr="00C20E87">
              <w:rPr>
                <w:rFonts w:ascii="IPA P明朝" w:eastAsia="IPA P明朝" w:hAnsi="IPA P明朝"/>
                <w:sz w:val="28"/>
                <w:szCs w:val="28"/>
              </w:rPr>
              <w:t>田</w:t>
            </w:r>
          </w:rubyBase>
        </w:ruby>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ノ</w:t>
            </w:r>
          </w:rt>
          <w:rubyBase>
            <w:r w:rsidR="00E80764" w:rsidRPr="00C20E87">
              <w:rPr>
                <w:rFonts w:ascii="IPA P明朝" w:eastAsia="IPA P明朝" w:hAnsi="IPA P明朝"/>
                <w:sz w:val="28"/>
                <w:szCs w:val="28"/>
              </w:rPr>
              <w:t>ノ</w:t>
            </w:r>
          </w:rubyBase>
        </w:ruby>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ハマ</w:t>
            </w:r>
          </w:rt>
          <w:rubyBase>
            <w:r w:rsidR="00E80764" w:rsidRPr="00C20E87">
              <w:rPr>
                <w:rFonts w:ascii="IPA P明朝" w:eastAsia="IPA P明朝" w:hAnsi="IPA P明朝"/>
                <w:sz w:val="28"/>
                <w:szCs w:val="28"/>
              </w:rPr>
              <w:t>濱</w:t>
            </w:r>
          </w:rubyBase>
        </w:ruby>
      </w:r>
      <w:r w:rsidR="00E80764" w:rsidRPr="00C20E87">
        <w:rPr>
          <w:rFonts w:ascii="IPA P明朝" w:eastAsia="IPA P明朝" w:hAnsi="IPA P明朝" w:hint="eastAsia"/>
          <w:sz w:val="28"/>
          <w:szCs w:val="28"/>
        </w:rPr>
        <w:t>、</w:t>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キ</w:t>
            </w:r>
          </w:rt>
          <w:rubyBase>
            <w:r w:rsidR="00E80764" w:rsidRPr="00C20E87">
              <w:rPr>
                <w:rFonts w:ascii="IPA P明朝" w:eastAsia="IPA P明朝" w:hAnsi="IPA P明朝"/>
                <w:sz w:val="28"/>
                <w:szCs w:val="28"/>
              </w:rPr>
              <w:t>吉</w:t>
            </w:r>
          </w:rubyBase>
        </w:ruby>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リ</w:t>
            </w:r>
          </w:rt>
          <w:rubyBase>
            <w:r w:rsidR="00E80764" w:rsidRPr="00C20E87">
              <w:rPr>
                <w:rFonts w:ascii="IPA P明朝" w:eastAsia="IPA P明朝" w:hAnsi="IPA P明朝"/>
                <w:sz w:val="28"/>
                <w:szCs w:val="28"/>
              </w:rPr>
              <w:t>利</w:t>
            </w:r>
          </w:rubyBase>
        </w:ruby>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キ</w:t>
            </w:r>
          </w:rt>
          <w:rubyBase>
            <w:r w:rsidR="00E80764" w:rsidRPr="00C20E87">
              <w:rPr>
                <w:rFonts w:ascii="IPA P明朝" w:eastAsia="IPA P明朝" w:hAnsi="IPA P明朝"/>
                <w:sz w:val="28"/>
                <w:szCs w:val="28"/>
              </w:rPr>
              <w:t>吉</w:t>
            </w:r>
          </w:rubyBase>
        </w:ruby>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リ</w:t>
            </w:r>
          </w:rt>
          <w:rubyBase>
            <w:r w:rsidR="00E80764" w:rsidRPr="00C20E87">
              <w:rPr>
                <w:rFonts w:ascii="IPA P明朝" w:eastAsia="IPA P明朝" w:hAnsi="IPA P明朝"/>
                <w:sz w:val="28"/>
                <w:szCs w:val="28"/>
              </w:rPr>
              <w:t>里</w:t>
            </w:r>
          </w:rubyBase>
        </w:ruby>
      </w:r>
      <w:r w:rsidR="00E80764" w:rsidRPr="00C20E87">
        <w:rPr>
          <w:rFonts w:ascii="IPA P明朝" w:eastAsia="IPA P明朝" w:hAnsi="IPA P明朝" w:hint="eastAsia"/>
          <w:sz w:val="28"/>
          <w:szCs w:val="28"/>
        </w:rPr>
        <w:t>などへ越ゆるには、昔より</w:t>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フエ</w:t>
            </w:r>
          </w:rt>
          <w:rubyBase>
            <w:r w:rsidR="00E80764" w:rsidRPr="00C20E87">
              <w:rPr>
                <w:rFonts w:ascii="IPA P明朝" w:eastAsia="IPA P明朝" w:hAnsi="IPA P明朝"/>
                <w:sz w:val="28"/>
                <w:szCs w:val="28"/>
              </w:rPr>
              <w:t>笛</w:t>
            </w:r>
          </w:rubyBase>
        </w:ruby>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フキ</w:t>
            </w:r>
          </w:rt>
          <w:rubyBase>
            <w:r w:rsidR="00E80764" w:rsidRPr="00C20E87">
              <w:rPr>
                <w:rFonts w:ascii="IPA P明朝" w:eastAsia="IPA P明朝" w:hAnsi="IPA P明朝"/>
                <w:sz w:val="28"/>
                <w:szCs w:val="28"/>
              </w:rPr>
              <w:t>吹</w:t>
            </w:r>
          </w:rubyBase>
        </w:ruby>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タウゲ</w:t>
            </w:r>
          </w:rt>
          <w:rubyBase>
            <w:r w:rsidR="00E80764" w:rsidRPr="00C20E87">
              <w:rPr>
                <w:rFonts w:ascii="IPA P明朝" w:eastAsia="IPA P明朝" w:hAnsi="IPA P明朝"/>
                <w:sz w:val="28"/>
                <w:szCs w:val="28"/>
              </w:rPr>
              <w:t>峠</w:t>
            </w:r>
          </w:rubyBase>
        </w:ruby>
      </w:r>
      <w:r w:rsidR="00E80764" w:rsidRPr="00C20E87">
        <w:rPr>
          <w:rFonts w:ascii="IPA P明朝" w:eastAsia="IPA P明朝" w:hAnsi="IPA P明朝" w:hint="eastAsia"/>
          <w:sz w:val="28"/>
          <w:szCs w:val="28"/>
        </w:rPr>
        <w:t>と云ふ</w:t>
      </w:r>
      <w:r w:rsidR="00E80764" w:rsidRPr="00C20E87">
        <w:rPr>
          <w:rFonts w:ascii="IPA P明朝" w:eastAsia="IPA P明朝" w:hAnsi="IPA P明朝"/>
          <w:sz w:val="28"/>
          <w:szCs w:val="28"/>
        </w:rPr>
        <w:ruby>
          <w:rubyPr>
            <w:rubyAlign w:val="distributeSpace"/>
            <w:hps w:val="14"/>
            <w:hpsRaise w:val="26"/>
            <w:hpsBaseText w:val="28"/>
            <w:lid w:val="ja-JP"/>
          </w:rubyPr>
          <w:rt>
            <w:r w:rsidR="00E80764" w:rsidRPr="00C20E87">
              <w:rPr>
                <w:rFonts w:ascii="IPA P明朝" w:eastAsia="IPA P明朝" w:hAnsi="IPA P明朝"/>
                <w:sz w:val="14"/>
                <w:szCs w:val="28"/>
              </w:rPr>
              <w:t>やまみち</w:t>
            </w:r>
          </w:rt>
          <w:rubyBase>
            <w:r w:rsidR="00E80764" w:rsidRPr="00C20E87">
              <w:rPr>
                <w:rFonts w:ascii="IPA P明朝" w:eastAsia="IPA P明朝" w:hAnsi="IPA P明朝"/>
                <w:sz w:val="28"/>
                <w:szCs w:val="28"/>
              </w:rPr>
              <w:t>山路</w:t>
            </w:r>
          </w:rubyBase>
        </w:ruby>
      </w:r>
      <w:r w:rsidR="00E80764" w:rsidRPr="00C20E87">
        <w:rPr>
          <w:rFonts w:ascii="IPA P明朝" w:eastAsia="IPA P明朝" w:hAnsi="IPA P明朝" w:hint="eastAsia"/>
          <w:sz w:val="28"/>
          <w:szCs w:val="28"/>
        </w:rPr>
        <w:t>あり。山口村より六角牛の方へ入り</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みち</w:t>
            </w:r>
          </w:rt>
          <w:rubyBase>
            <w:r w:rsidR="000A2E09" w:rsidRPr="00C20E87">
              <w:rPr>
                <w:rFonts w:ascii="IPA P明朝" w:eastAsia="IPA P明朝" w:hAnsi="IPA P明朝"/>
                <w:sz w:val="28"/>
                <w:szCs w:val="28"/>
              </w:rPr>
              <w:t>路</w:t>
            </w:r>
          </w:rubyBase>
        </w:ruby>
      </w:r>
      <w:r w:rsidR="00E80764" w:rsidRPr="00C20E87">
        <w:rPr>
          <w:rFonts w:ascii="IPA P明朝" w:eastAsia="IPA P明朝" w:hAnsi="IPA P明朝" w:hint="eastAsia"/>
          <w:sz w:val="28"/>
          <w:szCs w:val="28"/>
        </w:rPr>
        <w:t>のりも近かりしかと</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きんねん</w:t>
            </w:r>
          </w:rt>
          <w:rubyBase>
            <w:r w:rsidR="000A2E09" w:rsidRPr="00C20E87">
              <w:rPr>
                <w:rFonts w:ascii="IPA P明朝" w:eastAsia="IPA P明朝" w:hAnsi="IPA P明朝"/>
                <w:sz w:val="28"/>
                <w:szCs w:val="28"/>
              </w:rPr>
              <w:t>近年</w:t>
            </w:r>
          </w:rubyBase>
        </w:ruby>
      </w:r>
      <w:r w:rsidR="00E80764" w:rsidRPr="00C20E87">
        <w:rPr>
          <w:rFonts w:ascii="IPA P明朝" w:eastAsia="IPA P明朝" w:hAnsi="IPA P明朝" w:hint="eastAsia"/>
          <w:sz w:val="28"/>
          <w:szCs w:val="28"/>
        </w:rPr>
        <w:t>此峠を越ゆる者、</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さんちゅう</w:t>
            </w:r>
          </w:rt>
          <w:rubyBase>
            <w:r w:rsidR="000A2E09" w:rsidRPr="00C20E87">
              <w:rPr>
                <w:rFonts w:ascii="IPA P明朝" w:eastAsia="IPA P明朝" w:hAnsi="IPA P明朝"/>
                <w:sz w:val="28"/>
                <w:szCs w:val="28"/>
              </w:rPr>
              <w:t>山中</w:t>
            </w:r>
          </w:rubyBase>
        </w:ruby>
      </w:r>
      <w:r w:rsidR="00E80764" w:rsidRPr="00C20E87">
        <w:rPr>
          <w:rFonts w:ascii="IPA P明朝" w:eastAsia="IPA P明朝" w:hAnsi="IPA P明朝" w:hint="eastAsia"/>
          <w:sz w:val="28"/>
          <w:szCs w:val="28"/>
        </w:rPr>
        <w:t>にて</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かなら</w:t>
            </w:r>
          </w:rt>
          <w:rubyBase>
            <w:r w:rsidR="000A2E09" w:rsidRPr="00C20E87">
              <w:rPr>
                <w:rFonts w:ascii="IPA P明朝" w:eastAsia="IPA P明朝" w:hAnsi="IPA P明朝"/>
                <w:sz w:val="28"/>
                <w:szCs w:val="28"/>
              </w:rPr>
              <w:t>必</w:t>
            </w:r>
          </w:rubyBase>
        </w:ruby>
      </w:r>
      <w:r w:rsidR="00E80764" w:rsidRPr="00C20E87">
        <w:rPr>
          <w:rFonts w:ascii="IPA P明朝" w:eastAsia="IPA P明朝" w:hAnsi="IPA P明朝" w:hint="eastAsia"/>
          <w:sz w:val="28"/>
          <w:szCs w:val="28"/>
        </w:rPr>
        <w:t>ず</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やまおとこ</w:t>
            </w:r>
          </w:rt>
          <w:rubyBase>
            <w:r w:rsidR="000A2E09" w:rsidRPr="00C20E87">
              <w:rPr>
                <w:rFonts w:ascii="IPA P明朝" w:eastAsia="IPA P明朝" w:hAnsi="IPA P明朝"/>
                <w:sz w:val="28"/>
                <w:szCs w:val="28"/>
              </w:rPr>
              <w:t>山男</w:t>
            </w:r>
          </w:rubyBase>
        </w:ruby>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やまおんな</w:t>
            </w:r>
          </w:rt>
          <w:rubyBase>
            <w:r w:rsidR="000A2E09" w:rsidRPr="00C20E87">
              <w:rPr>
                <w:rFonts w:ascii="IPA P明朝" w:eastAsia="IPA P明朝" w:hAnsi="IPA P明朝"/>
                <w:sz w:val="28"/>
                <w:szCs w:val="28"/>
              </w:rPr>
              <w:t>山女</w:t>
            </w:r>
          </w:rubyBase>
        </w:ruby>
      </w:r>
      <w:r w:rsidR="00E80764" w:rsidRPr="00C20E87">
        <w:rPr>
          <w:rFonts w:ascii="IPA P明朝" w:eastAsia="IPA P明朝" w:hAnsi="IPA P明朝" w:hint="eastAsia"/>
          <w:sz w:val="28"/>
          <w:szCs w:val="28"/>
        </w:rPr>
        <w:t>に</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であ</w:t>
            </w:r>
          </w:rt>
          <w:rubyBase>
            <w:r w:rsidR="000A2E09" w:rsidRPr="00C20E87">
              <w:rPr>
                <w:rFonts w:ascii="IPA P明朝" w:eastAsia="IPA P明朝" w:hAnsi="IPA P明朝"/>
                <w:sz w:val="28"/>
                <w:szCs w:val="28"/>
              </w:rPr>
              <w:t>出逢</w:t>
            </w:r>
          </w:rubyBase>
        </w:ruby>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う</w:t>
            </w:r>
          </w:rt>
          <w:rubyBase>
            <w:r w:rsidR="000A2E09" w:rsidRPr="00C20E87">
              <w:rPr>
                <w:rFonts w:ascii="IPA P明朝" w:eastAsia="IPA P明朝" w:hAnsi="IPA P明朝"/>
                <w:sz w:val="28"/>
                <w:szCs w:val="28"/>
              </w:rPr>
              <w:t>ふ</w:t>
            </w:r>
          </w:rubyBase>
        </w:ruby>
      </w:r>
      <w:r w:rsidR="000A2E09" w:rsidRPr="00C20E87">
        <w:rPr>
          <w:rFonts w:ascii="IPA P明朝" w:eastAsia="IPA P明朝" w:hAnsi="IPA P明朝" w:hint="eastAsia"/>
          <w:sz w:val="28"/>
          <w:szCs w:val="28"/>
        </w:rPr>
        <w:t>より。</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だれ</w:t>
            </w:r>
          </w:rt>
          <w:rubyBase>
            <w:r w:rsidR="000A2E09" w:rsidRPr="00C20E87">
              <w:rPr>
                <w:rFonts w:ascii="IPA P明朝" w:eastAsia="IPA P明朝" w:hAnsi="IPA P明朝"/>
                <w:sz w:val="28"/>
                <w:szCs w:val="28"/>
              </w:rPr>
              <w:t>誰</w:t>
            </w:r>
          </w:rubyBase>
        </w:ruby>
      </w:r>
      <w:r w:rsidR="000A2E09" w:rsidRPr="00C20E87">
        <w:rPr>
          <w:rFonts w:ascii="IPA P明朝" w:eastAsia="IPA P明朝" w:hAnsi="IPA P明朝" w:hint="eastAsia"/>
          <w:sz w:val="28"/>
          <w:szCs w:val="28"/>
        </w:rPr>
        <w:t>も</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みな</w:t>
            </w:r>
          </w:rt>
          <w:rubyBase>
            <w:r w:rsidR="000A2E09" w:rsidRPr="00C20E87">
              <w:rPr>
                <w:rFonts w:ascii="IPA P明朝" w:eastAsia="IPA P明朝" w:hAnsi="IPA P明朝"/>
                <w:sz w:val="28"/>
                <w:szCs w:val="28"/>
              </w:rPr>
              <w:t>皆</w:t>
            </w:r>
          </w:rubyBase>
        </w:ruby>
      </w:r>
      <w:r w:rsidR="000A2E09" w:rsidRPr="00C20E87">
        <w:rPr>
          <w:rFonts w:ascii="IPA P明朝" w:eastAsia="IPA P明朝" w:hAnsi="IPA P明朝" w:hint="eastAsia"/>
          <w:sz w:val="28"/>
          <w:szCs w:val="28"/>
        </w:rPr>
        <w:t>怖ろしがりて</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しだい</w:t>
            </w:r>
          </w:rt>
          <w:rubyBase>
            <w:r w:rsidR="000A2E09" w:rsidRPr="00C20E87">
              <w:rPr>
                <w:rFonts w:ascii="IPA P明朝" w:eastAsia="IPA P明朝" w:hAnsi="IPA P明朝"/>
                <w:sz w:val="28"/>
                <w:szCs w:val="28"/>
              </w:rPr>
              <w:t>次第</w:t>
            </w:r>
          </w:rubyBase>
        </w:ruby>
      </w:r>
      <w:r w:rsidR="000A2E09" w:rsidRPr="00C20E87">
        <w:rPr>
          <w:rFonts w:ascii="IPA P明朝" w:eastAsia="IPA P明朝" w:hAnsi="IPA P明朝" w:hint="eastAsia"/>
          <w:sz w:val="28"/>
          <w:szCs w:val="28"/>
        </w:rPr>
        <w:t>に</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おうらい</w:t>
            </w:r>
          </w:rt>
          <w:rubyBase>
            <w:r w:rsidR="000A2E09" w:rsidRPr="00C20E87">
              <w:rPr>
                <w:rFonts w:ascii="IPA P明朝" w:eastAsia="IPA P明朝" w:hAnsi="IPA P明朝"/>
                <w:sz w:val="28"/>
                <w:szCs w:val="28"/>
              </w:rPr>
              <w:t>往來</w:t>
            </w:r>
          </w:rubyBase>
        </w:ruby>
      </w:r>
      <w:r w:rsidR="000A2E09" w:rsidRPr="00C20E87">
        <w:rPr>
          <w:rFonts w:ascii="IPA P明朝" w:eastAsia="IPA P明朝" w:hAnsi="IPA P明朝" w:hint="eastAsia"/>
          <w:sz w:val="28"/>
          <w:szCs w:val="28"/>
        </w:rPr>
        <w:t>も</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まれ</w:t>
            </w:r>
          </w:rt>
          <w:rubyBase>
            <w:r w:rsidR="000A2E09" w:rsidRPr="00C20E87">
              <w:rPr>
                <w:rFonts w:ascii="IPA P明朝" w:eastAsia="IPA P明朝" w:hAnsi="IPA P明朝"/>
                <w:sz w:val="28"/>
                <w:szCs w:val="28"/>
              </w:rPr>
              <w:t>稀</w:t>
            </w:r>
          </w:rubyBase>
        </w:ruby>
      </w:r>
      <w:r w:rsidR="000A2E09" w:rsidRPr="00C20E87">
        <w:rPr>
          <w:rFonts w:ascii="IPA P明朝" w:eastAsia="IPA P明朝" w:hAnsi="IPA P明朝" w:hint="eastAsia"/>
          <w:sz w:val="28"/>
          <w:szCs w:val="28"/>
        </w:rPr>
        <w:t>になりしかば、終に</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べつ</w:t>
            </w:r>
          </w:rt>
          <w:rubyBase>
            <w:r w:rsidR="000A2E09" w:rsidRPr="00C20E87">
              <w:rPr>
                <w:rFonts w:ascii="IPA P明朝" w:eastAsia="IPA P明朝" w:hAnsi="IPA P明朝"/>
                <w:sz w:val="28"/>
                <w:szCs w:val="28"/>
              </w:rPr>
              <w:t>別</w:t>
            </w:r>
          </w:rubyBase>
        </w:ruby>
      </w:r>
      <w:r w:rsidR="000A2E09" w:rsidRPr="00C20E87">
        <w:rPr>
          <w:rFonts w:ascii="IPA P明朝" w:eastAsia="IPA P明朝" w:hAnsi="IPA P明朝" w:hint="eastAsia"/>
          <w:sz w:val="28"/>
          <w:szCs w:val="28"/>
        </w:rPr>
        <w:t>の道を</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サカヒ</w:t>
            </w:r>
          </w:rt>
          <w:rubyBase>
            <w:r w:rsidR="000A2E09" w:rsidRPr="00C20E87">
              <w:rPr>
                <w:rFonts w:ascii="IPA P明朝" w:eastAsia="IPA P明朝" w:hAnsi="IPA P明朝"/>
                <w:sz w:val="28"/>
                <w:szCs w:val="28"/>
              </w:rPr>
              <w:t>境</w:t>
            </w:r>
          </w:rubyBase>
        </w:ruby>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グ</w:t>
            </w:r>
          </w:rt>
          <w:rubyBase>
            <w:r w:rsidR="000A2E09" w:rsidRPr="00C20E87">
              <w:rPr>
                <w:rFonts w:ascii="IPA P明朝" w:eastAsia="IPA P明朝" w:hAnsi="IPA P明朝"/>
                <w:sz w:val="28"/>
                <w:szCs w:val="28"/>
              </w:rPr>
              <w:t>木</w:t>
            </w:r>
          </w:rubyBase>
        </w:ruby>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タウゲ</w:t>
            </w:r>
          </w:rt>
          <w:rubyBase>
            <w:r w:rsidR="000A2E09" w:rsidRPr="00C20E87">
              <w:rPr>
                <w:rFonts w:ascii="IPA P明朝" w:eastAsia="IPA P明朝" w:hAnsi="IPA P明朝"/>
                <w:sz w:val="28"/>
                <w:szCs w:val="28"/>
              </w:rPr>
              <w:t>峠</w:t>
            </w:r>
          </w:rubyBase>
        </w:ruby>
      </w:r>
      <w:r w:rsidR="000A2E09" w:rsidRPr="00C20E87">
        <w:rPr>
          <w:rFonts w:ascii="IPA P明朝" w:eastAsia="IPA P明朝" w:hAnsi="IPA P明朝" w:hint="eastAsia"/>
          <w:sz w:val="28"/>
          <w:szCs w:val="28"/>
        </w:rPr>
        <w:t>と云ふ</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ほう</w:t>
            </w:r>
          </w:rt>
          <w:rubyBase>
            <w:r w:rsidR="000A2E09" w:rsidRPr="00C20E87">
              <w:rPr>
                <w:rFonts w:ascii="IPA P明朝" w:eastAsia="IPA P明朝" w:hAnsi="IPA P明朝"/>
                <w:sz w:val="28"/>
                <w:szCs w:val="28"/>
              </w:rPr>
              <w:t>方</w:t>
            </w:r>
          </w:rubyBase>
        </w:ruby>
      </w:r>
      <w:r w:rsidR="000A2E09" w:rsidRPr="00C20E87">
        <w:rPr>
          <w:rFonts w:ascii="IPA P明朝" w:eastAsia="IPA P明朝" w:hAnsi="IPA P明朝" w:hint="eastAsia"/>
          <w:sz w:val="28"/>
          <w:szCs w:val="28"/>
        </w:rPr>
        <w:t>に</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ひら</w:t>
            </w:r>
          </w:rt>
          <w:rubyBase>
            <w:r w:rsidR="000A2E09" w:rsidRPr="00C20E87">
              <w:rPr>
                <w:rFonts w:ascii="IPA P明朝" w:eastAsia="IPA P明朝" w:hAnsi="IPA P明朝"/>
                <w:sz w:val="28"/>
                <w:szCs w:val="28"/>
              </w:rPr>
              <w:t>開</w:t>
            </w:r>
          </w:rubyBase>
        </w:ruby>
      </w:r>
      <w:r w:rsidR="000A2E09" w:rsidRPr="00C20E87">
        <w:rPr>
          <w:rFonts w:ascii="IPA P明朝" w:eastAsia="IPA P明朝" w:hAnsi="IPA P明朝" w:hint="eastAsia"/>
          <w:sz w:val="28"/>
          <w:szCs w:val="28"/>
        </w:rPr>
        <w:t>き、</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ワ</w:t>
            </w:r>
          </w:rt>
          <w:rubyBase>
            <w:r w:rsidR="000A2E09" w:rsidRPr="00C20E87">
              <w:rPr>
                <w:rFonts w:ascii="IPA P明朝" w:eastAsia="IPA P明朝" w:hAnsi="IPA P明朝"/>
                <w:sz w:val="28"/>
                <w:szCs w:val="28"/>
              </w:rPr>
              <w:t>和</w:t>
            </w:r>
          </w:rubyBase>
        </w:ruby>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ヤマ</w:t>
            </w:r>
          </w:rt>
          <w:rubyBase>
            <w:r w:rsidR="000A2E09" w:rsidRPr="00C20E87">
              <w:rPr>
                <w:rFonts w:ascii="IPA P明朝" w:eastAsia="IPA P明朝" w:hAnsi="IPA P明朝"/>
                <w:sz w:val="28"/>
                <w:szCs w:val="28"/>
              </w:rPr>
              <w:t>山</w:t>
            </w:r>
          </w:rubyBase>
        </w:ruby>
      </w:r>
      <w:r w:rsidR="000A2E09" w:rsidRPr="00C20E87">
        <w:rPr>
          <w:rFonts w:ascii="IPA P明朝" w:eastAsia="IPA P明朝" w:hAnsi="IPA P明朝" w:hint="eastAsia"/>
          <w:sz w:val="28"/>
          <w:szCs w:val="28"/>
        </w:rPr>
        <w:t>を</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ウマ</w:t>
            </w:r>
          </w:rt>
          <w:rubyBase>
            <w:r w:rsidR="000A2E09" w:rsidRPr="00C20E87">
              <w:rPr>
                <w:rFonts w:ascii="IPA P明朝" w:eastAsia="IPA P明朝" w:hAnsi="IPA P明朝"/>
                <w:sz w:val="28"/>
                <w:szCs w:val="28"/>
              </w:rPr>
              <w:t>馬</w:t>
            </w:r>
          </w:rubyBase>
        </w:ruby>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ツギ</w:t>
            </w:r>
          </w:rt>
          <w:rubyBase>
            <w:r w:rsidR="000A2E09" w:rsidRPr="00C20E87">
              <w:rPr>
                <w:rFonts w:ascii="IPA P明朝" w:eastAsia="IPA P明朝" w:hAnsi="IPA P明朝"/>
                <w:sz w:val="28"/>
                <w:szCs w:val="28"/>
              </w:rPr>
              <w:t>次</w:t>
            </w:r>
          </w:rubyBase>
        </w:ruby>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バ</w:t>
            </w:r>
          </w:rt>
          <w:rubyBase>
            <w:r w:rsidR="000A2E09" w:rsidRPr="00C20E87">
              <w:rPr>
                <w:rFonts w:ascii="IPA P明朝" w:eastAsia="IPA P明朝" w:hAnsi="IPA P明朝"/>
                <w:sz w:val="28"/>
                <w:szCs w:val="28"/>
              </w:rPr>
              <w:t>場</w:t>
            </w:r>
          </w:rubyBase>
        </w:ruby>
      </w:r>
      <w:r w:rsidR="000A2E09" w:rsidRPr="00C20E87">
        <w:rPr>
          <w:rFonts w:ascii="IPA P明朝" w:eastAsia="IPA P明朝" w:hAnsi="IPA P明朝" w:hint="eastAsia"/>
          <w:sz w:val="28"/>
          <w:szCs w:val="28"/>
        </w:rPr>
        <w:t>として今は此方ばかりを越ゆる</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よ</w:t>
            </w:r>
          </w:rt>
          <w:rubyBase>
            <w:r w:rsidR="000A2E09" w:rsidRPr="00C20E87">
              <w:rPr>
                <w:rFonts w:ascii="IPA P明朝" w:eastAsia="IPA P明朝" w:hAnsi="IPA P明朝"/>
                <w:sz w:val="28"/>
                <w:szCs w:val="28"/>
              </w:rPr>
              <w:t>や</w:t>
            </w:r>
          </w:rubyBase>
        </w:ruby>
      </w:r>
      <w:r w:rsidR="000A2E09" w:rsidRPr="00C20E87">
        <w:rPr>
          <w:rFonts w:ascii="IPA P明朝" w:eastAsia="IPA P明朝" w:hAnsi="IPA P明朝" w:hint="eastAsia"/>
          <w:sz w:val="28"/>
          <w:szCs w:val="28"/>
        </w:rPr>
        <w:t>うになれり。</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にり</w:t>
            </w:r>
          </w:rt>
          <w:rubyBase>
            <w:r w:rsidR="000A2E09" w:rsidRPr="00C20E87">
              <w:rPr>
                <w:rFonts w:ascii="IPA P明朝" w:eastAsia="IPA P明朝" w:hAnsi="IPA P明朝"/>
                <w:sz w:val="28"/>
                <w:szCs w:val="28"/>
              </w:rPr>
              <w:t>二里</w:t>
            </w:r>
          </w:rubyBase>
        </w:ruby>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いじょう</w:t>
            </w:r>
          </w:rt>
          <w:rubyBase>
            <w:r w:rsidR="000A2E09" w:rsidRPr="00C20E87">
              <w:rPr>
                <w:rFonts w:ascii="IPA P明朝" w:eastAsia="IPA P明朝" w:hAnsi="IPA P明朝"/>
                <w:sz w:val="28"/>
                <w:szCs w:val="28"/>
              </w:rPr>
              <w:t>以上</w:t>
            </w:r>
          </w:rubyBase>
        </w:ruby>
      </w:r>
      <w:r w:rsidR="000A2E09" w:rsidRPr="00C20E87">
        <w:rPr>
          <w:rFonts w:ascii="IPA P明朝" w:eastAsia="IPA P明朝" w:hAnsi="IPA P明朝" w:hint="eastAsia"/>
          <w:sz w:val="28"/>
          <w:szCs w:val="28"/>
        </w:rPr>
        <w:t>の</w:t>
      </w:r>
      <w:r w:rsidR="000A2E09"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うろ</w:t>
            </w:r>
          </w:rt>
          <w:rubyBase>
            <w:r w:rsidR="000A2E09" w:rsidRPr="00C20E87">
              <w:rPr>
                <w:rFonts w:ascii="IPA P明朝" w:eastAsia="IPA P明朝" w:hAnsi="IPA P明朝"/>
                <w:sz w:val="28"/>
                <w:szCs w:val="28"/>
              </w:rPr>
              <w:t>迂路</w:t>
            </w:r>
          </w:rubyBase>
        </w:ruby>
      </w:r>
      <w:r w:rsidR="000A2E09" w:rsidRPr="00C20E87">
        <w:rPr>
          <w:rFonts w:ascii="IPA P明朝" w:eastAsia="IPA P明朝" w:hAnsi="IPA P明朝" w:hint="eastAsia"/>
          <w:sz w:val="28"/>
          <w:szCs w:val="28"/>
        </w:rPr>
        <w:t>なり。</w:t>
      </w:r>
    </w:p>
    <w:p w14:paraId="3212E7DF" w14:textId="4C996603" w:rsidR="000A2E09" w:rsidRPr="00C20E87" w:rsidRDefault="000A2E09"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六</w:t>
      </w:r>
      <w:r w:rsidRPr="00C20E87">
        <w:rPr>
          <w:rFonts w:ascii="IPA P明朝" w:eastAsia="IPA P明朝" w:hAnsi="IPA P明朝" w:hint="eastAsia"/>
          <w:sz w:val="28"/>
          <w:szCs w:val="28"/>
        </w:rPr>
        <w:tab/>
        <w:t>遠野郷にては</w:t>
      </w:r>
      <w:r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ごうのう</w:t>
            </w:r>
          </w:rt>
          <w:rubyBase>
            <w:r w:rsidR="000A2E09" w:rsidRPr="00C20E87">
              <w:rPr>
                <w:rFonts w:ascii="IPA P明朝" w:eastAsia="IPA P明朝" w:hAnsi="IPA P明朝"/>
                <w:sz w:val="28"/>
                <w:szCs w:val="28"/>
              </w:rPr>
              <w:t>豪農</w:t>
            </w:r>
          </w:rubyBase>
        </w:ruby>
      </w:r>
      <w:r w:rsidRPr="00C20E87">
        <w:rPr>
          <w:rFonts w:ascii="IPA P明朝" w:eastAsia="IPA P明朝" w:hAnsi="IPA P明朝" w:hint="eastAsia"/>
          <w:sz w:val="28"/>
          <w:szCs w:val="28"/>
        </w:rPr>
        <w:t>のことを今でも</w:t>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ちょうじゃ</w:t>
            </w:r>
          </w:rt>
          <w:rubyBase>
            <w:r w:rsidR="005A50FE" w:rsidRPr="00C20E87">
              <w:rPr>
                <w:rFonts w:ascii="IPA P明朝" w:eastAsia="IPA P明朝" w:hAnsi="IPA P明朝"/>
                <w:sz w:val="28"/>
                <w:szCs w:val="28"/>
              </w:rPr>
              <w:t>長者</w:t>
            </w:r>
          </w:rubyBase>
        </w:ruby>
      </w:r>
      <w:r w:rsidRPr="00C20E87">
        <w:rPr>
          <w:rFonts w:ascii="IPA P明朝" w:eastAsia="IPA P明朝" w:hAnsi="IPA P明朝" w:hint="eastAsia"/>
          <w:sz w:val="28"/>
          <w:szCs w:val="28"/>
        </w:rPr>
        <w:t>と云ふ。青笹村</w:t>
      </w:r>
      <w:r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おおあざ</w:t>
            </w:r>
          </w:rt>
          <w:rubyBase>
            <w:r w:rsidR="000A2E09" w:rsidRPr="00C20E87">
              <w:rPr>
                <w:rFonts w:ascii="IPA P明朝" w:eastAsia="IPA P明朝" w:hAnsi="IPA P明朝"/>
                <w:sz w:val="28"/>
                <w:szCs w:val="28"/>
              </w:rPr>
              <w:t>大字</w:t>
            </w:r>
          </w:rubyBase>
        </w:ruby>
      </w:r>
      <w:r w:rsidRPr="00C20E87">
        <w:rPr>
          <w:rFonts w:ascii="IPA P明朝" w:eastAsia="IPA P明朝" w:hAnsi="IPA P明朝"/>
          <w:sz w:val="28"/>
          <w:szCs w:val="28"/>
        </w:rPr>
        <w:ruby>
          <w:rubyPr>
            <w:rubyAlign w:val="distributeSpace"/>
            <w:hps w:val="14"/>
            <w:hpsRaise w:val="26"/>
            <w:hpsBaseText w:val="28"/>
            <w:lid w:val="ja-JP"/>
          </w:rubyPr>
          <w:rt>
            <w:r w:rsidR="000A2E09" w:rsidRPr="00C20E87">
              <w:rPr>
                <w:rFonts w:ascii="IPA P明朝" w:eastAsia="IPA P明朝" w:hAnsi="IPA P明朝"/>
                <w:sz w:val="14"/>
                <w:szCs w:val="28"/>
              </w:rPr>
              <w:t>ヌカノマヘ</w:t>
            </w:r>
          </w:rt>
          <w:rubyBase>
            <w:r w:rsidR="000A2E09" w:rsidRPr="00C20E87">
              <w:rPr>
                <w:rFonts w:ascii="IPA P明朝" w:eastAsia="IPA P明朝" w:hAnsi="IPA P明朝"/>
                <w:sz w:val="28"/>
                <w:szCs w:val="28"/>
              </w:rPr>
              <w:t>糠前</w:t>
            </w:r>
          </w:rubyBase>
        </w:ruby>
      </w:r>
      <w:r w:rsidRPr="00C20E87">
        <w:rPr>
          <w:rFonts w:ascii="IPA P明朝" w:eastAsia="IPA P明朝" w:hAnsi="IPA P明朝" w:hint="eastAsia"/>
          <w:sz w:val="28"/>
          <w:szCs w:val="28"/>
        </w:rPr>
        <w:t>の長者の娘、ふと物に取り</w:t>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かく</w:t>
            </w:r>
          </w:rt>
          <w:rubyBase>
            <w:r w:rsidR="005A50FE" w:rsidRPr="00C20E87">
              <w:rPr>
                <w:rFonts w:ascii="IPA P明朝" w:eastAsia="IPA P明朝" w:hAnsi="IPA P明朝"/>
                <w:sz w:val="28"/>
                <w:szCs w:val="28"/>
              </w:rPr>
              <w:t>隱</w:t>
            </w:r>
          </w:rubyBase>
        </w:ruby>
      </w:r>
      <w:r w:rsidR="006A2B30" w:rsidRPr="00C20E87">
        <w:rPr>
          <w:rFonts w:ascii="IPA P明朝" w:eastAsia="IPA P明朝" w:hAnsi="IPA P明朝" w:hint="eastAsia"/>
          <w:sz w:val="28"/>
          <w:szCs w:val="28"/>
        </w:rPr>
        <w:t>されて</w:t>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とし</w:t>
            </w:r>
          </w:rt>
          <w:rubyBase>
            <w:r w:rsidR="005A50FE" w:rsidRPr="00C20E87">
              <w:rPr>
                <w:rFonts w:ascii="IPA P明朝" w:eastAsia="IPA P明朝" w:hAnsi="IPA P明朝"/>
                <w:sz w:val="28"/>
                <w:szCs w:val="28"/>
              </w:rPr>
              <w:t>年</w:t>
            </w:r>
          </w:rubyBase>
        </w:ruby>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ひさ</w:t>
            </w:r>
          </w:rt>
          <w:rubyBase>
            <w:r w:rsidR="005A50FE" w:rsidRPr="00C20E87">
              <w:rPr>
                <w:rFonts w:ascii="IPA P明朝" w:eastAsia="IPA P明朝" w:hAnsi="IPA P明朝"/>
                <w:sz w:val="28"/>
                <w:szCs w:val="28"/>
              </w:rPr>
              <w:t>久</w:t>
            </w:r>
          </w:rubyBase>
        </w:ruby>
      </w:r>
      <w:r w:rsidR="006A2B30" w:rsidRPr="00C20E87">
        <w:rPr>
          <w:rFonts w:ascii="IPA P明朝" w:eastAsia="IPA P明朝" w:hAnsi="IPA P明朝" w:hint="eastAsia"/>
          <w:sz w:val="28"/>
          <w:szCs w:val="28"/>
        </w:rPr>
        <w:t>しくなりしに、</w:t>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おな</w:t>
            </w:r>
          </w:rt>
          <w:rubyBase>
            <w:r w:rsidR="005A50FE" w:rsidRPr="00C20E87">
              <w:rPr>
                <w:rFonts w:ascii="IPA P明朝" w:eastAsia="IPA P明朝" w:hAnsi="IPA P明朝"/>
                <w:sz w:val="28"/>
                <w:szCs w:val="28"/>
              </w:rPr>
              <w:t>同</w:t>
            </w:r>
          </w:rubyBase>
        </w:ruby>
      </w:r>
      <w:r w:rsidR="006A2B30" w:rsidRPr="00C20E87">
        <w:rPr>
          <w:rFonts w:ascii="IPA P明朝" w:eastAsia="IPA P明朝" w:hAnsi="IPA P明朝" w:hint="eastAsia"/>
          <w:sz w:val="28"/>
          <w:szCs w:val="28"/>
        </w:rPr>
        <w:t>じ村の</w:t>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なにがし</w:t>
            </w:r>
          </w:rt>
          <w:rubyBase>
            <w:r w:rsidR="005A50FE" w:rsidRPr="00C20E87">
              <w:rPr>
                <w:rFonts w:ascii="IPA P明朝" w:eastAsia="IPA P明朝" w:hAnsi="IPA P明朝"/>
                <w:sz w:val="28"/>
                <w:szCs w:val="28"/>
              </w:rPr>
              <w:t>何某</w:t>
            </w:r>
          </w:rubyBase>
        </w:ruby>
      </w:r>
      <w:r w:rsidR="006A2B30" w:rsidRPr="00C20E87">
        <w:rPr>
          <w:rFonts w:ascii="IPA P明朝" w:eastAsia="IPA P明朝" w:hAnsi="IPA P明朝" w:hint="eastAsia"/>
          <w:sz w:val="28"/>
          <w:szCs w:val="28"/>
        </w:rPr>
        <w:t>と云ふ</w:t>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りょう</w:t>
            </w:r>
          </w:rt>
          <w:rubyBase>
            <w:r w:rsidR="005A50FE" w:rsidRPr="00C20E87">
              <w:rPr>
                <w:rFonts w:ascii="IPA P明朝" w:eastAsia="IPA P明朝" w:hAnsi="IPA P明朝"/>
                <w:sz w:val="28"/>
                <w:szCs w:val="28"/>
              </w:rPr>
              <w:t>獵</w:t>
            </w:r>
          </w:rubyBase>
        </w:ruby>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し</w:t>
            </w:r>
          </w:rt>
          <w:rubyBase>
            <w:r w:rsidR="005A50FE" w:rsidRPr="00C20E87">
              <w:rPr>
                <w:rFonts w:ascii="IPA P明朝" w:eastAsia="IPA P明朝" w:hAnsi="IPA P明朝"/>
                <w:sz w:val="28"/>
                <w:szCs w:val="28"/>
              </w:rPr>
              <w:t>師</w:t>
            </w:r>
          </w:rubyBase>
        </w:ruby>
      </w:r>
      <w:r w:rsidR="006A2B30" w:rsidRPr="00C20E87">
        <w:rPr>
          <w:rFonts w:ascii="IPA P明朝" w:eastAsia="IPA P明朝" w:hAnsi="IPA P明朝" w:hint="eastAsia"/>
          <w:sz w:val="28"/>
          <w:szCs w:val="28"/>
        </w:rPr>
        <w:t>、</w:t>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ある</w:t>
            </w:r>
          </w:rt>
          <w:rubyBase>
            <w:r w:rsidR="005A50FE" w:rsidRPr="00C20E87">
              <w:rPr>
                <w:rFonts w:ascii="IPA P明朝" w:eastAsia="IPA P明朝" w:hAnsi="IPA P明朝"/>
                <w:sz w:val="28"/>
                <w:szCs w:val="28"/>
              </w:rPr>
              <w:t>或</w:t>
            </w:r>
          </w:rubyBase>
        </w:ruby>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ひ</w:t>
            </w:r>
          </w:rt>
          <w:rubyBase>
            <w:r w:rsidR="005A50FE" w:rsidRPr="00C20E87">
              <w:rPr>
                <w:rFonts w:ascii="IPA P明朝" w:eastAsia="IPA P明朝" w:hAnsi="IPA P明朝"/>
                <w:sz w:val="28"/>
                <w:szCs w:val="28"/>
              </w:rPr>
              <w:t>日</w:t>
            </w:r>
          </w:rubyBase>
        </w:ruby>
      </w:r>
      <w:r w:rsidR="006A2B30" w:rsidRPr="00C20E87">
        <w:rPr>
          <w:rFonts w:ascii="IPA P明朝" w:eastAsia="IPA P明朝" w:hAnsi="IPA P明朝" w:hint="eastAsia"/>
          <w:sz w:val="28"/>
          <w:szCs w:val="28"/>
        </w:rPr>
        <w:t>山に</w:t>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い</w:t>
            </w:r>
          </w:rt>
          <w:rubyBase>
            <w:r w:rsidR="005A50FE" w:rsidRPr="00C20E87">
              <w:rPr>
                <w:rFonts w:ascii="IPA P明朝" w:eastAsia="IPA P明朝" w:hAnsi="IPA P明朝"/>
                <w:sz w:val="28"/>
                <w:szCs w:val="28"/>
              </w:rPr>
              <w:t>入</w:t>
            </w:r>
          </w:rubyBase>
        </w:ruby>
      </w:r>
      <w:r w:rsidR="006A2B30" w:rsidRPr="00C20E87">
        <w:rPr>
          <w:rFonts w:ascii="IPA P明朝" w:eastAsia="IPA P明朝" w:hAnsi="IPA P明朝" w:hint="eastAsia"/>
          <w:sz w:val="28"/>
          <w:szCs w:val="28"/>
        </w:rPr>
        <w:t>りて一人の女に</w:t>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あ</w:t>
            </w:r>
          </w:rt>
          <w:rubyBase>
            <w:r w:rsidR="005A50FE" w:rsidRPr="00C20E87">
              <w:rPr>
                <w:rFonts w:ascii="IPA P明朝" w:eastAsia="IPA P明朝" w:hAnsi="IPA P明朝"/>
                <w:sz w:val="28"/>
                <w:szCs w:val="28"/>
              </w:rPr>
              <w:t>遭</w:t>
            </w:r>
          </w:rubyBase>
        </w:ruby>
      </w:r>
      <w:r w:rsidR="006A2B30" w:rsidRPr="00C20E87">
        <w:rPr>
          <w:rFonts w:ascii="IPA P明朝" w:eastAsia="IPA P明朝" w:hAnsi="IPA P明朝" w:hint="eastAsia"/>
          <w:sz w:val="28"/>
          <w:szCs w:val="28"/>
        </w:rPr>
        <w:t>ふ。怖</w:t>
      </w:r>
      <w:r w:rsidR="006A2B30" w:rsidRPr="00C20E87">
        <w:rPr>
          <w:rFonts w:ascii="IPA P明朝" w:eastAsia="IPA P明朝" w:hAnsi="IPA P明朝" w:hint="eastAsia"/>
          <w:sz w:val="28"/>
          <w:szCs w:val="28"/>
        </w:rPr>
        <w:lastRenderedPageBreak/>
        <w:t>ろしくなりて之を</w:t>
      </w:r>
      <w:r w:rsidR="005A50FE" w:rsidRPr="00C20E87">
        <w:rPr>
          <w:rFonts w:ascii="IPA P明朝" w:eastAsia="IPA P明朝" w:hAnsi="IPA P明朝"/>
          <w:sz w:val="28"/>
          <w:szCs w:val="28"/>
        </w:rPr>
        <w:ruby>
          <w:rubyPr>
            <w:rubyAlign w:val="distributeSpace"/>
            <w:hps w:val="14"/>
            <w:hpsRaise w:val="26"/>
            <w:hpsBaseText w:val="28"/>
            <w:lid w:val="ja-JP"/>
          </w:rubyPr>
          <w:rt>
            <w:r w:rsidR="005A50FE" w:rsidRPr="00C20E87">
              <w:rPr>
                <w:rFonts w:ascii="IPA P明朝" w:eastAsia="IPA P明朝" w:hAnsi="IPA P明朝"/>
                <w:sz w:val="14"/>
                <w:szCs w:val="28"/>
              </w:rPr>
              <w:t>う</w:t>
            </w:r>
          </w:rt>
          <w:rubyBase>
            <w:r w:rsidR="005A50FE" w:rsidRPr="00C20E87">
              <w:rPr>
                <w:rFonts w:ascii="IPA P明朝" w:eastAsia="IPA P明朝" w:hAnsi="IPA P明朝"/>
                <w:sz w:val="28"/>
                <w:szCs w:val="28"/>
              </w:rPr>
              <w:t>撃</w:t>
            </w:r>
          </w:rubyBase>
        </w:ruby>
      </w:r>
      <w:r w:rsidR="006A2B30" w:rsidRPr="00C20E87">
        <w:rPr>
          <w:rFonts w:ascii="IPA P明朝" w:eastAsia="IPA P明朝" w:hAnsi="IPA P明朝" w:hint="eastAsia"/>
          <w:sz w:val="28"/>
          <w:szCs w:val="28"/>
        </w:rPr>
        <w:t>たんとせしに、</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なに</w:t>
            </w:r>
          </w:rt>
          <w:rubyBase>
            <w:r w:rsidR="00DE29ED" w:rsidRPr="00C20E87">
              <w:rPr>
                <w:rFonts w:ascii="IPA P明朝" w:eastAsia="IPA P明朝" w:hAnsi="IPA P明朝"/>
                <w:sz w:val="28"/>
                <w:szCs w:val="28"/>
              </w:rPr>
              <w:t>何</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お</w:t>
            </w:r>
          </w:rt>
          <w:rubyBase>
            <w:r w:rsidR="00DE29ED" w:rsidRPr="00C20E87">
              <w:rPr>
                <w:rFonts w:ascii="IPA P明朝" w:eastAsia="IPA P明朝" w:hAnsi="IPA P明朝"/>
                <w:sz w:val="28"/>
                <w:szCs w:val="28"/>
              </w:rPr>
              <w:t>を</w:t>
            </w:r>
          </w:rubyBase>
        </w:ruby>
      </w:r>
      <w:r w:rsidR="006A2B30" w:rsidRPr="00C20E87">
        <w:rPr>
          <w:rFonts w:ascii="IPA P明朝" w:eastAsia="IPA P明朝" w:hAnsi="IPA P明朝" w:hint="eastAsia"/>
          <w:sz w:val="28"/>
          <w:szCs w:val="28"/>
        </w:rPr>
        <w:t>ぢでは無いか。ぶつなと云ふ。</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おどろ</w:t>
            </w:r>
          </w:rt>
          <w:rubyBase>
            <w:r w:rsidR="00DE29ED" w:rsidRPr="00C20E87">
              <w:rPr>
                <w:rFonts w:ascii="IPA P明朝" w:eastAsia="IPA P明朝" w:hAnsi="IPA P明朝"/>
                <w:sz w:val="28"/>
                <w:szCs w:val="28"/>
              </w:rPr>
              <w:t>驚</w:t>
            </w:r>
          </w:rubyBase>
        </w:ruby>
      </w:r>
      <w:r w:rsidR="006A2B30" w:rsidRPr="00C20E87">
        <w:rPr>
          <w:rFonts w:ascii="IPA P明朝" w:eastAsia="IPA P明朝" w:hAnsi="IPA P明朝" w:hint="eastAsia"/>
          <w:sz w:val="28"/>
          <w:szCs w:val="28"/>
        </w:rPr>
        <w:t>きてよく見れば</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か</w:t>
            </w:r>
          </w:rt>
          <w:rubyBase>
            <w:r w:rsidR="00DE29ED" w:rsidRPr="00C20E87">
              <w:rPr>
                <w:rFonts w:ascii="IPA P明朝" w:eastAsia="IPA P明朝" w:hAnsi="IPA P明朝"/>
                <w:sz w:val="28"/>
                <w:szCs w:val="28"/>
              </w:rPr>
              <w:t>彼</w:t>
            </w:r>
          </w:rubyBase>
        </w:ruby>
      </w:r>
      <w:r w:rsidR="006A2B30" w:rsidRPr="00C20E87">
        <w:rPr>
          <w:rFonts w:ascii="IPA P明朝" w:eastAsia="IPA P明朝" w:hAnsi="IPA P明朝" w:hint="eastAsia"/>
          <w:sz w:val="28"/>
          <w:szCs w:val="28"/>
        </w:rPr>
        <w:t>の長者が</w:t>
      </w:r>
      <w:r w:rsidR="005A50FE" w:rsidRPr="00C20E87">
        <w:rPr>
          <w:rFonts w:ascii="IPA P明朝" w:eastAsia="IPA P明朝" w:hAnsi="IPA P明朝" w:hint="eastAsia"/>
          <w:sz w:val="28"/>
          <w:szCs w:val="28"/>
        </w:rPr>
        <w:t>まな娘なり。</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なに</w:t>
            </w:r>
          </w:rt>
          <w:rubyBase>
            <w:r w:rsidR="00DE29ED" w:rsidRPr="00C20E87">
              <w:rPr>
                <w:rFonts w:ascii="IPA P明朝" w:eastAsia="IPA P明朝" w:hAnsi="IPA P明朝"/>
                <w:sz w:val="28"/>
                <w:szCs w:val="28"/>
              </w:rPr>
              <w:t>何</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ゆえ</w:t>
            </w:r>
          </w:rt>
          <w:rubyBase>
            <w:r w:rsidR="00DE29ED" w:rsidRPr="00C20E87">
              <w:rPr>
                <w:rFonts w:ascii="IPA P明朝" w:eastAsia="IPA P明朝" w:hAnsi="IPA P明朝"/>
                <w:sz w:val="28"/>
                <w:szCs w:val="28"/>
              </w:rPr>
              <w:t>故</w:t>
            </w:r>
          </w:rubyBase>
        </w:ruby>
      </w:r>
      <w:r w:rsidR="005A50FE" w:rsidRPr="00C20E87">
        <w:rPr>
          <w:rFonts w:ascii="IPA P明朝" w:eastAsia="IPA P明朝" w:hAnsi="IPA P明朝" w:hint="eastAsia"/>
          <w:sz w:val="28"/>
          <w:szCs w:val="28"/>
        </w:rPr>
        <w:t>にこんな處には居るぞと</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と</w:t>
            </w:r>
          </w:rt>
          <w:rubyBase>
            <w:r w:rsidR="00DE29ED" w:rsidRPr="00C20E87">
              <w:rPr>
                <w:rFonts w:ascii="IPA P明朝" w:eastAsia="IPA P明朝" w:hAnsi="IPA P明朝"/>
                <w:sz w:val="28"/>
                <w:szCs w:val="28"/>
              </w:rPr>
              <w:t>問</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え</w:t>
            </w:r>
          </w:rt>
          <w:rubyBase>
            <w:r w:rsidR="00DE29ED" w:rsidRPr="00C20E87">
              <w:rPr>
                <w:rFonts w:ascii="IPA P明朝" w:eastAsia="IPA P明朝" w:hAnsi="IPA P明朝"/>
                <w:sz w:val="28"/>
                <w:szCs w:val="28"/>
              </w:rPr>
              <w:t>へ</w:t>
            </w:r>
          </w:rubyBase>
        </w:ruby>
      </w:r>
      <w:r w:rsidR="005A50FE" w:rsidRPr="00C20E87">
        <w:rPr>
          <w:rFonts w:ascii="IPA P明朝" w:eastAsia="IPA P明朝" w:hAnsi="IPA P明朝" w:hint="eastAsia"/>
          <w:sz w:val="28"/>
          <w:szCs w:val="28"/>
        </w:rPr>
        <w:t>ば、</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ある</w:t>
            </w:r>
          </w:rt>
          <w:rubyBase>
            <w:r w:rsidR="00DE29ED" w:rsidRPr="00C20E87">
              <w:rPr>
                <w:rFonts w:ascii="IPA P明朝" w:eastAsia="IPA P明朝" w:hAnsi="IPA P明朝"/>
                <w:sz w:val="28"/>
                <w:szCs w:val="28"/>
              </w:rPr>
              <w:t>或</w:t>
            </w:r>
          </w:rubyBase>
        </w:ruby>
      </w:r>
      <w:r w:rsidR="005A50FE" w:rsidRPr="00C20E87">
        <w:rPr>
          <w:rFonts w:ascii="IPA P明朝" w:eastAsia="IPA P明朝" w:hAnsi="IPA P明朝" w:hint="eastAsia"/>
          <w:sz w:val="28"/>
          <w:szCs w:val="28"/>
        </w:rPr>
        <w:t>物に取られて今は其</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つま</w:t>
            </w:r>
          </w:rt>
          <w:rubyBase>
            <w:r w:rsidR="00DE29ED" w:rsidRPr="00C20E87">
              <w:rPr>
                <w:rFonts w:ascii="IPA P明朝" w:eastAsia="IPA P明朝" w:hAnsi="IPA P明朝"/>
                <w:sz w:val="28"/>
                <w:szCs w:val="28"/>
              </w:rPr>
              <w:t>妻</w:t>
            </w:r>
          </w:rubyBase>
        </w:ruby>
      </w:r>
      <w:r w:rsidR="005A50FE" w:rsidRPr="00C20E87">
        <w:rPr>
          <w:rFonts w:ascii="IPA P明朝" w:eastAsia="IPA P明朝" w:hAnsi="IPA P明朝" w:hint="eastAsia"/>
          <w:sz w:val="28"/>
          <w:szCs w:val="28"/>
        </w:rPr>
        <w:t>となれり。</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こ</w:t>
            </w:r>
          </w:rt>
          <w:rubyBase>
            <w:r w:rsidR="00DE29ED" w:rsidRPr="00C20E87">
              <w:rPr>
                <w:rFonts w:ascii="IPA P明朝" w:eastAsia="IPA P明朝" w:hAnsi="IPA P明朝"/>
                <w:sz w:val="28"/>
                <w:szCs w:val="28"/>
              </w:rPr>
              <w:t>子</w:t>
            </w:r>
          </w:rubyBase>
        </w:ruby>
      </w:r>
      <w:r w:rsidR="005A50FE" w:rsidRPr="00C20E87">
        <w:rPr>
          <w:rFonts w:ascii="IPA P明朝" w:eastAsia="IPA P明朝" w:hAnsi="IPA P明朝" w:hint="eastAsia"/>
          <w:sz w:val="28"/>
          <w:szCs w:val="28"/>
        </w:rPr>
        <w:t>もあまた</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う</w:t>
            </w:r>
          </w:rt>
          <w:rubyBase>
            <w:r w:rsidR="00DE29ED" w:rsidRPr="00C20E87">
              <w:rPr>
                <w:rFonts w:ascii="IPA P明朝" w:eastAsia="IPA P明朝" w:hAnsi="IPA P明朝"/>
                <w:sz w:val="28"/>
                <w:szCs w:val="28"/>
              </w:rPr>
              <w:t>生</w:t>
            </w:r>
          </w:rubyBase>
        </w:ruby>
      </w:r>
      <w:r w:rsidR="005A50FE" w:rsidRPr="00C20E87">
        <w:rPr>
          <w:rFonts w:ascii="IPA P明朝" w:eastAsia="IPA P明朝" w:hAnsi="IPA P明朝" w:hint="eastAsia"/>
          <w:sz w:val="28"/>
          <w:szCs w:val="28"/>
        </w:rPr>
        <w:t>みたれど、すべて</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ヲツト</w:t>
            </w:r>
          </w:rt>
          <w:rubyBase>
            <w:r w:rsidR="00DE29ED" w:rsidRPr="00C20E87">
              <w:rPr>
                <w:rFonts w:ascii="IPA P明朝" w:eastAsia="IPA P明朝" w:hAnsi="IPA P明朝"/>
                <w:sz w:val="28"/>
                <w:szCs w:val="28"/>
              </w:rPr>
              <w:t>夫</w:t>
            </w:r>
          </w:rubyBase>
        </w:ruby>
      </w:r>
      <w:r w:rsidR="005A50FE" w:rsidRPr="00C20E87">
        <w:rPr>
          <w:rFonts w:ascii="IPA P明朝" w:eastAsia="IPA P明朝" w:hAnsi="IPA P明朝" w:hint="eastAsia"/>
          <w:sz w:val="28"/>
          <w:szCs w:val="28"/>
        </w:rPr>
        <w:t>が</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く</w:t>
            </w:r>
          </w:rt>
          <w:rubyBase>
            <w:r w:rsidR="00DE29ED" w:rsidRPr="00C20E87">
              <w:rPr>
                <w:rFonts w:ascii="IPA P明朝" w:eastAsia="IPA P明朝" w:hAnsi="IPA P明朝"/>
                <w:sz w:val="28"/>
                <w:szCs w:val="28"/>
              </w:rPr>
              <w:t>食</w:t>
            </w:r>
          </w:rubyBase>
        </w:ruby>
      </w:r>
      <w:r w:rsidR="005A50FE" w:rsidRPr="00C20E87">
        <w:rPr>
          <w:rFonts w:ascii="IPA P明朝" w:eastAsia="IPA P明朝" w:hAnsi="IPA P明朝" w:hint="eastAsia"/>
          <w:sz w:val="28"/>
          <w:szCs w:val="28"/>
        </w:rPr>
        <w:t>ひ</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つく</w:t>
            </w:r>
          </w:rt>
          <w:rubyBase>
            <w:r w:rsidR="00DE29ED" w:rsidRPr="00C20E87">
              <w:rPr>
                <w:rFonts w:ascii="IPA P明朝" w:eastAsia="IPA P明朝" w:hAnsi="IPA P明朝"/>
                <w:sz w:val="28"/>
                <w:szCs w:val="28"/>
              </w:rPr>
              <w:t>盡</w:t>
            </w:r>
          </w:rubyBase>
        </w:ruby>
      </w:r>
      <w:r w:rsidR="005A50FE" w:rsidRPr="00C20E87">
        <w:rPr>
          <w:rFonts w:ascii="IPA P明朝" w:eastAsia="IPA P明朝" w:hAnsi="IPA P明朝" w:hint="eastAsia"/>
          <w:sz w:val="28"/>
          <w:szCs w:val="28"/>
        </w:rPr>
        <w:t>して一人</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こ</w:t>
            </w:r>
          </w:rt>
          <w:rubyBase>
            <w:r w:rsidR="00DE29ED" w:rsidRPr="00C20E87">
              <w:rPr>
                <w:rFonts w:ascii="IPA P明朝" w:eastAsia="IPA P明朝" w:hAnsi="IPA P明朝"/>
                <w:sz w:val="28"/>
                <w:szCs w:val="28"/>
              </w:rPr>
              <w:t>此</w:t>
            </w:r>
          </w:rubyBase>
        </w:ruby>
      </w:r>
      <w:r w:rsidR="005A50FE" w:rsidRPr="00C20E87">
        <w:rPr>
          <w:rFonts w:ascii="IPA P明朝" w:eastAsia="IPA P明朝" w:hAnsi="IPA P明朝" w:hint="eastAsia"/>
          <w:sz w:val="28"/>
          <w:szCs w:val="28"/>
        </w:rPr>
        <w:t>の</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ごと</w:t>
            </w:r>
          </w:rt>
          <w:rubyBase>
            <w:r w:rsidR="00DE29ED" w:rsidRPr="00C20E87">
              <w:rPr>
                <w:rFonts w:ascii="IPA P明朝" w:eastAsia="IPA P明朝" w:hAnsi="IPA P明朝"/>
                <w:sz w:val="28"/>
                <w:szCs w:val="28"/>
              </w:rPr>
              <w:t>如</w:t>
            </w:r>
          </w:rubyBase>
        </w:ruby>
      </w:r>
      <w:r w:rsidR="005A50FE" w:rsidRPr="00C20E87">
        <w:rPr>
          <w:rFonts w:ascii="IPA P明朝" w:eastAsia="IPA P明朝" w:hAnsi="IPA P明朝" w:hint="eastAsia"/>
          <w:sz w:val="28"/>
          <w:szCs w:val="28"/>
        </w:rPr>
        <w:t>く</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あ</w:t>
            </w:r>
          </w:rt>
          <w:rubyBase>
            <w:r w:rsidR="00DE29ED" w:rsidRPr="00C20E87">
              <w:rPr>
                <w:rFonts w:ascii="IPA P明朝" w:eastAsia="IPA P明朝" w:hAnsi="IPA P明朝"/>
                <w:sz w:val="28"/>
                <w:szCs w:val="28"/>
              </w:rPr>
              <w:t>在</w:t>
            </w:r>
          </w:rubyBase>
        </w:ruby>
      </w:r>
      <w:r w:rsidR="005A50FE" w:rsidRPr="00C20E87">
        <w:rPr>
          <w:rFonts w:ascii="IPA P明朝" w:eastAsia="IPA P明朝" w:hAnsi="IPA P明朝" w:hint="eastAsia"/>
          <w:sz w:val="28"/>
          <w:szCs w:val="28"/>
        </w:rPr>
        <w:t>り。おのれは</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このち</w:t>
            </w:r>
          </w:rt>
          <w:rubyBase>
            <w:r w:rsidR="00DE29ED" w:rsidRPr="00C20E87">
              <w:rPr>
                <w:rFonts w:ascii="IPA P明朝" w:eastAsia="IPA P明朝" w:hAnsi="IPA P明朝"/>
                <w:sz w:val="28"/>
                <w:szCs w:val="28"/>
              </w:rPr>
              <w:t>此地</w:t>
            </w:r>
          </w:rubyBase>
        </w:ruby>
      </w:r>
      <w:r w:rsidR="005A50FE" w:rsidRPr="00C20E87">
        <w:rPr>
          <w:rFonts w:ascii="IPA P明朝" w:eastAsia="IPA P明朝" w:hAnsi="IPA P明朝" w:hint="eastAsia"/>
          <w:sz w:val="28"/>
          <w:szCs w:val="28"/>
        </w:rPr>
        <w:t>に</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いっ</w:t>
            </w:r>
          </w:rt>
          <w:rubyBase>
            <w:r w:rsidR="00DE29ED" w:rsidRPr="00C20E87">
              <w:rPr>
                <w:rFonts w:ascii="IPA P明朝" w:eastAsia="IPA P明朝" w:hAnsi="IPA P明朝"/>
                <w:sz w:val="28"/>
                <w:szCs w:val="28"/>
              </w:rPr>
              <w:t>一</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しょう</w:t>
            </w:r>
          </w:rt>
          <w:rubyBase>
            <w:r w:rsidR="00DE29ED" w:rsidRPr="00C20E87">
              <w:rPr>
                <w:rFonts w:ascii="IPA P明朝" w:eastAsia="IPA P明朝" w:hAnsi="IPA P明朝"/>
                <w:sz w:val="28"/>
                <w:szCs w:val="28"/>
              </w:rPr>
              <w:t>生</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がい</w:t>
            </w:r>
          </w:rt>
          <w:rubyBase>
            <w:r w:rsidR="00DE29ED" w:rsidRPr="00C20E87">
              <w:rPr>
                <w:rFonts w:ascii="IPA P明朝" w:eastAsia="IPA P明朝" w:hAnsi="IPA P明朝"/>
                <w:sz w:val="28"/>
                <w:szCs w:val="28"/>
              </w:rPr>
              <w:t>涯</w:t>
            </w:r>
          </w:rubyBase>
        </w:ruby>
      </w:r>
      <w:r w:rsidR="005A50FE" w:rsidRPr="00C20E87">
        <w:rPr>
          <w:rFonts w:ascii="IPA P明朝" w:eastAsia="IPA P明朝" w:hAnsi="IPA P明朝" w:hint="eastAsia"/>
          <w:sz w:val="28"/>
          <w:szCs w:val="28"/>
        </w:rPr>
        <w:t>を</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おく</w:t>
            </w:r>
          </w:rt>
          <w:rubyBase>
            <w:r w:rsidR="00DE29ED" w:rsidRPr="00C20E87">
              <w:rPr>
                <w:rFonts w:ascii="IPA P明朝" w:eastAsia="IPA P明朝" w:hAnsi="IPA P明朝"/>
                <w:sz w:val="28"/>
                <w:szCs w:val="28"/>
              </w:rPr>
              <w:t>送</w:t>
            </w:r>
          </w:rubyBase>
        </w:ruby>
      </w:r>
      <w:r w:rsidR="005A50FE" w:rsidRPr="00C20E87">
        <w:rPr>
          <w:rFonts w:ascii="IPA P明朝" w:eastAsia="IPA P明朝" w:hAnsi="IPA P明朝" w:hint="eastAsia"/>
          <w:sz w:val="28"/>
          <w:szCs w:val="28"/>
        </w:rPr>
        <w:t>ることなるべし人にも</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い</w:t>
            </w:r>
          </w:rt>
          <w:rubyBase>
            <w:r w:rsidR="00DE29ED" w:rsidRPr="00C20E87">
              <w:rPr>
                <w:rFonts w:ascii="IPA P明朝" w:eastAsia="IPA P明朝" w:hAnsi="IPA P明朝"/>
                <w:sz w:val="28"/>
                <w:szCs w:val="28"/>
              </w:rPr>
              <w:t>言</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う</w:t>
            </w:r>
          </w:rt>
          <w:rubyBase>
            <w:r w:rsidR="00DE29ED" w:rsidRPr="00C20E87">
              <w:rPr>
                <w:rFonts w:ascii="IPA P明朝" w:eastAsia="IPA P明朝" w:hAnsi="IPA P明朝"/>
                <w:sz w:val="28"/>
                <w:szCs w:val="28"/>
              </w:rPr>
              <w:t>ふ</w:t>
            </w:r>
          </w:rubyBase>
        </w:ruby>
      </w:r>
      <w:r w:rsidR="005A50FE" w:rsidRPr="00C20E87">
        <w:rPr>
          <w:rFonts w:ascii="IPA P明朝" w:eastAsia="IPA P明朝" w:hAnsi="IPA P明朝" w:hint="eastAsia"/>
          <w:sz w:val="28"/>
          <w:szCs w:val="28"/>
        </w:rPr>
        <w:t>な。</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おんみ</w:t>
            </w:r>
          </w:rt>
          <w:rubyBase>
            <w:r w:rsidR="00DE29ED" w:rsidRPr="00C20E87">
              <w:rPr>
                <w:rFonts w:ascii="IPA P明朝" w:eastAsia="IPA P明朝" w:hAnsi="IPA P明朝"/>
                <w:sz w:val="28"/>
                <w:szCs w:val="28"/>
              </w:rPr>
              <w:t>御身</w:t>
            </w:r>
          </w:rubyBase>
        </w:ruby>
      </w:r>
      <w:r w:rsidR="005A50FE" w:rsidRPr="00C20E87">
        <w:rPr>
          <w:rFonts w:ascii="IPA P明朝" w:eastAsia="IPA P明朝" w:hAnsi="IPA P明朝" w:hint="eastAsia"/>
          <w:sz w:val="28"/>
          <w:szCs w:val="28"/>
        </w:rPr>
        <w:t>も</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あや</w:t>
            </w:r>
          </w:rt>
          <w:rubyBase>
            <w:r w:rsidR="00DE29ED" w:rsidRPr="00C20E87">
              <w:rPr>
                <w:rFonts w:ascii="IPA P明朝" w:eastAsia="IPA P明朝" w:hAnsi="IPA P明朝"/>
                <w:sz w:val="28"/>
                <w:szCs w:val="28"/>
              </w:rPr>
              <w:t>危</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う</w:t>
            </w:r>
          </w:rt>
          <w:rubyBase>
            <w:r w:rsidR="00DE29ED" w:rsidRPr="00C20E87">
              <w:rPr>
                <w:rFonts w:ascii="IPA P明朝" w:eastAsia="IPA P明朝" w:hAnsi="IPA P明朝"/>
                <w:sz w:val="28"/>
                <w:szCs w:val="28"/>
              </w:rPr>
              <w:t>ふ</w:t>
            </w:r>
          </w:rubyBase>
        </w:ruby>
      </w:r>
      <w:r w:rsidR="005A50FE" w:rsidRPr="00C20E87">
        <w:rPr>
          <w:rFonts w:ascii="IPA P明朝" w:eastAsia="IPA P明朝" w:hAnsi="IPA P明朝" w:hint="eastAsia"/>
          <w:sz w:val="28"/>
          <w:szCs w:val="28"/>
        </w:rPr>
        <w:t>ければ</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ト</w:t>
            </w:r>
          </w:rt>
          <w:rubyBase>
            <w:r w:rsidR="00DE29ED" w:rsidRPr="00C20E87">
              <w:rPr>
                <w:rFonts w:ascii="IPA P明朝" w:eastAsia="IPA P明朝" w:hAnsi="IPA P明朝"/>
                <w:sz w:val="28"/>
                <w:szCs w:val="28"/>
              </w:rPr>
              <w:t>疾</w:t>
            </w:r>
          </w:rubyBase>
        </w:ruby>
      </w:r>
      <w:r w:rsidR="005A50FE" w:rsidRPr="00C20E87">
        <w:rPr>
          <w:rFonts w:ascii="IPA P明朝" w:eastAsia="IPA P明朝" w:hAnsi="IPA P明朝" w:hint="eastAsia"/>
          <w:sz w:val="28"/>
          <w:szCs w:val="28"/>
        </w:rPr>
        <w:t>く</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かえ</w:t>
            </w:r>
          </w:rt>
          <w:rubyBase>
            <w:r w:rsidR="00DE29ED" w:rsidRPr="00C20E87">
              <w:rPr>
                <w:rFonts w:ascii="IPA P明朝" w:eastAsia="IPA P明朝" w:hAnsi="IPA P明朝"/>
                <w:sz w:val="28"/>
                <w:szCs w:val="28"/>
              </w:rPr>
              <w:t>歸</w:t>
            </w:r>
          </w:rubyBase>
        </w:ruby>
      </w:r>
      <w:r w:rsidR="005A50FE" w:rsidRPr="00C20E87">
        <w:rPr>
          <w:rFonts w:ascii="IPA P明朝" w:eastAsia="IPA P明朝" w:hAnsi="IPA P明朝" w:hint="eastAsia"/>
          <w:sz w:val="28"/>
          <w:szCs w:val="28"/>
        </w:rPr>
        <w:t>れと云ふま</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ま</w:t>
            </w:r>
          </w:rt>
          <w:rubyBase>
            <w:r w:rsidR="00DE29ED" w:rsidRPr="00C20E87">
              <w:rPr>
                <w:rFonts w:ascii="IPA P明朝" w:eastAsia="IPA P明朝" w:hAnsi="IPA P明朝"/>
                <w:sz w:val="28"/>
                <w:szCs w:val="28"/>
              </w:rPr>
              <w:t>ゝ</w:t>
            </w:r>
          </w:rubyBase>
        </w:ruby>
      </w:r>
      <w:r w:rsidR="005A50FE" w:rsidRPr="00C20E87">
        <w:rPr>
          <w:rFonts w:ascii="IPA P明朝" w:eastAsia="IPA P明朝" w:hAnsi="IPA P明朝" w:hint="eastAsia"/>
          <w:sz w:val="28"/>
          <w:szCs w:val="28"/>
        </w:rPr>
        <w:t>に、</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その</w:t>
            </w:r>
          </w:rt>
          <w:rubyBase>
            <w:r w:rsidR="00DE29ED" w:rsidRPr="00C20E87">
              <w:rPr>
                <w:rFonts w:ascii="IPA P明朝" w:eastAsia="IPA P明朝" w:hAnsi="IPA P明朝"/>
                <w:sz w:val="28"/>
                <w:szCs w:val="28"/>
              </w:rPr>
              <w:t>其</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ざいしょ</w:t>
            </w:r>
          </w:rt>
          <w:rubyBase>
            <w:r w:rsidR="00DE29ED" w:rsidRPr="00C20E87">
              <w:rPr>
                <w:rFonts w:ascii="IPA P明朝" w:eastAsia="IPA P明朝" w:hAnsi="IPA P明朝"/>
                <w:sz w:val="28"/>
                <w:szCs w:val="28"/>
              </w:rPr>
              <w:t>在所</w:t>
            </w:r>
          </w:rubyBase>
        </w:ruby>
      </w:r>
      <w:r w:rsidR="005A50FE" w:rsidRPr="00C20E87">
        <w:rPr>
          <w:rFonts w:ascii="IPA P明朝" w:eastAsia="IPA P明朝" w:hAnsi="IPA P明朝" w:hint="eastAsia"/>
          <w:sz w:val="28"/>
          <w:szCs w:val="28"/>
        </w:rPr>
        <w:t>をも問ひ</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あか</w:t>
            </w:r>
          </w:rt>
          <w:rubyBase>
            <w:r w:rsidR="00DE29ED" w:rsidRPr="00C20E87">
              <w:rPr>
                <w:rFonts w:ascii="IPA P明朝" w:eastAsia="IPA P明朝" w:hAnsi="IPA P明朝"/>
                <w:sz w:val="28"/>
                <w:szCs w:val="28"/>
              </w:rPr>
              <w:t>明</w:t>
            </w:r>
          </w:rubyBase>
        </w:ruby>
      </w:r>
      <w:r w:rsidR="005A50FE" w:rsidRPr="00C20E87">
        <w:rPr>
          <w:rFonts w:ascii="IPA P明朝" w:eastAsia="IPA P明朝" w:hAnsi="IPA P明朝" w:hint="eastAsia"/>
          <w:sz w:val="28"/>
          <w:szCs w:val="28"/>
        </w:rPr>
        <w:t>らめずして</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に</w:t>
            </w:r>
          </w:rt>
          <w:rubyBase>
            <w:r w:rsidR="00DE29ED" w:rsidRPr="00C20E87">
              <w:rPr>
                <w:rFonts w:ascii="IPA P明朝" w:eastAsia="IPA P明朝" w:hAnsi="IPA P明朝"/>
                <w:sz w:val="28"/>
                <w:szCs w:val="28"/>
              </w:rPr>
              <w:t>遁</w:t>
            </w:r>
          </w:rubyBase>
        </w:ruby>
      </w:r>
      <w:r w:rsidR="005A50FE" w:rsidRPr="00C20E87">
        <w:rPr>
          <w:rFonts w:ascii="IPA P明朝" w:eastAsia="IPA P明朝" w:hAnsi="IPA P明朝" w:hint="eastAsia"/>
          <w:sz w:val="28"/>
          <w:szCs w:val="28"/>
        </w:rPr>
        <w:t>げ</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かえ</w:t>
            </w:r>
          </w:rt>
          <w:rubyBase>
            <w:r w:rsidR="00DE29ED" w:rsidRPr="00C20E87">
              <w:rPr>
                <w:rFonts w:ascii="IPA P明朝" w:eastAsia="IPA P明朝" w:hAnsi="IPA P明朝"/>
                <w:sz w:val="28"/>
                <w:szCs w:val="28"/>
              </w:rPr>
              <w:t>還</w:t>
            </w:r>
          </w:rubyBase>
        </w:ruby>
      </w:r>
      <w:r w:rsidR="005A50FE" w:rsidRPr="00C20E87">
        <w:rPr>
          <w:rFonts w:ascii="IPA P明朝" w:eastAsia="IPA P明朝" w:hAnsi="IPA P明朝" w:hint="eastAsia"/>
          <w:sz w:val="28"/>
          <w:szCs w:val="28"/>
        </w:rPr>
        <w:t>れりと云ふ。</w:t>
      </w:r>
    </w:p>
    <w:p w14:paraId="53E74DF7" w14:textId="3EF7B05E" w:rsidR="005A50FE" w:rsidRPr="00C20E87" w:rsidRDefault="005A50FE"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七</w:t>
      </w:r>
      <w:r w:rsidRPr="00C20E87">
        <w:rPr>
          <w:rFonts w:ascii="IPA P明朝" w:eastAsia="IPA P明朝" w:hAnsi="IPA P明朝" w:hint="eastAsia"/>
          <w:sz w:val="28"/>
          <w:szCs w:val="28"/>
        </w:rPr>
        <w:tab/>
        <w:t>上郷村の</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みんか</w:t>
            </w:r>
          </w:rt>
          <w:rubyBase>
            <w:r w:rsidR="00DE29ED" w:rsidRPr="00C20E87">
              <w:rPr>
                <w:rFonts w:ascii="IPA P明朝" w:eastAsia="IPA P明朝" w:hAnsi="IPA P明朝"/>
                <w:sz w:val="28"/>
                <w:szCs w:val="28"/>
              </w:rPr>
              <w:t>民家</w:t>
            </w:r>
          </w:rubyBase>
        </w:ruby>
      </w:r>
      <w:r w:rsidRPr="00C20E87">
        <w:rPr>
          <w:rFonts w:ascii="IPA P明朝" w:eastAsia="IPA P明朝" w:hAnsi="IPA P明朝" w:hint="eastAsia"/>
          <w:sz w:val="28"/>
          <w:szCs w:val="28"/>
        </w:rPr>
        <w:t>の娘、</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くり</w:t>
            </w:r>
          </w:rt>
          <w:rubyBase>
            <w:r w:rsidR="00DE29ED" w:rsidRPr="00C20E87">
              <w:rPr>
                <w:rFonts w:ascii="IPA P明朝" w:eastAsia="IPA P明朝" w:hAnsi="IPA P明朝"/>
                <w:sz w:val="28"/>
                <w:szCs w:val="28"/>
              </w:rPr>
              <w:t>栗</w:t>
            </w:r>
          </w:rubyBase>
        </w:ruby>
      </w:r>
      <w:r w:rsidRPr="00C20E87">
        <w:rPr>
          <w:rFonts w:ascii="IPA P明朝" w:eastAsia="IPA P明朝" w:hAnsi="IPA P明朝" w:hint="eastAsia"/>
          <w:sz w:val="28"/>
          <w:szCs w:val="28"/>
        </w:rPr>
        <w:t>を</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ひろ</w:t>
            </w:r>
          </w:rt>
          <w:rubyBase>
            <w:r w:rsidR="00DE29ED" w:rsidRPr="00C20E87">
              <w:rPr>
                <w:rFonts w:ascii="IPA P明朝" w:eastAsia="IPA P明朝" w:hAnsi="IPA P明朝"/>
                <w:sz w:val="28"/>
                <w:szCs w:val="28"/>
              </w:rPr>
              <w:t>拾</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い</w:t>
            </w:r>
          </w:rt>
          <w:rubyBase>
            <w:r w:rsidR="00DE29ED" w:rsidRPr="00C20E87">
              <w:rPr>
                <w:rFonts w:ascii="IPA P明朝" w:eastAsia="IPA P明朝" w:hAnsi="IPA P明朝"/>
                <w:sz w:val="28"/>
                <w:szCs w:val="28"/>
              </w:rPr>
              <w:t>ひ</w:t>
            </w:r>
          </w:rubyBase>
        </w:ruby>
      </w:r>
      <w:r w:rsidRPr="00C20E87">
        <w:rPr>
          <w:rFonts w:ascii="IPA P明朝" w:eastAsia="IPA P明朝" w:hAnsi="IPA P明朝" w:hint="eastAsia"/>
          <w:sz w:val="28"/>
          <w:szCs w:val="28"/>
        </w:rPr>
        <w:t>に山に入りたるまゝ歸り來らず。</w:t>
      </w:r>
      <w:r w:rsidR="00DE29ED" w:rsidRPr="00C20E87">
        <w:rPr>
          <w:rFonts w:ascii="IPA P明朝" w:eastAsia="IPA P明朝" w:hAnsi="IPA P明朝" w:hint="eastAsia"/>
          <w:sz w:val="28"/>
          <w:szCs w:val="28"/>
        </w:rPr>
        <w:t>家の者は</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し</w:t>
            </w:r>
          </w:rt>
          <w:rubyBase>
            <w:r w:rsidR="00F54B4A" w:rsidRPr="00C20E87">
              <w:rPr>
                <w:rFonts w:ascii="IPA P明朝" w:eastAsia="IPA P明朝" w:hAnsi="IPA P明朝"/>
                <w:sz w:val="28"/>
                <w:szCs w:val="28"/>
              </w:rPr>
              <w:t>死</w:t>
            </w:r>
          </w:rubyBase>
        </w:ruby>
      </w:r>
      <w:r w:rsidR="00DE29ED" w:rsidRPr="00C20E87">
        <w:rPr>
          <w:rFonts w:ascii="IPA P明朝" w:eastAsia="IPA P明朝" w:hAnsi="IPA P明朝" w:hint="eastAsia"/>
          <w:sz w:val="28"/>
          <w:szCs w:val="28"/>
        </w:rPr>
        <w:t>したるならんと思ひ、女のしたる</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まくら</w:t>
            </w:r>
          </w:rt>
          <w:rubyBase>
            <w:r w:rsidR="00F54B4A" w:rsidRPr="00C20E87">
              <w:rPr>
                <w:rFonts w:ascii="IPA P明朝" w:eastAsia="IPA P明朝" w:hAnsi="IPA P明朝"/>
                <w:sz w:val="28"/>
                <w:szCs w:val="28"/>
              </w:rPr>
              <w:t>枕</w:t>
            </w:r>
          </w:rubyBase>
        </w:ruby>
      </w:r>
      <w:r w:rsidR="00DE29ED" w:rsidRPr="00C20E87">
        <w:rPr>
          <w:rFonts w:ascii="IPA P明朝" w:eastAsia="IPA P明朝" w:hAnsi="IPA P明朝" w:hint="eastAsia"/>
          <w:sz w:val="28"/>
          <w:szCs w:val="28"/>
        </w:rPr>
        <w:t>を</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カタシロ</w:t>
            </w:r>
          </w:rt>
          <w:rubyBase>
            <w:r w:rsidR="00F54B4A" w:rsidRPr="00C20E87">
              <w:rPr>
                <w:rFonts w:ascii="IPA P明朝" w:eastAsia="IPA P明朝" w:hAnsi="IPA P明朝"/>
                <w:sz w:val="28"/>
                <w:szCs w:val="28"/>
              </w:rPr>
              <w:t>形代</w:t>
            </w:r>
          </w:rubyBase>
        </w:ruby>
      </w:r>
      <w:r w:rsidR="00DE29ED" w:rsidRPr="00C20E87">
        <w:rPr>
          <w:rFonts w:ascii="IPA P明朝" w:eastAsia="IPA P明朝" w:hAnsi="IPA P明朝" w:hint="eastAsia"/>
          <w:sz w:val="28"/>
          <w:szCs w:val="28"/>
        </w:rPr>
        <w:t>として</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そうしき</w:t>
            </w:r>
          </w:rt>
          <w:rubyBase>
            <w:r w:rsidR="00F54B4A" w:rsidRPr="00C20E87">
              <w:rPr>
                <w:rFonts w:ascii="IPA P明朝" w:eastAsia="IPA P明朝" w:hAnsi="IPA P明朝"/>
                <w:sz w:val="28"/>
                <w:szCs w:val="28"/>
              </w:rPr>
              <w:t>葬式</w:t>
            </w:r>
          </w:rubyBase>
        </w:ruby>
      </w:r>
      <w:r w:rsidR="00DE29ED" w:rsidRPr="00C20E87">
        <w:rPr>
          <w:rFonts w:ascii="IPA P明朝" w:eastAsia="IPA P明朝" w:hAnsi="IPA P明朝" w:hint="eastAsia"/>
          <w:sz w:val="28"/>
          <w:szCs w:val="28"/>
        </w:rPr>
        <w:t>を</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トリオコナ</w:t>
            </w:r>
          </w:rt>
          <w:rubyBase>
            <w:r w:rsidR="00DE29ED" w:rsidRPr="00C20E87">
              <w:rPr>
                <w:rFonts w:ascii="IPA P明朝" w:eastAsia="IPA P明朝" w:hAnsi="IPA P明朝"/>
                <w:sz w:val="28"/>
                <w:szCs w:val="28"/>
              </w:rPr>
              <w:t>執行</w:t>
            </w:r>
          </w:rubyBase>
        </w:ruby>
      </w:r>
      <w:r w:rsidR="00DE29ED" w:rsidRPr="00C20E87">
        <w:rPr>
          <w:rFonts w:ascii="IPA P明朝" w:eastAsia="IPA P明朝" w:hAnsi="IPA P明朝" w:hint="eastAsia"/>
          <w:sz w:val="28"/>
          <w:szCs w:val="28"/>
        </w:rPr>
        <w:t>ひ、さて</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に</w:t>
            </w:r>
          </w:rt>
          <w:rubyBase>
            <w:r w:rsidR="00F54B4A" w:rsidRPr="00C20E87">
              <w:rPr>
                <w:rFonts w:ascii="IPA P明朝" w:eastAsia="IPA P明朝" w:hAnsi="IPA P明朝"/>
                <w:sz w:val="28"/>
                <w:szCs w:val="28"/>
              </w:rPr>
              <w:t>二</w:t>
            </w:r>
          </w:rubyBase>
        </w:ruby>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さん</w:t>
            </w:r>
          </w:rt>
          <w:rubyBase>
            <w:r w:rsidR="00F54B4A" w:rsidRPr="00C20E87">
              <w:rPr>
                <w:rFonts w:ascii="IPA P明朝" w:eastAsia="IPA P明朝" w:hAnsi="IPA P明朝"/>
                <w:sz w:val="28"/>
                <w:szCs w:val="28"/>
              </w:rPr>
              <w:t>三</w:t>
            </w:r>
          </w:rubyBase>
        </w:ruby>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ねん</w:t>
            </w:r>
          </w:rt>
          <w:rubyBase>
            <w:r w:rsidR="00F54B4A" w:rsidRPr="00C20E87">
              <w:rPr>
                <w:rFonts w:ascii="IPA P明朝" w:eastAsia="IPA P明朝" w:hAnsi="IPA P明朝"/>
                <w:sz w:val="28"/>
                <w:szCs w:val="28"/>
              </w:rPr>
              <w:t>年</w:t>
            </w:r>
          </w:rubyBase>
        </w:ruby>
      </w:r>
      <w:r w:rsidR="00DE29ED" w:rsidRPr="00C20E87">
        <w:rPr>
          <w:rFonts w:ascii="IPA P明朝" w:eastAsia="IPA P明朝" w:hAnsi="IPA P明朝" w:hint="eastAsia"/>
          <w:sz w:val="28"/>
          <w:szCs w:val="28"/>
        </w:rPr>
        <w:t>を</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す</w:t>
            </w:r>
          </w:rt>
          <w:rubyBase>
            <w:r w:rsidR="00F54B4A" w:rsidRPr="00C20E87">
              <w:rPr>
                <w:rFonts w:ascii="IPA P明朝" w:eastAsia="IPA P明朝" w:hAnsi="IPA P明朝"/>
                <w:sz w:val="28"/>
                <w:szCs w:val="28"/>
              </w:rPr>
              <w:t>過</w:t>
            </w:r>
          </w:rubyBase>
        </w:ruby>
      </w:r>
      <w:r w:rsidR="00DE29ED" w:rsidRPr="00C20E87">
        <w:rPr>
          <w:rFonts w:ascii="IPA P明朝" w:eastAsia="IPA P明朝" w:hAnsi="IPA P明朝" w:hint="eastAsia"/>
          <w:sz w:val="28"/>
          <w:szCs w:val="28"/>
        </w:rPr>
        <w:t>ぎたり。</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しか</w:t>
            </w:r>
          </w:rt>
          <w:rubyBase>
            <w:r w:rsidR="00F54B4A" w:rsidRPr="00C20E87">
              <w:rPr>
                <w:rFonts w:ascii="IPA P明朝" w:eastAsia="IPA P明朝" w:hAnsi="IPA P明朝"/>
                <w:sz w:val="28"/>
                <w:szCs w:val="28"/>
              </w:rPr>
              <w:t>然</w:t>
            </w:r>
          </w:rubyBase>
        </w:ruby>
      </w:r>
      <w:r w:rsidR="00DE29ED" w:rsidRPr="00C20E87">
        <w:rPr>
          <w:rFonts w:ascii="IPA P明朝" w:eastAsia="IPA P明朝" w:hAnsi="IPA P明朝" w:hint="eastAsia"/>
          <w:sz w:val="28"/>
          <w:szCs w:val="28"/>
        </w:rPr>
        <w:t>るに</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その</w:t>
            </w:r>
          </w:rt>
          <w:rubyBase>
            <w:r w:rsidR="00F54B4A" w:rsidRPr="00C20E87">
              <w:rPr>
                <w:rFonts w:ascii="IPA P明朝" w:eastAsia="IPA P明朝" w:hAnsi="IPA P明朝"/>
                <w:sz w:val="28"/>
                <w:szCs w:val="28"/>
              </w:rPr>
              <w:t>其</w:t>
            </w:r>
          </w:rubyBase>
        </w:ruby>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むら</w:t>
            </w:r>
          </w:rt>
          <w:rubyBase>
            <w:r w:rsidR="00F54B4A" w:rsidRPr="00C20E87">
              <w:rPr>
                <w:rFonts w:ascii="IPA P明朝" w:eastAsia="IPA P明朝" w:hAnsi="IPA P明朝"/>
                <w:sz w:val="28"/>
                <w:szCs w:val="28"/>
              </w:rPr>
              <w:t>村</w:t>
            </w:r>
          </w:rubyBase>
        </w:ruby>
      </w:r>
      <w:r w:rsidR="00DE29ED" w:rsidRPr="00C20E87">
        <w:rPr>
          <w:rFonts w:ascii="IPA P明朝" w:eastAsia="IPA P明朝" w:hAnsi="IPA P明朝" w:hint="eastAsia"/>
          <w:sz w:val="28"/>
          <w:szCs w:val="28"/>
        </w:rPr>
        <w:t>の</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もの</w:t>
            </w:r>
          </w:rt>
          <w:rubyBase>
            <w:r w:rsidR="00F54B4A" w:rsidRPr="00C20E87">
              <w:rPr>
                <w:rFonts w:ascii="IPA P明朝" w:eastAsia="IPA P明朝" w:hAnsi="IPA P明朝"/>
                <w:sz w:val="28"/>
                <w:szCs w:val="28"/>
              </w:rPr>
              <w:t>者</w:t>
            </w:r>
          </w:rubyBase>
        </w:ruby>
      </w:r>
      <w:r w:rsidR="00DE29ED" w:rsidRPr="00C20E87">
        <w:rPr>
          <w:rFonts w:ascii="IPA P明朝" w:eastAsia="IPA P明朝" w:hAnsi="IPA P明朝" w:hint="eastAsia"/>
          <w:sz w:val="28"/>
          <w:szCs w:val="28"/>
        </w:rPr>
        <w:t>獵をして</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ゴ</w:t>
            </w:r>
          </w:rt>
          <w:rubyBase>
            <w:r w:rsidR="00DE29ED" w:rsidRPr="00C20E87">
              <w:rPr>
                <w:rFonts w:ascii="IPA P明朝" w:eastAsia="IPA P明朝" w:hAnsi="IPA P明朝"/>
                <w:sz w:val="28"/>
                <w:szCs w:val="28"/>
              </w:rPr>
              <w:t>五</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エウ</w:t>
            </w:r>
          </w:rt>
          <w:rubyBase>
            <w:r w:rsidR="00DE29ED" w:rsidRPr="00C20E87">
              <w:rPr>
                <w:rFonts w:ascii="IPA P明朝" w:eastAsia="IPA P明朝" w:hAnsi="IPA P明朝"/>
                <w:sz w:val="28"/>
                <w:szCs w:val="28"/>
              </w:rPr>
              <w:t>葉</w:t>
            </w:r>
          </w:rubyBase>
        </w:ruby>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ザン</w:t>
            </w:r>
          </w:rt>
          <w:rubyBase>
            <w:r w:rsidR="00DE29ED" w:rsidRPr="00C20E87">
              <w:rPr>
                <w:rFonts w:ascii="IPA P明朝" w:eastAsia="IPA P明朝" w:hAnsi="IPA P明朝"/>
                <w:sz w:val="28"/>
                <w:szCs w:val="28"/>
              </w:rPr>
              <w:t>山</w:t>
            </w:r>
          </w:rubyBase>
        </w:ruby>
      </w:r>
      <w:r w:rsidR="00DE29ED" w:rsidRPr="00C20E87">
        <w:rPr>
          <w:rFonts w:ascii="IPA P明朝" w:eastAsia="IPA P明朝" w:hAnsi="IPA P明朝" w:hint="eastAsia"/>
          <w:sz w:val="28"/>
          <w:szCs w:val="28"/>
        </w:rPr>
        <w:t>の</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こし</w:t>
            </w:r>
          </w:rt>
          <w:rubyBase>
            <w:r w:rsidR="00F54B4A" w:rsidRPr="00C20E87">
              <w:rPr>
                <w:rFonts w:ascii="IPA P明朝" w:eastAsia="IPA P明朝" w:hAnsi="IPA P明朝"/>
                <w:sz w:val="28"/>
                <w:szCs w:val="28"/>
              </w:rPr>
              <w:t>腰</w:t>
            </w:r>
          </w:rubyBase>
        </w:ruby>
      </w:r>
      <w:r w:rsidR="00DE29ED" w:rsidRPr="00C20E87">
        <w:rPr>
          <w:rFonts w:ascii="IPA P明朝" w:eastAsia="IPA P明朝" w:hAnsi="IPA P明朝" w:hint="eastAsia"/>
          <w:sz w:val="28"/>
          <w:szCs w:val="28"/>
        </w:rPr>
        <w:t>のあたりに</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い</w:t>
            </w:r>
          </w:rt>
          <w:rubyBase>
            <w:r w:rsidR="00F54B4A" w:rsidRPr="00C20E87">
              <w:rPr>
                <w:rFonts w:ascii="IPA P明朝" w:eastAsia="IPA P明朝" w:hAnsi="IPA P明朝"/>
                <w:sz w:val="28"/>
                <w:szCs w:val="28"/>
              </w:rPr>
              <w:t>入</w:t>
            </w:r>
          </w:rubyBase>
        </w:ruby>
      </w:r>
      <w:r w:rsidR="00DE29ED" w:rsidRPr="00C20E87">
        <w:rPr>
          <w:rFonts w:ascii="IPA P明朝" w:eastAsia="IPA P明朝" w:hAnsi="IPA P明朝" w:hint="eastAsia"/>
          <w:sz w:val="28"/>
          <w:szCs w:val="28"/>
        </w:rPr>
        <w:t>りしに、</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だい</w:t>
            </w:r>
          </w:rt>
          <w:rubyBase>
            <w:r w:rsidR="00F54B4A" w:rsidRPr="00C20E87">
              <w:rPr>
                <w:rFonts w:ascii="IPA P明朝" w:eastAsia="IPA P明朝" w:hAnsi="IPA P明朝"/>
                <w:sz w:val="28"/>
                <w:szCs w:val="28"/>
              </w:rPr>
              <w:t>大</w:t>
            </w:r>
          </w:rubyBase>
        </w:ruby>
      </w:r>
      <w:r w:rsidR="00DE29ED" w:rsidRPr="00C20E87">
        <w:rPr>
          <w:rFonts w:ascii="IPA P明朝" w:eastAsia="IPA P明朝" w:hAnsi="IPA P明朝" w:hint="eastAsia"/>
          <w:sz w:val="28"/>
          <w:szCs w:val="28"/>
        </w:rPr>
        <w:t>なる</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いわ</w:t>
            </w:r>
          </w:rt>
          <w:rubyBase>
            <w:r w:rsidR="00F54B4A" w:rsidRPr="00C20E87">
              <w:rPr>
                <w:rFonts w:ascii="IPA P明朝" w:eastAsia="IPA P明朝" w:hAnsi="IPA P明朝"/>
                <w:sz w:val="28"/>
                <w:szCs w:val="28"/>
              </w:rPr>
              <w:t>岩</w:t>
            </w:r>
          </w:rubyBase>
        </w:ruby>
      </w:r>
      <w:r w:rsidR="00DE29ED" w:rsidRPr="00C20E87">
        <w:rPr>
          <w:rFonts w:ascii="IPA P明朝" w:eastAsia="IPA P明朝" w:hAnsi="IPA P明朝" w:hint="eastAsia"/>
          <w:sz w:val="28"/>
          <w:szCs w:val="28"/>
        </w:rPr>
        <w:t>の</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やぶ</w:t>
            </w:r>
          </w:rt>
          <w:rubyBase>
            <w:r w:rsidR="00F54B4A" w:rsidRPr="00C20E87">
              <w:rPr>
                <w:rFonts w:ascii="IPA P明朝" w:eastAsia="IPA P明朝" w:hAnsi="IPA P明朝"/>
                <w:sz w:val="28"/>
                <w:szCs w:val="28"/>
              </w:rPr>
              <w:t>藪</w:t>
            </w:r>
          </w:rubyBase>
        </w:ruby>
      </w:r>
      <w:r w:rsidR="00DE29ED" w:rsidRPr="00C20E87">
        <w:rPr>
          <w:rFonts w:ascii="IPA P明朝" w:eastAsia="IPA P明朝" w:hAnsi="IPA P明朝" w:hint="eastAsia"/>
          <w:sz w:val="28"/>
          <w:szCs w:val="28"/>
        </w:rPr>
        <w:t>ひかゝりて</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がんくつ</w:t>
            </w:r>
          </w:rt>
          <w:rubyBase>
            <w:r w:rsidR="00F54B4A" w:rsidRPr="00C20E87">
              <w:rPr>
                <w:rFonts w:ascii="IPA P明朝" w:eastAsia="IPA P明朝" w:hAnsi="IPA P明朝"/>
                <w:sz w:val="28"/>
                <w:szCs w:val="28"/>
              </w:rPr>
              <w:t>岩窟</w:t>
            </w:r>
          </w:rubyBase>
        </w:ruby>
      </w:r>
      <w:r w:rsidR="00DE29ED" w:rsidRPr="00C20E87">
        <w:rPr>
          <w:rFonts w:ascii="IPA P明朝" w:eastAsia="IPA P明朝" w:hAnsi="IPA P明朝" w:hint="eastAsia"/>
          <w:sz w:val="28"/>
          <w:szCs w:val="28"/>
        </w:rPr>
        <w:t>の</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よ</w:t>
            </w:r>
          </w:rt>
          <w:rubyBase>
            <w:r w:rsidR="00F54B4A" w:rsidRPr="00C20E87">
              <w:rPr>
                <w:rFonts w:ascii="IPA P明朝" w:eastAsia="IPA P明朝" w:hAnsi="IPA P明朝"/>
                <w:sz w:val="28"/>
                <w:szCs w:val="28"/>
              </w:rPr>
              <w:t>や</w:t>
            </w:r>
          </w:rubyBase>
        </w:ruby>
      </w:r>
      <w:r w:rsidR="00DE29ED" w:rsidRPr="00C20E87">
        <w:rPr>
          <w:rFonts w:ascii="IPA P明朝" w:eastAsia="IPA P明朝" w:hAnsi="IPA P明朝" w:hint="eastAsia"/>
          <w:sz w:val="28"/>
          <w:szCs w:val="28"/>
        </w:rPr>
        <w:t>うになれる所にて、</w:t>
      </w:r>
      <w:r w:rsidR="00DE29ED" w:rsidRPr="00C20E87">
        <w:rPr>
          <w:rFonts w:ascii="IPA P明朝" w:eastAsia="IPA P明朝" w:hAnsi="IPA P明朝"/>
          <w:sz w:val="28"/>
          <w:szCs w:val="28"/>
        </w:rPr>
        <w:ruby>
          <w:rubyPr>
            <w:rubyAlign w:val="distributeSpace"/>
            <w:hps w:val="14"/>
            <w:hpsRaise w:val="26"/>
            <w:hpsBaseText w:val="28"/>
            <w:lid w:val="ja-JP"/>
          </w:rubyPr>
          <w:rt>
            <w:r w:rsidR="00DE29ED" w:rsidRPr="00C20E87">
              <w:rPr>
                <w:rFonts w:ascii="IPA P明朝" w:eastAsia="IPA P明朝" w:hAnsi="IPA P明朝"/>
                <w:sz w:val="14"/>
                <w:szCs w:val="28"/>
              </w:rPr>
              <w:t>ハカ</w:t>
            </w:r>
          </w:rt>
          <w:rubyBase>
            <w:r w:rsidR="00DE29ED" w:rsidRPr="00C20E87">
              <w:rPr>
                <w:rFonts w:ascii="IPA P明朝" w:eastAsia="IPA P明朝" w:hAnsi="IPA P明朝"/>
                <w:sz w:val="28"/>
                <w:szCs w:val="28"/>
              </w:rPr>
              <w:t>圖</w:t>
            </w:r>
          </w:rubyBase>
        </w:ruby>
      </w:r>
      <w:r w:rsidR="00DE29ED" w:rsidRPr="00C20E87">
        <w:rPr>
          <w:rFonts w:ascii="IPA P明朝" w:eastAsia="IPA P明朝" w:hAnsi="IPA P明朝" w:hint="eastAsia"/>
          <w:sz w:val="28"/>
          <w:szCs w:val="28"/>
        </w:rPr>
        <w:t>らず</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この</w:t>
            </w:r>
          </w:rt>
          <w:rubyBase>
            <w:r w:rsidR="00F54B4A" w:rsidRPr="00C20E87">
              <w:rPr>
                <w:rFonts w:ascii="IPA P明朝" w:eastAsia="IPA P明朝" w:hAnsi="IPA P明朝"/>
                <w:sz w:val="28"/>
                <w:szCs w:val="28"/>
              </w:rPr>
              <w:t>此</w:t>
            </w:r>
          </w:rubyBase>
        </w:ruby>
      </w:r>
      <w:r w:rsidR="00DE29ED" w:rsidRPr="00C20E87">
        <w:rPr>
          <w:rFonts w:ascii="IPA P明朝" w:eastAsia="IPA P明朝" w:hAnsi="IPA P明朝" w:hint="eastAsia"/>
          <w:sz w:val="28"/>
          <w:szCs w:val="28"/>
        </w:rPr>
        <w:t>女に</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あ</w:t>
            </w:r>
          </w:rt>
          <w:rubyBase>
            <w:r w:rsidR="00F54B4A" w:rsidRPr="00C20E87">
              <w:rPr>
                <w:rFonts w:ascii="IPA P明朝" w:eastAsia="IPA P明朝" w:hAnsi="IPA P明朝"/>
                <w:sz w:val="28"/>
                <w:szCs w:val="28"/>
              </w:rPr>
              <w:t>逢</w:t>
            </w:r>
          </w:rubyBase>
        </w:ruby>
      </w:r>
      <w:r w:rsidR="00DE29ED" w:rsidRPr="00C20E87">
        <w:rPr>
          <w:rFonts w:ascii="IPA P明朝" w:eastAsia="IPA P明朝" w:hAnsi="IPA P明朝" w:hint="eastAsia"/>
          <w:sz w:val="28"/>
          <w:szCs w:val="28"/>
        </w:rPr>
        <w:t>いたり。</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たがい</w:t>
            </w:r>
          </w:rt>
          <w:rubyBase>
            <w:r w:rsidR="00F54B4A" w:rsidRPr="00C20E87">
              <w:rPr>
                <w:rFonts w:ascii="IPA P明朝" w:eastAsia="IPA P明朝" w:hAnsi="IPA P明朝"/>
                <w:sz w:val="28"/>
                <w:szCs w:val="28"/>
              </w:rPr>
              <w:t>互</w:t>
            </w:r>
          </w:rubyBase>
        </w:ruby>
      </w:r>
      <w:r w:rsidR="00DE29ED" w:rsidRPr="00C20E87">
        <w:rPr>
          <w:rFonts w:ascii="IPA P明朝" w:eastAsia="IPA P明朝" w:hAnsi="IPA P明朝" w:hint="eastAsia"/>
          <w:sz w:val="28"/>
          <w:szCs w:val="28"/>
        </w:rPr>
        <w:t>に</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うち</w:t>
            </w:r>
          </w:rt>
          <w:rubyBase>
            <w:r w:rsidR="00F54B4A" w:rsidRPr="00C20E87">
              <w:rPr>
                <w:rFonts w:ascii="IPA P明朝" w:eastAsia="IPA P明朝" w:hAnsi="IPA P明朝"/>
                <w:sz w:val="28"/>
                <w:szCs w:val="28"/>
              </w:rPr>
              <w:t>打</w:t>
            </w:r>
          </w:rubyBase>
        </w:ruby>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おどろ</w:t>
            </w:r>
          </w:rt>
          <w:rubyBase>
            <w:r w:rsidR="00F54B4A" w:rsidRPr="00C20E87">
              <w:rPr>
                <w:rFonts w:ascii="IPA P明朝" w:eastAsia="IPA P明朝" w:hAnsi="IPA P明朝"/>
                <w:sz w:val="28"/>
                <w:szCs w:val="28"/>
              </w:rPr>
              <w:t>驚</w:t>
            </w:r>
          </w:rubyBase>
        </w:ruby>
      </w:r>
      <w:r w:rsidR="00DE29ED" w:rsidRPr="00C20E87">
        <w:rPr>
          <w:rFonts w:ascii="IPA P明朝" w:eastAsia="IPA P明朝" w:hAnsi="IPA P明朝" w:hint="eastAsia"/>
          <w:sz w:val="28"/>
          <w:szCs w:val="28"/>
        </w:rPr>
        <w:t>き、</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いか</w:t>
            </w:r>
          </w:rt>
          <w:rubyBase>
            <w:r w:rsidR="00F54B4A" w:rsidRPr="00C20E87">
              <w:rPr>
                <w:rFonts w:ascii="IPA P明朝" w:eastAsia="IPA P明朝" w:hAnsi="IPA P明朝"/>
                <w:sz w:val="28"/>
                <w:szCs w:val="28"/>
              </w:rPr>
              <w:t>如何</w:t>
            </w:r>
          </w:rubyBase>
        </w:ruby>
      </w:r>
      <w:r w:rsidR="00DE29ED" w:rsidRPr="00C20E87">
        <w:rPr>
          <w:rFonts w:ascii="IPA P明朝" w:eastAsia="IPA P明朝" w:hAnsi="IPA P明朝" w:hint="eastAsia"/>
          <w:sz w:val="28"/>
          <w:szCs w:val="28"/>
        </w:rPr>
        <w:t>にしてかゝる山には居るかと問へば、女の</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いわ</w:t>
            </w:r>
          </w:rt>
          <w:rubyBase>
            <w:r w:rsidR="00F54B4A" w:rsidRPr="00C20E87">
              <w:rPr>
                <w:rFonts w:ascii="IPA P明朝" w:eastAsia="IPA P明朝" w:hAnsi="IPA P明朝"/>
                <w:sz w:val="28"/>
                <w:szCs w:val="28"/>
              </w:rPr>
              <w:t>曰</w:t>
            </w:r>
          </w:rubyBase>
        </w:ruby>
      </w:r>
      <w:r w:rsidR="00DE29ED" w:rsidRPr="00C20E87">
        <w:rPr>
          <w:rFonts w:ascii="IPA P明朝" w:eastAsia="IPA P明朝" w:hAnsi="IPA P明朝" w:hint="eastAsia"/>
          <w:sz w:val="28"/>
          <w:szCs w:val="28"/>
        </w:rPr>
        <w:t>く、山に入りて</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おそ</w:t>
            </w:r>
          </w:rt>
          <w:rubyBase>
            <w:r w:rsidR="00F54B4A" w:rsidRPr="00C20E87">
              <w:rPr>
                <w:rFonts w:ascii="IPA P明朝" w:eastAsia="IPA P明朝" w:hAnsi="IPA P明朝"/>
                <w:sz w:val="28"/>
                <w:szCs w:val="28"/>
              </w:rPr>
              <w:t>恐</w:t>
            </w:r>
          </w:rubyBase>
        </w:ruby>
      </w:r>
      <w:r w:rsidR="00DE29ED" w:rsidRPr="00C20E87">
        <w:rPr>
          <w:rFonts w:ascii="IPA P明朝" w:eastAsia="IPA P明朝" w:hAnsi="IPA P明朝" w:hint="eastAsia"/>
          <w:sz w:val="28"/>
          <w:szCs w:val="28"/>
        </w:rPr>
        <w:t>ろしき</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ひと</w:t>
            </w:r>
          </w:rt>
          <w:rubyBase>
            <w:r w:rsidR="00F54B4A" w:rsidRPr="00C20E87">
              <w:rPr>
                <w:rFonts w:ascii="IPA P明朝" w:eastAsia="IPA P明朝" w:hAnsi="IPA P明朝"/>
                <w:sz w:val="28"/>
                <w:szCs w:val="28"/>
              </w:rPr>
              <w:t>人</w:t>
            </w:r>
          </w:rubyBase>
        </w:ruby>
      </w:r>
      <w:r w:rsidR="00281C62" w:rsidRPr="00C20E87">
        <w:rPr>
          <w:rFonts w:ascii="IPA P明朝" w:eastAsia="IPA P明朝" w:hAnsi="IPA P明朝" w:hint="eastAsia"/>
          <w:sz w:val="28"/>
          <w:szCs w:val="28"/>
        </w:rPr>
        <w:t>にさら</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わ</w:t>
            </w:r>
          </w:rt>
          <w:rubyBase>
            <w:r w:rsidR="00F54B4A" w:rsidRPr="00C20E87">
              <w:rPr>
                <w:rFonts w:ascii="IPA P明朝" w:eastAsia="IPA P明朝" w:hAnsi="IPA P明朝"/>
                <w:sz w:val="28"/>
                <w:szCs w:val="28"/>
              </w:rPr>
              <w:t>は</w:t>
            </w:r>
          </w:rubyBase>
        </w:ruby>
      </w:r>
      <w:r w:rsidR="00281C62" w:rsidRPr="00C20E87">
        <w:rPr>
          <w:rFonts w:ascii="IPA P明朝" w:eastAsia="IPA P明朝" w:hAnsi="IPA P明朝" w:hint="eastAsia"/>
          <w:sz w:val="28"/>
          <w:szCs w:val="28"/>
        </w:rPr>
        <w:t>れ、こんな所に來たるなり。</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に</w:t>
            </w:r>
          </w:rt>
          <w:rubyBase>
            <w:r w:rsidR="00F54B4A" w:rsidRPr="00C20E87">
              <w:rPr>
                <w:rFonts w:ascii="IPA P明朝" w:eastAsia="IPA P明朝" w:hAnsi="IPA P明朝"/>
                <w:sz w:val="28"/>
                <w:szCs w:val="28"/>
              </w:rPr>
              <w:t>遁</w:t>
            </w:r>
          </w:rubyBase>
        </w:ruby>
      </w:r>
      <w:r w:rsidR="00281C62" w:rsidRPr="00C20E87">
        <w:rPr>
          <w:rFonts w:ascii="IPA P明朝" w:eastAsia="IPA P明朝" w:hAnsi="IPA P明朝" w:hint="eastAsia"/>
          <w:sz w:val="28"/>
          <w:szCs w:val="28"/>
        </w:rPr>
        <w:t>げて</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かえ</w:t>
            </w:r>
          </w:rt>
          <w:rubyBase>
            <w:r w:rsidR="00F54B4A" w:rsidRPr="00C20E87">
              <w:rPr>
                <w:rFonts w:ascii="IPA P明朝" w:eastAsia="IPA P明朝" w:hAnsi="IPA P明朝"/>
                <w:sz w:val="28"/>
                <w:szCs w:val="28"/>
              </w:rPr>
              <w:t>歸</w:t>
            </w:r>
          </w:rubyBase>
        </w:ruby>
      </w:r>
      <w:r w:rsidR="00281C62" w:rsidRPr="00C20E87">
        <w:rPr>
          <w:rFonts w:ascii="IPA P明朝" w:eastAsia="IPA P明朝" w:hAnsi="IPA P明朝" w:hint="eastAsia"/>
          <w:sz w:val="28"/>
          <w:szCs w:val="28"/>
        </w:rPr>
        <w:t>らんと</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おも</w:t>
            </w:r>
          </w:rt>
          <w:rubyBase>
            <w:r w:rsidR="00013EC6" w:rsidRPr="00C20E87">
              <w:rPr>
                <w:rFonts w:ascii="IPA P明朝" w:eastAsia="IPA P明朝" w:hAnsi="IPA P明朝"/>
                <w:sz w:val="28"/>
                <w:szCs w:val="28"/>
              </w:rPr>
              <w:t>思</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え</w:t>
            </w:r>
          </w:rt>
          <w:rubyBase>
            <w:r w:rsidR="00013EC6" w:rsidRPr="00C20E87">
              <w:rPr>
                <w:rFonts w:ascii="IPA P明朝" w:eastAsia="IPA P明朝" w:hAnsi="IPA P明朝"/>
                <w:sz w:val="28"/>
                <w:szCs w:val="28"/>
              </w:rPr>
              <w:t>へ</w:t>
            </w:r>
          </w:rubyBase>
        </w:ruby>
      </w:r>
      <w:r w:rsidR="00281C62" w:rsidRPr="00C20E87">
        <w:rPr>
          <w:rFonts w:ascii="IPA P明朝" w:eastAsia="IPA P明朝" w:hAnsi="IPA P明朝" w:hint="eastAsia"/>
          <w:sz w:val="28"/>
          <w:szCs w:val="28"/>
        </w:rPr>
        <w:t>ど</w:t>
      </w:r>
      <w:r w:rsidR="00281C62" w:rsidRPr="00C20E87">
        <w:rPr>
          <w:rFonts w:ascii="IPA P明朝" w:eastAsia="IPA P明朝" w:hAnsi="IPA P明朝"/>
          <w:sz w:val="28"/>
          <w:szCs w:val="28"/>
        </w:rPr>
        <w:ruby>
          <w:rubyPr>
            <w:rubyAlign w:val="distributeSpace"/>
            <w:hps w:val="14"/>
            <w:hpsRaise w:val="26"/>
            <w:hpsBaseText w:val="28"/>
            <w:lid w:val="ja-JP"/>
          </w:rubyPr>
          <w:rt>
            <w:r w:rsidR="00281C62" w:rsidRPr="00C20E87">
              <w:rPr>
                <w:rFonts w:ascii="IPA P明朝" w:eastAsia="IPA P明朝" w:hAnsi="IPA P明朝"/>
                <w:sz w:val="14"/>
                <w:szCs w:val="28"/>
              </w:rPr>
              <w:t>イサヽ</w:t>
            </w:r>
          </w:rt>
          <w:rubyBase>
            <w:r w:rsidR="00281C62" w:rsidRPr="00C20E87">
              <w:rPr>
                <w:rFonts w:ascii="IPA P明朝" w:eastAsia="IPA P明朝" w:hAnsi="IPA P明朝"/>
                <w:sz w:val="28"/>
                <w:szCs w:val="28"/>
              </w:rPr>
              <w:t>些</w:t>
            </w:r>
          </w:rubyBase>
        </w:ruby>
      </w:r>
      <w:r w:rsidR="00281C62" w:rsidRPr="00C20E87">
        <w:rPr>
          <w:rFonts w:ascii="IPA P明朝" w:eastAsia="IPA P明朝" w:hAnsi="IPA P明朝" w:hint="eastAsia"/>
          <w:sz w:val="28"/>
          <w:szCs w:val="28"/>
        </w:rPr>
        <w:t>かの</w:t>
      </w:r>
      <w:r w:rsidR="00281C62" w:rsidRPr="00C20E87">
        <w:rPr>
          <w:rFonts w:ascii="IPA P明朝" w:eastAsia="IPA P明朝" w:hAnsi="IPA P明朝"/>
          <w:sz w:val="28"/>
          <w:szCs w:val="28"/>
        </w:rPr>
        <w:ruby>
          <w:rubyPr>
            <w:rubyAlign w:val="distributeSpace"/>
            <w:hps w:val="14"/>
            <w:hpsRaise w:val="26"/>
            <w:hpsBaseText w:val="28"/>
            <w:lid w:val="ja-JP"/>
          </w:rubyPr>
          <w:rt>
            <w:r w:rsidR="00281C62" w:rsidRPr="00C20E87">
              <w:rPr>
                <w:rFonts w:ascii="IPA P明朝" w:eastAsia="IPA P明朝" w:hAnsi="IPA P明朝"/>
                <w:sz w:val="14"/>
                <w:szCs w:val="28"/>
              </w:rPr>
              <w:t>スキ</w:t>
            </w:r>
          </w:rt>
          <w:rubyBase>
            <w:r w:rsidR="00281C62" w:rsidRPr="00C20E87">
              <w:rPr>
                <w:rFonts w:ascii="IPA P明朝" w:eastAsia="IPA P明朝" w:hAnsi="IPA P明朝"/>
                <w:sz w:val="28"/>
                <w:szCs w:val="28"/>
              </w:rPr>
              <w:t>隙</w:t>
            </w:r>
          </w:rubyBase>
        </w:ruby>
      </w:r>
      <w:r w:rsidR="00281C62" w:rsidRPr="00C20E87">
        <w:rPr>
          <w:rFonts w:ascii="IPA P明朝" w:eastAsia="IPA P明朝" w:hAnsi="IPA P明朝" w:hint="eastAsia"/>
          <w:sz w:val="28"/>
          <w:szCs w:val="28"/>
        </w:rPr>
        <w:t>も無しとのことなり。其人は如何なる人かと問ふに、</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じぶん</w:t>
            </w:r>
          </w:rt>
          <w:rubyBase>
            <w:r w:rsidR="00013EC6" w:rsidRPr="00C20E87">
              <w:rPr>
                <w:rFonts w:ascii="IPA P明朝" w:eastAsia="IPA P明朝" w:hAnsi="IPA P明朝"/>
                <w:sz w:val="28"/>
                <w:szCs w:val="28"/>
              </w:rPr>
              <w:t>自分</w:t>
            </w:r>
          </w:rubyBase>
        </w:ruby>
      </w:r>
      <w:r w:rsidR="00281C62" w:rsidRPr="00C20E87">
        <w:rPr>
          <w:rFonts w:ascii="IPA P明朝" w:eastAsia="IPA P明朝" w:hAnsi="IPA P明朝" w:hint="eastAsia"/>
          <w:sz w:val="28"/>
          <w:szCs w:val="28"/>
        </w:rPr>
        <w:t>には</w:t>
      </w:r>
      <w:r w:rsidR="00281C62" w:rsidRPr="00C20E87">
        <w:rPr>
          <w:rFonts w:ascii="IPA P明朝" w:eastAsia="IPA P明朝" w:hAnsi="IPA P明朝"/>
          <w:sz w:val="28"/>
          <w:szCs w:val="28"/>
        </w:rPr>
        <w:ruby>
          <w:rubyPr>
            <w:rubyAlign w:val="distributeSpace"/>
            <w:hps w:val="14"/>
            <w:hpsRaise w:val="26"/>
            <w:hpsBaseText w:val="28"/>
            <w:lid w:val="ja-JP"/>
          </w:rubyPr>
          <w:rt>
            <w:r w:rsidR="00281C62" w:rsidRPr="00C20E87">
              <w:rPr>
                <w:rFonts w:ascii="IPA P明朝" w:eastAsia="IPA P明朝" w:hAnsi="IPA P明朝"/>
                <w:sz w:val="14"/>
                <w:szCs w:val="28"/>
              </w:rPr>
              <w:t>ナミ</w:t>
            </w:r>
          </w:rt>
          <w:rubyBase>
            <w:r w:rsidR="00281C62" w:rsidRPr="00C20E87">
              <w:rPr>
                <w:rFonts w:ascii="IPA P明朝" w:eastAsia="IPA P明朝" w:hAnsi="IPA P明朝"/>
                <w:sz w:val="28"/>
                <w:szCs w:val="28"/>
              </w:rPr>
              <w:t>竝</w:t>
            </w:r>
          </w:rubyBase>
        </w:ruby>
      </w:r>
      <w:r w:rsidR="00281C62" w:rsidRPr="00C20E87">
        <w:rPr>
          <w:rFonts w:ascii="IPA P明朝" w:eastAsia="IPA P明朝" w:hAnsi="IPA P明朝" w:hint="eastAsia"/>
          <w:sz w:val="28"/>
          <w:szCs w:val="28"/>
        </w:rPr>
        <w:t>の人間と見ゆれど、たゞ</w:t>
      </w:r>
      <w:r w:rsidR="00281C62" w:rsidRPr="00C20E87">
        <w:rPr>
          <w:rFonts w:ascii="IPA P明朝" w:eastAsia="IPA P明朝" w:hAnsi="IPA P明朝"/>
          <w:sz w:val="28"/>
          <w:szCs w:val="28"/>
        </w:rPr>
        <w:ruby>
          <w:rubyPr>
            <w:rubyAlign w:val="distributeSpace"/>
            <w:hps w:val="14"/>
            <w:hpsRaise w:val="26"/>
            <w:hpsBaseText w:val="28"/>
            <w:lid w:val="ja-JP"/>
          </w:rubyPr>
          <w:rt>
            <w:r w:rsidR="00281C62" w:rsidRPr="00C20E87">
              <w:rPr>
                <w:rFonts w:ascii="IPA P明朝" w:eastAsia="IPA P明朝" w:hAnsi="IPA P明朝"/>
                <w:sz w:val="14"/>
                <w:szCs w:val="28"/>
              </w:rPr>
              <w:t>タケ</w:t>
            </w:r>
          </w:rt>
          <w:rubyBase>
            <w:r w:rsidR="00281C62" w:rsidRPr="00C20E87">
              <w:rPr>
                <w:rFonts w:ascii="IPA P明朝" w:eastAsia="IPA P明朝" w:hAnsi="IPA P明朝"/>
                <w:sz w:val="28"/>
                <w:szCs w:val="28"/>
              </w:rPr>
              <w:t>丈</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きわ</w:t>
            </w:r>
          </w:rt>
          <w:rubyBase>
            <w:r w:rsidR="00013EC6" w:rsidRPr="00C20E87">
              <w:rPr>
                <w:rFonts w:ascii="IPA P明朝" w:eastAsia="IPA P明朝" w:hAnsi="IPA P明朝"/>
                <w:sz w:val="28"/>
                <w:szCs w:val="28"/>
              </w:rPr>
              <w:t>極</w:t>
            </w:r>
          </w:rubyBase>
        </w:ruby>
      </w:r>
      <w:r w:rsidR="00281C62" w:rsidRPr="00C20E87">
        <w:rPr>
          <w:rFonts w:ascii="IPA P明朝" w:eastAsia="IPA P明朝" w:hAnsi="IPA P明朝" w:hint="eastAsia"/>
          <w:sz w:val="28"/>
          <w:szCs w:val="28"/>
        </w:rPr>
        <w:t>めて高く</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め</w:t>
            </w:r>
          </w:rt>
          <w:rubyBase>
            <w:r w:rsidR="00013EC6" w:rsidRPr="00C20E87">
              <w:rPr>
                <w:rFonts w:ascii="IPA P明朝" w:eastAsia="IPA P明朝" w:hAnsi="IPA P明朝"/>
                <w:sz w:val="28"/>
                <w:szCs w:val="28"/>
              </w:rPr>
              <w:t>眼</w:t>
            </w:r>
          </w:rubyBase>
        </w:ruby>
      </w:r>
      <w:r w:rsidR="00281C62" w:rsidRPr="00C20E87">
        <w:rPr>
          <w:rFonts w:ascii="IPA P明朝" w:eastAsia="IPA P明朝" w:hAnsi="IPA P明朝" w:hint="eastAsia"/>
          <w:sz w:val="28"/>
          <w:szCs w:val="28"/>
        </w:rPr>
        <w:t>の</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いろ</w:t>
            </w:r>
          </w:rt>
          <w:rubyBase>
            <w:r w:rsidR="00013EC6" w:rsidRPr="00C20E87">
              <w:rPr>
                <w:rFonts w:ascii="IPA P明朝" w:eastAsia="IPA P明朝" w:hAnsi="IPA P明朝"/>
                <w:sz w:val="28"/>
                <w:szCs w:val="28"/>
              </w:rPr>
              <w:t>色</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すこ</w:t>
            </w:r>
          </w:rt>
          <w:rubyBase>
            <w:r w:rsidR="00013EC6" w:rsidRPr="00C20E87">
              <w:rPr>
                <w:rFonts w:ascii="IPA P明朝" w:eastAsia="IPA P明朝" w:hAnsi="IPA P明朝"/>
                <w:sz w:val="28"/>
                <w:szCs w:val="28"/>
              </w:rPr>
              <w:t>少</w:t>
            </w:r>
          </w:rubyBase>
        </w:ruby>
      </w:r>
      <w:r w:rsidR="00281C62" w:rsidRPr="00C20E87">
        <w:rPr>
          <w:rFonts w:ascii="IPA P明朝" w:eastAsia="IPA P明朝" w:hAnsi="IPA P明朝" w:hint="eastAsia"/>
          <w:sz w:val="28"/>
          <w:szCs w:val="28"/>
        </w:rPr>
        <w:t>し</w:t>
      </w:r>
      <w:r w:rsidR="00281C62" w:rsidRPr="00C20E87">
        <w:rPr>
          <w:rFonts w:ascii="IPA P明朝" w:eastAsia="IPA P明朝" w:hAnsi="IPA P明朝"/>
          <w:sz w:val="28"/>
          <w:szCs w:val="28"/>
        </w:rPr>
        <w:ruby>
          <w:rubyPr>
            <w:rubyAlign w:val="distributeSpace"/>
            <w:hps w:val="14"/>
            <w:hpsRaise w:val="26"/>
            <w:hpsBaseText w:val="28"/>
            <w:lid w:val="ja-JP"/>
          </w:rubyPr>
          <w:rt>
            <w:r w:rsidR="00281C62" w:rsidRPr="00C20E87">
              <w:rPr>
                <w:rFonts w:ascii="IPA P明朝" w:eastAsia="IPA P明朝" w:hAnsi="IPA P明朝"/>
                <w:sz w:val="14"/>
                <w:szCs w:val="28"/>
              </w:rPr>
              <w:t>スゴ</w:t>
            </w:r>
          </w:rt>
          <w:rubyBase>
            <w:r w:rsidR="00281C62" w:rsidRPr="00C20E87">
              <w:rPr>
                <w:rFonts w:ascii="IPA P明朝" w:eastAsia="IPA P明朝" w:hAnsi="IPA P明朝"/>
                <w:sz w:val="28"/>
                <w:szCs w:val="28"/>
              </w:rPr>
              <w:t>凄</w:t>
            </w:r>
          </w:rubyBase>
        </w:ruby>
      </w:r>
      <w:r w:rsidR="00281C62" w:rsidRPr="00C20E87">
        <w:rPr>
          <w:rFonts w:ascii="IPA P明朝" w:eastAsia="IPA P明朝" w:hAnsi="IPA P明朝" w:hint="eastAsia"/>
          <w:sz w:val="28"/>
          <w:szCs w:val="28"/>
        </w:rPr>
        <w:t>しと思はる。</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こども</w:t>
            </w:r>
          </w:rt>
          <w:rubyBase>
            <w:r w:rsidR="00013EC6" w:rsidRPr="00C20E87">
              <w:rPr>
                <w:rFonts w:ascii="IPA P明朝" w:eastAsia="IPA P明朝" w:hAnsi="IPA P明朝"/>
                <w:sz w:val="28"/>
                <w:szCs w:val="28"/>
              </w:rPr>
              <w:t>子共</w:t>
            </w:r>
          </w:rubyBase>
        </w:ruby>
      </w:r>
      <w:r w:rsidR="00281C62" w:rsidRPr="00C20E87">
        <w:rPr>
          <w:rFonts w:ascii="IPA P明朝" w:eastAsia="IPA P明朝" w:hAnsi="IPA P明朝" w:hint="eastAsia"/>
          <w:sz w:val="28"/>
          <w:szCs w:val="28"/>
        </w:rPr>
        <w:t>も</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いくにん</w:t>
            </w:r>
          </w:rt>
          <w:rubyBase>
            <w:r w:rsidR="00013EC6" w:rsidRPr="00C20E87">
              <w:rPr>
                <w:rFonts w:ascii="IPA P明朝" w:eastAsia="IPA P明朝" w:hAnsi="IPA P明朝"/>
                <w:sz w:val="28"/>
                <w:szCs w:val="28"/>
              </w:rPr>
              <w:t>幾人</w:t>
            </w:r>
          </w:rubyBase>
        </w:ruby>
      </w:r>
      <w:r w:rsidR="00281C62" w:rsidRPr="00C20E87">
        <w:rPr>
          <w:rFonts w:ascii="IPA P明朝" w:eastAsia="IPA P明朝" w:hAnsi="IPA P明朝" w:hint="eastAsia"/>
          <w:sz w:val="28"/>
          <w:szCs w:val="28"/>
        </w:rPr>
        <w:t>か</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う</w:t>
            </w:r>
          </w:rt>
          <w:rubyBase>
            <w:r w:rsidR="00013EC6" w:rsidRPr="00C20E87">
              <w:rPr>
                <w:rFonts w:ascii="IPA P明朝" w:eastAsia="IPA P明朝" w:hAnsi="IPA P明朝"/>
                <w:sz w:val="28"/>
                <w:szCs w:val="28"/>
              </w:rPr>
              <w:t>生</w:t>
            </w:r>
          </w:rubyBase>
        </w:ruby>
      </w:r>
      <w:r w:rsidR="00281C62" w:rsidRPr="00C20E87">
        <w:rPr>
          <w:rFonts w:ascii="IPA P明朝" w:eastAsia="IPA P明朝" w:hAnsi="IPA P明朝" w:hint="eastAsia"/>
          <w:sz w:val="28"/>
          <w:szCs w:val="28"/>
        </w:rPr>
        <w:t>みたれど、</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われ</w:t>
            </w:r>
          </w:rt>
          <w:rubyBase>
            <w:r w:rsidR="00013EC6" w:rsidRPr="00C20E87">
              <w:rPr>
                <w:rFonts w:ascii="IPA P明朝" w:eastAsia="IPA P明朝" w:hAnsi="IPA P明朝"/>
                <w:sz w:val="28"/>
                <w:szCs w:val="28"/>
              </w:rPr>
              <w:t>我</w:t>
            </w:r>
          </w:rubyBase>
        </w:ruby>
      </w:r>
      <w:r w:rsidR="00281C62" w:rsidRPr="00C20E87">
        <w:rPr>
          <w:rFonts w:ascii="IPA P明朝" w:eastAsia="IPA P明朝" w:hAnsi="IPA P明朝" w:hint="eastAsia"/>
          <w:sz w:val="28"/>
          <w:szCs w:val="28"/>
        </w:rPr>
        <w:t>に</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に</w:t>
            </w:r>
          </w:rt>
          <w:rubyBase>
            <w:r w:rsidR="00013EC6" w:rsidRPr="00C20E87">
              <w:rPr>
                <w:rFonts w:ascii="IPA P明朝" w:eastAsia="IPA P明朝" w:hAnsi="IPA P明朝"/>
                <w:sz w:val="28"/>
                <w:szCs w:val="28"/>
              </w:rPr>
              <w:t>似</w:t>
            </w:r>
          </w:rubyBase>
        </w:ruby>
      </w:r>
      <w:r w:rsidR="00281C62" w:rsidRPr="00C20E87">
        <w:rPr>
          <w:rFonts w:ascii="IPA P明朝" w:eastAsia="IPA P明朝" w:hAnsi="IPA P明朝" w:hint="eastAsia"/>
          <w:sz w:val="28"/>
          <w:szCs w:val="28"/>
        </w:rPr>
        <w:t>ざれば</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わがこ</w:t>
            </w:r>
          </w:rt>
          <w:rubyBase>
            <w:r w:rsidR="00013EC6" w:rsidRPr="00C20E87">
              <w:rPr>
                <w:rFonts w:ascii="IPA P明朝" w:eastAsia="IPA P明朝" w:hAnsi="IPA P明朝"/>
                <w:sz w:val="28"/>
                <w:szCs w:val="28"/>
              </w:rPr>
              <w:t>我子</w:t>
            </w:r>
          </w:rubyBase>
        </w:ruby>
      </w:r>
      <w:r w:rsidR="00281C62" w:rsidRPr="00C20E87">
        <w:rPr>
          <w:rFonts w:ascii="IPA P明朝" w:eastAsia="IPA P明朝" w:hAnsi="IPA P明朝" w:hint="eastAsia"/>
          <w:sz w:val="28"/>
          <w:szCs w:val="28"/>
        </w:rPr>
        <w:t>には</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あら</w:t>
            </w:r>
          </w:rt>
          <w:rubyBase>
            <w:r w:rsidR="00013EC6" w:rsidRPr="00C20E87">
              <w:rPr>
                <w:rFonts w:ascii="IPA P明朝" w:eastAsia="IPA P明朝" w:hAnsi="IPA P明朝"/>
                <w:sz w:val="28"/>
                <w:szCs w:val="28"/>
              </w:rPr>
              <w:t>非</w:t>
            </w:r>
          </w:rubyBase>
        </w:ruby>
      </w:r>
      <w:r w:rsidR="00281C62" w:rsidRPr="00C20E87">
        <w:rPr>
          <w:rFonts w:ascii="IPA P明朝" w:eastAsia="IPA P明朝" w:hAnsi="IPA P明朝" w:hint="eastAsia"/>
          <w:sz w:val="28"/>
          <w:szCs w:val="28"/>
        </w:rPr>
        <w:t>ずと云ひて</w:t>
      </w:r>
      <w:r w:rsidR="00281C62" w:rsidRPr="00C20E87">
        <w:rPr>
          <w:rFonts w:ascii="IPA P明朝" w:eastAsia="IPA P明朝" w:hAnsi="IPA P明朝"/>
          <w:sz w:val="28"/>
          <w:szCs w:val="28"/>
        </w:rPr>
        <w:ruby>
          <w:rubyPr>
            <w:rubyAlign w:val="distributeSpace"/>
            <w:hps w:val="14"/>
            <w:hpsRaise w:val="26"/>
            <w:hpsBaseText w:val="28"/>
            <w:lid w:val="ja-JP"/>
          </w:rubyPr>
          <w:rt>
            <w:r w:rsidR="00281C62" w:rsidRPr="00C20E87">
              <w:rPr>
                <w:rFonts w:ascii="IPA P明朝" w:eastAsia="IPA P明朝" w:hAnsi="IPA P明朝"/>
                <w:sz w:val="14"/>
                <w:szCs w:val="28"/>
              </w:rPr>
              <w:t>タヲ</w:t>
            </w:r>
          </w:rt>
          <w:rubyBase>
            <w:r w:rsidR="00281C62" w:rsidRPr="00C20E87">
              <w:rPr>
                <w:rFonts w:ascii="IPA P明朝" w:eastAsia="IPA P明朝" w:hAnsi="IPA P明朝"/>
                <w:sz w:val="28"/>
                <w:szCs w:val="28"/>
              </w:rPr>
              <w:t>食</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う</w:t>
            </w:r>
          </w:rt>
          <w:rubyBase>
            <w:r w:rsidR="00013EC6" w:rsidRPr="00C20E87">
              <w:rPr>
                <w:rFonts w:ascii="IPA P明朝" w:eastAsia="IPA P明朝" w:hAnsi="IPA P明朝"/>
                <w:sz w:val="28"/>
                <w:szCs w:val="28"/>
              </w:rPr>
              <w:t>ふ</w:t>
            </w:r>
          </w:rubyBase>
        </w:ruby>
      </w:r>
      <w:r w:rsidR="00281C62" w:rsidRPr="00C20E87">
        <w:rPr>
          <w:rFonts w:ascii="IPA P明朝" w:eastAsia="IPA P明朝" w:hAnsi="IPA P明朝" w:hint="eastAsia"/>
          <w:sz w:val="28"/>
          <w:szCs w:val="28"/>
        </w:rPr>
        <w:t>にや</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ころ</w:t>
            </w:r>
          </w:rt>
          <w:rubyBase>
            <w:r w:rsidR="00013EC6" w:rsidRPr="00C20E87">
              <w:rPr>
                <w:rFonts w:ascii="IPA P明朝" w:eastAsia="IPA P明朝" w:hAnsi="IPA P明朝"/>
                <w:sz w:val="28"/>
                <w:szCs w:val="28"/>
              </w:rPr>
              <w:t>殺</w:t>
            </w:r>
          </w:rubyBase>
        </w:ruby>
      </w:r>
      <w:r w:rsidR="00281C62" w:rsidRPr="00C20E87">
        <w:rPr>
          <w:rFonts w:ascii="IPA P明朝" w:eastAsia="IPA P明朝" w:hAnsi="IPA P明朝" w:hint="eastAsia"/>
          <w:sz w:val="28"/>
          <w:szCs w:val="28"/>
        </w:rPr>
        <w:t>すにや、</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みな</w:t>
            </w:r>
          </w:rt>
          <w:rubyBase>
            <w:r w:rsidR="00013EC6" w:rsidRPr="00C20E87">
              <w:rPr>
                <w:rFonts w:ascii="IPA P明朝" w:eastAsia="IPA P明朝" w:hAnsi="IPA P明朝"/>
                <w:sz w:val="28"/>
                <w:szCs w:val="28"/>
              </w:rPr>
              <w:t>皆</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いず</w:t>
            </w:r>
          </w:rt>
          <w:rubyBase>
            <w:r w:rsidR="00013EC6" w:rsidRPr="00C20E87">
              <w:rPr>
                <w:rFonts w:ascii="IPA P明朝" w:eastAsia="IPA P明朝" w:hAnsi="IPA P明朝"/>
                <w:sz w:val="28"/>
                <w:szCs w:val="28"/>
              </w:rPr>
              <w:t>何</w:t>
            </w:r>
          </w:rubyBase>
        </w:ruby>
      </w:r>
      <w:r w:rsidR="00281C62" w:rsidRPr="00C20E87">
        <w:rPr>
          <w:rFonts w:ascii="IPA P明朝" w:eastAsia="IPA P明朝" w:hAnsi="IPA P明朝" w:hint="eastAsia"/>
          <w:sz w:val="28"/>
          <w:szCs w:val="28"/>
        </w:rPr>
        <w:t>れへか</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もちさ</w:t>
            </w:r>
          </w:rt>
          <w:rubyBase>
            <w:r w:rsidR="00013EC6" w:rsidRPr="00C20E87">
              <w:rPr>
                <w:rFonts w:ascii="IPA P明朝" w:eastAsia="IPA P明朝" w:hAnsi="IPA P明朝"/>
                <w:sz w:val="28"/>
                <w:szCs w:val="28"/>
              </w:rPr>
              <w:t>持去</w:t>
            </w:r>
          </w:rubyBase>
        </w:ruby>
      </w:r>
      <w:r w:rsidR="00281C62" w:rsidRPr="00C20E87">
        <w:rPr>
          <w:rFonts w:ascii="IPA P明朝" w:eastAsia="IPA P明朝" w:hAnsi="IPA P明朝" w:hint="eastAsia"/>
          <w:sz w:val="28"/>
          <w:szCs w:val="28"/>
        </w:rPr>
        <w:t>りてしまふ</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なり</w:t>
            </w:r>
          </w:rt>
          <w:rubyBase>
            <w:r w:rsidR="00013EC6" w:rsidRPr="00C20E87">
              <w:rPr>
                <w:rFonts w:ascii="IPA P明朝" w:eastAsia="IPA P明朝" w:hAnsi="IPA P明朝"/>
                <w:sz w:val="28"/>
                <w:szCs w:val="28"/>
              </w:rPr>
              <w:t>也</w:t>
            </w:r>
          </w:rubyBase>
        </w:ruby>
      </w:r>
      <w:r w:rsidR="00281C62" w:rsidRPr="00C20E87">
        <w:rPr>
          <w:rFonts w:ascii="IPA P明朝" w:eastAsia="IPA P明朝" w:hAnsi="IPA P明朝" w:hint="eastAsia"/>
          <w:sz w:val="28"/>
          <w:szCs w:val="28"/>
        </w:rPr>
        <w:t>と云ふ。まことに</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われわれ</w:t>
            </w:r>
          </w:rt>
          <w:rubyBase>
            <w:r w:rsidR="00013EC6" w:rsidRPr="00C20E87">
              <w:rPr>
                <w:rFonts w:ascii="IPA P明朝" w:eastAsia="IPA P明朝" w:hAnsi="IPA P明朝"/>
                <w:sz w:val="28"/>
                <w:szCs w:val="28"/>
              </w:rPr>
              <w:t>我々</w:t>
            </w:r>
          </w:rubyBase>
        </w:ruby>
      </w:r>
      <w:r w:rsidR="00281C62" w:rsidRPr="00C20E87">
        <w:rPr>
          <w:rFonts w:ascii="IPA P明朝" w:eastAsia="IPA P明朝" w:hAnsi="IPA P明朝" w:hint="eastAsia"/>
          <w:sz w:val="28"/>
          <w:szCs w:val="28"/>
        </w:rPr>
        <w:t>と</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おな</w:t>
            </w:r>
          </w:rt>
          <w:rubyBase>
            <w:r w:rsidR="00013EC6" w:rsidRPr="00C20E87">
              <w:rPr>
                <w:rFonts w:ascii="IPA P明朝" w:eastAsia="IPA P明朝" w:hAnsi="IPA P明朝"/>
                <w:sz w:val="28"/>
                <w:szCs w:val="28"/>
              </w:rPr>
              <w:t>同</w:t>
            </w:r>
          </w:rubyBase>
        </w:ruby>
      </w:r>
      <w:r w:rsidR="00281C62" w:rsidRPr="00C20E87">
        <w:rPr>
          <w:rFonts w:ascii="IPA P明朝" w:eastAsia="IPA P明朝" w:hAnsi="IPA P明朝" w:hint="eastAsia"/>
          <w:sz w:val="28"/>
          <w:szCs w:val="28"/>
        </w:rPr>
        <w:t>じ</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にんげん</w:t>
            </w:r>
          </w:rt>
          <w:rubyBase>
            <w:r w:rsidR="00013EC6" w:rsidRPr="00C20E87">
              <w:rPr>
                <w:rFonts w:ascii="IPA P明朝" w:eastAsia="IPA P明朝" w:hAnsi="IPA P明朝"/>
                <w:sz w:val="28"/>
                <w:szCs w:val="28"/>
              </w:rPr>
              <w:t>人間</w:t>
            </w:r>
          </w:rubyBase>
        </w:ruby>
      </w:r>
      <w:r w:rsidR="00281C62" w:rsidRPr="00C20E87">
        <w:rPr>
          <w:rFonts w:ascii="IPA P明朝" w:eastAsia="IPA P明朝" w:hAnsi="IPA P明朝" w:hint="eastAsia"/>
          <w:sz w:val="28"/>
          <w:szCs w:val="28"/>
        </w:rPr>
        <w:t>かと</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お</w:t>
            </w:r>
          </w:rt>
          <w:rubyBase>
            <w:r w:rsidR="00013EC6" w:rsidRPr="00C20E87">
              <w:rPr>
                <w:rFonts w:ascii="IPA P明朝" w:eastAsia="IPA P明朝" w:hAnsi="IPA P明朝"/>
                <w:sz w:val="28"/>
                <w:szCs w:val="28"/>
              </w:rPr>
              <w:t>押</w:t>
            </w:r>
          </w:rubyBase>
        </w:ruby>
      </w:r>
      <w:r w:rsidR="00281C62" w:rsidRPr="00C20E87">
        <w:rPr>
          <w:rFonts w:ascii="IPA P明朝" w:eastAsia="IPA P明朝" w:hAnsi="IPA P明朝" w:hint="eastAsia"/>
          <w:sz w:val="28"/>
          <w:szCs w:val="28"/>
        </w:rPr>
        <w:t>し</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かえ</w:t>
            </w:r>
          </w:rt>
          <w:rubyBase>
            <w:r w:rsidR="00013EC6" w:rsidRPr="00C20E87">
              <w:rPr>
                <w:rFonts w:ascii="IPA P明朝" w:eastAsia="IPA P明朝" w:hAnsi="IPA P明朝"/>
                <w:sz w:val="28"/>
                <w:szCs w:val="28"/>
              </w:rPr>
              <w:t>返</w:t>
            </w:r>
          </w:rubyBase>
        </w:ruby>
      </w:r>
      <w:r w:rsidR="00281C62" w:rsidRPr="00C20E87">
        <w:rPr>
          <w:rFonts w:ascii="IPA P明朝" w:eastAsia="IPA P明朝" w:hAnsi="IPA P明朝" w:hint="eastAsia"/>
          <w:sz w:val="28"/>
          <w:szCs w:val="28"/>
        </w:rPr>
        <w:t>して問へば、衣類なども</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よ</w:t>
            </w:r>
          </w:rt>
          <w:rubyBase>
            <w:r w:rsidR="00013EC6" w:rsidRPr="00C20E87">
              <w:rPr>
                <w:rFonts w:ascii="IPA P明朝" w:eastAsia="IPA P明朝" w:hAnsi="IPA P明朝"/>
                <w:sz w:val="28"/>
                <w:szCs w:val="28"/>
              </w:rPr>
              <w:t>世</w:t>
            </w:r>
          </w:rubyBase>
        </w:ruby>
      </w:r>
      <w:r w:rsidR="00281C62" w:rsidRPr="00C20E87">
        <w:rPr>
          <w:rFonts w:ascii="IPA P明朝" w:eastAsia="IPA P明朝" w:hAnsi="IPA P明朝" w:hint="eastAsia"/>
          <w:sz w:val="28"/>
          <w:szCs w:val="28"/>
        </w:rPr>
        <w:t>の</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つね</w:t>
            </w:r>
          </w:rt>
          <w:rubyBase>
            <w:r w:rsidR="00013EC6" w:rsidRPr="00C20E87">
              <w:rPr>
                <w:rFonts w:ascii="IPA P明朝" w:eastAsia="IPA P明朝" w:hAnsi="IPA P明朝"/>
                <w:sz w:val="28"/>
                <w:szCs w:val="28"/>
              </w:rPr>
              <w:t>常</w:t>
            </w:r>
          </w:rubyBase>
        </w:ruby>
      </w:r>
      <w:r w:rsidR="00281C62" w:rsidRPr="00C20E87">
        <w:rPr>
          <w:rFonts w:ascii="IPA P明朝" w:eastAsia="IPA P明朝" w:hAnsi="IPA P明朝" w:hint="eastAsia"/>
          <w:sz w:val="28"/>
          <w:szCs w:val="28"/>
        </w:rPr>
        <w:t>なれど、たゞ眼の色少しちがへり。</w:t>
      </w:r>
      <w:r w:rsidR="00281C62" w:rsidRPr="00C20E87">
        <w:rPr>
          <w:rFonts w:ascii="IPA P明朝" w:eastAsia="IPA P明朝" w:hAnsi="IPA P明朝"/>
          <w:sz w:val="28"/>
          <w:szCs w:val="28"/>
        </w:rPr>
        <w:ruby>
          <w:rubyPr>
            <w:rubyAlign w:val="distributeSpace"/>
            <w:hps w:val="14"/>
            <w:hpsRaise w:val="26"/>
            <w:hpsBaseText w:val="28"/>
            <w:lid w:val="ja-JP"/>
          </w:rubyPr>
          <w:rt>
            <w:r w:rsidR="00281C62" w:rsidRPr="00C20E87">
              <w:rPr>
                <w:rFonts w:ascii="IPA P明朝" w:eastAsia="IPA P明朝" w:hAnsi="IPA P明朝"/>
                <w:sz w:val="14"/>
                <w:szCs w:val="28"/>
              </w:rPr>
              <w:t>ヒトイチアヒ</w:t>
            </w:r>
          </w:rt>
          <w:rubyBase>
            <w:r w:rsidR="00281C62" w:rsidRPr="00C20E87">
              <w:rPr>
                <w:rFonts w:ascii="IPA P明朝" w:eastAsia="IPA P明朝" w:hAnsi="IPA P明朝"/>
                <w:sz w:val="28"/>
                <w:szCs w:val="28"/>
              </w:rPr>
              <w:t>一市間</w:t>
            </w:r>
          </w:rubyBase>
        </w:ruby>
      </w:r>
      <w:r w:rsidR="00281C62" w:rsidRPr="00C20E87">
        <w:rPr>
          <w:rFonts w:ascii="IPA P明朝" w:eastAsia="IPA P明朝" w:hAnsi="IPA P明朝" w:hint="eastAsia"/>
          <w:sz w:val="28"/>
          <w:szCs w:val="28"/>
        </w:rPr>
        <w:t>に一度か二度、同じ</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よ</w:t>
            </w:r>
          </w:rt>
          <w:rubyBase>
            <w:r w:rsidR="00013EC6" w:rsidRPr="00C20E87">
              <w:rPr>
                <w:rFonts w:ascii="IPA P明朝" w:eastAsia="IPA P明朝" w:hAnsi="IPA P明朝"/>
                <w:sz w:val="28"/>
                <w:szCs w:val="28"/>
              </w:rPr>
              <w:t>や</w:t>
            </w:r>
          </w:rubyBase>
        </w:ruby>
      </w:r>
      <w:r w:rsidR="00281C62" w:rsidRPr="00C20E87">
        <w:rPr>
          <w:rFonts w:ascii="IPA P明朝" w:eastAsia="IPA P明朝" w:hAnsi="IPA P明朝" w:hint="eastAsia"/>
          <w:sz w:val="28"/>
          <w:szCs w:val="28"/>
        </w:rPr>
        <w:t>うなる</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ひと</w:t>
            </w:r>
          </w:rt>
          <w:rubyBase>
            <w:r w:rsidR="00013EC6" w:rsidRPr="00C20E87">
              <w:rPr>
                <w:rFonts w:ascii="IPA P明朝" w:eastAsia="IPA P明朝" w:hAnsi="IPA P明朝"/>
                <w:sz w:val="28"/>
                <w:szCs w:val="28"/>
              </w:rPr>
              <w:t>人</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し</w:t>
            </w:r>
          </w:rt>
          <w:rubyBase>
            <w:r w:rsidR="00013EC6" w:rsidRPr="00C20E87">
              <w:rPr>
                <w:rFonts w:ascii="IPA P明朝" w:eastAsia="IPA P明朝" w:hAnsi="IPA P明朝"/>
                <w:sz w:val="28"/>
                <w:szCs w:val="28"/>
              </w:rPr>
              <w:t>四</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ご</w:t>
            </w:r>
          </w:rt>
          <w:rubyBase>
            <w:r w:rsidR="00013EC6" w:rsidRPr="00C20E87">
              <w:rPr>
                <w:rFonts w:ascii="IPA P明朝" w:eastAsia="IPA P明朝" w:hAnsi="IPA P明朝"/>
                <w:sz w:val="28"/>
                <w:szCs w:val="28"/>
              </w:rPr>
              <w:t>五</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にん</w:t>
            </w:r>
          </w:rt>
          <w:rubyBase>
            <w:r w:rsidR="00013EC6" w:rsidRPr="00C20E87">
              <w:rPr>
                <w:rFonts w:ascii="IPA P明朝" w:eastAsia="IPA P明朝" w:hAnsi="IPA P明朝"/>
                <w:sz w:val="28"/>
                <w:szCs w:val="28"/>
              </w:rPr>
              <w:t>人</w:t>
            </w:r>
          </w:rubyBase>
        </w:ruby>
      </w:r>
      <w:r w:rsidR="00281C62" w:rsidRPr="00C20E87">
        <w:rPr>
          <w:rFonts w:ascii="IPA P明朝" w:eastAsia="IPA P明朝" w:hAnsi="IPA P明朝" w:hint="eastAsia"/>
          <w:sz w:val="28"/>
          <w:szCs w:val="28"/>
        </w:rPr>
        <w:t>集り來て、</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なにごと</w:t>
            </w:r>
          </w:rt>
          <w:rubyBase>
            <w:r w:rsidR="00013EC6" w:rsidRPr="00C20E87">
              <w:rPr>
                <w:rFonts w:ascii="IPA P明朝" w:eastAsia="IPA P明朝" w:hAnsi="IPA P明朝"/>
                <w:sz w:val="28"/>
                <w:szCs w:val="28"/>
              </w:rPr>
              <w:t>何事</w:t>
            </w:r>
          </w:rubyBase>
        </w:ruby>
      </w:r>
      <w:r w:rsidR="00281C62" w:rsidRPr="00C20E87">
        <w:rPr>
          <w:rFonts w:ascii="IPA P明朝" w:eastAsia="IPA P明朝" w:hAnsi="IPA P明朝" w:hint="eastAsia"/>
          <w:sz w:val="28"/>
          <w:szCs w:val="28"/>
        </w:rPr>
        <w:t>か</w:t>
      </w:r>
      <w:r w:rsidR="00281C62" w:rsidRPr="00C20E87">
        <w:rPr>
          <w:rFonts w:ascii="IPA P明朝" w:eastAsia="IPA P明朝" w:hAnsi="IPA P明朝" w:hint="eastAsia"/>
          <w:sz w:val="28"/>
          <w:szCs w:val="28"/>
        </w:rPr>
        <w:lastRenderedPageBreak/>
        <w:t>話を</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な</w:t>
            </w:r>
          </w:rt>
          <w:rubyBase>
            <w:r w:rsidR="00013EC6" w:rsidRPr="00C20E87">
              <w:rPr>
                <w:rFonts w:ascii="IPA P明朝" w:eastAsia="IPA P明朝" w:hAnsi="IPA P明朝"/>
                <w:sz w:val="28"/>
                <w:szCs w:val="28"/>
              </w:rPr>
              <w:t>爲</w:t>
            </w:r>
          </w:rubyBase>
        </w:ruby>
      </w:r>
      <w:r w:rsidR="00281C62" w:rsidRPr="00C20E87">
        <w:rPr>
          <w:rFonts w:ascii="IPA P明朝" w:eastAsia="IPA P明朝" w:hAnsi="IPA P明朝" w:hint="eastAsia"/>
          <w:sz w:val="28"/>
          <w:szCs w:val="28"/>
        </w:rPr>
        <w:t>し、やがて</w:t>
      </w:r>
      <w:r w:rsidR="00281C62" w:rsidRPr="00C20E87">
        <w:rPr>
          <w:rFonts w:ascii="IPA P明朝" w:eastAsia="IPA P明朝" w:hAnsi="IPA P明朝"/>
          <w:sz w:val="28"/>
          <w:szCs w:val="28"/>
        </w:rPr>
        <w:ruby>
          <w:rubyPr>
            <w:rubyAlign w:val="distributeSpace"/>
            <w:hps w:val="14"/>
            <w:hpsRaise w:val="26"/>
            <w:hpsBaseText w:val="28"/>
            <w:lid w:val="ja-JP"/>
          </w:rubyPr>
          <w:rt>
            <w:r w:rsidR="00281C62" w:rsidRPr="00C20E87">
              <w:rPr>
                <w:rFonts w:ascii="IPA P明朝" w:eastAsia="IPA P明朝" w:hAnsi="IPA P明朝"/>
                <w:sz w:val="14"/>
                <w:szCs w:val="28"/>
              </w:rPr>
              <w:t>ドチラ</w:t>
            </w:r>
          </w:rt>
          <w:rubyBase>
            <w:r w:rsidR="00281C62" w:rsidRPr="00C20E87">
              <w:rPr>
                <w:rFonts w:ascii="IPA P明朝" w:eastAsia="IPA P明朝" w:hAnsi="IPA P明朝"/>
                <w:sz w:val="28"/>
                <w:szCs w:val="28"/>
              </w:rPr>
              <w:t>何方</w:t>
            </w:r>
          </w:rubyBase>
        </w:ruby>
      </w:r>
      <w:r w:rsidR="00281C62" w:rsidRPr="00C20E87">
        <w:rPr>
          <w:rFonts w:ascii="IPA P明朝" w:eastAsia="IPA P明朝" w:hAnsi="IPA P明朝" w:hint="eastAsia"/>
          <w:sz w:val="28"/>
          <w:szCs w:val="28"/>
        </w:rPr>
        <w:t>へか出て行くなり。</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くいもの</w:t>
            </w:r>
          </w:rt>
          <w:rubyBase>
            <w:r w:rsidR="00013EC6" w:rsidRPr="00C20E87">
              <w:rPr>
                <w:rFonts w:ascii="IPA P明朝" w:eastAsia="IPA P明朝" w:hAnsi="IPA P明朝"/>
                <w:sz w:val="28"/>
                <w:szCs w:val="28"/>
              </w:rPr>
              <w:t>食物</w:t>
            </w:r>
          </w:rubyBase>
        </w:ruby>
      </w:r>
      <w:r w:rsidR="00281C62" w:rsidRPr="00C20E87">
        <w:rPr>
          <w:rFonts w:ascii="IPA P明朝" w:eastAsia="IPA P明朝" w:hAnsi="IPA P明朝" w:hint="eastAsia"/>
          <w:sz w:val="28"/>
          <w:szCs w:val="28"/>
        </w:rPr>
        <w:t>など</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そと</w:t>
            </w:r>
          </w:rt>
          <w:rubyBase>
            <w:r w:rsidR="00013EC6" w:rsidRPr="00C20E87">
              <w:rPr>
                <w:rFonts w:ascii="IPA P明朝" w:eastAsia="IPA P明朝" w:hAnsi="IPA P明朝"/>
                <w:sz w:val="28"/>
                <w:szCs w:val="28"/>
              </w:rPr>
              <w:t>外</w:t>
            </w:r>
          </w:rubyBase>
        </w:ruby>
      </w:r>
      <w:r w:rsidR="00281C62" w:rsidRPr="00C20E87">
        <w:rPr>
          <w:rFonts w:ascii="IPA P明朝" w:eastAsia="IPA P明朝" w:hAnsi="IPA P明朝" w:hint="eastAsia"/>
          <w:sz w:val="28"/>
          <w:szCs w:val="28"/>
        </w:rPr>
        <w:t>より持ち</w:t>
      </w:r>
      <w:r w:rsidR="00F54B4A" w:rsidRPr="00C20E87">
        <w:rPr>
          <w:rFonts w:ascii="IPA P明朝" w:eastAsia="IPA P明朝" w:hAnsi="IPA P明朝" w:hint="eastAsia"/>
          <w:sz w:val="28"/>
          <w:szCs w:val="28"/>
        </w:rPr>
        <w:t>來るを見れば</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まち</w:t>
            </w:r>
          </w:rt>
          <w:rubyBase>
            <w:r w:rsidR="00013EC6" w:rsidRPr="00C20E87">
              <w:rPr>
                <w:rFonts w:ascii="IPA P明朝" w:eastAsia="IPA P明朝" w:hAnsi="IPA P明朝"/>
                <w:sz w:val="28"/>
                <w:szCs w:val="28"/>
              </w:rPr>
              <w:t>町</w:t>
            </w:r>
          </w:rubyBase>
        </w:ruby>
      </w:r>
      <w:r w:rsidR="00F54B4A" w:rsidRPr="00C20E87">
        <w:rPr>
          <w:rFonts w:ascii="IPA P明朝" w:eastAsia="IPA P明朝" w:hAnsi="IPA P明朝" w:hint="eastAsia"/>
          <w:sz w:val="28"/>
          <w:szCs w:val="28"/>
        </w:rPr>
        <w:t>へも出ることならん。かく言う</w:t>
      </w:r>
      <w:r w:rsidR="00F54B4A" w:rsidRPr="00C20E87">
        <w:rPr>
          <w:rFonts w:ascii="IPA P明朝" w:eastAsia="IPA P明朝" w:hAnsi="IPA P明朝"/>
          <w:sz w:val="28"/>
          <w:szCs w:val="28"/>
        </w:rPr>
        <w:ruby>
          <w:rubyPr>
            <w:rubyAlign w:val="distributeSpace"/>
            <w:hps w:val="14"/>
            <w:hpsRaise w:val="26"/>
            <w:hpsBaseText w:val="28"/>
            <w:lid w:val="ja-JP"/>
          </w:rubyPr>
          <w:rt>
            <w:r w:rsidR="00F54B4A" w:rsidRPr="00C20E87">
              <w:rPr>
                <w:rFonts w:ascii="IPA P明朝" w:eastAsia="IPA P明朝" w:hAnsi="IPA P明朝"/>
                <w:sz w:val="14"/>
                <w:szCs w:val="28"/>
              </w:rPr>
              <w:t>ウチ</w:t>
            </w:r>
          </w:rt>
          <w:rubyBase>
            <w:r w:rsidR="00F54B4A" w:rsidRPr="00C20E87">
              <w:rPr>
                <w:rFonts w:ascii="IPA P明朝" w:eastAsia="IPA P明朝" w:hAnsi="IPA P明朝"/>
                <w:sz w:val="28"/>
                <w:szCs w:val="28"/>
              </w:rPr>
              <w:t>中</w:t>
            </w:r>
          </w:rubyBase>
        </w:ruby>
      </w:r>
      <w:r w:rsidR="00F54B4A" w:rsidRPr="00C20E87">
        <w:rPr>
          <w:rFonts w:ascii="IPA P明朝" w:eastAsia="IPA P明朝" w:hAnsi="IPA P明朝" w:hint="eastAsia"/>
          <w:sz w:val="28"/>
          <w:szCs w:val="28"/>
        </w:rPr>
        <w:t>にも今にそこへ</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かえ</w:t>
            </w:r>
          </w:rt>
          <w:rubyBase>
            <w:r w:rsidR="00013EC6" w:rsidRPr="00C20E87">
              <w:rPr>
                <w:rFonts w:ascii="IPA P明朝" w:eastAsia="IPA P明朝" w:hAnsi="IPA P明朝"/>
                <w:sz w:val="28"/>
                <w:szCs w:val="28"/>
              </w:rPr>
              <w:t>歸</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っ</w:t>
            </w:r>
          </w:rt>
          <w:rubyBase>
            <w:r w:rsidR="00013EC6" w:rsidRPr="00C20E87">
              <w:rPr>
                <w:rFonts w:ascii="IPA P明朝" w:eastAsia="IPA P明朝" w:hAnsi="IPA P明朝"/>
                <w:sz w:val="28"/>
                <w:szCs w:val="28"/>
              </w:rPr>
              <w:t>つ</w:t>
            </w:r>
          </w:rubyBase>
        </w:ruby>
      </w:r>
      <w:r w:rsidR="00F54B4A" w:rsidRPr="00C20E87">
        <w:rPr>
          <w:rFonts w:ascii="IPA P明朝" w:eastAsia="IPA P明朝" w:hAnsi="IPA P明朝" w:hint="eastAsia"/>
          <w:sz w:val="28"/>
          <w:szCs w:val="28"/>
        </w:rPr>
        <w:t>て來るかも知れずと云ふ故、獵師も恐ろしくなりて歸りたりと云へり。二十年ばかりも以前のことかと思はる。</w:t>
      </w:r>
    </w:p>
    <w:p w14:paraId="60C352C6" w14:textId="0C56B591" w:rsidR="00F54B4A" w:rsidRPr="00C20E87" w:rsidRDefault="00F54B4A"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八</w:t>
      </w:r>
      <w:r w:rsidRPr="00C20E87">
        <w:rPr>
          <w:rFonts w:ascii="IPA P明朝" w:eastAsia="IPA P明朝" w:hAnsi="IPA P明朝" w:hint="eastAsia"/>
          <w:sz w:val="28"/>
          <w:szCs w:val="28"/>
        </w:rPr>
        <w:tab/>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タソガレ</w:t>
            </w:r>
          </w:rt>
          <w:rubyBase>
            <w:r w:rsidR="00013EC6" w:rsidRPr="00C20E87">
              <w:rPr>
                <w:rFonts w:ascii="IPA P明朝" w:eastAsia="IPA P明朝" w:hAnsi="IPA P明朝"/>
                <w:sz w:val="28"/>
                <w:szCs w:val="28"/>
              </w:rPr>
              <w:t>黄昏</w:t>
            </w:r>
          </w:rubyBase>
        </w:ruby>
      </w:r>
      <w:r w:rsidRPr="00C20E87">
        <w:rPr>
          <w:rFonts w:ascii="IPA P明朝" w:eastAsia="IPA P明朝" w:hAnsi="IPA P明朝" w:hint="eastAsia"/>
          <w:sz w:val="28"/>
          <w:szCs w:val="28"/>
        </w:rPr>
        <w:t>に女や子共の家の外に出て居る者はよく</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かみかく</w:t>
            </w:r>
          </w:rt>
          <w:rubyBase>
            <w:r w:rsidR="006E4887" w:rsidRPr="00C20E87">
              <w:rPr>
                <w:rFonts w:ascii="IPA P明朝" w:eastAsia="IPA P明朝" w:hAnsi="IPA P明朝"/>
                <w:sz w:val="28"/>
                <w:szCs w:val="28"/>
              </w:rPr>
              <w:t>神隱</w:t>
            </w:r>
          </w:rubyBase>
        </w:ruby>
      </w:r>
      <w:r w:rsidRPr="00C20E87">
        <w:rPr>
          <w:rFonts w:ascii="IPA P明朝" w:eastAsia="IPA P明朝" w:hAnsi="IPA P明朝" w:hint="eastAsia"/>
          <w:sz w:val="28"/>
          <w:szCs w:val="28"/>
        </w:rPr>
        <w:t>しにあふことは</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ヨソ</w:t>
            </w:r>
          </w:rt>
          <w:rubyBase>
            <w:r w:rsidR="00013EC6" w:rsidRPr="00C20E87">
              <w:rPr>
                <w:rFonts w:ascii="IPA P明朝" w:eastAsia="IPA P明朝" w:hAnsi="IPA P明朝"/>
                <w:sz w:val="28"/>
                <w:szCs w:val="28"/>
              </w:rPr>
              <w:t>他</w:t>
            </w:r>
          </w:rubyBase>
        </w:ruby>
      </w:r>
      <w:r w:rsidRPr="00C20E87">
        <w:rPr>
          <w:rFonts w:ascii="IPA P明朝" w:eastAsia="IPA P明朝" w:hAnsi="IPA P明朝" w:hint="eastAsia"/>
          <w:sz w:val="28"/>
          <w:szCs w:val="28"/>
        </w:rPr>
        <w:t>の</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くにぐに</w:t>
            </w:r>
          </w:rt>
          <w:rubyBase>
            <w:r w:rsidR="006E4887" w:rsidRPr="00C20E87">
              <w:rPr>
                <w:rFonts w:ascii="IPA P明朝" w:eastAsia="IPA P明朝" w:hAnsi="IPA P明朝"/>
                <w:sz w:val="28"/>
                <w:szCs w:val="28"/>
              </w:rPr>
              <w:t>國々</w:t>
            </w:r>
          </w:rubyBase>
        </w:ruby>
      </w:r>
      <w:r w:rsidRPr="00C20E87">
        <w:rPr>
          <w:rFonts w:ascii="IPA P明朝" w:eastAsia="IPA P明朝" w:hAnsi="IPA P明朝" w:hint="eastAsia"/>
          <w:sz w:val="28"/>
          <w:szCs w:val="28"/>
        </w:rPr>
        <w:t>と同じ。松崎村の</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サム</w:t>
            </w:r>
          </w:rt>
          <w:rubyBase>
            <w:r w:rsidR="00013EC6" w:rsidRPr="00C20E87">
              <w:rPr>
                <w:rFonts w:ascii="IPA P明朝" w:eastAsia="IPA P明朝" w:hAnsi="IPA P明朝"/>
                <w:sz w:val="28"/>
                <w:szCs w:val="28"/>
              </w:rPr>
              <w:t>寒</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ト</w:t>
            </w:r>
          </w:rt>
          <w:rubyBase>
            <w:r w:rsidR="00013EC6" w:rsidRPr="00C20E87">
              <w:rPr>
                <w:rFonts w:ascii="IPA P明朝" w:eastAsia="IPA P明朝" w:hAnsi="IPA P明朝"/>
                <w:sz w:val="28"/>
                <w:szCs w:val="28"/>
              </w:rPr>
              <w:t>戸</w:t>
            </w:r>
          </w:rubyBase>
        </w:ruby>
      </w:r>
      <w:r w:rsidRPr="00C20E87">
        <w:rPr>
          <w:rFonts w:ascii="IPA P明朝" w:eastAsia="IPA P明朝" w:hAnsi="IPA P明朝" w:hint="eastAsia"/>
          <w:sz w:val="28"/>
          <w:szCs w:val="28"/>
        </w:rPr>
        <w:t>と云ふ所の民家にて、若き娘</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なし</w:t>
            </w:r>
          </w:rt>
          <w:rubyBase>
            <w:r w:rsidR="006E4887" w:rsidRPr="00C20E87">
              <w:rPr>
                <w:rFonts w:ascii="IPA P明朝" w:eastAsia="IPA P明朝" w:hAnsi="IPA P明朝"/>
                <w:sz w:val="28"/>
                <w:szCs w:val="28"/>
              </w:rPr>
              <w:t>梨</w:t>
            </w:r>
          </w:rubyBase>
        </w:ruby>
      </w:r>
      <w:r w:rsidRPr="00C20E87">
        <w:rPr>
          <w:rFonts w:ascii="IPA P明朝" w:eastAsia="IPA P明朝" w:hAnsi="IPA P明朝" w:hint="eastAsia"/>
          <w:sz w:val="28"/>
          <w:szCs w:val="28"/>
        </w:rPr>
        <w:t>の</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き</w:t>
            </w:r>
          </w:rt>
          <w:rubyBase>
            <w:r w:rsidR="006E4887" w:rsidRPr="00C20E87">
              <w:rPr>
                <w:rFonts w:ascii="IPA P明朝" w:eastAsia="IPA P明朝" w:hAnsi="IPA P明朝"/>
                <w:sz w:val="28"/>
                <w:szCs w:val="28"/>
              </w:rPr>
              <w:t>樹</w:t>
            </w:r>
          </w:rubyBase>
        </w:ruby>
      </w:r>
      <w:r w:rsidRPr="00C20E87">
        <w:rPr>
          <w:rFonts w:ascii="IPA P明朝" w:eastAsia="IPA P明朝" w:hAnsi="IPA P明朝" w:hint="eastAsia"/>
          <w:sz w:val="28"/>
          <w:szCs w:val="28"/>
        </w:rPr>
        <w:t>の</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もと</w:t>
            </w:r>
          </w:rt>
          <w:rubyBase>
            <w:r w:rsidR="006E4887" w:rsidRPr="00C20E87">
              <w:rPr>
                <w:rFonts w:ascii="IPA P明朝" w:eastAsia="IPA P明朝" w:hAnsi="IPA P明朝"/>
                <w:sz w:val="28"/>
                <w:szCs w:val="28"/>
              </w:rPr>
              <w:t>下</w:t>
            </w:r>
          </w:rubyBase>
        </w:ruby>
      </w:r>
      <w:r w:rsidRPr="00C20E87">
        <w:rPr>
          <w:rFonts w:ascii="IPA P明朝" w:eastAsia="IPA P明朝" w:hAnsi="IPA P明朝" w:hint="eastAsia"/>
          <w:sz w:val="28"/>
          <w:szCs w:val="28"/>
        </w:rPr>
        <w:t>に</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ザウ</w:t>
            </w:r>
          </w:rt>
          <w:rubyBase>
            <w:r w:rsidR="00013EC6" w:rsidRPr="00C20E87">
              <w:rPr>
                <w:rFonts w:ascii="IPA P明朝" w:eastAsia="IPA P明朝" w:hAnsi="IPA P明朝"/>
                <w:sz w:val="28"/>
                <w:szCs w:val="28"/>
              </w:rPr>
              <w:t>草</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リ</w:t>
            </w:r>
          </w:rt>
          <w:rubyBase>
            <w:r w:rsidR="00013EC6" w:rsidRPr="00C20E87">
              <w:rPr>
                <w:rFonts w:ascii="IPA P明朝" w:eastAsia="IPA P明朝" w:hAnsi="IPA P明朝"/>
                <w:sz w:val="28"/>
                <w:szCs w:val="28"/>
              </w:rPr>
              <w:t>履</w:t>
            </w:r>
          </w:rubyBase>
        </w:ruby>
      </w:r>
      <w:r w:rsidRPr="00C20E87">
        <w:rPr>
          <w:rFonts w:ascii="IPA P明朝" w:eastAsia="IPA P明朝" w:hAnsi="IPA P明朝" w:hint="eastAsia"/>
          <w:sz w:val="28"/>
          <w:szCs w:val="28"/>
        </w:rPr>
        <w:t>を</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ヌ</w:t>
            </w:r>
          </w:rt>
          <w:rubyBase>
            <w:r w:rsidR="00013EC6" w:rsidRPr="00C20E87">
              <w:rPr>
                <w:rFonts w:ascii="IPA P明朝" w:eastAsia="IPA P明朝" w:hAnsi="IPA P明朝"/>
                <w:sz w:val="28"/>
                <w:szCs w:val="28"/>
              </w:rPr>
              <w:t>脱</w:t>
            </w:r>
          </w:rubyBase>
        </w:ruby>
      </w:r>
      <w:r w:rsidRPr="00C20E87">
        <w:rPr>
          <w:rFonts w:ascii="IPA P明朝" w:eastAsia="IPA P明朝" w:hAnsi="IPA P明朝" w:hint="eastAsia"/>
          <w:sz w:val="28"/>
          <w:szCs w:val="28"/>
        </w:rPr>
        <w:t>ぎ</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お</w:t>
            </w:r>
          </w:rt>
          <w:rubyBase>
            <w:r w:rsidR="006E4887" w:rsidRPr="00C20E87">
              <w:rPr>
                <w:rFonts w:ascii="IPA P明朝" w:eastAsia="IPA P明朝" w:hAnsi="IPA P明朝"/>
                <w:sz w:val="28"/>
                <w:szCs w:val="28"/>
              </w:rPr>
              <w:t>置</w:t>
            </w:r>
          </w:rubyBase>
        </w:ruby>
      </w:r>
      <w:r w:rsidRPr="00C20E87">
        <w:rPr>
          <w:rFonts w:ascii="IPA P明朝" w:eastAsia="IPA P明朝" w:hAnsi="IPA P明朝" w:hint="eastAsia"/>
          <w:sz w:val="28"/>
          <w:szCs w:val="28"/>
        </w:rPr>
        <w:t>きたるまゝ</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ゆきかた</w:t>
            </w:r>
          </w:rt>
          <w:rubyBase>
            <w:r w:rsidR="00013EC6" w:rsidRPr="00C20E87">
              <w:rPr>
                <w:rFonts w:ascii="IPA P明朝" w:eastAsia="IPA P明朝" w:hAnsi="IPA P明朝"/>
                <w:sz w:val="28"/>
                <w:szCs w:val="28"/>
              </w:rPr>
              <w:t>行方</w:t>
            </w:r>
          </w:rubyBase>
        </w:ruby>
      </w:r>
      <w:r w:rsidRPr="00C20E87">
        <w:rPr>
          <w:rFonts w:ascii="IPA P明朝" w:eastAsia="IPA P明朝" w:hAnsi="IPA P明朝" w:hint="eastAsia"/>
          <w:sz w:val="28"/>
          <w:szCs w:val="28"/>
        </w:rPr>
        <w:t>を知らずなり、三十年あまり過ぎたりしに、</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ある</w:t>
            </w:r>
          </w:rt>
          <w:rubyBase>
            <w:r w:rsidR="00013EC6" w:rsidRPr="00C20E87">
              <w:rPr>
                <w:rFonts w:ascii="IPA P明朝" w:eastAsia="IPA P明朝" w:hAnsi="IPA P明朝"/>
                <w:sz w:val="28"/>
                <w:szCs w:val="28"/>
              </w:rPr>
              <w:t>或</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ひ</w:t>
            </w:r>
          </w:rt>
          <w:rubyBase>
            <w:r w:rsidR="00013EC6" w:rsidRPr="00C20E87">
              <w:rPr>
                <w:rFonts w:ascii="IPA P明朝" w:eastAsia="IPA P明朝" w:hAnsi="IPA P明朝"/>
                <w:sz w:val="28"/>
                <w:szCs w:val="28"/>
              </w:rPr>
              <w:t>日</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しんるい</w:t>
            </w:r>
          </w:rt>
          <w:rubyBase>
            <w:r w:rsidR="00013EC6" w:rsidRPr="00C20E87">
              <w:rPr>
                <w:rFonts w:ascii="IPA P明朝" w:eastAsia="IPA P明朝" w:hAnsi="IPA P明朝"/>
                <w:sz w:val="28"/>
                <w:szCs w:val="28"/>
              </w:rPr>
              <w:t>親類</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ちいん</w:t>
            </w:r>
          </w:rt>
          <w:rubyBase>
            <w:r w:rsidR="00013EC6" w:rsidRPr="00C20E87">
              <w:rPr>
                <w:rFonts w:ascii="IPA P明朝" w:eastAsia="IPA P明朝" w:hAnsi="IPA P明朝"/>
                <w:sz w:val="28"/>
                <w:szCs w:val="28"/>
              </w:rPr>
              <w:t>知音</w:t>
            </w:r>
          </w:rubyBase>
        </w:ruby>
      </w:r>
      <w:r w:rsidRPr="00C20E87">
        <w:rPr>
          <w:rFonts w:ascii="IPA P明朝" w:eastAsia="IPA P明朝" w:hAnsi="IPA P明朝" w:hint="eastAsia"/>
          <w:sz w:val="28"/>
          <w:szCs w:val="28"/>
        </w:rPr>
        <w:t>の</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ひとびと</w:t>
            </w:r>
          </w:rt>
          <w:rubyBase>
            <w:r w:rsidR="00013EC6" w:rsidRPr="00C20E87">
              <w:rPr>
                <w:rFonts w:ascii="IPA P明朝" w:eastAsia="IPA P明朝" w:hAnsi="IPA P明朝"/>
                <w:sz w:val="28"/>
                <w:szCs w:val="28"/>
              </w:rPr>
              <w:t>人々</w:t>
            </w:r>
          </w:rubyBase>
        </w:ruby>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そのいえ</w:t>
            </w:r>
          </w:rt>
          <w:rubyBase>
            <w:r w:rsidR="00013EC6" w:rsidRPr="00C20E87">
              <w:rPr>
                <w:rFonts w:ascii="IPA P明朝" w:eastAsia="IPA P明朝" w:hAnsi="IPA P明朝"/>
                <w:sz w:val="28"/>
                <w:szCs w:val="28"/>
              </w:rPr>
              <w:t>其家</w:t>
            </w:r>
          </w:rubyBase>
        </w:ruby>
      </w:r>
      <w:r w:rsidRPr="00C20E87">
        <w:rPr>
          <w:rFonts w:ascii="IPA P明朝" w:eastAsia="IPA P明朝" w:hAnsi="IPA P明朝" w:hint="eastAsia"/>
          <w:sz w:val="28"/>
          <w:szCs w:val="28"/>
        </w:rPr>
        <w:t>に集りてありし處へ、極めて</w:t>
      </w:r>
      <w:r w:rsidR="00013EC6" w:rsidRPr="00C20E87">
        <w:rPr>
          <w:rFonts w:ascii="IPA P明朝" w:eastAsia="IPA P明朝" w:hAnsi="IPA P明朝"/>
          <w:sz w:val="28"/>
          <w:szCs w:val="28"/>
        </w:rPr>
        <w:ruby>
          <w:rubyPr>
            <w:rubyAlign w:val="distributeSpace"/>
            <w:hps w:val="14"/>
            <w:hpsRaise w:val="26"/>
            <w:hpsBaseText w:val="28"/>
            <w:lid w:val="ja-JP"/>
          </w:rubyPr>
          <w:rt>
            <w:r w:rsidR="00013EC6" w:rsidRPr="00C20E87">
              <w:rPr>
                <w:rFonts w:ascii="IPA P明朝" w:eastAsia="IPA P明朝" w:hAnsi="IPA P明朝"/>
                <w:sz w:val="14"/>
                <w:szCs w:val="28"/>
              </w:rPr>
              <w:t>お</w:t>
            </w:r>
          </w:rt>
          <w:rubyBase>
            <w:r w:rsidR="00013EC6" w:rsidRPr="00C20E87">
              <w:rPr>
                <w:rFonts w:ascii="IPA P明朝" w:eastAsia="IPA P明朝" w:hAnsi="IPA P明朝"/>
                <w:sz w:val="28"/>
                <w:szCs w:val="28"/>
              </w:rPr>
              <w:t>老</w:t>
            </w:r>
          </w:rubyBase>
        </w:ruby>
      </w:r>
      <w:r w:rsidRPr="00C20E87">
        <w:rPr>
          <w:rFonts w:ascii="IPA P明朝" w:eastAsia="IPA P明朝" w:hAnsi="IPA P明朝" w:hint="eastAsia"/>
          <w:sz w:val="28"/>
          <w:szCs w:val="28"/>
        </w:rPr>
        <w:t>いさらぼひて其女歸り來れり。</w:t>
      </w:r>
      <w:r w:rsidR="00013EC6" w:rsidRPr="00C20E87">
        <w:rPr>
          <w:rFonts w:ascii="IPA P明朝" w:eastAsia="IPA P明朝" w:hAnsi="IPA P明朝" w:hint="eastAsia"/>
          <w:sz w:val="28"/>
          <w:szCs w:val="28"/>
        </w:rPr>
        <w:t>如何にして歸つて來たかと問へば、人々に逢ひたかりし故歸りしなり。さらば又行かんとて、</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ふたた</w:t>
            </w:r>
          </w:rt>
          <w:rubyBase>
            <w:r w:rsidR="006E4887" w:rsidRPr="00C20E87">
              <w:rPr>
                <w:rFonts w:ascii="IPA P明朝" w:eastAsia="IPA P明朝" w:hAnsi="IPA P明朝"/>
                <w:sz w:val="28"/>
                <w:szCs w:val="28"/>
              </w:rPr>
              <w:t>再</w:t>
            </w:r>
          </w:rubyBase>
        </w:ruby>
      </w:r>
      <w:r w:rsidR="00013EC6" w:rsidRPr="00C20E87">
        <w:rPr>
          <w:rFonts w:ascii="IPA P明朝" w:eastAsia="IPA P明朝" w:hAnsi="IPA P明朝" w:hint="eastAsia"/>
          <w:sz w:val="28"/>
          <w:szCs w:val="28"/>
        </w:rPr>
        <w:t>び</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あと</w:t>
            </w:r>
          </w:rt>
          <w:rubyBase>
            <w:r w:rsidR="006E4887" w:rsidRPr="00C20E87">
              <w:rPr>
                <w:rFonts w:ascii="IPA P明朝" w:eastAsia="IPA P明朝" w:hAnsi="IPA P明朝"/>
                <w:sz w:val="28"/>
                <w:szCs w:val="28"/>
              </w:rPr>
              <w:t>跡</w:t>
            </w:r>
          </w:rubyBase>
        </w:ruby>
      </w:r>
      <w:r w:rsidR="00013EC6" w:rsidRPr="00C20E87">
        <w:rPr>
          <w:rFonts w:ascii="IPA P明朝" w:eastAsia="IPA P明朝" w:hAnsi="IPA P明朝" w:hint="eastAsia"/>
          <w:sz w:val="28"/>
          <w:szCs w:val="28"/>
        </w:rPr>
        <w:t>を</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とど</w:t>
            </w:r>
          </w:rt>
          <w:rubyBase>
            <w:r w:rsidR="006E4887" w:rsidRPr="00C20E87">
              <w:rPr>
                <w:rFonts w:ascii="IPA P明朝" w:eastAsia="IPA P明朝" w:hAnsi="IPA P明朝"/>
                <w:sz w:val="28"/>
                <w:szCs w:val="28"/>
              </w:rPr>
              <w:t>留</w:t>
            </w:r>
          </w:rubyBase>
        </w:ruby>
      </w:r>
      <w:r w:rsidR="00013EC6" w:rsidRPr="00C20E87">
        <w:rPr>
          <w:rFonts w:ascii="IPA P明朝" w:eastAsia="IPA P明朝" w:hAnsi="IPA P明朝" w:hint="eastAsia"/>
          <w:sz w:val="28"/>
          <w:szCs w:val="28"/>
        </w:rPr>
        <w:t>めず</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い</w:t>
            </w:r>
          </w:rt>
          <w:rubyBase>
            <w:r w:rsidR="006E4887" w:rsidRPr="00C20E87">
              <w:rPr>
                <w:rFonts w:ascii="IPA P明朝" w:eastAsia="IPA P明朝" w:hAnsi="IPA P明朝"/>
                <w:sz w:val="28"/>
                <w:szCs w:val="28"/>
              </w:rPr>
              <w:t>行</w:t>
            </w:r>
          </w:rubyBase>
        </w:ruby>
      </w:r>
      <w:r w:rsidR="00013EC6" w:rsidRPr="00C20E87">
        <w:rPr>
          <w:rFonts w:ascii="IPA P明朝" w:eastAsia="IPA P明朝" w:hAnsi="IPA P明朝" w:hint="eastAsia"/>
          <w:sz w:val="28"/>
          <w:szCs w:val="28"/>
        </w:rPr>
        <w:t>き</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う</w:t>
            </w:r>
          </w:rt>
          <w:rubyBase>
            <w:r w:rsidR="006E4887" w:rsidRPr="00C20E87">
              <w:rPr>
                <w:rFonts w:ascii="IPA P明朝" w:eastAsia="IPA P明朝" w:hAnsi="IPA P明朝"/>
                <w:sz w:val="28"/>
                <w:szCs w:val="28"/>
              </w:rPr>
              <w:t>失</w:t>
            </w:r>
          </w:rubyBase>
        </w:ruby>
      </w:r>
      <w:r w:rsidR="00013EC6" w:rsidRPr="00C20E87">
        <w:rPr>
          <w:rFonts w:ascii="IPA P明朝" w:eastAsia="IPA P明朝" w:hAnsi="IPA P明朝" w:hint="eastAsia"/>
          <w:sz w:val="28"/>
          <w:szCs w:val="28"/>
        </w:rPr>
        <w:t>せたり。</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その</w:t>
            </w:r>
          </w:rt>
          <w:rubyBase>
            <w:r w:rsidR="006E4887" w:rsidRPr="00C20E87">
              <w:rPr>
                <w:rFonts w:ascii="IPA P明朝" w:eastAsia="IPA P明朝" w:hAnsi="IPA P明朝"/>
                <w:sz w:val="28"/>
                <w:szCs w:val="28"/>
              </w:rPr>
              <w:t>其</w:t>
            </w:r>
          </w:rubyBase>
        </w:ruby>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ひ</w:t>
            </w:r>
          </w:rt>
          <w:rubyBase>
            <w:r w:rsidR="006E4887" w:rsidRPr="00C20E87">
              <w:rPr>
                <w:rFonts w:ascii="IPA P明朝" w:eastAsia="IPA P明朝" w:hAnsi="IPA P明朝"/>
                <w:sz w:val="28"/>
                <w:szCs w:val="28"/>
              </w:rPr>
              <w:t>日</w:t>
            </w:r>
          </w:rubyBase>
        </w:ruby>
      </w:r>
      <w:r w:rsidR="00013EC6" w:rsidRPr="00C20E87">
        <w:rPr>
          <w:rFonts w:ascii="IPA P明朝" w:eastAsia="IPA P明朝" w:hAnsi="IPA P明朝" w:hint="eastAsia"/>
          <w:sz w:val="28"/>
          <w:szCs w:val="28"/>
        </w:rPr>
        <w:t>は風の</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はげ</w:t>
            </w:r>
          </w:rt>
          <w:rubyBase>
            <w:r w:rsidR="006E4887" w:rsidRPr="00C20E87">
              <w:rPr>
                <w:rFonts w:ascii="IPA P明朝" w:eastAsia="IPA P明朝" w:hAnsi="IPA P明朝"/>
                <w:sz w:val="28"/>
                <w:szCs w:val="28"/>
              </w:rPr>
              <w:t>烈</w:t>
            </w:r>
          </w:rubyBase>
        </w:ruby>
      </w:r>
      <w:r w:rsidR="00013EC6" w:rsidRPr="00C20E87">
        <w:rPr>
          <w:rFonts w:ascii="IPA P明朝" w:eastAsia="IPA P明朝" w:hAnsi="IPA P明朝" w:hint="eastAsia"/>
          <w:sz w:val="28"/>
          <w:szCs w:val="28"/>
        </w:rPr>
        <w:t>しく</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ふ</w:t>
            </w:r>
          </w:rt>
          <w:rubyBase>
            <w:r w:rsidR="006E4887" w:rsidRPr="00C20E87">
              <w:rPr>
                <w:rFonts w:ascii="IPA P明朝" w:eastAsia="IPA P明朝" w:hAnsi="IPA P明朝"/>
                <w:sz w:val="28"/>
                <w:szCs w:val="28"/>
              </w:rPr>
              <w:t>吹</w:t>
            </w:r>
          </w:rubyBase>
        </w:ruby>
      </w:r>
      <w:r w:rsidR="00013EC6" w:rsidRPr="00C20E87">
        <w:rPr>
          <w:rFonts w:ascii="IPA P明朝" w:eastAsia="IPA P明朝" w:hAnsi="IPA P明朝" w:hint="eastAsia"/>
          <w:sz w:val="28"/>
          <w:szCs w:val="28"/>
        </w:rPr>
        <w:t>く日なりき。されば遠野郷の人は、今でも風の</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さわ</w:t>
            </w:r>
          </w:rt>
          <w:rubyBase>
            <w:r w:rsidR="006E4887" w:rsidRPr="00C20E87">
              <w:rPr>
                <w:rFonts w:ascii="IPA P明朝" w:eastAsia="IPA P明朝" w:hAnsi="IPA P明朝"/>
                <w:sz w:val="28"/>
                <w:szCs w:val="28"/>
              </w:rPr>
              <w:t>騒</w:t>
            </w:r>
          </w:rubyBase>
        </w:ruby>
      </w:r>
      <w:r w:rsidR="00013EC6" w:rsidRPr="00C20E87">
        <w:rPr>
          <w:rFonts w:ascii="IPA P明朝" w:eastAsia="IPA P明朝" w:hAnsi="IPA P明朝" w:hint="eastAsia"/>
          <w:sz w:val="28"/>
          <w:szCs w:val="28"/>
        </w:rPr>
        <w:t>がしき日には、</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きょう</w:t>
            </w:r>
          </w:rt>
          <w:rubyBase>
            <w:r w:rsidR="006E4887" w:rsidRPr="00C20E87">
              <w:rPr>
                <w:rFonts w:ascii="IPA P明朝" w:eastAsia="IPA P明朝" w:hAnsi="IPA P明朝"/>
                <w:sz w:val="28"/>
                <w:szCs w:val="28"/>
              </w:rPr>
              <w:t>けふ</w:t>
            </w:r>
          </w:rubyBase>
        </w:ruby>
      </w:r>
      <w:r w:rsidR="00013EC6" w:rsidRPr="00C20E87">
        <w:rPr>
          <w:rFonts w:ascii="IPA P明朝" w:eastAsia="IPA P明朝" w:hAnsi="IPA P明朝" w:hint="eastAsia"/>
          <w:sz w:val="28"/>
          <w:szCs w:val="28"/>
        </w:rPr>
        <w:t>はサムトの</w:t>
      </w:r>
      <w:r w:rsidR="006E4887"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ババ</w:t>
            </w:r>
          </w:rt>
          <w:rubyBase>
            <w:r w:rsidR="006E4887" w:rsidRPr="00C20E87">
              <w:rPr>
                <w:rFonts w:ascii="IPA P明朝" w:eastAsia="IPA P明朝" w:hAnsi="IPA P明朝"/>
                <w:sz w:val="28"/>
                <w:szCs w:val="28"/>
              </w:rPr>
              <w:t>婆</w:t>
            </w:r>
          </w:rubyBase>
        </w:ruby>
      </w:r>
      <w:r w:rsidR="00013EC6" w:rsidRPr="00C20E87">
        <w:rPr>
          <w:rFonts w:ascii="IPA P明朝" w:eastAsia="IPA P明朝" w:hAnsi="IPA P明朝" w:hint="eastAsia"/>
          <w:sz w:val="28"/>
          <w:szCs w:val="28"/>
        </w:rPr>
        <w:t>が歸つて來さうな日なりと云ふ。</w:t>
      </w:r>
    </w:p>
    <w:p w14:paraId="7580258F" w14:textId="18D0A060" w:rsidR="006E4887" w:rsidRPr="00C20E87" w:rsidRDefault="006E4887"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九</w:t>
      </w:r>
      <w:r w:rsidRPr="00C20E87">
        <w:rPr>
          <w:rFonts w:ascii="IPA P明朝" w:eastAsia="IPA P明朝" w:hAnsi="IPA P明朝" w:hint="eastAsia"/>
          <w:sz w:val="28"/>
          <w:szCs w:val="28"/>
        </w:rPr>
        <w:tab/>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きくち</w:t>
            </w:r>
          </w:rt>
          <w:rubyBase>
            <w:r w:rsidR="006E4887" w:rsidRPr="00C20E87">
              <w:rPr>
                <w:rFonts w:ascii="IPA P明朝" w:eastAsia="IPA P明朝" w:hAnsi="IPA P明朝"/>
                <w:sz w:val="28"/>
                <w:szCs w:val="28"/>
              </w:rPr>
              <w:t>菊池</w:t>
            </w:r>
          </w:rubyBase>
        </w:ruby>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やの</w:t>
            </w:r>
          </w:rt>
          <w:rubyBase>
            <w:r w:rsidR="006E4887" w:rsidRPr="00C20E87">
              <w:rPr>
                <w:rFonts w:ascii="IPA P明朝" w:eastAsia="IPA P明朝" w:hAnsi="IPA P明朝"/>
                <w:sz w:val="28"/>
                <w:szCs w:val="28"/>
              </w:rPr>
              <w:t>彌之</w:t>
            </w:r>
          </w:rubyBase>
        </w:ruby>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すけ</w:t>
            </w:r>
          </w:rt>
          <w:rubyBase>
            <w:r w:rsidR="006E4887" w:rsidRPr="00C20E87">
              <w:rPr>
                <w:rFonts w:ascii="IPA P明朝" w:eastAsia="IPA P明朝" w:hAnsi="IPA P明朝"/>
                <w:sz w:val="28"/>
                <w:szCs w:val="28"/>
              </w:rPr>
              <w:t>助</w:t>
            </w:r>
          </w:rubyBase>
        </w:ruby>
      </w:r>
      <w:r w:rsidRPr="00C20E87">
        <w:rPr>
          <w:rFonts w:ascii="IPA P明朝" w:eastAsia="IPA P明朝" w:hAnsi="IPA P明朝" w:hint="eastAsia"/>
          <w:sz w:val="28"/>
          <w:szCs w:val="28"/>
        </w:rPr>
        <w:t>と云ふ</w:t>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ろうじん</w:t>
            </w:r>
          </w:rt>
          <w:rubyBase>
            <w:r w:rsidR="006E4887" w:rsidRPr="00C20E87">
              <w:rPr>
                <w:rFonts w:ascii="IPA P明朝" w:eastAsia="IPA P明朝" w:hAnsi="IPA P明朝"/>
                <w:sz w:val="28"/>
                <w:szCs w:val="28"/>
              </w:rPr>
              <w:t>老人</w:t>
            </w:r>
          </w:rubyBase>
        </w:ruby>
      </w:r>
      <w:r w:rsidRPr="00C20E87">
        <w:rPr>
          <w:rFonts w:ascii="IPA P明朝" w:eastAsia="IPA P明朝" w:hAnsi="IPA P明朝" w:hint="eastAsia"/>
          <w:sz w:val="28"/>
          <w:szCs w:val="28"/>
        </w:rPr>
        <w:t>は若き頃</w:t>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ダチン</w:t>
            </w:r>
          </w:rt>
          <w:rubyBase>
            <w:r w:rsidR="006E4887" w:rsidRPr="00C20E87">
              <w:rPr>
                <w:rFonts w:ascii="IPA P明朝" w:eastAsia="IPA P明朝" w:hAnsi="IPA P明朝"/>
                <w:sz w:val="28"/>
                <w:szCs w:val="28"/>
              </w:rPr>
              <w:t>駄賃</w:t>
            </w:r>
          </w:rubyBase>
        </w:ruby>
      </w:r>
      <w:r w:rsidRPr="00C20E87">
        <w:rPr>
          <w:rFonts w:ascii="IPA P明朝" w:eastAsia="IPA P明朝" w:hAnsi="IPA P明朝" w:hint="eastAsia"/>
          <w:sz w:val="28"/>
          <w:szCs w:val="28"/>
        </w:rPr>
        <w:t>を</w:t>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なりわい</w:t>
            </w:r>
          </w:rt>
          <w:rubyBase>
            <w:r w:rsidR="006E4887" w:rsidRPr="00C20E87">
              <w:rPr>
                <w:rFonts w:ascii="IPA P明朝" w:eastAsia="IPA P明朝" w:hAnsi="IPA P明朝"/>
                <w:sz w:val="28"/>
                <w:szCs w:val="28"/>
              </w:rPr>
              <w:t>業</w:t>
            </w:r>
          </w:rubyBase>
        </w:ruby>
      </w:r>
      <w:r w:rsidRPr="00C20E87">
        <w:rPr>
          <w:rFonts w:ascii="IPA P明朝" w:eastAsia="IPA P明朝" w:hAnsi="IPA P明朝" w:hint="eastAsia"/>
          <w:sz w:val="28"/>
          <w:szCs w:val="28"/>
        </w:rPr>
        <w:t>とせり。</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ふえ</w:t>
            </w:r>
          </w:rt>
          <w:rubyBase>
            <w:r w:rsidR="002501B6" w:rsidRPr="00C20E87">
              <w:rPr>
                <w:rFonts w:ascii="IPA P明朝" w:eastAsia="IPA P明朝" w:hAnsi="IPA P明朝"/>
                <w:sz w:val="28"/>
                <w:szCs w:val="28"/>
              </w:rPr>
              <w:t>笛</w:t>
            </w:r>
          </w:rubyBase>
        </w:ruby>
      </w:r>
      <w:r w:rsidRPr="00C20E87">
        <w:rPr>
          <w:rFonts w:ascii="IPA P明朝" w:eastAsia="IPA P明朝" w:hAnsi="IPA P明朝" w:hint="eastAsia"/>
          <w:sz w:val="28"/>
          <w:szCs w:val="28"/>
        </w:rPr>
        <w:t>の</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めいじん</w:t>
            </w:r>
          </w:rt>
          <w:rubyBase>
            <w:r w:rsidR="002501B6" w:rsidRPr="00C20E87">
              <w:rPr>
                <w:rFonts w:ascii="IPA P明朝" w:eastAsia="IPA P明朝" w:hAnsi="IPA P明朝"/>
                <w:sz w:val="28"/>
                <w:szCs w:val="28"/>
              </w:rPr>
              <w:t>名人</w:t>
            </w:r>
          </w:rubyBase>
        </w:ruby>
      </w:r>
      <w:r w:rsidRPr="00C20E87">
        <w:rPr>
          <w:rFonts w:ascii="IPA P明朝" w:eastAsia="IPA P明朝" w:hAnsi="IPA P明朝" w:hint="eastAsia"/>
          <w:sz w:val="28"/>
          <w:szCs w:val="28"/>
        </w:rPr>
        <w:t>にて、</w:t>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ヨ</w:t>
            </w:r>
          </w:rt>
          <w:rubyBase>
            <w:r w:rsidR="006E4887" w:rsidRPr="00C20E87">
              <w:rPr>
                <w:rFonts w:ascii="IPA P明朝" w:eastAsia="IPA P明朝" w:hAnsi="IPA P明朝"/>
                <w:sz w:val="28"/>
                <w:szCs w:val="28"/>
              </w:rPr>
              <w:t>夜</w:t>
            </w:r>
          </w:rubyBase>
        </w:ruby>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ドホ</w:t>
            </w:r>
          </w:rt>
          <w:rubyBase>
            <w:r w:rsidR="006E4887" w:rsidRPr="00C20E87">
              <w:rPr>
                <w:rFonts w:ascii="IPA P明朝" w:eastAsia="IPA P明朝" w:hAnsi="IPA P明朝"/>
                <w:sz w:val="28"/>
                <w:szCs w:val="28"/>
              </w:rPr>
              <w:t>通</w:t>
            </w:r>
          </w:rubyBase>
        </w:ruby>
      </w:r>
      <w:r w:rsidRPr="00C20E87">
        <w:rPr>
          <w:rFonts w:ascii="IPA P明朝" w:eastAsia="IPA P明朝" w:hAnsi="IPA P明朝" w:hint="eastAsia"/>
          <w:sz w:val="28"/>
          <w:szCs w:val="28"/>
        </w:rPr>
        <w:t>しに</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うま</w:t>
            </w:r>
          </w:rt>
          <w:rubyBase>
            <w:r w:rsidR="002501B6" w:rsidRPr="00C20E87">
              <w:rPr>
                <w:rFonts w:ascii="IPA P明朝" w:eastAsia="IPA P明朝" w:hAnsi="IPA P明朝"/>
                <w:sz w:val="28"/>
                <w:szCs w:val="28"/>
              </w:rPr>
              <w:t>馬</w:t>
            </w:r>
          </w:rubyBase>
        </w:ruby>
      </w:r>
      <w:r w:rsidRPr="00C20E87">
        <w:rPr>
          <w:rFonts w:ascii="IPA P明朝" w:eastAsia="IPA P明朝" w:hAnsi="IPA P明朝" w:hint="eastAsia"/>
          <w:sz w:val="28"/>
          <w:szCs w:val="28"/>
        </w:rPr>
        <w:t>を</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お</w:t>
            </w:r>
          </w:rt>
          <w:rubyBase>
            <w:r w:rsidR="002501B6" w:rsidRPr="00C20E87">
              <w:rPr>
                <w:rFonts w:ascii="IPA P明朝" w:eastAsia="IPA P明朝" w:hAnsi="IPA P明朝"/>
                <w:sz w:val="28"/>
                <w:szCs w:val="28"/>
              </w:rPr>
              <w:t>追</w:t>
            </w:r>
          </w:rubyBase>
        </w:ruby>
      </w:r>
      <w:r w:rsidRPr="00C20E87">
        <w:rPr>
          <w:rFonts w:ascii="IPA P明朝" w:eastAsia="IPA P明朝" w:hAnsi="IPA P明朝" w:hint="eastAsia"/>
          <w:sz w:val="28"/>
          <w:szCs w:val="28"/>
        </w:rPr>
        <w:t>ひて行く時などは、よく笛を吹きながら行きたり。ある</w:t>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ウス</w:t>
            </w:r>
          </w:rt>
          <w:rubyBase>
            <w:r w:rsidR="006E4887" w:rsidRPr="00C20E87">
              <w:rPr>
                <w:rFonts w:ascii="IPA P明朝" w:eastAsia="IPA P明朝" w:hAnsi="IPA P明朝"/>
                <w:sz w:val="28"/>
                <w:szCs w:val="28"/>
              </w:rPr>
              <w:t>薄</w:t>
            </w:r>
          </w:rubyBase>
        </w:ruby>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ヅキ</w:t>
            </w:r>
          </w:rt>
          <w:rubyBase>
            <w:r w:rsidR="006E4887" w:rsidRPr="00C20E87">
              <w:rPr>
                <w:rFonts w:ascii="IPA P明朝" w:eastAsia="IPA P明朝" w:hAnsi="IPA P明朝"/>
                <w:sz w:val="28"/>
                <w:szCs w:val="28"/>
              </w:rPr>
              <w:t>月</w:t>
            </w:r>
          </w:rubyBase>
        </w:ruby>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ヨ</w:t>
            </w:r>
          </w:rt>
          <w:rubyBase>
            <w:r w:rsidR="006E4887" w:rsidRPr="00C20E87">
              <w:rPr>
                <w:rFonts w:ascii="IPA P明朝" w:eastAsia="IPA P明朝" w:hAnsi="IPA P明朝"/>
                <w:sz w:val="28"/>
                <w:szCs w:val="28"/>
              </w:rPr>
              <w:t>夜</w:t>
            </w:r>
          </w:rubyBase>
        </w:ruby>
      </w:r>
      <w:r w:rsidRPr="00C20E87">
        <w:rPr>
          <w:rFonts w:ascii="IPA P明朝" w:eastAsia="IPA P明朝" w:hAnsi="IPA P明朝" w:hint="eastAsia"/>
          <w:sz w:val="28"/>
          <w:szCs w:val="28"/>
        </w:rPr>
        <w:t>に、あまたの</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なかま</w:t>
            </w:r>
          </w:rt>
          <w:rubyBase>
            <w:r w:rsidR="002501B6" w:rsidRPr="00C20E87">
              <w:rPr>
                <w:rFonts w:ascii="IPA P明朝" w:eastAsia="IPA P明朝" w:hAnsi="IPA P明朝"/>
                <w:sz w:val="28"/>
                <w:szCs w:val="28"/>
              </w:rPr>
              <w:t>仲間</w:t>
            </w:r>
          </w:rubyBase>
        </w:ruby>
      </w:r>
      <w:r w:rsidRPr="00C20E87">
        <w:rPr>
          <w:rFonts w:ascii="IPA P明朝" w:eastAsia="IPA P明朝" w:hAnsi="IPA P明朝" w:hint="eastAsia"/>
          <w:sz w:val="28"/>
          <w:szCs w:val="28"/>
        </w:rPr>
        <w:t>の</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もの</w:t>
            </w:r>
          </w:rt>
          <w:rubyBase>
            <w:r w:rsidR="002501B6" w:rsidRPr="00C20E87">
              <w:rPr>
                <w:rFonts w:ascii="IPA P明朝" w:eastAsia="IPA P明朝" w:hAnsi="IPA P明朝"/>
                <w:sz w:val="28"/>
                <w:szCs w:val="28"/>
              </w:rPr>
              <w:t>者</w:t>
            </w:r>
          </w:rubyBase>
        </w:ruby>
      </w:r>
      <w:r w:rsidRPr="00C20E87">
        <w:rPr>
          <w:rFonts w:ascii="IPA P明朝" w:eastAsia="IPA P明朝" w:hAnsi="IPA P明朝" w:hint="eastAsia"/>
          <w:sz w:val="28"/>
          <w:szCs w:val="28"/>
        </w:rPr>
        <w:t>と</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とも</w:t>
            </w:r>
          </w:rt>
          <w:rubyBase>
            <w:r w:rsidR="002501B6" w:rsidRPr="00C20E87">
              <w:rPr>
                <w:rFonts w:ascii="IPA P明朝" w:eastAsia="IPA P明朝" w:hAnsi="IPA P明朝"/>
                <w:sz w:val="28"/>
                <w:szCs w:val="28"/>
              </w:rPr>
              <w:t>共</w:t>
            </w:r>
          </w:rubyBase>
        </w:ruby>
      </w:r>
      <w:r w:rsidRPr="00C20E87">
        <w:rPr>
          <w:rFonts w:ascii="IPA P明朝" w:eastAsia="IPA P明朝" w:hAnsi="IPA P明朝" w:hint="eastAsia"/>
          <w:sz w:val="28"/>
          <w:szCs w:val="28"/>
        </w:rPr>
        <w:t>に</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はま</w:t>
            </w:r>
          </w:rt>
          <w:rubyBase>
            <w:r w:rsidR="002501B6" w:rsidRPr="00C20E87">
              <w:rPr>
                <w:rFonts w:ascii="IPA P明朝" w:eastAsia="IPA P明朝" w:hAnsi="IPA P明朝"/>
                <w:sz w:val="28"/>
                <w:szCs w:val="28"/>
              </w:rPr>
              <w:t>濱</w:t>
            </w:r>
          </w:rubyBase>
        </w:ruby>
      </w:r>
      <w:r w:rsidRPr="00C20E87">
        <w:rPr>
          <w:rFonts w:ascii="IPA P明朝" w:eastAsia="IPA P明朝" w:hAnsi="IPA P明朝" w:hint="eastAsia"/>
          <w:sz w:val="28"/>
          <w:szCs w:val="28"/>
        </w:rPr>
        <w:t>へ</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こ</w:t>
            </w:r>
          </w:rt>
          <w:rubyBase>
            <w:r w:rsidR="002501B6" w:rsidRPr="00C20E87">
              <w:rPr>
                <w:rFonts w:ascii="IPA P明朝" w:eastAsia="IPA P明朝" w:hAnsi="IPA P明朝"/>
                <w:sz w:val="28"/>
                <w:szCs w:val="28"/>
              </w:rPr>
              <w:t>越</w:t>
            </w:r>
          </w:rubyBase>
        </w:ruby>
      </w:r>
      <w:r w:rsidRPr="00C20E87">
        <w:rPr>
          <w:rFonts w:ascii="IPA P明朝" w:eastAsia="IPA P明朝" w:hAnsi="IPA P明朝" w:hint="eastAsia"/>
          <w:sz w:val="28"/>
          <w:szCs w:val="28"/>
        </w:rPr>
        <w:t>ゆる境木峠を行くとて、又笛を取出して吹きすさみつゝ、</w:t>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オホ</w:t>
            </w:r>
          </w:rt>
          <w:rubyBase>
            <w:r w:rsidR="006E4887" w:rsidRPr="00C20E87">
              <w:rPr>
                <w:rFonts w:ascii="IPA P明朝" w:eastAsia="IPA P明朝" w:hAnsi="IPA P明朝"/>
                <w:sz w:val="28"/>
                <w:szCs w:val="28"/>
              </w:rPr>
              <w:t>大</w:t>
            </w:r>
          </w:rubyBase>
        </w:ruby>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ヤ</w:t>
            </w:r>
          </w:rt>
          <w:rubyBase>
            <w:r w:rsidR="006E4887" w:rsidRPr="00C20E87">
              <w:rPr>
                <w:rFonts w:ascii="IPA P明朝" w:eastAsia="IPA P明朝" w:hAnsi="IPA P明朝"/>
                <w:sz w:val="28"/>
                <w:szCs w:val="28"/>
              </w:rPr>
              <w:t>谷</w:t>
            </w:r>
          </w:rubyBase>
        </w:ruby>
      </w:r>
      <w:r w:rsidRPr="00C20E87">
        <w:rPr>
          <w:rFonts w:ascii="IPA P明朝" w:eastAsia="IPA P明朝" w:hAnsi="IPA P明朝"/>
          <w:sz w:val="28"/>
          <w:szCs w:val="28"/>
        </w:rPr>
        <w:ruby>
          <w:rubyPr>
            <w:rubyAlign w:val="distributeSpace"/>
            <w:hps w:val="14"/>
            <w:hpsRaise w:val="26"/>
            <w:hpsBaseText w:val="28"/>
            <w:lid w:val="ja-JP"/>
          </w:rubyPr>
          <w:rt>
            <w:r w:rsidR="006E4887" w:rsidRPr="00C20E87">
              <w:rPr>
                <w:rFonts w:ascii="IPA P明朝" w:eastAsia="IPA P明朝" w:hAnsi="IPA P明朝"/>
                <w:sz w:val="14"/>
                <w:szCs w:val="28"/>
              </w:rPr>
              <w:t>チ</w:t>
            </w:r>
          </w:rt>
          <w:rubyBase>
            <w:r w:rsidR="006E4887" w:rsidRPr="00C20E87">
              <w:rPr>
                <w:rFonts w:ascii="IPA P明朝" w:eastAsia="IPA P明朝" w:hAnsi="IPA P明朝"/>
                <w:sz w:val="28"/>
                <w:szCs w:val="28"/>
              </w:rPr>
              <w:t>地</w:t>
            </w:r>
          </w:rubyBase>
        </w:ruby>
      </w:r>
      <w:r w:rsidRPr="00C20E87">
        <w:rPr>
          <w:rFonts w:ascii="IPA P明朝" w:eastAsia="IPA P明朝" w:hAnsi="IPA P明朝" w:hint="eastAsia"/>
          <w:sz w:val="28"/>
          <w:szCs w:val="28"/>
        </w:rPr>
        <w:t>と云ふ所の上を過ぎたり。大谷地は深き谷にて</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シラカンバ</w:t>
            </w:r>
          </w:rt>
          <w:rubyBase>
            <w:r w:rsidR="002501B6" w:rsidRPr="00C20E87">
              <w:rPr>
                <w:rFonts w:ascii="IPA P明朝" w:eastAsia="IPA P明朝" w:hAnsi="IPA P明朝"/>
                <w:sz w:val="28"/>
                <w:szCs w:val="28"/>
              </w:rPr>
              <w:t>白樺</w:t>
            </w:r>
          </w:rubyBase>
        </w:ruby>
      </w:r>
      <w:r w:rsidR="002501B6" w:rsidRPr="00C20E87">
        <w:rPr>
          <w:rFonts w:ascii="IPA P明朝" w:eastAsia="IPA P明朝" w:hAnsi="IPA P明朝" w:hint="eastAsia"/>
          <w:sz w:val="28"/>
          <w:szCs w:val="28"/>
        </w:rPr>
        <w:t>の林しげく、其下は葦など生じ</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しめ</w:t>
            </w:r>
          </w:rt>
          <w:rubyBase>
            <w:r w:rsidR="002501B6" w:rsidRPr="00C20E87">
              <w:rPr>
                <w:rFonts w:ascii="IPA P明朝" w:eastAsia="IPA P明朝" w:hAnsi="IPA P明朝"/>
                <w:sz w:val="28"/>
                <w:szCs w:val="28"/>
              </w:rPr>
              <w:t>濕</w:t>
            </w:r>
          </w:rubyBase>
        </w:ruby>
      </w:r>
      <w:r w:rsidR="002501B6" w:rsidRPr="00C20E87">
        <w:rPr>
          <w:rFonts w:ascii="IPA P明朝" w:eastAsia="IPA P明朝" w:hAnsi="IPA P明朝" w:hint="eastAsia"/>
          <w:sz w:val="28"/>
          <w:szCs w:val="28"/>
        </w:rPr>
        <w:t>りたる</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さわ</w:t>
            </w:r>
          </w:rt>
          <w:rubyBase>
            <w:r w:rsidR="002501B6" w:rsidRPr="00C20E87">
              <w:rPr>
                <w:rFonts w:ascii="IPA P明朝" w:eastAsia="IPA P明朝" w:hAnsi="IPA P明朝"/>
                <w:sz w:val="28"/>
                <w:szCs w:val="28"/>
              </w:rPr>
              <w:t>澤</w:t>
            </w:r>
          </w:rubyBase>
        </w:ruby>
      </w:r>
      <w:r w:rsidR="002501B6" w:rsidRPr="00C20E87">
        <w:rPr>
          <w:rFonts w:ascii="IPA P明朝" w:eastAsia="IPA P明朝" w:hAnsi="IPA P明朝" w:hint="eastAsia"/>
          <w:sz w:val="28"/>
          <w:szCs w:val="28"/>
        </w:rPr>
        <w:t>なり。</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この</w:t>
            </w:r>
          </w:rt>
          <w:rubyBase>
            <w:r w:rsidR="002501B6" w:rsidRPr="00C20E87">
              <w:rPr>
                <w:rFonts w:ascii="IPA P明朝" w:eastAsia="IPA P明朝" w:hAnsi="IPA P明朝"/>
                <w:sz w:val="28"/>
                <w:szCs w:val="28"/>
              </w:rPr>
              <w:t>此</w:t>
            </w:r>
          </w:rubyBase>
        </w:ruby>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とき</w:t>
            </w:r>
          </w:rt>
          <w:rubyBase>
            <w:r w:rsidR="002501B6" w:rsidRPr="00C20E87">
              <w:rPr>
                <w:rFonts w:ascii="IPA P明朝" w:eastAsia="IPA P明朝" w:hAnsi="IPA P明朝"/>
                <w:sz w:val="28"/>
                <w:szCs w:val="28"/>
              </w:rPr>
              <w:t>時</w:t>
            </w:r>
          </w:rubyBase>
        </w:ruby>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たに</w:t>
            </w:r>
          </w:rt>
          <w:rubyBase>
            <w:r w:rsidR="002501B6" w:rsidRPr="00C20E87">
              <w:rPr>
                <w:rFonts w:ascii="IPA P明朝" w:eastAsia="IPA P明朝" w:hAnsi="IPA P明朝"/>
                <w:sz w:val="28"/>
                <w:szCs w:val="28"/>
              </w:rPr>
              <w:t>谷</w:t>
            </w:r>
          </w:rubyBase>
        </w:ruby>
      </w:r>
      <w:r w:rsidR="002501B6" w:rsidRPr="00C20E87">
        <w:rPr>
          <w:rFonts w:ascii="IPA P明朝" w:eastAsia="IPA P明朝" w:hAnsi="IPA P明朝" w:hint="eastAsia"/>
          <w:sz w:val="28"/>
          <w:szCs w:val="28"/>
        </w:rPr>
        <w:t>の</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そこ</w:t>
            </w:r>
          </w:rt>
          <w:rubyBase>
            <w:r w:rsidR="002501B6" w:rsidRPr="00C20E87">
              <w:rPr>
                <w:rFonts w:ascii="IPA P明朝" w:eastAsia="IPA P明朝" w:hAnsi="IPA P明朝"/>
                <w:sz w:val="28"/>
                <w:szCs w:val="28"/>
              </w:rPr>
              <w:t>底</w:t>
            </w:r>
          </w:rubyBase>
        </w:ruby>
      </w:r>
      <w:r w:rsidR="002501B6" w:rsidRPr="00C20E87">
        <w:rPr>
          <w:rFonts w:ascii="IPA P明朝" w:eastAsia="IPA P明朝" w:hAnsi="IPA P明朝" w:hint="eastAsia"/>
          <w:sz w:val="28"/>
          <w:szCs w:val="28"/>
        </w:rPr>
        <w:t>より</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なにもの</w:t>
            </w:r>
          </w:rt>
          <w:rubyBase>
            <w:r w:rsidR="002501B6" w:rsidRPr="00C20E87">
              <w:rPr>
                <w:rFonts w:ascii="IPA P明朝" w:eastAsia="IPA P明朝" w:hAnsi="IPA P明朝"/>
                <w:sz w:val="28"/>
                <w:szCs w:val="28"/>
              </w:rPr>
              <w:t>何者</w:t>
            </w:r>
          </w:rubyBase>
        </w:ruby>
      </w:r>
      <w:r w:rsidR="002501B6" w:rsidRPr="00C20E87">
        <w:rPr>
          <w:rFonts w:ascii="IPA P明朝" w:eastAsia="IPA P明朝" w:hAnsi="IPA P明朝" w:hint="eastAsia"/>
          <w:sz w:val="28"/>
          <w:szCs w:val="28"/>
        </w:rPr>
        <w:t>かが</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たか</w:t>
            </w:r>
          </w:rt>
          <w:rubyBase>
            <w:r w:rsidR="002501B6" w:rsidRPr="00C20E87">
              <w:rPr>
                <w:rFonts w:ascii="IPA P明朝" w:eastAsia="IPA P明朝" w:hAnsi="IPA P明朝"/>
                <w:sz w:val="28"/>
                <w:szCs w:val="28"/>
              </w:rPr>
              <w:t>高</w:t>
            </w:r>
          </w:rubyBase>
        </w:ruby>
      </w:r>
      <w:r w:rsidR="002501B6" w:rsidRPr="00C20E87">
        <w:rPr>
          <w:rFonts w:ascii="IPA P明朝" w:eastAsia="IPA P明朝" w:hAnsi="IPA P明朝" w:hint="eastAsia"/>
          <w:sz w:val="28"/>
          <w:szCs w:val="28"/>
        </w:rPr>
        <w:t>き</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こえ</w:t>
            </w:r>
          </w:rt>
          <w:rubyBase>
            <w:r w:rsidR="002501B6" w:rsidRPr="00C20E87">
              <w:rPr>
                <w:rFonts w:ascii="IPA P明朝" w:eastAsia="IPA P明朝" w:hAnsi="IPA P明朝"/>
                <w:sz w:val="28"/>
                <w:szCs w:val="28"/>
              </w:rPr>
              <w:t>聲</w:t>
            </w:r>
          </w:rubyBase>
        </w:ruby>
      </w:r>
      <w:r w:rsidR="002501B6" w:rsidRPr="00C20E87">
        <w:rPr>
          <w:rFonts w:ascii="IPA P明朝" w:eastAsia="IPA P明朝" w:hAnsi="IPA P明朝" w:hint="eastAsia"/>
          <w:sz w:val="28"/>
          <w:szCs w:val="28"/>
        </w:rPr>
        <w:t>にて</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おもしろ</w:t>
            </w:r>
          </w:rt>
          <w:rubyBase>
            <w:r w:rsidR="002501B6" w:rsidRPr="00C20E87">
              <w:rPr>
                <w:rFonts w:ascii="IPA P明朝" w:eastAsia="IPA P明朝" w:hAnsi="IPA P明朝"/>
                <w:sz w:val="28"/>
                <w:szCs w:val="28"/>
              </w:rPr>
              <w:t>面白</w:t>
            </w:r>
          </w:rubyBase>
        </w:ruby>
      </w:r>
      <w:r w:rsidR="002501B6" w:rsidRPr="00C20E87">
        <w:rPr>
          <w:rFonts w:ascii="IPA P明朝" w:eastAsia="IPA P明朝" w:hAnsi="IPA P明朝" w:hint="eastAsia"/>
          <w:sz w:val="28"/>
          <w:szCs w:val="28"/>
        </w:rPr>
        <w:t>いぞーと</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よ</w:t>
            </w:r>
          </w:rt>
          <w:rubyBase>
            <w:r w:rsidR="002501B6" w:rsidRPr="00C20E87">
              <w:rPr>
                <w:rFonts w:ascii="IPA P明朝" w:eastAsia="IPA P明朝" w:hAnsi="IPA P明朝"/>
                <w:sz w:val="28"/>
                <w:szCs w:val="28"/>
              </w:rPr>
              <w:t>呼</w:t>
            </w:r>
          </w:rubyBase>
        </w:ruby>
      </w:r>
      <w:r w:rsidR="002501B6" w:rsidRPr="00C20E87">
        <w:rPr>
          <w:rFonts w:ascii="IPA P明朝" w:eastAsia="IPA P明朝" w:hAnsi="IPA P明朝" w:hint="eastAsia"/>
          <w:sz w:val="28"/>
          <w:szCs w:val="28"/>
        </w:rPr>
        <w:t>はる者あり。</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いちどう</w:t>
            </w:r>
          </w:rt>
          <w:rubyBase>
            <w:r w:rsidR="002501B6" w:rsidRPr="00C20E87">
              <w:rPr>
                <w:rFonts w:ascii="IPA P明朝" w:eastAsia="IPA P明朝" w:hAnsi="IPA P明朝"/>
                <w:sz w:val="28"/>
                <w:szCs w:val="28"/>
              </w:rPr>
              <w:t>一同</w:t>
            </w:r>
          </w:rubyBase>
        </w:ruby>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ことごと</w:t>
            </w:r>
          </w:rt>
          <w:rubyBase>
            <w:r w:rsidR="002501B6" w:rsidRPr="00C20E87">
              <w:rPr>
                <w:rFonts w:ascii="IPA P明朝" w:eastAsia="IPA P明朝" w:hAnsi="IPA P明朝"/>
                <w:sz w:val="28"/>
                <w:szCs w:val="28"/>
              </w:rPr>
              <w:t>悉</w:t>
            </w:r>
          </w:rubyBase>
        </w:ruby>
      </w:r>
      <w:r w:rsidR="002501B6" w:rsidRPr="00C20E87">
        <w:rPr>
          <w:rFonts w:ascii="IPA P明朝" w:eastAsia="IPA P明朝" w:hAnsi="IPA P明朝" w:hint="eastAsia"/>
          <w:sz w:val="28"/>
          <w:szCs w:val="28"/>
        </w:rPr>
        <w:t>く</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いろ</w:t>
            </w:r>
          </w:rt>
          <w:rubyBase>
            <w:r w:rsidR="002501B6" w:rsidRPr="00C20E87">
              <w:rPr>
                <w:rFonts w:ascii="IPA P明朝" w:eastAsia="IPA P明朝" w:hAnsi="IPA P明朝"/>
                <w:sz w:val="28"/>
                <w:szCs w:val="28"/>
              </w:rPr>
              <w:t>色</w:t>
            </w:r>
          </w:rubyBase>
        </w:ruby>
      </w:r>
      <w:r w:rsidR="002501B6" w:rsidRPr="00C20E87">
        <w:rPr>
          <w:rFonts w:ascii="IPA P明朝" w:eastAsia="IPA P明朝" w:hAnsi="IPA P明朝" w:hint="eastAsia"/>
          <w:sz w:val="28"/>
          <w:szCs w:val="28"/>
        </w:rPr>
        <w:t>を</w:t>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うしな</w:t>
            </w:r>
          </w:rt>
          <w:rubyBase>
            <w:r w:rsidR="002501B6" w:rsidRPr="00C20E87">
              <w:rPr>
                <w:rFonts w:ascii="IPA P明朝" w:eastAsia="IPA P明朝" w:hAnsi="IPA P明朝"/>
                <w:sz w:val="28"/>
                <w:szCs w:val="28"/>
              </w:rPr>
              <w:t>失</w:t>
            </w:r>
          </w:rubyBase>
        </w:ruby>
      </w:r>
      <w:r w:rsidR="002501B6" w:rsidRPr="00C20E87">
        <w:rPr>
          <w:rFonts w:ascii="IPA P明朝" w:eastAsia="IPA P明朝" w:hAnsi="IPA P明朝"/>
          <w:sz w:val="28"/>
          <w:szCs w:val="28"/>
        </w:rPr>
        <w:ruby>
          <w:rubyPr>
            <w:rubyAlign w:val="distributeSpace"/>
            <w:hps w:val="14"/>
            <w:hpsRaise w:val="26"/>
            <w:hpsBaseText w:val="28"/>
            <w:lid w:val="ja-JP"/>
          </w:rubyPr>
          <w:rt>
            <w:r w:rsidR="002501B6" w:rsidRPr="00C20E87">
              <w:rPr>
                <w:rFonts w:ascii="IPA P明朝" w:eastAsia="IPA P明朝" w:hAnsi="IPA P明朝"/>
                <w:sz w:val="14"/>
                <w:szCs w:val="28"/>
              </w:rPr>
              <w:t>い</w:t>
            </w:r>
          </w:rt>
          <w:rubyBase>
            <w:r w:rsidR="002501B6" w:rsidRPr="00C20E87">
              <w:rPr>
                <w:rFonts w:ascii="IPA P明朝" w:eastAsia="IPA P明朝" w:hAnsi="IPA P明朝"/>
                <w:sz w:val="28"/>
                <w:szCs w:val="28"/>
              </w:rPr>
              <w:t>ひ</w:t>
            </w:r>
          </w:rubyBase>
        </w:ruby>
      </w:r>
      <w:r w:rsidR="002501B6" w:rsidRPr="00C20E87">
        <w:rPr>
          <w:rFonts w:ascii="IPA P明朝" w:eastAsia="IPA P明朝" w:hAnsi="IPA P明朝" w:hint="eastAsia"/>
          <w:sz w:val="28"/>
          <w:szCs w:val="28"/>
        </w:rPr>
        <w:t>走りたりと云へり。</w:t>
      </w:r>
    </w:p>
    <w:p w14:paraId="50663988" w14:textId="4FCA6923" w:rsidR="002501B6" w:rsidRPr="00C20E87" w:rsidRDefault="002501B6"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lastRenderedPageBreak/>
        <w:t>一〇</w:t>
      </w:r>
      <w:r w:rsidR="00823F85" w:rsidRPr="00C20E87">
        <w:rPr>
          <w:rFonts w:ascii="IPA P明朝" w:eastAsia="IPA P明朝" w:hAnsi="IPA P明朝" w:hint="eastAsia"/>
          <w:sz w:val="28"/>
          <w:szCs w:val="28"/>
        </w:rPr>
        <w:tab/>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このおとこ</w:t>
            </w:r>
          </w:rt>
          <w:rubyBase>
            <w:r w:rsidR="00823F85" w:rsidRPr="00C20E87">
              <w:rPr>
                <w:rFonts w:ascii="IPA P明朝" w:eastAsia="IPA P明朝" w:hAnsi="IPA P明朝"/>
                <w:sz w:val="28"/>
                <w:szCs w:val="28"/>
              </w:rPr>
              <w:t>此男</w:t>
            </w:r>
          </w:rubyBase>
        </w:ruby>
      </w:r>
      <w:r w:rsidR="00823F85" w:rsidRPr="00C20E87">
        <w:rPr>
          <w:rFonts w:ascii="IPA P明朝" w:eastAsia="IPA P明朝" w:hAnsi="IPA P明朝" w:hint="eastAsia"/>
          <w:sz w:val="28"/>
          <w:szCs w:val="28"/>
        </w:rPr>
        <w:t>ある</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おくやま</w:t>
            </w:r>
          </w:rt>
          <w:rubyBase>
            <w:r w:rsidR="00823F85" w:rsidRPr="00C20E87">
              <w:rPr>
                <w:rFonts w:ascii="IPA P明朝" w:eastAsia="IPA P明朝" w:hAnsi="IPA P明朝"/>
                <w:sz w:val="28"/>
                <w:szCs w:val="28"/>
              </w:rPr>
              <w:t>奥山</w:t>
            </w:r>
          </w:rubyBase>
        </w:ruby>
      </w:r>
      <w:r w:rsidR="00823F85" w:rsidRPr="00C20E87">
        <w:rPr>
          <w:rFonts w:ascii="IPA P明朝" w:eastAsia="IPA P明朝" w:hAnsi="IPA P明朝" w:hint="eastAsia"/>
          <w:sz w:val="28"/>
          <w:szCs w:val="28"/>
        </w:rPr>
        <w:t>に</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い</w:t>
            </w:r>
          </w:rt>
          <w:rubyBase>
            <w:r w:rsidR="00823F85" w:rsidRPr="00C20E87">
              <w:rPr>
                <w:rFonts w:ascii="IPA P明朝" w:eastAsia="IPA P明朝" w:hAnsi="IPA P明朝"/>
                <w:sz w:val="28"/>
                <w:szCs w:val="28"/>
              </w:rPr>
              <w:t>入</w:t>
            </w:r>
          </w:rubyBase>
        </w:ruby>
      </w:r>
      <w:r w:rsidR="00823F85" w:rsidRPr="00C20E87">
        <w:rPr>
          <w:rFonts w:ascii="IPA P明朝" w:eastAsia="IPA P明朝" w:hAnsi="IPA P明朝" w:hint="eastAsia"/>
          <w:sz w:val="28"/>
          <w:szCs w:val="28"/>
        </w:rPr>
        <w:t>り、</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キノコ</w:t>
            </w:r>
          </w:rt>
          <w:rubyBase>
            <w:r w:rsidR="00823F85" w:rsidRPr="00C20E87">
              <w:rPr>
                <w:rFonts w:ascii="IPA P明朝" w:eastAsia="IPA P明朝" w:hAnsi="IPA P明朝"/>
                <w:sz w:val="28"/>
                <w:szCs w:val="28"/>
              </w:rPr>
              <w:t>茸</w:t>
            </w:r>
          </w:rubyBase>
        </w:ruby>
      </w:r>
      <w:r w:rsidR="00823F85" w:rsidRPr="00C20E87">
        <w:rPr>
          <w:rFonts w:ascii="IPA P明朝" w:eastAsia="IPA P明朝" w:hAnsi="IPA P明朝" w:hint="eastAsia"/>
          <w:sz w:val="28"/>
          <w:szCs w:val="28"/>
        </w:rPr>
        <w:t>を</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さぐ</w:t>
            </w:r>
          </w:rt>
          <w:rubyBase>
            <w:r w:rsidR="00823F85" w:rsidRPr="00C20E87">
              <w:rPr>
                <w:rFonts w:ascii="IPA P明朝" w:eastAsia="IPA P明朝" w:hAnsi="IPA P明朝"/>
                <w:sz w:val="28"/>
                <w:szCs w:val="28"/>
              </w:rPr>
              <w:t>探</w:t>
            </w:r>
          </w:rubyBase>
        </w:ruby>
      </w:r>
      <w:r w:rsidR="00823F85" w:rsidRPr="00C20E87">
        <w:rPr>
          <w:rFonts w:ascii="IPA P明朝" w:eastAsia="IPA P明朝" w:hAnsi="IPA P明朝" w:hint="eastAsia"/>
          <w:sz w:val="28"/>
          <w:szCs w:val="28"/>
        </w:rPr>
        <w:t>るとて</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こや</w:t>
            </w:r>
          </w:rt>
          <w:rubyBase>
            <w:r w:rsidR="00823F85" w:rsidRPr="00C20E87">
              <w:rPr>
                <w:rFonts w:ascii="IPA P明朝" w:eastAsia="IPA P明朝" w:hAnsi="IPA P明朝"/>
                <w:sz w:val="28"/>
                <w:szCs w:val="28"/>
              </w:rPr>
              <w:t>小屋</w:t>
            </w:r>
          </w:rubyBase>
        </w:ruby>
      </w:r>
      <w:r w:rsidR="00823F85" w:rsidRPr="00C20E87">
        <w:rPr>
          <w:rFonts w:ascii="IPA P明朝" w:eastAsia="IPA P明朝" w:hAnsi="IPA P明朝" w:hint="eastAsia"/>
          <w:sz w:val="28"/>
          <w:szCs w:val="28"/>
        </w:rPr>
        <w:t>を</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か</w:t>
            </w:r>
          </w:rt>
          <w:rubyBase>
            <w:r w:rsidR="00823F85" w:rsidRPr="00C20E87">
              <w:rPr>
                <w:rFonts w:ascii="IPA P明朝" w:eastAsia="IPA P明朝" w:hAnsi="IPA P明朝"/>
                <w:sz w:val="28"/>
                <w:szCs w:val="28"/>
              </w:rPr>
              <w:t>掛</w:t>
            </w:r>
          </w:rubyBase>
        </w:ruby>
      </w:r>
      <w:r w:rsidR="00823F85" w:rsidRPr="00C20E87">
        <w:rPr>
          <w:rFonts w:ascii="IPA P明朝" w:eastAsia="IPA P明朝" w:hAnsi="IPA P明朝" w:hint="eastAsia"/>
          <w:sz w:val="28"/>
          <w:szCs w:val="28"/>
        </w:rPr>
        <w:t>け</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トマ</w:t>
            </w:r>
          </w:rt>
          <w:rubyBase>
            <w:r w:rsidR="00823F85" w:rsidRPr="00C20E87">
              <w:rPr>
                <w:rFonts w:ascii="IPA P明朝" w:eastAsia="IPA P明朝" w:hAnsi="IPA P明朝"/>
                <w:sz w:val="28"/>
                <w:szCs w:val="28"/>
              </w:rPr>
              <w:t>宿</w:t>
            </w:r>
          </w:rubyBase>
        </w:ruby>
      </w:r>
      <w:r w:rsidR="00823F85" w:rsidRPr="00C20E87">
        <w:rPr>
          <w:rFonts w:ascii="IPA P明朝" w:eastAsia="IPA P明朝" w:hAnsi="IPA P明朝" w:hint="eastAsia"/>
          <w:sz w:val="28"/>
          <w:szCs w:val="28"/>
        </w:rPr>
        <w:t>りてありしに、</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ふかきよ</w:t>
            </w:r>
          </w:rt>
          <w:rubyBase>
            <w:r w:rsidR="00823F85" w:rsidRPr="00C20E87">
              <w:rPr>
                <w:rFonts w:ascii="IPA P明朝" w:eastAsia="IPA P明朝" w:hAnsi="IPA P明朝"/>
                <w:sz w:val="28"/>
                <w:szCs w:val="28"/>
              </w:rPr>
              <w:t>深夜</w:t>
            </w:r>
          </w:rubyBase>
        </w:ruby>
      </w:r>
      <w:r w:rsidR="00823F85" w:rsidRPr="00C20E87">
        <w:rPr>
          <w:rFonts w:ascii="IPA P明朝" w:eastAsia="IPA P明朝" w:hAnsi="IPA P明朝" w:hint="eastAsia"/>
          <w:sz w:val="28"/>
          <w:szCs w:val="28"/>
        </w:rPr>
        <w:t>に</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とお</w:t>
            </w:r>
          </w:rt>
          <w:rubyBase>
            <w:r w:rsidR="00823F85" w:rsidRPr="00C20E87">
              <w:rPr>
                <w:rFonts w:ascii="IPA P明朝" w:eastAsia="IPA P明朝" w:hAnsi="IPA P明朝"/>
                <w:sz w:val="28"/>
                <w:szCs w:val="28"/>
              </w:rPr>
              <w:t>遠</w:t>
            </w:r>
          </w:rubyBase>
        </w:ruby>
      </w:r>
      <w:r w:rsidR="00823F85" w:rsidRPr="00C20E87">
        <w:rPr>
          <w:rFonts w:ascii="IPA P明朝" w:eastAsia="IPA P明朝" w:hAnsi="IPA P明朝" w:hint="eastAsia"/>
          <w:sz w:val="28"/>
          <w:szCs w:val="28"/>
        </w:rPr>
        <w:t>き處にてき</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ゃ</w:t>
            </w:r>
          </w:rt>
          <w:rubyBase>
            <w:r w:rsidR="00823F85" w:rsidRPr="00C20E87">
              <w:rPr>
                <w:rFonts w:ascii="IPA P明朝" w:eastAsia="IPA P明朝" w:hAnsi="IPA P明朝"/>
                <w:sz w:val="28"/>
                <w:szCs w:val="28"/>
              </w:rPr>
              <w:t>や</w:t>
            </w:r>
          </w:rubyBase>
        </w:ruby>
      </w:r>
      <w:r w:rsidR="00823F85" w:rsidRPr="00C20E87">
        <w:rPr>
          <w:rFonts w:ascii="IPA P明朝" w:eastAsia="IPA P明朝" w:hAnsi="IPA P明朝" w:hint="eastAsia"/>
          <w:sz w:val="28"/>
          <w:szCs w:val="28"/>
        </w:rPr>
        <w:t>ーと云ふ女の</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さけびごえ</w:t>
            </w:r>
          </w:rt>
          <w:rubyBase>
            <w:r w:rsidR="00823F85" w:rsidRPr="00C20E87">
              <w:rPr>
                <w:rFonts w:ascii="IPA P明朝" w:eastAsia="IPA P明朝" w:hAnsi="IPA P明朝"/>
                <w:sz w:val="28"/>
                <w:szCs w:val="28"/>
              </w:rPr>
              <w:t>叫聲</w:t>
            </w:r>
          </w:rubyBase>
        </w:ruby>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き</w:t>
            </w:r>
          </w:rt>
          <w:rubyBase>
            <w:r w:rsidR="00823F85" w:rsidRPr="00C20E87">
              <w:rPr>
                <w:rFonts w:ascii="IPA P明朝" w:eastAsia="IPA P明朝" w:hAnsi="IPA P明朝"/>
                <w:sz w:val="28"/>
                <w:szCs w:val="28"/>
              </w:rPr>
              <w:t>聞</w:t>
            </w:r>
          </w:rubyBase>
        </w:ruby>
      </w:r>
      <w:r w:rsidR="00823F85" w:rsidRPr="00C20E87">
        <w:rPr>
          <w:rFonts w:ascii="IPA P明朝" w:eastAsia="IPA P明朝" w:hAnsi="IPA P明朝" w:hint="eastAsia"/>
          <w:sz w:val="28"/>
          <w:szCs w:val="28"/>
        </w:rPr>
        <w:t>こえ</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むね</w:t>
            </w:r>
          </w:rt>
          <w:rubyBase>
            <w:r w:rsidR="00823F85" w:rsidRPr="00C20E87">
              <w:rPr>
                <w:rFonts w:ascii="IPA P明朝" w:eastAsia="IPA P明朝" w:hAnsi="IPA P明朝"/>
                <w:sz w:val="28"/>
                <w:szCs w:val="28"/>
              </w:rPr>
              <w:t>胸</w:t>
            </w:r>
          </w:rubyBase>
        </w:ruby>
      </w:r>
      <w:r w:rsidR="00823F85" w:rsidRPr="00C20E87">
        <w:rPr>
          <w:rFonts w:ascii="IPA P明朝" w:eastAsia="IPA P明朝" w:hAnsi="IPA P明朝" w:hint="eastAsia"/>
          <w:sz w:val="28"/>
          <w:szCs w:val="28"/>
        </w:rPr>
        <w:t>を</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とどろ</w:t>
            </w:r>
          </w:rt>
          <w:rubyBase>
            <w:r w:rsidR="00823F85" w:rsidRPr="00C20E87">
              <w:rPr>
                <w:rFonts w:ascii="IPA P明朝" w:eastAsia="IPA P明朝" w:hAnsi="IPA P明朝"/>
                <w:sz w:val="28"/>
                <w:szCs w:val="28"/>
              </w:rPr>
              <w:t>轟</w:t>
            </w:r>
          </w:rubyBase>
        </w:ruby>
      </w:r>
      <w:r w:rsidR="00823F85" w:rsidRPr="00C20E87">
        <w:rPr>
          <w:rFonts w:ascii="IPA P明朝" w:eastAsia="IPA P明朝" w:hAnsi="IPA P明朝" w:hint="eastAsia"/>
          <w:sz w:val="28"/>
          <w:szCs w:val="28"/>
        </w:rPr>
        <w:t>かしたることあり。</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さと</w:t>
            </w:r>
          </w:rt>
          <w:rubyBase>
            <w:r w:rsidR="00823F85" w:rsidRPr="00C20E87">
              <w:rPr>
                <w:rFonts w:ascii="IPA P明朝" w:eastAsia="IPA P明朝" w:hAnsi="IPA P明朝"/>
                <w:sz w:val="28"/>
                <w:szCs w:val="28"/>
              </w:rPr>
              <w:t>里</w:t>
            </w:r>
          </w:rubyBase>
        </w:ruby>
      </w:r>
      <w:r w:rsidR="00823F85" w:rsidRPr="00C20E87">
        <w:rPr>
          <w:rFonts w:ascii="IPA P明朝" w:eastAsia="IPA P明朝" w:hAnsi="IPA P明朝" w:hint="eastAsia"/>
          <w:sz w:val="28"/>
          <w:szCs w:val="28"/>
        </w:rPr>
        <w:t>へ歸りて見れば、</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その</w:t>
            </w:r>
          </w:rt>
          <w:rubyBase>
            <w:r w:rsidR="00823F85" w:rsidRPr="00C20E87">
              <w:rPr>
                <w:rFonts w:ascii="IPA P明朝" w:eastAsia="IPA P明朝" w:hAnsi="IPA P明朝"/>
                <w:sz w:val="28"/>
                <w:szCs w:val="28"/>
              </w:rPr>
              <w:t>其</w:t>
            </w:r>
          </w:rubyBase>
        </w:ruby>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おな</w:t>
            </w:r>
          </w:rt>
          <w:rubyBase>
            <w:r w:rsidR="00823F85" w:rsidRPr="00C20E87">
              <w:rPr>
                <w:rFonts w:ascii="IPA P明朝" w:eastAsia="IPA P明朝" w:hAnsi="IPA P明朝"/>
                <w:sz w:val="28"/>
                <w:szCs w:val="28"/>
              </w:rPr>
              <w:t>同</w:t>
            </w:r>
          </w:rubyBase>
        </w:ruby>
      </w:r>
      <w:r w:rsidR="00823F85" w:rsidRPr="00C20E87">
        <w:rPr>
          <w:rFonts w:ascii="IPA P明朝" w:eastAsia="IPA P明朝" w:hAnsi="IPA P明朝" w:hint="eastAsia"/>
          <w:sz w:val="28"/>
          <w:szCs w:val="28"/>
        </w:rPr>
        <w:t>じ</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よる</w:t>
            </w:r>
          </w:rt>
          <w:rubyBase>
            <w:r w:rsidR="00823F85" w:rsidRPr="00C20E87">
              <w:rPr>
                <w:rFonts w:ascii="IPA P明朝" w:eastAsia="IPA P明朝" w:hAnsi="IPA P明朝"/>
                <w:sz w:val="28"/>
                <w:szCs w:val="28"/>
              </w:rPr>
              <w:t>夜</w:t>
            </w:r>
          </w:rubyBase>
        </w:ruby>
      </w:r>
      <w:r w:rsidR="00823F85" w:rsidRPr="00C20E87">
        <w:rPr>
          <w:rFonts w:ascii="IPA P明朝" w:eastAsia="IPA P明朝" w:hAnsi="IPA P明朝" w:hint="eastAsia"/>
          <w:sz w:val="28"/>
          <w:szCs w:val="28"/>
        </w:rPr>
        <w:t>、</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とき</w:t>
            </w:r>
          </w:rt>
          <w:rubyBase>
            <w:r w:rsidR="00823F85" w:rsidRPr="00C20E87">
              <w:rPr>
                <w:rFonts w:ascii="IPA P明朝" w:eastAsia="IPA P明朝" w:hAnsi="IPA P明朝"/>
                <w:sz w:val="28"/>
                <w:szCs w:val="28"/>
              </w:rPr>
              <w:t>時</w:t>
            </w:r>
          </w:rubyBase>
        </w:ruby>
      </w:r>
      <w:r w:rsidR="00823F85" w:rsidRPr="00C20E87">
        <w:rPr>
          <w:rFonts w:ascii="IPA P明朝" w:eastAsia="IPA P明朝" w:hAnsi="IPA P明朝" w:hint="eastAsia"/>
          <w:sz w:val="28"/>
          <w:szCs w:val="28"/>
        </w:rPr>
        <w:t>も同じ</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こくげん</w:t>
            </w:r>
          </w:rt>
          <w:rubyBase>
            <w:r w:rsidR="00823F85" w:rsidRPr="00C20E87">
              <w:rPr>
                <w:rFonts w:ascii="IPA P明朝" w:eastAsia="IPA P明朝" w:hAnsi="IPA P明朝"/>
                <w:sz w:val="28"/>
                <w:szCs w:val="28"/>
              </w:rPr>
              <w:t>刻限</w:t>
            </w:r>
          </w:rubyBase>
        </w:ruby>
      </w:r>
      <w:r w:rsidR="00823F85" w:rsidRPr="00C20E87">
        <w:rPr>
          <w:rFonts w:ascii="IPA P明朝" w:eastAsia="IPA P明朝" w:hAnsi="IPA P明朝" w:hint="eastAsia"/>
          <w:sz w:val="28"/>
          <w:szCs w:val="28"/>
        </w:rPr>
        <w:t>に、自分の</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いもうと</w:t>
            </w:r>
          </w:rt>
          <w:rubyBase>
            <w:r w:rsidR="00823F85" w:rsidRPr="00C20E87">
              <w:rPr>
                <w:rFonts w:ascii="IPA P明朝" w:eastAsia="IPA P明朝" w:hAnsi="IPA P明朝"/>
                <w:sz w:val="28"/>
                <w:szCs w:val="28"/>
              </w:rPr>
              <w:t>妹</w:t>
            </w:r>
          </w:rubyBase>
        </w:ruby>
      </w:r>
      <w:r w:rsidR="00823F85" w:rsidRPr="00C20E87">
        <w:rPr>
          <w:rFonts w:ascii="IPA P明朝" w:eastAsia="IPA P明朝" w:hAnsi="IPA P明朝" w:hint="eastAsia"/>
          <w:sz w:val="28"/>
          <w:szCs w:val="28"/>
        </w:rPr>
        <w:t>なる女その</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むすこ</w:t>
            </w:r>
          </w:rt>
          <w:rubyBase>
            <w:r w:rsidR="00823F85" w:rsidRPr="00C20E87">
              <w:rPr>
                <w:rFonts w:ascii="IPA P明朝" w:eastAsia="IPA P明朝" w:hAnsi="IPA P明朝"/>
                <w:sz w:val="28"/>
                <w:szCs w:val="28"/>
              </w:rPr>
              <w:t>息子</w:t>
            </w:r>
          </w:rubyBase>
        </w:ruby>
      </w:r>
      <w:r w:rsidR="00823F85" w:rsidRPr="00C20E87">
        <w:rPr>
          <w:rFonts w:ascii="IPA P明朝" w:eastAsia="IPA P明朝" w:hAnsi="IPA P明朝" w:hint="eastAsia"/>
          <w:sz w:val="28"/>
          <w:szCs w:val="28"/>
        </w:rPr>
        <w:t>の</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ため</w:t>
            </w:r>
          </w:rt>
          <w:rubyBase>
            <w:r w:rsidR="00823F85" w:rsidRPr="00C20E87">
              <w:rPr>
                <w:rFonts w:ascii="IPA P明朝" w:eastAsia="IPA P明朝" w:hAnsi="IPA P明朝"/>
                <w:sz w:val="28"/>
                <w:szCs w:val="28"/>
              </w:rPr>
              <w:t>爲</w:t>
            </w:r>
          </w:rubyBase>
        </w:ruby>
      </w:r>
      <w:r w:rsidR="00823F85" w:rsidRPr="00C20E87">
        <w:rPr>
          <w:rFonts w:ascii="IPA P明朝" w:eastAsia="IPA P明朝" w:hAnsi="IPA P明朝" w:hint="eastAsia"/>
          <w:sz w:val="28"/>
          <w:szCs w:val="28"/>
        </w:rPr>
        <w:t>に</w:t>
      </w:r>
      <w:r w:rsidR="00823F85"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ころ</w:t>
            </w:r>
          </w:rt>
          <w:rubyBase>
            <w:r w:rsidR="00823F85" w:rsidRPr="00C20E87">
              <w:rPr>
                <w:rFonts w:ascii="IPA P明朝" w:eastAsia="IPA P明朝" w:hAnsi="IPA P明朝"/>
                <w:sz w:val="28"/>
                <w:szCs w:val="28"/>
              </w:rPr>
              <w:t>殺</w:t>
            </w:r>
          </w:rubyBase>
        </w:ruby>
      </w:r>
      <w:r w:rsidR="00823F85" w:rsidRPr="00C20E87">
        <w:rPr>
          <w:rFonts w:ascii="IPA P明朝" w:eastAsia="IPA P明朝" w:hAnsi="IPA P明朝" w:hint="eastAsia"/>
          <w:sz w:val="28"/>
          <w:szCs w:val="28"/>
        </w:rPr>
        <w:t>されてありき。</w:t>
      </w:r>
    </w:p>
    <w:p w14:paraId="5660F912" w14:textId="3C10000E" w:rsidR="00823F85" w:rsidRPr="00C20E87" w:rsidRDefault="00823F85"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一一</w:t>
      </w:r>
      <w:r w:rsidRPr="00C20E87">
        <w:rPr>
          <w:rFonts w:ascii="IPA P明朝" w:eastAsia="IPA P明朝" w:hAnsi="IPA P明朝" w:hint="eastAsia"/>
          <w:sz w:val="28"/>
          <w:szCs w:val="28"/>
        </w:rPr>
        <w:tab/>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この</w:t>
            </w:r>
          </w:rt>
          <w:rubyBase>
            <w:r w:rsidR="00823F85" w:rsidRPr="00C20E87">
              <w:rPr>
                <w:rFonts w:ascii="IPA P明朝" w:eastAsia="IPA P明朝" w:hAnsi="IPA P明朝"/>
                <w:sz w:val="28"/>
                <w:szCs w:val="28"/>
              </w:rPr>
              <w:t>此</w:t>
            </w:r>
          </w:rubyBase>
        </w:ruby>
      </w:r>
      <w:r w:rsidRPr="00C20E87">
        <w:rPr>
          <w:rFonts w:ascii="IPA P明朝" w:eastAsia="IPA P明朝" w:hAnsi="IPA P明朝" w:hint="eastAsia"/>
          <w:sz w:val="28"/>
          <w:szCs w:val="28"/>
        </w:rPr>
        <w:t>女と云ふは</w:t>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はは</w:t>
            </w:r>
          </w:rt>
          <w:rubyBase>
            <w:r w:rsidR="00823F85" w:rsidRPr="00C20E87">
              <w:rPr>
                <w:rFonts w:ascii="IPA P明朝" w:eastAsia="IPA P明朝" w:hAnsi="IPA P明朝"/>
                <w:sz w:val="28"/>
                <w:szCs w:val="28"/>
              </w:rPr>
              <w:t>母</w:t>
            </w:r>
          </w:rubyBase>
        </w:ruby>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ひとり</w:t>
            </w:r>
          </w:rt>
          <w:rubyBase>
            <w:r w:rsidR="00823F85" w:rsidRPr="00C20E87">
              <w:rPr>
                <w:rFonts w:ascii="IPA P明朝" w:eastAsia="IPA P明朝" w:hAnsi="IPA P明朝"/>
                <w:sz w:val="28"/>
                <w:szCs w:val="28"/>
              </w:rPr>
              <w:t>一人</w:t>
            </w:r>
          </w:rubyBase>
        </w:ruby>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こ</w:t>
            </w:r>
          </w:rt>
          <w:rubyBase>
            <w:r w:rsidR="00823F85" w:rsidRPr="00C20E87">
              <w:rPr>
                <w:rFonts w:ascii="IPA P明朝" w:eastAsia="IPA P明朝" w:hAnsi="IPA P明朝"/>
                <w:sz w:val="28"/>
                <w:szCs w:val="28"/>
              </w:rPr>
              <w:t>子</w:t>
            </w:r>
          </w:rubyBase>
        </w:ruby>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ひとり</w:t>
            </w:r>
          </w:rt>
          <w:rubyBase>
            <w:r w:rsidR="00823F85" w:rsidRPr="00C20E87">
              <w:rPr>
                <w:rFonts w:ascii="IPA P明朝" w:eastAsia="IPA P明朝" w:hAnsi="IPA P明朝"/>
                <w:sz w:val="28"/>
                <w:szCs w:val="28"/>
              </w:rPr>
              <w:t>一人</w:t>
            </w:r>
          </w:rubyBase>
        </w:ruby>
      </w:r>
      <w:r w:rsidRPr="00C20E87">
        <w:rPr>
          <w:rFonts w:ascii="IPA P明朝" w:eastAsia="IPA P明朝" w:hAnsi="IPA P明朝" w:hint="eastAsia"/>
          <w:sz w:val="28"/>
          <w:szCs w:val="28"/>
        </w:rPr>
        <w:t>の</w:t>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いえ</w:t>
            </w:r>
          </w:rt>
          <w:rubyBase>
            <w:r w:rsidR="00823F85" w:rsidRPr="00C20E87">
              <w:rPr>
                <w:rFonts w:ascii="IPA P明朝" w:eastAsia="IPA P明朝" w:hAnsi="IPA P明朝"/>
                <w:sz w:val="28"/>
                <w:szCs w:val="28"/>
              </w:rPr>
              <w:t>家</w:t>
            </w:r>
          </w:rubyBase>
        </w:ruby>
      </w:r>
      <w:r w:rsidRPr="00C20E87">
        <w:rPr>
          <w:rFonts w:ascii="IPA P明朝" w:eastAsia="IPA P明朝" w:hAnsi="IPA P明朝" w:hint="eastAsia"/>
          <w:sz w:val="28"/>
          <w:szCs w:val="28"/>
        </w:rPr>
        <w:t>なりしに、</w:t>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ヨメ</w:t>
            </w:r>
          </w:rt>
          <w:rubyBase>
            <w:r w:rsidR="00823F85" w:rsidRPr="00C20E87">
              <w:rPr>
                <w:rFonts w:ascii="IPA P明朝" w:eastAsia="IPA P明朝" w:hAnsi="IPA P明朝"/>
                <w:sz w:val="28"/>
                <w:szCs w:val="28"/>
              </w:rPr>
              <w:t>嫁</w:t>
            </w:r>
          </w:rubyBase>
        </w:ruby>
      </w:r>
      <w:r w:rsidRPr="00C20E87">
        <w:rPr>
          <w:rFonts w:ascii="IPA P明朝" w:eastAsia="IPA P明朝" w:hAnsi="IPA P明朝" w:hint="eastAsia"/>
          <w:sz w:val="28"/>
          <w:szCs w:val="28"/>
        </w:rPr>
        <w:t>と</w:t>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シウト</w:t>
            </w:r>
          </w:rt>
          <w:rubyBase>
            <w:r w:rsidR="00823F85" w:rsidRPr="00C20E87">
              <w:rPr>
                <w:rFonts w:ascii="IPA P明朝" w:eastAsia="IPA P明朝" w:hAnsi="IPA P明朝"/>
                <w:sz w:val="28"/>
                <w:szCs w:val="28"/>
              </w:rPr>
              <w:t>姑</w:t>
            </w:r>
          </w:rubyBase>
        </w:ruby>
      </w:r>
      <w:r w:rsidRPr="00C20E87">
        <w:rPr>
          <w:rFonts w:ascii="IPA P明朝" w:eastAsia="IPA P明朝" w:hAnsi="IPA P明朝" w:hint="eastAsia"/>
          <w:sz w:val="28"/>
          <w:szCs w:val="28"/>
        </w:rPr>
        <w:t>との</w:t>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なか</w:t>
            </w:r>
          </w:rt>
          <w:rubyBase>
            <w:r w:rsidR="00823F85" w:rsidRPr="00C20E87">
              <w:rPr>
                <w:rFonts w:ascii="IPA P明朝" w:eastAsia="IPA P明朝" w:hAnsi="IPA P明朝"/>
                <w:sz w:val="28"/>
                <w:szCs w:val="28"/>
              </w:rPr>
              <w:t>仲</w:t>
            </w:r>
          </w:rubyBase>
        </w:ruby>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わる</w:t>
            </w:r>
          </w:rt>
          <w:rubyBase>
            <w:r w:rsidR="00823F85" w:rsidRPr="00C20E87">
              <w:rPr>
                <w:rFonts w:ascii="IPA P明朝" w:eastAsia="IPA P明朝" w:hAnsi="IPA P明朝"/>
                <w:sz w:val="28"/>
                <w:szCs w:val="28"/>
              </w:rPr>
              <w:t>悪</w:t>
            </w:r>
          </w:rubyBase>
        </w:ruby>
      </w:r>
      <w:r w:rsidRPr="00C20E87">
        <w:rPr>
          <w:rFonts w:ascii="IPA P明朝" w:eastAsia="IPA P明朝" w:hAnsi="IPA P明朝" w:hint="eastAsia"/>
          <w:sz w:val="28"/>
          <w:szCs w:val="28"/>
        </w:rPr>
        <w:t>しくなり、嫁は</w:t>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シバシバ</w:t>
            </w:r>
          </w:rt>
          <w:rubyBase>
            <w:r w:rsidR="00823F85" w:rsidRPr="00C20E87">
              <w:rPr>
                <w:rFonts w:ascii="IPA P明朝" w:eastAsia="IPA P明朝" w:hAnsi="IPA P明朝"/>
                <w:sz w:val="28"/>
                <w:szCs w:val="28"/>
              </w:rPr>
              <w:t>屡</w:t>
            </w:r>
          </w:rubyBase>
        </w:ruby>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おやざと</w:t>
            </w:r>
          </w:rt>
          <w:rubyBase>
            <w:r w:rsidR="00823F85" w:rsidRPr="00C20E87">
              <w:rPr>
                <w:rFonts w:ascii="IPA P明朝" w:eastAsia="IPA P明朝" w:hAnsi="IPA P明朝"/>
                <w:sz w:val="28"/>
                <w:szCs w:val="28"/>
              </w:rPr>
              <w:t>親里</w:t>
            </w:r>
          </w:rubyBase>
        </w:ruby>
      </w:r>
      <w:r w:rsidRPr="00C20E87">
        <w:rPr>
          <w:rFonts w:ascii="IPA P明朝" w:eastAsia="IPA P明朝" w:hAnsi="IPA P明朝" w:hint="eastAsia"/>
          <w:sz w:val="28"/>
          <w:szCs w:val="28"/>
        </w:rPr>
        <w:t>へ行きて歸り來ざることあり。</w:t>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その</w:t>
            </w:r>
          </w:rt>
          <w:rubyBase>
            <w:r w:rsidR="00823F85" w:rsidRPr="00C20E87">
              <w:rPr>
                <w:rFonts w:ascii="IPA P明朝" w:eastAsia="IPA P明朝" w:hAnsi="IPA P明朝"/>
                <w:sz w:val="28"/>
                <w:szCs w:val="28"/>
              </w:rPr>
              <w:t>其</w:t>
            </w:r>
          </w:rubyBase>
        </w:ruby>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ひ</w:t>
            </w:r>
          </w:rt>
          <w:rubyBase>
            <w:r w:rsidR="00823F85" w:rsidRPr="00C20E87">
              <w:rPr>
                <w:rFonts w:ascii="IPA P明朝" w:eastAsia="IPA P明朝" w:hAnsi="IPA P明朝"/>
                <w:sz w:val="28"/>
                <w:szCs w:val="28"/>
              </w:rPr>
              <w:t>日</w:t>
            </w:r>
          </w:rubyBase>
        </w:ruby>
      </w:r>
      <w:r w:rsidRPr="00C20E87">
        <w:rPr>
          <w:rFonts w:ascii="IPA P明朝" w:eastAsia="IPA P明朝" w:hAnsi="IPA P明朝" w:hint="eastAsia"/>
          <w:sz w:val="28"/>
          <w:szCs w:val="28"/>
        </w:rPr>
        <w:t>は嫁は家に在りて</w:t>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うち</w:t>
            </w:r>
          </w:rt>
          <w:rubyBase>
            <w:r w:rsidR="00823F85" w:rsidRPr="00C20E87">
              <w:rPr>
                <w:rFonts w:ascii="IPA P明朝" w:eastAsia="IPA P明朝" w:hAnsi="IPA P明朝"/>
                <w:sz w:val="28"/>
                <w:szCs w:val="28"/>
              </w:rPr>
              <w:t>打</w:t>
            </w:r>
          </w:rubyBase>
        </w:ruby>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ふ</w:t>
            </w:r>
          </w:rt>
          <w:rubyBase>
            <w:r w:rsidR="00823F85" w:rsidRPr="00C20E87">
              <w:rPr>
                <w:rFonts w:ascii="IPA P明朝" w:eastAsia="IPA P明朝" w:hAnsi="IPA P明朝"/>
                <w:sz w:val="28"/>
                <w:szCs w:val="28"/>
              </w:rPr>
              <w:t>臥</w:t>
            </w:r>
          </w:rubyBase>
        </w:ruby>
      </w:r>
      <w:r w:rsidRPr="00C20E87">
        <w:rPr>
          <w:rFonts w:ascii="IPA P明朝" w:eastAsia="IPA P明朝" w:hAnsi="IPA P明朝" w:hint="eastAsia"/>
          <w:sz w:val="28"/>
          <w:szCs w:val="28"/>
        </w:rPr>
        <w:t>して</w:t>
      </w:r>
      <w:r w:rsidRPr="00C20E87">
        <w:rPr>
          <w:rFonts w:ascii="IPA P明朝" w:eastAsia="IPA P明朝" w:hAnsi="IPA P明朝"/>
          <w:sz w:val="28"/>
          <w:szCs w:val="28"/>
        </w:rPr>
        <w:ruby>
          <w:rubyPr>
            <w:rubyAlign w:val="distributeSpace"/>
            <w:hps w:val="14"/>
            <w:hpsRaise w:val="26"/>
            <w:hpsBaseText w:val="28"/>
            <w:lid w:val="ja-JP"/>
          </w:rubyPr>
          <w:rt>
            <w:r w:rsidR="00823F85" w:rsidRPr="00C20E87">
              <w:rPr>
                <w:rFonts w:ascii="IPA P明朝" w:eastAsia="IPA P明朝" w:hAnsi="IPA P明朝"/>
                <w:sz w:val="14"/>
                <w:szCs w:val="28"/>
              </w:rPr>
              <w:t>お</w:t>
            </w:r>
          </w:rt>
          <w:rubyBase>
            <w:r w:rsidR="00823F85" w:rsidRPr="00C20E87">
              <w:rPr>
                <w:rFonts w:ascii="IPA P明朝" w:eastAsia="IPA P明朝" w:hAnsi="IPA P明朝"/>
                <w:sz w:val="28"/>
                <w:szCs w:val="28"/>
              </w:rPr>
              <w:t>居</w:t>
            </w:r>
          </w:rubyBase>
        </w:ruby>
      </w:r>
      <w:r w:rsidRPr="00C20E87">
        <w:rPr>
          <w:rFonts w:ascii="IPA P明朝" w:eastAsia="IPA P明朝" w:hAnsi="IPA P明朝" w:hint="eastAsia"/>
          <w:sz w:val="28"/>
          <w:szCs w:val="28"/>
        </w:rPr>
        <w:t>りしに、</w:t>
      </w:r>
      <w:r w:rsidR="00D531C0" w:rsidRPr="00C20E87">
        <w:rPr>
          <w:rFonts w:ascii="IPA P明朝" w:eastAsia="IPA P明朝" w:hAnsi="IPA P明朝"/>
          <w:sz w:val="28"/>
          <w:szCs w:val="28"/>
        </w:rPr>
        <w:ruby>
          <w:rubyPr>
            <w:rubyAlign w:val="distributeSpace"/>
            <w:hps w:val="14"/>
            <w:hpsRaise w:val="26"/>
            <w:hpsBaseText w:val="28"/>
            <w:lid w:val="ja-JP"/>
          </w:rubyPr>
          <w:rt>
            <w:r w:rsidR="00D531C0" w:rsidRPr="00C20E87">
              <w:rPr>
                <w:rFonts w:ascii="IPA P明朝" w:eastAsia="IPA P明朝" w:hAnsi="IPA P明朝"/>
                <w:sz w:val="14"/>
                <w:szCs w:val="28"/>
              </w:rPr>
              <w:t>かく</w:t>
            </w:r>
          </w:rt>
          <w:rubyBase>
            <w:r w:rsidR="00D531C0" w:rsidRPr="00C20E87">
              <w:rPr>
                <w:rFonts w:ascii="IPA P明朝" w:eastAsia="IPA P明朝" w:hAnsi="IPA P明朝"/>
                <w:sz w:val="28"/>
                <w:szCs w:val="28"/>
              </w:rPr>
              <w:t>畫</w:t>
            </w:r>
          </w:rubyBase>
        </w:ruby>
      </w:r>
      <w:r w:rsidR="00D531C0" w:rsidRPr="00C20E87">
        <w:rPr>
          <w:rFonts w:ascii="IPA P明朝" w:eastAsia="IPA P明朝" w:hAnsi="IPA P明朝" w:hint="eastAsia"/>
          <w:sz w:val="28"/>
          <w:szCs w:val="28"/>
        </w:rPr>
        <w:t>の頃になり</w:t>
      </w:r>
      <w:r w:rsidR="00D531C0" w:rsidRPr="00C20E87">
        <w:rPr>
          <w:rFonts w:ascii="IPA P明朝" w:eastAsia="IPA P明朝" w:hAnsi="IPA P明朝"/>
          <w:sz w:val="28"/>
          <w:szCs w:val="28"/>
        </w:rPr>
        <w:ruby>
          <w:rubyPr>
            <w:rubyAlign w:val="distributeSpace"/>
            <w:hps w:val="14"/>
            <w:hpsRaise w:val="26"/>
            <w:hpsBaseText w:val="28"/>
            <w:lid w:val="ja-JP"/>
          </w:rubyPr>
          <w:rt>
            <w:r w:rsidR="00D531C0" w:rsidRPr="00C20E87">
              <w:rPr>
                <w:rFonts w:ascii="IPA P明朝" w:eastAsia="IPA P明朝" w:hAnsi="IPA P明朝"/>
                <w:sz w:val="14"/>
                <w:szCs w:val="28"/>
              </w:rPr>
              <w:t>とつぜん</w:t>
            </w:r>
          </w:rt>
          <w:rubyBase>
            <w:r w:rsidR="00D531C0" w:rsidRPr="00C20E87">
              <w:rPr>
                <w:rFonts w:ascii="IPA P明朝" w:eastAsia="IPA P明朝" w:hAnsi="IPA P明朝"/>
                <w:sz w:val="28"/>
                <w:szCs w:val="28"/>
              </w:rPr>
              <w:t>突然</w:t>
            </w:r>
          </w:rubyBase>
        </w:ruby>
      </w:r>
      <w:r w:rsidR="00D531C0" w:rsidRPr="00C20E87">
        <w:rPr>
          <w:rFonts w:ascii="IPA P明朝" w:eastAsia="IPA P明朝" w:hAnsi="IPA P明朝" w:hint="eastAsia"/>
          <w:sz w:val="28"/>
          <w:szCs w:val="28"/>
        </w:rPr>
        <w:t>と</w:t>
      </w:r>
      <w:r w:rsidR="00D531C0" w:rsidRPr="00C20E87">
        <w:rPr>
          <w:rFonts w:ascii="IPA P明朝" w:eastAsia="IPA P明朝" w:hAnsi="IPA P明朝"/>
          <w:sz w:val="28"/>
          <w:szCs w:val="28"/>
        </w:rPr>
        <w:ruby>
          <w:rubyPr>
            <w:rubyAlign w:val="distributeSpace"/>
            <w:hps w:val="14"/>
            <w:hpsRaise w:val="26"/>
            <w:hpsBaseText w:val="28"/>
            <w:lid w:val="ja-JP"/>
          </w:rubyPr>
          <w:rt>
            <w:r w:rsidR="00D531C0" w:rsidRPr="00C20E87">
              <w:rPr>
                <w:rFonts w:ascii="IPA P明朝" w:eastAsia="IPA P明朝" w:hAnsi="IPA P明朝"/>
                <w:sz w:val="14"/>
                <w:szCs w:val="28"/>
              </w:rPr>
              <w:t>セガレ</w:t>
            </w:r>
          </w:rt>
          <w:rubyBase>
            <w:r w:rsidR="00D531C0" w:rsidRPr="00C20E87">
              <w:rPr>
                <w:rFonts w:ascii="IPA P明朝" w:eastAsia="IPA P明朝" w:hAnsi="IPA P明朝"/>
                <w:sz w:val="28"/>
                <w:szCs w:val="28"/>
              </w:rPr>
              <w:t>悴</w:t>
            </w:r>
          </w:rubyBase>
        </w:ruby>
      </w:r>
      <w:r w:rsidR="00D531C0" w:rsidRPr="00C20E87">
        <w:rPr>
          <w:rFonts w:ascii="IPA P明朝" w:eastAsia="IPA P明朝" w:hAnsi="IPA P明朝" w:hint="eastAsia"/>
          <w:sz w:val="28"/>
          <w:szCs w:val="28"/>
        </w:rPr>
        <w:t>の言ふには、ガガはとても</w:t>
      </w:r>
      <w:r w:rsidR="00D531C0" w:rsidRPr="00C20E87">
        <w:rPr>
          <w:rFonts w:ascii="IPA P明朝" w:eastAsia="IPA P明朝" w:hAnsi="IPA P明朝"/>
          <w:sz w:val="28"/>
          <w:szCs w:val="28"/>
        </w:rPr>
        <w:ruby>
          <w:rubyPr>
            <w:rubyAlign w:val="distributeSpace"/>
            <w:hps w:val="14"/>
            <w:hpsRaise w:val="26"/>
            <w:hpsBaseText w:val="28"/>
            <w:lid w:val="ja-JP"/>
          </w:rubyPr>
          <w:rt>
            <w:r w:rsidR="00D531C0" w:rsidRPr="00C20E87">
              <w:rPr>
                <w:rFonts w:ascii="IPA P明朝" w:eastAsia="IPA P明朝" w:hAnsi="IPA P明朝"/>
                <w:sz w:val="14"/>
                <w:szCs w:val="28"/>
              </w:rPr>
              <w:t>イカ</w:t>
            </w:r>
          </w:rt>
          <w:rubyBase>
            <w:r w:rsidR="00D531C0" w:rsidRPr="00C20E87">
              <w:rPr>
                <w:rFonts w:ascii="IPA P明朝" w:eastAsia="IPA P明朝" w:hAnsi="IPA P明朝"/>
                <w:sz w:val="28"/>
                <w:szCs w:val="28"/>
              </w:rPr>
              <w:t>生</w:t>
            </w:r>
          </w:rubyBase>
        </w:ruby>
      </w:r>
      <w:r w:rsidR="00D531C0" w:rsidRPr="00C20E87">
        <w:rPr>
          <w:rFonts w:ascii="IPA P明朝" w:eastAsia="IPA P明朝" w:hAnsi="IPA P明朝" w:hint="eastAsia"/>
          <w:sz w:val="28"/>
          <w:szCs w:val="28"/>
        </w:rPr>
        <w:t>しては置かれぬ、</w:t>
      </w:r>
      <w:r w:rsidR="00D531C0" w:rsidRPr="00C20E87">
        <w:rPr>
          <w:rFonts w:ascii="IPA P明朝" w:eastAsia="IPA P明朝" w:hAnsi="IPA P明朝"/>
          <w:sz w:val="28"/>
          <w:szCs w:val="28"/>
        </w:rPr>
        <w:ruby>
          <w:rubyPr>
            <w:rubyAlign w:val="distributeSpace"/>
            <w:hps w:val="14"/>
            <w:hpsRaise w:val="26"/>
            <w:hpsBaseText w:val="28"/>
            <w:lid w:val="ja-JP"/>
          </w:rubyPr>
          <w:rt>
            <w:r w:rsidR="00D531C0" w:rsidRPr="00C20E87">
              <w:rPr>
                <w:rFonts w:ascii="IPA P明朝" w:eastAsia="IPA P明朝" w:hAnsi="IPA P明朝"/>
                <w:sz w:val="14"/>
                <w:szCs w:val="28"/>
              </w:rPr>
              <w:t>ケフ</w:t>
            </w:r>
          </w:rt>
          <w:rubyBase>
            <w:r w:rsidR="00D531C0" w:rsidRPr="00C20E87">
              <w:rPr>
                <w:rFonts w:ascii="IPA P明朝" w:eastAsia="IPA P明朝" w:hAnsi="IPA P明朝"/>
                <w:sz w:val="28"/>
                <w:szCs w:val="28"/>
              </w:rPr>
              <w:t>今日</w:t>
            </w:r>
          </w:rubyBase>
        </w:ruby>
      </w:r>
      <w:r w:rsidR="00D531C0" w:rsidRPr="00C20E87">
        <w:rPr>
          <w:rFonts w:ascii="IPA P明朝" w:eastAsia="IPA P明朝" w:hAnsi="IPA P明朝" w:hint="eastAsia"/>
          <w:sz w:val="28"/>
          <w:szCs w:val="28"/>
        </w:rPr>
        <w:t>はきつと殺すべしとて、大なる</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くさかり</w:t>
            </w:r>
          </w:rt>
          <w:rubyBase>
            <w:r w:rsidR="0091585A" w:rsidRPr="00C20E87">
              <w:rPr>
                <w:rFonts w:ascii="IPA P明朝" w:eastAsia="IPA P明朝" w:hAnsi="IPA P明朝"/>
                <w:sz w:val="28"/>
                <w:szCs w:val="28"/>
              </w:rPr>
              <w:t>草苅</w:t>
            </w:r>
          </w:rubyBase>
        </w:ruby>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がま</w:t>
            </w:r>
          </w:rt>
          <w:rubyBase>
            <w:r w:rsidR="0091585A" w:rsidRPr="00C20E87">
              <w:rPr>
                <w:rFonts w:ascii="IPA P明朝" w:eastAsia="IPA P明朝" w:hAnsi="IPA P明朝"/>
                <w:sz w:val="28"/>
                <w:szCs w:val="28"/>
              </w:rPr>
              <w:t>鎌</w:t>
            </w:r>
          </w:rubyBase>
        </w:ruby>
      </w:r>
      <w:r w:rsidR="00D531C0" w:rsidRPr="00C20E87">
        <w:rPr>
          <w:rFonts w:ascii="IPA P明朝" w:eastAsia="IPA P明朝" w:hAnsi="IPA P明朝" w:hint="eastAsia"/>
          <w:sz w:val="28"/>
          <w:szCs w:val="28"/>
        </w:rPr>
        <w:t>を取り出し、ごし</w:t>
      </w:r>
      <w:r w:rsidR="00D531C0" w:rsidRPr="00C20E87">
        <w:rPr>
          <w:rFonts w:ascii="ＭＳ 明朝" w:eastAsia="ＭＳ 明朝" w:hAnsi="ＭＳ 明朝" w:cs="ＭＳ 明朝" w:hint="eastAsia"/>
          <w:w w:val="200"/>
          <w:sz w:val="28"/>
          <w:szCs w:val="28"/>
        </w:rPr>
        <w:t>〲</w:t>
      </w:r>
      <w:r w:rsidR="00D531C0" w:rsidRPr="00C20E87">
        <w:rPr>
          <w:rFonts w:ascii="IPA P明朝" w:eastAsia="IPA P明朝" w:hAnsi="IPA P明朝" w:hint="eastAsia"/>
          <w:sz w:val="28"/>
          <w:szCs w:val="28"/>
        </w:rPr>
        <w:t>と</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ト</w:t>
            </w:r>
          </w:rt>
          <w:rubyBase>
            <w:r w:rsidR="0091585A" w:rsidRPr="00C20E87">
              <w:rPr>
                <w:rFonts w:ascii="IPA P明朝" w:eastAsia="IPA P明朝" w:hAnsi="IPA P明朝"/>
                <w:sz w:val="28"/>
                <w:szCs w:val="28"/>
              </w:rPr>
              <w:t>磨</w:t>
            </w:r>
          </w:rubyBase>
        </w:ruby>
      </w:r>
      <w:r w:rsidR="00D531C0" w:rsidRPr="00C20E87">
        <w:rPr>
          <w:rFonts w:ascii="IPA P明朝" w:eastAsia="IPA P明朝" w:hAnsi="IPA P明朝" w:hint="eastAsia"/>
          <w:sz w:val="28"/>
          <w:szCs w:val="28"/>
        </w:rPr>
        <w:t>ぎ始めたり。その</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ありさま</w:t>
            </w:r>
          </w:rt>
          <w:rubyBase>
            <w:r w:rsidR="0091585A" w:rsidRPr="00C20E87">
              <w:rPr>
                <w:rFonts w:ascii="IPA P明朝" w:eastAsia="IPA P明朝" w:hAnsi="IPA P明朝"/>
                <w:sz w:val="28"/>
                <w:szCs w:val="28"/>
              </w:rPr>
              <w:t>有様</w:t>
            </w:r>
          </w:rubyBase>
        </w:ruby>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さら</w:t>
            </w:r>
          </w:rt>
          <w:rubyBase>
            <w:r w:rsidR="0091585A" w:rsidRPr="00C20E87">
              <w:rPr>
                <w:rFonts w:ascii="IPA P明朝" w:eastAsia="IPA P明朝" w:hAnsi="IPA P明朝"/>
                <w:sz w:val="28"/>
                <w:szCs w:val="28"/>
              </w:rPr>
              <w:t>更</w:t>
            </w:r>
          </w:rubyBase>
        </w:ruby>
      </w:r>
      <w:r w:rsidR="00D531C0" w:rsidRPr="00C20E87">
        <w:rPr>
          <w:rFonts w:ascii="IPA P明朝" w:eastAsia="IPA P明朝" w:hAnsi="IPA P明朝" w:hint="eastAsia"/>
          <w:sz w:val="28"/>
          <w:szCs w:val="28"/>
        </w:rPr>
        <w:t>に</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タハムレゴト</w:t>
            </w:r>
          </w:rt>
          <w:rubyBase>
            <w:r w:rsidR="0091585A" w:rsidRPr="00C20E87">
              <w:rPr>
                <w:rFonts w:ascii="IPA P明朝" w:eastAsia="IPA P明朝" w:hAnsi="IPA P明朝"/>
                <w:sz w:val="28"/>
                <w:szCs w:val="28"/>
              </w:rPr>
              <w:t>戯言</w:t>
            </w:r>
          </w:rubyBase>
        </w:ruby>
      </w:r>
      <w:r w:rsidR="00D531C0" w:rsidRPr="00C20E87">
        <w:rPr>
          <w:rFonts w:ascii="IPA P明朝" w:eastAsia="IPA P明朝" w:hAnsi="IPA P明朝" w:hint="eastAsia"/>
          <w:sz w:val="28"/>
          <w:szCs w:val="28"/>
        </w:rPr>
        <w:t>とも見えざれば、母は様々に</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ワ</w:t>
            </w:r>
          </w:rt>
          <w:rubyBase>
            <w:r w:rsidR="0091585A" w:rsidRPr="00C20E87">
              <w:rPr>
                <w:rFonts w:ascii="IPA P明朝" w:eastAsia="IPA P明朝" w:hAnsi="IPA P明朝"/>
                <w:sz w:val="28"/>
                <w:szCs w:val="28"/>
              </w:rPr>
              <w:t>分</w:t>
            </w:r>
          </w:rubyBase>
        </w:ruby>
      </w:r>
      <w:r w:rsidR="00D531C0" w:rsidRPr="00C20E87">
        <w:rPr>
          <w:rFonts w:ascii="IPA P明朝" w:eastAsia="IPA P明朝" w:hAnsi="IPA P明朝" w:hint="eastAsia"/>
          <w:sz w:val="28"/>
          <w:szCs w:val="28"/>
        </w:rPr>
        <w:t>けて</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ワ</w:t>
            </w:r>
          </w:rt>
          <w:rubyBase>
            <w:r w:rsidR="0091585A" w:rsidRPr="00C20E87">
              <w:rPr>
                <w:rFonts w:ascii="IPA P明朝" w:eastAsia="IPA P明朝" w:hAnsi="IPA P明朝"/>
                <w:sz w:val="28"/>
                <w:szCs w:val="28"/>
              </w:rPr>
              <w:t>詫</w:t>
            </w:r>
          </w:rubyBase>
        </w:ruby>
      </w:r>
      <w:r w:rsidR="00D531C0" w:rsidRPr="00C20E87">
        <w:rPr>
          <w:rFonts w:ascii="IPA P明朝" w:eastAsia="IPA P明朝" w:hAnsi="IPA P明朝" w:hint="eastAsia"/>
          <w:sz w:val="28"/>
          <w:szCs w:val="28"/>
        </w:rPr>
        <w:t>びたれども少しも</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き</w:t>
            </w:r>
          </w:rt>
          <w:rubyBase>
            <w:r w:rsidR="0091585A" w:rsidRPr="00C20E87">
              <w:rPr>
                <w:rFonts w:ascii="IPA P明朝" w:eastAsia="IPA P明朝" w:hAnsi="IPA P明朝"/>
                <w:sz w:val="28"/>
                <w:szCs w:val="28"/>
              </w:rPr>
              <w:t>聽</w:t>
            </w:r>
          </w:rubyBase>
        </w:ruby>
      </w:r>
      <w:r w:rsidR="00D531C0" w:rsidRPr="00C20E87">
        <w:rPr>
          <w:rFonts w:ascii="IPA P明朝" w:eastAsia="IPA P明朝" w:hAnsi="IPA P明朝" w:hint="eastAsia"/>
          <w:sz w:val="28"/>
          <w:szCs w:val="28"/>
        </w:rPr>
        <w:t>かず。嫁も</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おき</w:t>
            </w:r>
          </w:rt>
          <w:rubyBase>
            <w:r w:rsidR="0091585A" w:rsidRPr="00C20E87">
              <w:rPr>
                <w:rFonts w:ascii="IPA P明朝" w:eastAsia="IPA P明朝" w:hAnsi="IPA P明朝"/>
                <w:sz w:val="28"/>
                <w:szCs w:val="28"/>
              </w:rPr>
              <w:t>起</w:t>
            </w:r>
          </w:rubyBase>
        </w:ruby>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い</w:t>
            </w:r>
          </w:rt>
          <w:rubyBase>
            <w:r w:rsidR="0091585A" w:rsidRPr="00C20E87">
              <w:rPr>
                <w:rFonts w:ascii="IPA P明朝" w:eastAsia="IPA P明朝" w:hAnsi="IPA P明朝"/>
                <w:sz w:val="28"/>
                <w:szCs w:val="28"/>
              </w:rPr>
              <w:t>出</w:t>
            </w:r>
          </w:rubyBase>
        </w:ruby>
      </w:r>
      <w:r w:rsidR="00D531C0" w:rsidRPr="00C20E87">
        <w:rPr>
          <w:rFonts w:ascii="IPA P明朝" w:eastAsia="IPA P明朝" w:hAnsi="IPA P明朝" w:hint="eastAsia"/>
          <w:sz w:val="28"/>
          <w:szCs w:val="28"/>
        </w:rPr>
        <w:t>でゝ泣きながら</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イサ</w:t>
            </w:r>
          </w:rt>
          <w:rubyBase>
            <w:r w:rsidR="0091585A" w:rsidRPr="00C20E87">
              <w:rPr>
                <w:rFonts w:ascii="IPA P明朝" w:eastAsia="IPA P明朝" w:hAnsi="IPA P明朝"/>
                <w:sz w:val="28"/>
                <w:szCs w:val="28"/>
              </w:rPr>
              <w:t>諌</w:t>
            </w:r>
          </w:rubyBase>
        </w:ruby>
      </w:r>
      <w:r w:rsidR="00D531C0" w:rsidRPr="00C20E87">
        <w:rPr>
          <w:rFonts w:ascii="IPA P明朝" w:eastAsia="IPA P明朝" w:hAnsi="IPA P明朝" w:hint="eastAsia"/>
          <w:sz w:val="28"/>
          <w:szCs w:val="28"/>
        </w:rPr>
        <w:t>めたれど、</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ツユ</w:t>
            </w:r>
          </w:rt>
          <w:rubyBase>
            <w:r w:rsidR="0091585A" w:rsidRPr="00C20E87">
              <w:rPr>
                <w:rFonts w:ascii="IPA P明朝" w:eastAsia="IPA P明朝" w:hAnsi="IPA P明朝"/>
                <w:sz w:val="28"/>
                <w:szCs w:val="28"/>
              </w:rPr>
              <w:t>露</w:t>
            </w:r>
          </w:rubyBase>
        </w:ruby>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シタガ</w:t>
            </w:r>
          </w:rt>
          <w:rubyBase>
            <w:r w:rsidR="0091585A" w:rsidRPr="00C20E87">
              <w:rPr>
                <w:rFonts w:ascii="IPA P明朝" w:eastAsia="IPA P明朝" w:hAnsi="IPA P明朝"/>
                <w:sz w:val="28"/>
                <w:szCs w:val="28"/>
              </w:rPr>
              <w:t>従</w:t>
            </w:r>
          </w:rubyBase>
        </w:ruby>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う</w:t>
            </w:r>
          </w:rt>
          <w:rubyBase>
            <w:r w:rsidR="0091585A" w:rsidRPr="00C20E87">
              <w:rPr>
                <w:rFonts w:ascii="IPA P明朝" w:eastAsia="IPA P明朝" w:hAnsi="IPA P明朝"/>
                <w:sz w:val="28"/>
                <w:szCs w:val="28"/>
              </w:rPr>
              <w:t>ふ</w:t>
            </w:r>
          </w:rubyBase>
        </w:ruby>
      </w:r>
      <w:r w:rsidR="00D531C0" w:rsidRPr="00C20E87">
        <w:rPr>
          <w:rFonts w:ascii="IPA P明朝" w:eastAsia="IPA P明朝" w:hAnsi="IPA P明朝" w:hint="eastAsia"/>
          <w:sz w:val="28"/>
          <w:szCs w:val="28"/>
        </w:rPr>
        <w:t>色も無く、やがては母が</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ノガ</w:t>
            </w:r>
          </w:rt>
          <w:rubyBase>
            <w:r w:rsidR="0091585A" w:rsidRPr="00C20E87">
              <w:rPr>
                <w:rFonts w:ascii="IPA P明朝" w:eastAsia="IPA P明朝" w:hAnsi="IPA P明朝"/>
                <w:sz w:val="28"/>
                <w:szCs w:val="28"/>
              </w:rPr>
              <w:t>遁</w:t>
            </w:r>
          </w:rubyBase>
        </w:ruby>
      </w:r>
      <w:r w:rsidR="0091585A" w:rsidRPr="00C20E87">
        <w:rPr>
          <w:rFonts w:ascii="IPA P明朝" w:eastAsia="IPA P明朝" w:hAnsi="IPA P明朝" w:hint="eastAsia"/>
          <w:sz w:val="28"/>
          <w:szCs w:val="28"/>
        </w:rPr>
        <w:t>れ</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い</w:t>
            </w:r>
          </w:rt>
          <w:rubyBase>
            <w:r w:rsidR="0091585A" w:rsidRPr="00C20E87">
              <w:rPr>
                <w:rFonts w:ascii="IPA P明朝" w:eastAsia="IPA P明朝" w:hAnsi="IPA P明朝"/>
                <w:sz w:val="28"/>
                <w:szCs w:val="28"/>
              </w:rPr>
              <w:t>出</w:t>
            </w:r>
          </w:rubyBase>
        </w:ruby>
      </w:r>
      <w:r w:rsidR="0091585A" w:rsidRPr="00C20E87">
        <w:rPr>
          <w:rFonts w:ascii="IPA P明朝" w:eastAsia="IPA P明朝" w:hAnsi="IPA P明朝" w:hint="eastAsia"/>
          <w:sz w:val="28"/>
          <w:szCs w:val="28"/>
        </w:rPr>
        <w:t>でんとする</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ヤウ</w:t>
            </w:r>
          </w:rt>
          <w:rubyBase>
            <w:r w:rsidR="0091585A" w:rsidRPr="00C20E87">
              <w:rPr>
                <w:rFonts w:ascii="IPA P明朝" w:eastAsia="IPA P明朝" w:hAnsi="IPA P明朝"/>
                <w:sz w:val="28"/>
                <w:szCs w:val="28"/>
              </w:rPr>
              <w:t>様</w:t>
            </w:r>
          </w:rubyBase>
        </w:ruby>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ス</w:t>
            </w:r>
          </w:rt>
          <w:rubyBase>
            <w:r w:rsidR="0091585A" w:rsidRPr="00C20E87">
              <w:rPr>
                <w:rFonts w:ascii="IPA P明朝" w:eastAsia="IPA P明朝" w:hAnsi="IPA P明朝"/>
                <w:sz w:val="28"/>
                <w:szCs w:val="28"/>
              </w:rPr>
              <w:t>子</w:t>
            </w:r>
          </w:rubyBase>
        </w:ruby>
      </w:r>
      <w:r w:rsidR="0091585A" w:rsidRPr="00C20E87">
        <w:rPr>
          <w:rFonts w:ascii="IPA P明朝" w:eastAsia="IPA P明朝" w:hAnsi="IPA P明朝" w:hint="eastAsia"/>
          <w:sz w:val="28"/>
          <w:szCs w:val="28"/>
        </w:rPr>
        <w:t>あるを見て、</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ぜんご</w:t>
            </w:r>
          </w:rt>
          <w:rubyBase>
            <w:r w:rsidR="0091585A" w:rsidRPr="00C20E87">
              <w:rPr>
                <w:rFonts w:ascii="IPA P明朝" w:eastAsia="IPA P明朝" w:hAnsi="IPA P明朝"/>
                <w:sz w:val="28"/>
                <w:szCs w:val="28"/>
              </w:rPr>
              <w:t>前後</w:t>
            </w:r>
          </w:rubyBase>
        </w:ruby>
      </w:r>
      <w:r w:rsidR="0091585A" w:rsidRPr="00C20E87">
        <w:rPr>
          <w:rFonts w:ascii="IPA P明朝" w:eastAsia="IPA P明朝" w:hAnsi="IPA P明朝" w:hint="eastAsia"/>
          <w:sz w:val="28"/>
          <w:szCs w:val="28"/>
        </w:rPr>
        <w:t>の</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とぐち</w:t>
            </w:r>
          </w:rt>
          <w:rubyBase>
            <w:r w:rsidR="0091585A" w:rsidRPr="00C20E87">
              <w:rPr>
                <w:rFonts w:ascii="IPA P明朝" w:eastAsia="IPA P明朝" w:hAnsi="IPA P明朝"/>
                <w:sz w:val="28"/>
                <w:szCs w:val="28"/>
              </w:rPr>
              <w:t>戸口</w:t>
            </w:r>
          </w:rubyBase>
        </w:ruby>
      </w:r>
      <w:r w:rsidR="0091585A" w:rsidRPr="00C20E87">
        <w:rPr>
          <w:rFonts w:ascii="IPA P明朝" w:eastAsia="IPA P明朝" w:hAnsi="IPA P明朝" w:hint="eastAsia"/>
          <w:sz w:val="28"/>
          <w:szCs w:val="28"/>
        </w:rPr>
        <w:t>を</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ことごと</w:t>
            </w:r>
          </w:rt>
          <w:rubyBase>
            <w:r w:rsidR="0091585A" w:rsidRPr="00C20E87">
              <w:rPr>
                <w:rFonts w:ascii="IPA P明朝" w:eastAsia="IPA P明朝" w:hAnsi="IPA P明朝"/>
                <w:sz w:val="28"/>
                <w:szCs w:val="28"/>
              </w:rPr>
              <w:t>悉</w:t>
            </w:r>
          </w:rubyBase>
        </w:ruby>
      </w:r>
      <w:r w:rsidR="0091585A" w:rsidRPr="00C20E87">
        <w:rPr>
          <w:rFonts w:ascii="IPA P明朝" w:eastAsia="IPA P明朝" w:hAnsi="IPA P明朝" w:hint="eastAsia"/>
          <w:sz w:val="28"/>
          <w:szCs w:val="28"/>
        </w:rPr>
        <w:t>く</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トザ</w:t>
            </w:r>
          </w:rt>
          <w:rubyBase>
            <w:r w:rsidR="0091585A" w:rsidRPr="00C20E87">
              <w:rPr>
                <w:rFonts w:ascii="IPA P明朝" w:eastAsia="IPA P明朝" w:hAnsi="IPA P明朝"/>
                <w:sz w:val="28"/>
                <w:szCs w:val="28"/>
              </w:rPr>
              <w:t>鎖</w:t>
            </w:r>
          </w:rubyBase>
        </w:ruby>
      </w:r>
      <w:r w:rsidR="0091585A" w:rsidRPr="00C20E87">
        <w:rPr>
          <w:rFonts w:ascii="IPA P明朝" w:eastAsia="IPA P明朝" w:hAnsi="IPA P明朝" w:hint="eastAsia"/>
          <w:sz w:val="28"/>
          <w:szCs w:val="28"/>
        </w:rPr>
        <w:t>したり。</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べんよう</w:t>
            </w:r>
          </w:rt>
          <w:rubyBase>
            <w:r w:rsidR="0091585A" w:rsidRPr="00C20E87">
              <w:rPr>
                <w:rFonts w:ascii="IPA P明朝" w:eastAsia="IPA P明朝" w:hAnsi="IPA P明朝"/>
                <w:sz w:val="28"/>
                <w:szCs w:val="28"/>
              </w:rPr>
              <w:t>便用</w:t>
            </w:r>
          </w:rubyBase>
        </w:ruby>
      </w:r>
      <w:r w:rsidR="0091585A" w:rsidRPr="00C20E87">
        <w:rPr>
          <w:rFonts w:ascii="IPA P明朝" w:eastAsia="IPA P明朝" w:hAnsi="IPA P明朝" w:hint="eastAsia"/>
          <w:sz w:val="28"/>
          <w:szCs w:val="28"/>
        </w:rPr>
        <w:t>に</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ゆ</w:t>
            </w:r>
          </w:rt>
          <w:rubyBase>
            <w:r w:rsidR="0091585A" w:rsidRPr="00C20E87">
              <w:rPr>
                <w:rFonts w:ascii="IPA P明朝" w:eastAsia="IPA P明朝" w:hAnsi="IPA P明朝"/>
                <w:sz w:val="28"/>
                <w:szCs w:val="28"/>
              </w:rPr>
              <w:t>行</w:t>
            </w:r>
          </w:rubyBase>
        </w:ruby>
      </w:r>
      <w:r w:rsidR="0091585A" w:rsidRPr="00C20E87">
        <w:rPr>
          <w:rFonts w:ascii="IPA P明朝" w:eastAsia="IPA P明朝" w:hAnsi="IPA P明朝" w:hint="eastAsia"/>
          <w:sz w:val="28"/>
          <w:szCs w:val="28"/>
        </w:rPr>
        <w:t>きたしと言へば、おのれ</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みずか</w:t>
            </w:r>
          </w:rt>
          <w:rubyBase>
            <w:r w:rsidR="0091585A" w:rsidRPr="00C20E87">
              <w:rPr>
                <w:rFonts w:ascii="IPA P明朝" w:eastAsia="IPA P明朝" w:hAnsi="IPA P明朝"/>
                <w:sz w:val="28"/>
                <w:szCs w:val="28"/>
              </w:rPr>
              <w:t>自</w:t>
            </w:r>
          </w:rubyBase>
        </w:ruby>
      </w:r>
      <w:r w:rsidR="0091585A" w:rsidRPr="00C20E87">
        <w:rPr>
          <w:rFonts w:ascii="IPA P明朝" w:eastAsia="IPA P明朝" w:hAnsi="IPA P明朝" w:hint="eastAsia"/>
          <w:sz w:val="28"/>
          <w:szCs w:val="28"/>
        </w:rPr>
        <w:t>ら</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そと</w:t>
            </w:r>
          </w:rt>
          <w:rubyBase>
            <w:r w:rsidR="0091585A" w:rsidRPr="00C20E87">
              <w:rPr>
                <w:rFonts w:ascii="IPA P明朝" w:eastAsia="IPA P明朝" w:hAnsi="IPA P明朝"/>
                <w:sz w:val="28"/>
                <w:szCs w:val="28"/>
              </w:rPr>
              <w:t>外</w:t>
            </w:r>
          </w:rubyBase>
        </w:ruby>
      </w:r>
      <w:r w:rsidR="0091585A" w:rsidRPr="00C20E87">
        <w:rPr>
          <w:rFonts w:ascii="IPA P明朝" w:eastAsia="IPA P明朝" w:hAnsi="IPA P明朝" w:hint="eastAsia"/>
          <w:sz w:val="28"/>
          <w:szCs w:val="28"/>
        </w:rPr>
        <w:t>より</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べんき</w:t>
            </w:r>
          </w:rt>
          <w:rubyBase>
            <w:r w:rsidR="0091585A" w:rsidRPr="00C20E87">
              <w:rPr>
                <w:rFonts w:ascii="IPA P明朝" w:eastAsia="IPA P明朝" w:hAnsi="IPA P明朝"/>
                <w:sz w:val="28"/>
                <w:szCs w:val="28"/>
              </w:rPr>
              <w:t>便器</w:t>
            </w:r>
          </w:rubyBase>
        </w:ruby>
      </w:r>
      <w:r w:rsidR="0091585A" w:rsidRPr="00C20E87">
        <w:rPr>
          <w:rFonts w:ascii="IPA P明朝" w:eastAsia="IPA P明朝" w:hAnsi="IPA P明朝" w:hint="eastAsia"/>
          <w:sz w:val="28"/>
          <w:szCs w:val="28"/>
        </w:rPr>
        <w:t>を持ち來りて</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コレ</w:t>
            </w:r>
          </w:rt>
          <w:rubyBase>
            <w:r w:rsidR="0091585A" w:rsidRPr="00C20E87">
              <w:rPr>
                <w:rFonts w:ascii="IPA P明朝" w:eastAsia="IPA P明朝" w:hAnsi="IPA P明朝"/>
                <w:sz w:val="28"/>
                <w:szCs w:val="28"/>
              </w:rPr>
              <w:t>此</w:t>
            </w:r>
          </w:rubyBase>
        </w:ruby>
      </w:r>
      <w:r w:rsidR="0091585A" w:rsidRPr="00C20E87">
        <w:rPr>
          <w:rFonts w:ascii="IPA P明朝" w:eastAsia="IPA P明朝" w:hAnsi="IPA P明朝" w:hint="eastAsia"/>
          <w:sz w:val="28"/>
          <w:szCs w:val="28"/>
        </w:rPr>
        <w:t>へせよと云ふ。</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ゆうがた</w:t>
            </w:r>
          </w:rt>
          <w:rubyBase>
            <w:r w:rsidR="0091585A" w:rsidRPr="00C20E87">
              <w:rPr>
                <w:rFonts w:ascii="IPA P明朝" w:eastAsia="IPA P明朝" w:hAnsi="IPA P明朝"/>
                <w:sz w:val="28"/>
                <w:szCs w:val="28"/>
              </w:rPr>
              <w:t>夕方</w:t>
            </w:r>
          </w:rubyBase>
        </w:ruby>
      </w:r>
      <w:r w:rsidR="0091585A" w:rsidRPr="00C20E87">
        <w:rPr>
          <w:rFonts w:ascii="IPA P明朝" w:eastAsia="IPA P明朝" w:hAnsi="IPA P明朝" w:hint="eastAsia"/>
          <w:sz w:val="28"/>
          <w:szCs w:val="28"/>
        </w:rPr>
        <w:t>にもなりしかば母も</w:t>
      </w:r>
      <w:r w:rsidR="0091585A" w:rsidRPr="00C20E87">
        <w:rPr>
          <w:rFonts w:ascii="IPA P明朝" w:eastAsia="IPA P明朝" w:hAnsi="IPA P明朝"/>
          <w:sz w:val="28"/>
          <w:szCs w:val="28"/>
        </w:rPr>
        <w:ruby>
          <w:rubyPr>
            <w:rubyAlign w:val="distributeSpace"/>
            <w:hps w:val="14"/>
            <w:hpsRaise w:val="26"/>
            <w:hpsBaseText w:val="28"/>
            <w:lid w:val="ja-JP"/>
          </w:rubyPr>
          <w:rt>
            <w:r w:rsidR="0091585A" w:rsidRPr="00C20E87">
              <w:rPr>
                <w:rFonts w:ascii="IPA P明朝" w:eastAsia="IPA P明朝" w:hAnsi="IPA P明朝"/>
                <w:sz w:val="14"/>
                <w:szCs w:val="28"/>
              </w:rPr>
              <w:t>ツヒ</w:t>
            </w:r>
          </w:rt>
          <w:rubyBase>
            <w:r w:rsidR="0091585A" w:rsidRPr="00C20E87">
              <w:rPr>
                <w:rFonts w:ascii="IPA P明朝" w:eastAsia="IPA P明朝" w:hAnsi="IPA P明朝"/>
                <w:sz w:val="28"/>
                <w:szCs w:val="28"/>
              </w:rPr>
              <w:t>終</w:t>
            </w:r>
          </w:rubyBase>
        </w:ruby>
      </w:r>
      <w:r w:rsidR="0091585A" w:rsidRPr="00C20E87">
        <w:rPr>
          <w:rFonts w:ascii="IPA P明朝" w:eastAsia="IPA P明朝" w:hAnsi="IPA P明朝" w:hint="eastAsia"/>
          <w:sz w:val="28"/>
          <w:szCs w:val="28"/>
        </w:rPr>
        <w:t>にあきらめて、大なる</w:t>
      </w:r>
      <w:r w:rsidR="00513FB7" w:rsidRPr="00C20E87">
        <w:rPr>
          <w:rFonts w:ascii="IPA P明朝" w:eastAsia="IPA P明朝" w:hAnsi="IPA P明朝"/>
          <w:sz w:val="28"/>
          <w:szCs w:val="28"/>
        </w:rPr>
        <w:ruby>
          <w:rubyPr>
            <w:rubyAlign w:val="distributeSpace"/>
            <w:hps w:val="14"/>
            <w:hpsRaise w:val="26"/>
            <w:hpsBaseText w:val="28"/>
            <w:lid w:val="ja-JP"/>
          </w:rubyPr>
          <w:rt>
            <w:r w:rsidR="00513FB7" w:rsidRPr="00C20E87">
              <w:rPr>
                <w:rFonts w:ascii="IPA P明朝" w:eastAsia="IPA P明朝" w:hAnsi="IPA P明朝"/>
                <w:sz w:val="14"/>
                <w:szCs w:val="28"/>
              </w:rPr>
              <w:t>ヰロリ</w:t>
            </w:r>
          </w:rt>
          <w:rubyBase>
            <w:r w:rsidR="00513FB7" w:rsidRPr="00C20E87">
              <w:rPr>
                <w:rFonts w:ascii="IPA P明朝" w:eastAsia="IPA P明朝" w:hAnsi="IPA P明朝"/>
                <w:sz w:val="28"/>
                <w:szCs w:val="28"/>
              </w:rPr>
              <w:t>圍爐裡</w:t>
            </w:r>
          </w:rubyBase>
        </w:ruby>
      </w:r>
      <w:r w:rsidR="008A73DD" w:rsidRPr="00C20E87">
        <w:rPr>
          <w:rFonts w:ascii="IPA P明朝" w:eastAsia="IPA P明朝" w:hAnsi="IPA P明朝" w:hint="eastAsia"/>
          <w:sz w:val="28"/>
          <w:szCs w:val="28"/>
        </w:rPr>
        <w:t>の</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カタハラ</w:t>
            </w:r>
          </w:rt>
          <w:rubyBase>
            <w:r w:rsidR="008A73DD" w:rsidRPr="00C20E87">
              <w:rPr>
                <w:rFonts w:ascii="IPA P明朝" w:eastAsia="IPA P明朝" w:hAnsi="IPA P明朝"/>
                <w:sz w:val="28"/>
                <w:szCs w:val="28"/>
              </w:rPr>
              <w:t>側</w:t>
            </w:r>
          </w:rubyBase>
        </w:ruby>
      </w:r>
      <w:r w:rsidR="008A73DD" w:rsidRPr="00C20E87">
        <w:rPr>
          <w:rFonts w:ascii="IPA P明朝" w:eastAsia="IPA P明朝" w:hAnsi="IPA P明朝" w:hint="eastAsia"/>
          <w:sz w:val="28"/>
          <w:szCs w:val="28"/>
        </w:rPr>
        <w:t>にうづくまり</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ただ</w:t>
            </w:r>
          </w:rt>
          <w:rubyBase>
            <w:r w:rsidR="008A73DD" w:rsidRPr="00C20E87">
              <w:rPr>
                <w:rFonts w:ascii="IPA P明朝" w:eastAsia="IPA P明朝" w:hAnsi="IPA P明朝"/>
                <w:sz w:val="28"/>
                <w:szCs w:val="28"/>
              </w:rPr>
              <w:t>只</w:t>
            </w:r>
          </w:rubyBase>
        </w:ruby>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な</w:t>
            </w:r>
          </w:rt>
          <w:rubyBase>
            <w:r w:rsidR="008A73DD" w:rsidRPr="00C20E87">
              <w:rPr>
                <w:rFonts w:ascii="IPA P明朝" w:eastAsia="IPA P明朝" w:hAnsi="IPA P明朝"/>
                <w:sz w:val="28"/>
                <w:szCs w:val="28"/>
              </w:rPr>
              <w:t>泣</w:t>
            </w:r>
          </w:rubyBase>
        </w:ruby>
      </w:r>
      <w:r w:rsidR="008A73DD" w:rsidRPr="00C20E87">
        <w:rPr>
          <w:rFonts w:ascii="IPA P明朝" w:eastAsia="IPA P明朝" w:hAnsi="IPA P明朝" w:hint="eastAsia"/>
          <w:sz w:val="28"/>
          <w:szCs w:val="28"/>
        </w:rPr>
        <w:t>きて居たり。</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セガレ</w:t>
            </w:r>
          </w:rt>
          <w:rubyBase>
            <w:r w:rsidR="008A73DD" w:rsidRPr="00C20E87">
              <w:rPr>
                <w:rFonts w:ascii="IPA P明朝" w:eastAsia="IPA P明朝" w:hAnsi="IPA P明朝"/>
                <w:sz w:val="28"/>
                <w:szCs w:val="28"/>
              </w:rPr>
              <w:t>悴</w:t>
            </w:r>
          </w:rubyBase>
        </w:ruby>
      </w:r>
      <w:r w:rsidR="008A73DD" w:rsidRPr="00C20E87">
        <w:rPr>
          <w:rFonts w:ascii="IPA P明朝" w:eastAsia="IPA P明朝" w:hAnsi="IPA P明朝" w:hint="eastAsia"/>
          <w:sz w:val="28"/>
          <w:szCs w:val="28"/>
        </w:rPr>
        <w:t>はよく</w:t>
      </w:r>
      <w:r w:rsidR="008A73DD" w:rsidRPr="00C20E87">
        <w:rPr>
          <w:rFonts w:ascii="ＭＳ 明朝" w:eastAsia="ＭＳ 明朝" w:hAnsi="ＭＳ 明朝" w:cs="ＭＳ 明朝" w:hint="eastAsia"/>
          <w:w w:val="200"/>
          <w:sz w:val="28"/>
          <w:szCs w:val="28"/>
        </w:rPr>
        <w:t>〱</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ト</w:t>
            </w:r>
          </w:rt>
          <w:rubyBase>
            <w:r w:rsidR="008A73DD" w:rsidRPr="00C20E87">
              <w:rPr>
                <w:rFonts w:ascii="IPA P明朝" w:eastAsia="IPA P明朝" w:hAnsi="IPA P明朝"/>
                <w:sz w:val="28"/>
                <w:szCs w:val="28"/>
              </w:rPr>
              <w:t>磨</w:t>
            </w:r>
          </w:rubyBase>
        </w:ruby>
      </w:r>
      <w:r w:rsidR="008A73DD" w:rsidRPr="00C20E87">
        <w:rPr>
          <w:rFonts w:ascii="IPA P明朝" w:eastAsia="IPA P明朝" w:hAnsi="IPA P明朝" w:hint="eastAsia"/>
          <w:sz w:val="28"/>
          <w:szCs w:val="28"/>
        </w:rPr>
        <w:t>ぎたる</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おおがま</w:t>
            </w:r>
          </w:rt>
          <w:rubyBase>
            <w:r w:rsidR="008A73DD" w:rsidRPr="00C20E87">
              <w:rPr>
                <w:rFonts w:ascii="IPA P明朝" w:eastAsia="IPA P明朝" w:hAnsi="IPA P明朝"/>
                <w:sz w:val="28"/>
                <w:szCs w:val="28"/>
              </w:rPr>
              <w:t>大鎌</w:t>
            </w:r>
          </w:rubyBase>
        </w:ruby>
      </w:r>
      <w:r w:rsidR="008A73DD" w:rsidRPr="00C20E87">
        <w:rPr>
          <w:rFonts w:ascii="IPA P明朝" w:eastAsia="IPA P明朝" w:hAnsi="IPA P明朝" w:hint="eastAsia"/>
          <w:sz w:val="28"/>
          <w:szCs w:val="28"/>
        </w:rPr>
        <w:t>を手にして</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ちか</w:t>
            </w:r>
          </w:rt>
          <w:rubyBase>
            <w:r w:rsidR="008A73DD" w:rsidRPr="00C20E87">
              <w:rPr>
                <w:rFonts w:ascii="IPA P明朝" w:eastAsia="IPA P明朝" w:hAnsi="IPA P明朝"/>
                <w:sz w:val="28"/>
                <w:szCs w:val="28"/>
              </w:rPr>
              <w:t>近</w:t>
            </w:r>
          </w:rubyBase>
        </w:ruby>
      </w:r>
      <w:r w:rsidR="008A73DD" w:rsidRPr="00C20E87">
        <w:rPr>
          <w:rFonts w:ascii="IPA P明朝" w:eastAsia="IPA P明朝" w:hAnsi="IPA P明朝" w:hint="eastAsia"/>
          <w:sz w:val="28"/>
          <w:szCs w:val="28"/>
        </w:rPr>
        <w:t>より</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きた</w:t>
            </w:r>
          </w:rt>
          <w:rubyBase>
            <w:r w:rsidR="008A73DD" w:rsidRPr="00C20E87">
              <w:rPr>
                <w:rFonts w:ascii="IPA P明朝" w:eastAsia="IPA P明朝" w:hAnsi="IPA P明朝"/>
                <w:sz w:val="28"/>
                <w:szCs w:val="28"/>
              </w:rPr>
              <w:t>來</w:t>
            </w:r>
          </w:rubyBase>
        </w:ruby>
      </w:r>
      <w:r w:rsidR="008A73DD" w:rsidRPr="00C20E87">
        <w:rPr>
          <w:rFonts w:ascii="IPA P明朝" w:eastAsia="IPA P明朝" w:hAnsi="IPA P明朝" w:hint="eastAsia"/>
          <w:sz w:val="28"/>
          <w:szCs w:val="28"/>
        </w:rPr>
        <w:t>り、</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ま</w:t>
            </w:r>
          </w:rt>
          <w:rubyBase>
            <w:r w:rsidR="008A73DD" w:rsidRPr="00C20E87">
              <w:rPr>
                <w:rFonts w:ascii="IPA P明朝" w:eastAsia="IPA P明朝" w:hAnsi="IPA P明朝"/>
                <w:sz w:val="28"/>
                <w:szCs w:val="28"/>
              </w:rPr>
              <w:t>先</w:t>
            </w:r>
          </w:rubyBase>
        </w:ruby>
      </w:r>
      <w:r w:rsidR="008A73DD" w:rsidRPr="00C20E87">
        <w:rPr>
          <w:rFonts w:ascii="IPA P明朝" w:eastAsia="IPA P明朝" w:hAnsi="IPA P明朝" w:hint="eastAsia"/>
          <w:sz w:val="28"/>
          <w:szCs w:val="28"/>
        </w:rPr>
        <w:t>づ</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ひだり</w:t>
            </w:r>
          </w:rt>
          <w:rubyBase>
            <w:r w:rsidR="008A73DD" w:rsidRPr="00C20E87">
              <w:rPr>
                <w:rFonts w:ascii="IPA P明朝" w:eastAsia="IPA P明朝" w:hAnsi="IPA P明朝"/>
                <w:sz w:val="28"/>
                <w:szCs w:val="28"/>
              </w:rPr>
              <w:t>左</w:t>
            </w:r>
          </w:rubyBase>
        </w:ruby>
      </w:r>
      <w:r w:rsidR="008A73DD" w:rsidRPr="00C20E87">
        <w:rPr>
          <w:rFonts w:ascii="IPA P明朝" w:eastAsia="IPA P明朝" w:hAnsi="IPA P明朝" w:hint="eastAsia"/>
          <w:sz w:val="28"/>
          <w:szCs w:val="28"/>
        </w:rPr>
        <w:t>の</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かたぐち</w:t>
            </w:r>
          </w:rt>
          <w:rubyBase>
            <w:r w:rsidR="008A73DD" w:rsidRPr="00C20E87">
              <w:rPr>
                <w:rFonts w:ascii="IPA P明朝" w:eastAsia="IPA P明朝" w:hAnsi="IPA P明朝"/>
                <w:sz w:val="28"/>
                <w:szCs w:val="28"/>
              </w:rPr>
              <w:t>肩口</w:t>
            </w:r>
          </w:rubyBase>
        </w:ruby>
      </w:r>
      <w:r w:rsidR="008A73DD" w:rsidRPr="00C20E87">
        <w:rPr>
          <w:rFonts w:ascii="IPA P明朝" w:eastAsia="IPA P明朝" w:hAnsi="IPA P明朝" w:hint="eastAsia"/>
          <w:sz w:val="28"/>
          <w:szCs w:val="28"/>
        </w:rPr>
        <w:t>を</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めが</w:t>
            </w:r>
          </w:rt>
          <w:rubyBase>
            <w:r w:rsidR="008A73DD" w:rsidRPr="00C20E87">
              <w:rPr>
                <w:rFonts w:ascii="IPA P明朝" w:eastAsia="IPA P明朝" w:hAnsi="IPA P明朝"/>
                <w:sz w:val="28"/>
                <w:szCs w:val="28"/>
              </w:rPr>
              <w:t>目掛</w:t>
            </w:r>
          </w:rubyBase>
        </w:ruby>
      </w:r>
      <w:r w:rsidR="008A73DD" w:rsidRPr="00C20E87">
        <w:rPr>
          <w:rFonts w:ascii="IPA P明朝" w:eastAsia="IPA P明朝" w:hAnsi="IPA P明朝" w:hint="eastAsia"/>
          <w:sz w:val="28"/>
          <w:szCs w:val="28"/>
        </w:rPr>
        <w:t>けて</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ナ</w:t>
            </w:r>
          </w:rt>
          <w:rubyBase>
            <w:r w:rsidR="008A73DD" w:rsidRPr="00C20E87">
              <w:rPr>
                <w:rFonts w:ascii="IPA P明朝" w:eastAsia="IPA P明朝" w:hAnsi="IPA P明朝"/>
                <w:sz w:val="28"/>
                <w:szCs w:val="28"/>
              </w:rPr>
              <w:t>薙</w:t>
            </w:r>
          </w:rubyBase>
        </w:ruby>
      </w:r>
      <w:r w:rsidR="008A73DD" w:rsidRPr="00C20E87">
        <w:rPr>
          <w:rFonts w:ascii="IPA P明朝" w:eastAsia="IPA P明朝" w:hAnsi="IPA P明朝" w:hint="eastAsia"/>
          <w:sz w:val="28"/>
          <w:szCs w:val="28"/>
        </w:rPr>
        <w:t>ぐ</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よ</w:t>
            </w:r>
          </w:rt>
          <w:rubyBase>
            <w:r w:rsidR="008A73DD" w:rsidRPr="00C20E87">
              <w:rPr>
                <w:rFonts w:ascii="IPA P明朝" w:eastAsia="IPA P明朝" w:hAnsi="IPA P明朝"/>
                <w:sz w:val="28"/>
                <w:szCs w:val="28"/>
              </w:rPr>
              <w:t>や</w:t>
            </w:r>
          </w:rubyBase>
        </w:ruby>
      </w:r>
      <w:r w:rsidR="008A73DD" w:rsidRPr="00C20E87">
        <w:rPr>
          <w:rFonts w:ascii="IPA P明朝" w:eastAsia="IPA P明朝" w:hAnsi="IPA P明朝" w:hint="eastAsia"/>
          <w:sz w:val="28"/>
          <w:szCs w:val="28"/>
        </w:rPr>
        <w:t>うにすれば、</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かま</w:t>
            </w:r>
          </w:rt>
          <w:rubyBase>
            <w:r w:rsidR="008A73DD" w:rsidRPr="00C20E87">
              <w:rPr>
                <w:rFonts w:ascii="IPA P明朝" w:eastAsia="IPA P明朝" w:hAnsi="IPA P明朝"/>
                <w:sz w:val="28"/>
                <w:szCs w:val="28"/>
              </w:rPr>
              <w:t>鎌</w:t>
            </w:r>
          </w:rubyBase>
        </w:ruby>
      </w:r>
      <w:r w:rsidR="008A73DD" w:rsidRPr="00C20E87">
        <w:rPr>
          <w:rFonts w:ascii="IPA P明朝" w:eastAsia="IPA P明朝" w:hAnsi="IPA P明朝" w:hint="eastAsia"/>
          <w:sz w:val="28"/>
          <w:szCs w:val="28"/>
        </w:rPr>
        <w:t>の</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ハサキ</w:t>
            </w:r>
          </w:rt>
          <w:rubyBase>
            <w:r w:rsidR="008A73DD" w:rsidRPr="00C20E87">
              <w:rPr>
                <w:rFonts w:ascii="IPA P明朝" w:eastAsia="IPA P明朝" w:hAnsi="IPA P明朝"/>
                <w:sz w:val="28"/>
                <w:szCs w:val="28"/>
              </w:rPr>
              <w:t>刃先</w:t>
            </w:r>
          </w:rubyBase>
        </w:ruby>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ロ</w:t>
            </w:r>
          </w:rt>
          <w:rubyBase>
            <w:r w:rsidR="008A73DD" w:rsidRPr="00C20E87">
              <w:rPr>
                <w:rFonts w:ascii="IPA P明朝" w:eastAsia="IPA P明朝" w:hAnsi="IPA P明朝"/>
                <w:sz w:val="28"/>
                <w:szCs w:val="28"/>
              </w:rPr>
              <w:t>爐</w:t>
            </w:r>
          </w:rubyBase>
        </w:ruby>
      </w:r>
      <w:r w:rsidR="008A73DD" w:rsidRPr="00C20E87">
        <w:rPr>
          <w:rFonts w:ascii="IPA P明朝" w:eastAsia="IPA P明朝" w:hAnsi="IPA P明朝" w:hint="eastAsia"/>
          <w:sz w:val="28"/>
          <w:szCs w:val="28"/>
        </w:rPr>
        <w:t>の</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ウヘ</w:t>
            </w:r>
          </w:rt>
          <w:rubyBase>
            <w:r w:rsidR="008A73DD" w:rsidRPr="00C20E87">
              <w:rPr>
                <w:rFonts w:ascii="IPA P明朝" w:eastAsia="IPA P明朝" w:hAnsi="IPA P明朝"/>
                <w:sz w:val="28"/>
                <w:szCs w:val="28"/>
              </w:rPr>
              <w:t>上</w:t>
            </w:r>
          </w:rubyBase>
        </w:ruby>
      </w:r>
      <w:r w:rsidR="008A73DD" w:rsidRPr="00C20E87">
        <w:rPr>
          <w:rFonts w:ascii="IPA P明朝" w:eastAsia="IPA P明朝" w:hAnsi="IPA P明朝" w:hint="eastAsia"/>
          <w:sz w:val="28"/>
          <w:szCs w:val="28"/>
        </w:rPr>
        <w:t>の</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ヒ</w:t>
            </w:r>
          </w:rt>
          <w:rubyBase>
            <w:r w:rsidR="008A73DD" w:rsidRPr="00C20E87">
              <w:rPr>
                <w:rFonts w:ascii="IPA P明朝" w:eastAsia="IPA P明朝" w:hAnsi="IPA P明朝"/>
                <w:sz w:val="28"/>
                <w:szCs w:val="28"/>
              </w:rPr>
              <w:t>火</w:t>
            </w:r>
          </w:rubyBase>
        </w:ruby>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ダナ</w:t>
            </w:r>
          </w:rt>
          <w:rubyBase>
            <w:r w:rsidR="008A73DD" w:rsidRPr="00C20E87">
              <w:rPr>
                <w:rFonts w:ascii="IPA P明朝" w:eastAsia="IPA P明朝" w:hAnsi="IPA P明朝"/>
                <w:sz w:val="28"/>
                <w:szCs w:val="28"/>
              </w:rPr>
              <w:t>棚</w:t>
            </w:r>
          </w:rubyBase>
        </w:ruby>
      </w:r>
      <w:r w:rsidR="008A73DD" w:rsidRPr="00C20E87">
        <w:rPr>
          <w:rFonts w:ascii="IPA P明朝" w:eastAsia="IPA P明朝" w:hAnsi="IPA P明朝" w:hint="eastAsia"/>
          <w:sz w:val="28"/>
          <w:szCs w:val="28"/>
        </w:rPr>
        <w:t>に</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ヒツ</w:t>
            </w:r>
          </w:rt>
          <w:rubyBase>
            <w:r w:rsidR="008A73DD" w:rsidRPr="00C20E87">
              <w:rPr>
                <w:rFonts w:ascii="IPA P明朝" w:eastAsia="IPA P明朝" w:hAnsi="IPA P明朝"/>
                <w:sz w:val="28"/>
                <w:szCs w:val="28"/>
              </w:rPr>
              <w:t>引</w:t>
            </w:r>
          </w:rubyBase>
        </w:ruby>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カ</w:t>
            </w:r>
          </w:rt>
          <w:rubyBase>
            <w:r w:rsidR="008A73DD" w:rsidRPr="00C20E87">
              <w:rPr>
                <w:rFonts w:ascii="IPA P明朝" w:eastAsia="IPA P明朝" w:hAnsi="IPA P明朝"/>
                <w:sz w:val="28"/>
                <w:szCs w:val="28"/>
              </w:rPr>
              <w:t>掛</w:t>
            </w:r>
          </w:rubyBase>
        </w:ruby>
      </w:r>
      <w:r w:rsidR="008A73DD" w:rsidRPr="00C20E87">
        <w:rPr>
          <w:rFonts w:ascii="IPA P明朝" w:eastAsia="IPA P明朝" w:hAnsi="IPA P明朝" w:hint="eastAsia"/>
          <w:sz w:val="28"/>
          <w:szCs w:val="28"/>
        </w:rPr>
        <w:t>かりてよく</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キ</w:t>
            </w:r>
          </w:rt>
          <w:rubyBase>
            <w:r w:rsidR="008A73DD" w:rsidRPr="00C20E87">
              <w:rPr>
                <w:rFonts w:ascii="IPA P明朝" w:eastAsia="IPA P明朝" w:hAnsi="IPA P明朝"/>
                <w:sz w:val="28"/>
                <w:szCs w:val="28"/>
              </w:rPr>
              <w:t>斬</w:t>
            </w:r>
          </w:rubyBase>
        </w:ruby>
      </w:r>
      <w:r w:rsidR="008A73DD" w:rsidRPr="00C20E87">
        <w:rPr>
          <w:rFonts w:ascii="IPA P明朝" w:eastAsia="IPA P明朝" w:hAnsi="IPA P明朝" w:hint="eastAsia"/>
          <w:sz w:val="28"/>
          <w:szCs w:val="28"/>
        </w:rPr>
        <w:t>れず。其時に母は</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みやま</w:t>
            </w:r>
          </w:rt>
          <w:rubyBase>
            <w:r w:rsidR="008A73DD" w:rsidRPr="00C20E87">
              <w:rPr>
                <w:rFonts w:ascii="IPA P明朝" w:eastAsia="IPA P明朝" w:hAnsi="IPA P明朝"/>
                <w:sz w:val="28"/>
                <w:szCs w:val="28"/>
              </w:rPr>
              <w:t>深山</w:t>
            </w:r>
          </w:rubyBase>
        </w:ruby>
      </w:r>
      <w:r w:rsidR="008A73DD" w:rsidRPr="00C20E87">
        <w:rPr>
          <w:rFonts w:ascii="IPA P明朝" w:eastAsia="IPA P明朝" w:hAnsi="IPA P明朝" w:hint="eastAsia"/>
          <w:sz w:val="28"/>
          <w:szCs w:val="28"/>
        </w:rPr>
        <w:t>の</w:t>
      </w:r>
      <w:r w:rsidR="008A73DD" w:rsidRPr="00C20E87">
        <w:rPr>
          <w:rFonts w:ascii="IPA P明朝" w:eastAsia="IPA P明朝" w:hAnsi="IPA P明朝"/>
          <w:sz w:val="28"/>
          <w:szCs w:val="28"/>
        </w:rPr>
        <w:ruby>
          <w:rubyPr>
            <w:rubyAlign w:val="distributeSpace"/>
            <w:hps w:val="14"/>
            <w:hpsRaise w:val="26"/>
            <w:hpsBaseText w:val="28"/>
            <w:lid w:val="ja-JP"/>
          </w:rubyPr>
          <w:rt>
            <w:r w:rsidR="008A73DD" w:rsidRPr="00C20E87">
              <w:rPr>
                <w:rFonts w:ascii="IPA P明朝" w:eastAsia="IPA P明朝" w:hAnsi="IPA P明朝"/>
                <w:sz w:val="14"/>
                <w:szCs w:val="28"/>
              </w:rPr>
              <w:t>おく</w:t>
            </w:r>
          </w:rt>
          <w:rubyBase>
            <w:r w:rsidR="008A73DD" w:rsidRPr="00C20E87">
              <w:rPr>
                <w:rFonts w:ascii="IPA P明朝" w:eastAsia="IPA P明朝" w:hAnsi="IPA P明朝"/>
                <w:sz w:val="28"/>
                <w:szCs w:val="28"/>
              </w:rPr>
              <w:t>奥</w:t>
            </w:r>
          </w:rubyBase>
        </w:ruby>
      </w:r>
      <w:r w:rsidR="008A73DD" w:rsidRPr="00C20E87">
        <w:rPr>
          <w:rFonts w:ascii="IPA P明朝" w:eastAsia="IPA P明朝" w:hAnsi="IPA P明朝" w:hint="eastAsia"/>
          <w:sz w:val="28"/>
          <w:szCs w:val="28"/>
        </w:rPr>
        <w:t>にて彌之助が聞き付けしやうなる叫聲を立てたり。</w:t>
      </w:r>
      <w:r w:rsidR="00E9058E" w:rsidRPr="00C20E87">
        <w:rPr>
          <w:rFonts w:ascii="IPA P明朝" w:eastAsia="IPA P明朝" w:hAnsi="IPA P明朝" w:hint="eastAsia"/>
          <w:sz w:val="28"/>
          <w:szCs w:val="28"/>
        </w:rPr>
        <w:t>二度目には右の肩より</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キ</w:t>
            </w:r>
          </w:rt>
          <w:rubyBase>
            <w:r w:rsidR="00E9058E" w:rsidRPr="00C20E87">
              <w:rPr>
                <w:rFonts w:ascii="IPA P明朝" w:eastAsia="IPA P明朝" w:hAnsi="IPA P明朝"/>
                <w:sz w:val="28"/>
                <w:szCs w:val="28"/>
              </w:rPr>
              <w:t>切</w:t>
            </w:r>
          </w:rubyBase>
        </w:ruby>
      </w:r>
      <w:r w:rsidR="00E9058E" w:rsidRPr="00C20E87">
        <w:rPr>
          <w:rFonts w:ascii="IPA P明朝" w:eastAsia="IPA P明朝" w:hAnsi="IPA P明朝" w:hint="eastAsia"/>
          <w:sz w:val="28"/>
          <w:szCs w:val="28"/>
        </w:rPr>
        <w:t>り</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サ</w:t>
            </w:r>
          </w:rt>
          <w:rubyBase>
            <w:r w:rsidR="00E9058E" w:rsidRPr="00C20E87">
              <w:rPr>
                <w:rFonts w:ascii="IPA P明朝" w:eastAsia="IPA P明朝" w:hAnsi="IPA P明朝"/>
                <w:sz w:val="28"/>
                <w:szCs w:val="28"/>
              </w:rPr>
              <w:t>下</w:t>
            </w:r>
          </w:rubyBase>
        </w:ruby>
      </w:r>
      <w:r w:rsidR="00E9058E" w:rsidRPr="00C20E87">
        <w:rPr>
          <w:rFonts w:ascii="IPA P明朝" w:eastAsia="IPA P明朝" w:hAnsi="IPA P明朝" w:hint="eastAsia"/>
          <w:sz w:val="28"/>
          <w:szCs w:val="28"/>
        </w:rPr>
        <w:t>げたるが、</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これ</w:t>
            </w:r>
          </w:rt>
          <w:rubyBase>
            <w:r w:rsidR="00E9058E" w:rsidRPr="00C20E87">
              <w:rPr>
                <w:rFonts w:ascii="IPA P明朝" w:eastAsia="IPA P明朝" w:hAnsi="IPA P明朝"/>
                <w:sz w:val="28"/>
                <w:szCs w:val="28"/>
              </w:rPr>
              <w:t>此</w:t>
            </w:r>
          </w:rubyBase>
        </w:ruby>
      </w:r>
      <w:r w:rsidR="00E9058E" w:rsidRPr="00C20E87">
        <w:rPr>
          <w:rFonts w:ascii="IPA P明朝" w:eastAsia="IPA P明朝" w:hAnsi="IPA P明朝" w:hint="eastAsia"/>
          <w:sz w:val="28"/>
          <w:szCs w:val="28"/>
        </w:rPr>
        <w:t>にても</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なお</w:t>
            </w:r>
          </w:rt>
          <w:rubyBase>
            <w:r w:rsidR="00E9058E" w:rsidRPr="00C20E87">
              <w:rPr>
                <w:rFonts w:ascii="IPA P明朝" w:eastAsia="IPA P明朝" w:hAnsi="IPA P明朝"/>
                <w:sz w:val="28"/>
                <w:szCs w:val="28"/>
              </w:rPr>
              <w:t>猶</w:t>
            </w:r>
          </w:rubyBase>
        </w:ruby>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シニ</w:t>
            </w:r>
          </w:rt>
          <w:rubyBase>
            <w:r w:rsidR="00E9058E" w:rsidRPr="00C20E87">
              <w:rPr>
                <w:rFonts w:ascii="IPA P明朝" w:eastAsia="IPA P明朝" w:hAnsi="IPA P明朝"/>
                <w:sz w:val="28"/>
                <w:szCs w:val="28"/>
              </w:rPr>
              <w:t>死</w:t>
            </w:r>
          </w:rubyBase>
        </w:ruby>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タ</w:t>
            </w:r>
          </w:rt>
          <w:rubyBase>
            <w:r w:rsidR="00E9058E" w:rsidRPr="00C20E87">
              <w:rPr>
                <w:rFonts w:ascii="IPA P明朝" w:eastAsia="IPA P明朝" w:hAnsi="IPA P明朝"/>
                <w:sz w:val="28"/>
                <w:szCs w:val="28"/>
              </w:rPr>
              <w:t>絶</w:t>
            </w:r>
          </w:rubyBase>
        </w:ruby>
      </w:r>
      <w:r w:rsidR="00E9058E" w:rsidRPr="00C20E87">
        <w:rPr>
          <w:rFonts w:ascii="IPA P明朝" w:eastAsia="IPA P明朝" w:hAnsi="IPA P明朝" w:hint="eastAsia"/>
          <w:sz w:val="28"/>
          <w:szCs w:val="28"/>
        </w:rPr>
        <w:t>えずしてある所へ、</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サト</w:t>
            </w:r>
          </w:rt>
          <w:rubyBase>
            <w:r w:rsidR="00E9058E" w:rsidRPr="00C20E87">
              <w:rPr>
                <w:rFonts w:ascii="IPA P明朝" w:eastAsia="IPA P明朝" w:hAnsi="IPA P明朝"/>
                <w:sz w:val="28"/>
                <w:szCs w:val="28"/>
              </w:rPr>
              <w:t>里</w:t>
            </w:r>
          </w:rubyBase>
        </w:ruby>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ビト</w:t>
            </w:r>
          </w:rt>
          <w:rubyBase>
            <w:r w:rsidR="00E9058E" w:rsidRPr="00C20E87">
              <w:rPr>
                <w:rFonts w:ascii="IPA P明朝" w:eastAsia="IPA P明朝" w:hAnsi="IPA P明朝"/>
                <w:sz w:val="28"/>
                <w:szCs w:val="28"/>
              </w:rPr>
              <w:t>人</w:t>
            </w:r>
          </w:rubyBase>
        </w:ruby>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ラ</w:t>
            </w:r>
          </w:rt>
          <w:rubyBase>
            <w:r w:rsidR="00E9058E" w:rsidRPr="00C20E87">
              <w:rPr>
                <w:rFonts w:ascii="IPA P明朝" w:eastAsia="IPA P明朝" w:hAnsi="IPA P明朝"/>
                <w:sz w:val="28"/>
                <w:szCs w:val="28"/>
              </w:rPr>
              <w:t>等</w:t>
            </w:r>
          </w:rubyBase>
        </w:ruby>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おどろ</w:t>
            </w:r>
          </w:rt>
          <w:rubyBase>
            <w:r w:rsidR="00E9058E" w:rsidRPr="00C20E87">
              <w:rPr>
                <w:rFonts w:ascii="IPA P明朝" w:eastAsia="IPA P明朝" w:hAnsi="IPA P明朝"/>
                <w:sz w:val="28"/>
                <w:szCs w:val="28"/>
              </w:rPr>
              <w:t>驚</w:t>
            </w:r>
          </w:rubyBase>
        </w:ruby>
      </w:r>
      <w:r w:rsidR="00E9058E" w:rsidRPr="00C20E87">
        <w:rPr>
          <w:rFonts w:ascii="IPA P明朝" w:eastAsia="IPA P明朝" w:hAnsi="IPA P明朝" w:hint="eastAsia"/>
          <w:sz w:val="28"/>
          <w:szCs w:val="28"/>
        </w:rPr>
        <w:t>きて</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ハセ</w:t>
            </w:r>
          </w:rt>
          <w:rubyBase>
            <w:r w:rsidR="00E9058E" w:rsidRPr="00C20E87">
              <w:rPr>
                <w:rFonts w:ascii="IPA P明朝" w:eastAsia="IPA P明朝" w:hAnsi="IPA P明朝"/>
                <w:sz w:val="28"/>
                <w:szCs w:val="28"/>
              </w:rPr>
              <w:t>馳</w:t>
            </w:r>
          </w:rubyBase>
        </w:ruby>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ツ</w:t>
            </w:r>
          </w:rt>
          <w:rubyBase>
            <w:r w:rsidR="00E9058E" w:rsidRPr="00C20E87">
              <w:rPr>
                <w:rFonts w:ascii="IPA P明朝" w:eastAsia="IPA P明朝" w:hAnsi="IPA P明朝"/>
                <w:sz w:val="28"/>
                <w:szCs w:val="28"/>
              </w:rPr>
              <w:t>付</w:t>
            </w:r>
          </w:rubyBase>
        </w:ruby>
      </w:r>
      <w:r w:rsidR="00E9058E" w:rsidRPr="00C20E87">
        <w:rPr>
          <w:rFonts w:ascii="IPA P明朝" w:eastAsia="IPA P明朝" w:hAnsi="IPA P明朝" w:hint="eastAsia"/>
          <w:sz w:val="28"/>
          <w:szCs w:val="28"/>
        </w:rPr>
        <w:t>け悴を</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トリ</w:t>
            </w:r>
          </w:rt>
          <w:rubyBase>
            <w:r w:rsidR="00E9058E" w:rsidRPr="00C20E87">
              <w:rPr>
                <w:rFonts w:ascii="IPA P明朝" w:eastAsia="IPA P明朝" w:hAnsi="IPA P明朝"/>
                <w:sz w:val="28"/>
                <w:szCs w:val="28"/>
              </w:rPr>
              <w:t>取</w:t>
            </w:r>
          </w:rubyBase>
        </w:ruby>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オサ</w:t>
            </w:r>
          </w:rt>
          <w:rubyBase>
            <w:r w:rsidR="00E9058E" w:rsidRPr="00C20E87">
              <w:rPr>
                <w:rFonts w:ascii="IPA P明朝" w:eastAsia="IPA P明朝" w:hAnsi="IPA P明朝"/>
                <w:sz w:val="28"/>
                <w:szCs w:val="28"/>
              </w:rPr>
              <w:t>抑</w:t>
            </w:r>
          </w:rubyBase>
        </w:ruby>
      </w:r>
      <w:r w:rsidR="00E9058E" w:rsidRPr="00C20E87">
        <w:rPr>
          <w:rFonts w:ascii="IPA P明朝" w:eastAsia="IPA P明朝" w:hAnsi="IPA P明朝" w:hint="eastAsia"/>
          <w:sz w:val="28"/>
          <w:szCs w:val="28"/>
        </w:rPr>
        <w:t>へ</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ただち</w:t>
            </w:r>
          </w:rt>
          <w:rubyBase>
            <w:r w:rsidR="00E9058E" w:rsidRPr="00C20E87">
              <w:rPr>
                <w:rFonts w:ascii="IPA P明朝" w:eastAsia="IPA P明朝" w:hAnsi="IPA P明朝"/>
                <w:sz w:val="28"/>
                <w:szCs w:val="28"/>
              </w:rPr>
              <w:t>直</w:t>
            </w:r>
          </w:rubyBase>
        </w:ruby>
      </w:r>
      <w:r w:rsidR="00E9058E" w:rsidRPr="00C20E87">
        <w:rPr>
          <w:rFonts w:ascii="IPA P明朝" w:eastAsia="IPA P明朝" w:hAnsi="IPA P明朝" w:hint="eastAsia"/>
          <w:sz w:val="28"/>
          <w:szCs w:val="28"/>
        </w:rPr>
        <w:t>に</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けいさつかん</w:t>
            </w:r>
          </w:rt>
          <w:rubyBase>
            <w:r w:rsidR="00E9058E" w:rsidRPr="00C20E87">
              <w:rPr>
                <w:rFonts w:ascii="IPA P明朝" w:eastAsia="IPA P明朝" w:hAnsi="IPA P明朝"/>
                <w:sz w:val="28"/>
                <w:szCs w:val="28"/>
              </w:rPr>
              <w:t>警察官</w:t>
            </w:r>
          </w:rubyBase>
        </w:ruby>
      </w:r>
      <w:r w:rsidR="00E9058E" w:rsidRPr="00C20E87">
        <w:rPr>
          <w:rFonts w:ascii="IPA P明朝" w:eastAsia="IPA P明朝" w:hAnsi="IPA P明朝" w:hint="eastAsia"/>
          <w:sz w:val="28"/>
          <w:szCs w:val="28"/>
        </w:rPr>
        <w:t>を</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ヨ</w:t>
            </w:r>
          </w:rt>
          <w:rubyBase>
            <w:r w:rsidR="00E9058E" w:rsidRPr="00C20E87">
              <w:rPr>
                <w:rFonts w:ascii="IPA P明朝" w:eastAsia="IPA P明朝" w:hAnsi="IPA P明朝"/>
                <w:sz w:val="28"/>
                <w:szCs w:val="28"/>
              </w:rPr>
              <w:t>呼</w:t>
            </w:r>
          </w:rubyBase>
        </w:ruby>
      </w:r>
      <w:r w:rsidR="00E9058E" w:rsidRPr="00C20E87">
        <w:rPr>
          <w:rFonts w:ascii="IPA P明朝" w:eastAsia="IPA P明朝" w:hAnsi="IPA P明朝" w:hint="eastAsia"/>
          <w:sz w:val="28"/>
          <w:szCs w:val="28"/>
        </w:rPr>
        <w:t>びて</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ワタ</w:t>
            </w:r>
          </w:rt>
          <w:rubyBase>
            <w:r w:rsidR="00E9058E" w:rsidRPr="00C20E87">
              <w:rPr>
                <w:rFonts w:ascii="IPA P明朝" w:eastAsia="IPA P明朝" w:hAnsi="IPA P明朝"/>
                <w:sz w:val="28"/>
                <w:szCs w:val="28"/>
              </w:rPr>
              <w:t>渡</w:t>
            </w:r>
          </w:rubyBase>
        </w:ruby>
      </w:r>
      <w:r w:rsidR="00E9058E" w:rsidRPr="00C20E87">
        <w:rPr>
          <w:rFonts w:ascii="IPA P明朝" w:eastAsia="IPA P明朝" w:hAnsi="IPA P明朝" w:hint="eastAsia"/>
          <w:sz w:val="28"/>
          <w:szCs w:val="28"/>
        </w:rPr>
        <w:lastRenderedPageBreak/>
        <w:t>したり。</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けいかん</w:t>
            </w:r>
          </w:rt>
          <w:rubyBase>
            <w:r w:rsidR="00E9058E" w:rsidRPr="00C20E87">
              <w:rPr>
                <w:rFonts w:ascii="IPA P明朝" w:eastAsia="IPA P明朝" w:hAnsi="IPA P明朝"/>
                <w:sz w:val="28"/>
                <w:szCs w:val="28"/>
              </w:rPr>
              <w:t>警官</w:t>
            </w:r>
          </w:rubyBase>
        </w:ruby>
      </w:r>
      <w:r w:rsidR="00E9058E" w:rsidRPr="00C20E87">
        <w:rPr>
          <w:rFonts w:ascii="IPA P明朝" w:eastAsia="IPA P明朝" w:hAnsi="IPA P明朝" w:hint="eastAsia"/>
          <w:sz w:val="28"/>
          <w:szCs w:val="28"/>
        </w:rPr>
        <w:t>がまだ</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ぼう</w:t>
            </w:r>
          </w:rt>
          <w:rubyBase>
            <w:r w:rsidR="00E9058E" w:rsidRPr="00C20E87">
              <w:rPr>
                <w:rFonts w:ascii="IPA P明朝" w:eastAsia="IPA P明朝" w:hAnsi="IPA P明朝"/>
                <w:sz w:val="28"/>
                <w:szCs w:val="28"/>
              </w:rPr>
              <w:t>棒</w:t>
            </w:r>
          </w:rubyBase>
        </w:ruby>
      </w:r>
      <w:r w:rsidR="00E9058E" w:rsidRPr="00C20E87">
        <w:rPr>
          <w:rFonts w:ascii="IPA P明朝" w:eastAsia="IPA P明朝" w:hAnsi="IPA P明朝" w:hint="eastAsia"/>
          <w:sz w:val="28"/>
          <w:szCs w:val="28"/>
        </w:rPr>
        <w:t>を</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も</w:t>
            </w:r>
          </w:rt>
          <w:rubyBase>
            <w:r w:rsidR="00E9058E" w:rsidRPr="00C20E87">
              <w:rPr>
                <w:rFonts w:ascii="IPA P明朝" w:eastAsia="IPA P明朝" w:hAnsi="IPA P明朝"/>
                <w:sz w:val="28"/>
                <w:szCs w:val="28"/>
              </w:rPr>
              <w:t>持</w:t>
            </w:r>
          </w:rubyBase>
        </w:ruby>
      </w:r>
      <w:r w:rsidR="00E9058E" w:rsidRPr="00C20E87">
        <w:rPr>
          <w:rFonts w:ascii="IPA P明朝" w:eastAsia="IPA P明朝" w:hAnsi="IPA P明朝" w:hint="eastAsia"/>
          <w:sz w:val="28"/>
          <w:szCs w:val="28"/>
        </w:rPr>
        <w:t>ちてある</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じだい</w:t>
            </w:r>
          </w:rt>
          <w:rubyBase>
            <w:r w:rsidR="00E9058E" w:rsidRPr="00C20E87">
              <w:rPr>
                <w:rFonts w:ascii="IPA P明朝" w:eastAsia="IPA P明朝" w:hAnsi="IPA P明朝"/>
                <w:sz w:val="28"/>
                <w:szCs w:val="28"/>
              </w:rPr>
              <w:t>時代</w:t>
            </w:r>
          </w:rubyBase>
        </w:ruby>
      </w:r>
      <w:r w:rsidR="00E9058E" w:rsidRPr="00C20E87">
        <w:rPr>
          <w:rFonts w:ascii="IPA P明朝" w:eastAsia="IPA P明朝" w:hAnsi="IPA P明朝" w:hint="eastAsia"/>
          <w:sz w:val="28"/>
          <w:szCs w:val="28"/>
        </w:rPr>
        <w:t>のことなり。母親は男が</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トラ</w:t>
            </w:r>
          </w:rt>
          <w:rubyBase>
            <w:r w:rsidR="00E9058E" w:rsidRPr="00C20E87">
              <w:rPr>
                <w:rFonts w:ascii="IPA P明朝" w:eastAsia="IPA P明朝" w:hAnsi="IPA P明朝"/>
                <w:sz w:val="28"/>
                <w:szCs w:val="28"/>
              </w:rPr>
              <w:t>捕</w:t>
            </w:r>
          </w:rubyBase>
        </w:ruby>
      </w:r>
      <w:r w:rsidR="00E9058E" w:rsidRPr="00C20E87">
        <w:rPr>
          <w:rFonts w:ascii="IPA P明朝" w:eastAsia="IPA P明朝" w:hAnsi="IPA P明朝" w:hint="eastAsia"/>
          <w:sz w:val="28"/>
          <w:szCs w:val="28"/>
        </w:rPr>
        <w:t>へられ引き立てられて行くを見て、</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たき</w:t>
            </w:r>
          </w:rt>
          <w:rubyBase>
            <w:r w:rsidR="00E9058E" w:rsidRPr="00C20E87">
              <w:rPr>
                <w:rFonts w:ascii="IPA P明朝" w:eastAsia="IPA P明朝" w:hAnsi="IPA P明朝"/>
                <w:sz w:val="28"/>
                <w:szCs w:val="28"/>
              </w:rPr>
              <w:t>瀧</w:t>
            </w:r>
          </w:rubyBase>
        </w:ruby>
      </w:r>
      <w:r w:rsidR="00E9058E" w:rsidRPr="00C20E87">
        <w:rPr>
          <w:rFonts w:ascii="IPA P明朝" w:eastAsia="IPA P明朝" w:hAnsi="IPA P明朝" w:hint="eastAsia"/>
          <w:sz w:val="28"/>
          <w:szCs w:val="28"/>
        </w:rPr>
        <w:t>のやうに</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ち</w:t>
            </w:r>
          </w:rt>
          <w:rubyBase>
            <w:r w:rsidR="00E9058E" w:rsidRPr="00C20E87">
              <w:rPr>
                <w:rFonts w:ascii="IPA P明朝" w:eastAsia="IPA P明朝" w:hAnsi="IPA P明朝"/>
                <w:sz w:val="28"/>
                <w:szCs w:val="28"/>
              </w:rPr>
              <w:t>血</w:t>
            </w:r>
          </w:rubyBase>
        </w:ruby>
      </w:r>
      <w:r w:rsidR="00E9058E" w:rsidRPr="00C20E87">
        <w:rPr>
          <w:rFonts w:ascii="IPA P明朝" w:eastAsia="IPA P明朝" w:hAnsi="IPA P明朝" w:hint="eastAsia"/>
          <w:sz w:val="28"/>
          <w:szCs w:val="28"/>
        </w:rPr>
        <w:t>の</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なが</w:t>
            </w:r>
          </w:rt>
          <w:rubyBase>
            <w:r w:rsidR="00E9058E" w:rsidRPr="00C20E87">
              <w:rPr>
                <w:rFonts w:ascii="IPA P明朝" w:eastAsia="IPA P明朝" w:hAnsi="IPA P明朝"/>
                <w:sz w:val="28"/>
                <w:szCs w:val="28"/>
              </w:rPr>
              <w:t>流</w:t>
            </w:r>
          </w:rubyBase>
        </w:ruby>
      </w:r>
      <w:r w:rsidR="00E9058E" w:rsidRPr="00C20E87">
        <w:rPr>
          <w:rFonts w:ascii="IPA P明朝" w:eastAsia="IPA P明朝" w:hAnsi="IPA P明朝" w:hint="eastAsia"/>
          <w:sz w:val="28"/>
          <w:szCs w:val="28"/>
        </w:rPr>
        <w:t>るゝ中より、おのれは</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うらみ</w:t>
            </w:r>
          </w:rt>
          <w:rubyBase>
            <w:r w:rsidR="00E9058E" w:rsidRPr="00C20E87">
              <w:rPr>
                <w:rFonts w:ascii="IPA P明朝" w:eastAsia="IPA P明朝" w:hAnsi="IPA P明朝"/>
                <w:sz w:val="28"/>
                <w:szCs w:val="28"/>
              </w:rPr>
              <w:t>恨</w:t>
            </w:r>
          </w:rubyBase>
        </w:ruby>
      </w:r>
      <w:r w:rsidR="00E9058E" w:rsidRPr="00C20E87">
        <w:rPr>
          <w:rFonts w:ascii="IPA P明朝" w:eastAsia="IPA P明朝" w:hAnsi="IPA P明朝" w:hint="eastAsia"/>
          <w:sz w:val="28"/>
          <w:szCs w:val="28"/>
        </w:rPr>
        <w:t>も</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イダ</w:t>
            </w:r>
          </w:rt>
          <w:rubyBase>
            <w:r w:rsidR="00E9058E" w:rsidRPr="00C20E87">
              <w:rPr>
                <w:rFonts w:ascii="IPA P明朝" w:eastAsia="IPA P明朝" w:hAnsi="IPA P明朝"/>
                <w:sz w:val="28"/>
                <w:szCs w:val="28"/>
              </w:rPr>
              <w:t>抱</w:t>
            </w:r>
          </w:rubyBase>
        </w:ruby>
      </w:r>
      <w:r w:rsidR="00E9058E" w:rsidRPr="00C20E87">
        <w:rPr>
          <w:rFonts w:ascii="IPA P明朝" w:eastAsia="IPA P明朝" w:hAnsi="IPA P明朝" w:hint="eastAsia"/>
          <w:sz w:val="28"/>
          <w:szCs w:val="28"/>
        </w:rPr>
        <w:t>かずに</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し</w:t>
            </w:r>
          </w:rt>
          <w:rubyBase>
            <w:r w:rsidR="00E9058E" w:rsidRPr="00C20E87">
              <w:rPr>
                <w:rFonts w:ascii="IPA P明朝" w:eastAsia="IPA P明朝" w:hAnsi="IPA P明朝"/>
                <w:sz w:val="28"/>
                <w:szCs w:val="28"/>
              </w:rPr>
              <w:t>死</w:t>
            </w:r>
          </w:rubyBase>
        </w:ruby>
      </w:r>
      <w:r w:rsidR="00E9058E" w:rsidRPr="00C20E87">
        <w:rPr>
          <w:rFonts w:ascii="IPA P明朝" w:eastAsia="IPA P明朝" w:hAnsi="IPA P明朝" w:hint="eastAsia"/>
          <w:sz w:val="28"/>
          <w:szCs w:val="28"/>
        </w:rPr>
        <w:t>ぬるなれば、</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まご</w:t>
            </w:r>
          </w:rt>
          <w:rubyBase>
            <w:r w:rsidR="00E9058E" w:rsidRPr="00C20E87">
              <w:rPr>
                <w:rFonts w:ascii="IPA P明朝" w:eastAsia="IPA P明朝" w:hAnsi="IPA P明朝"/>
                <w:sz w:val="28"/>
                <w:szCs w:val="28"/>
              </w:rPr>
              <w:t>孫</w:t>
            </w:r>
          </w:rubyBase>
        </w:ruby>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し</w:t>
            </w:r>
          </w:rt>
          <w:rubyBase>
            <w:r w:rsidR="00E9058E" w:rsidRPr="00C20E87">
              <w:rPr>
                <w:rFonts w:ascii="IPA P明朝" w:eastAsia="IPA P明朝" w:hAnsi="IPA P明朝"/>
                <w:sz w:val="28"/>
                <w:szCs w:val="28"/>
              </w:rPr>
              <w:t>四</w:t>
            </w:r>
          </w:rubyBase>
        </w:ruby>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ろう</w:t>
            </w:r>
          </w:rt>
          <w:rubyBase>
            <w:r w:rsidR="00E9058E" w:rsidRPr="00C20E87">
              <w:rPr>
                <w:rFonts w:ascii="IPA P明朝" w:eastAsia="IPA P明朝" w:hAnsi="IPA P明朝"/>
                <w:sz w:val="28"/>
                <w:szCs w:val="28"/>
              </w:rPr>
              <w:t>朗</w:t>
            </w:r>
          </w:rubyBase>
        </w:ruby>
      </w:r>
      <w:r w:rsidR="00E9058E" w:rsidRPr="00C20E87">
        <w:rPr>
          <w:rFonts w:ascii="IPA P明朝" w:eastAsia="IPA P明朝" w:hAnsi="IPA P明朝" w:hint="eastAsia"/>
          <w:sz w:val="28"/>
          <w:szCs w:val="28"/>
        </w:rPr>
        <w:t>は</w:t>
      </w:r>
      <w:r w:rsidR="00E9058E" w:rsidRPr="00C20E87">
        <w:rPr>
          <w:rFonts w:ascii="IPA P明朝" w:eastAsia="IPA P明朝" w:hAnsi="IPA P明朝"/>
          <w:sz w:val="28"/>
          <w:szCs w:val="28"/>
        </w:rPr>
        <w:ruby>
          <w:rubyPr>
            <w:rubyAlign w:val="distributeSpace"/>
            <w:hps w:val="14"/>
            <w:hpsRaise w:val="26"/>
            <w:hpsBaseText w:val="28"/>
            <w:lid w:val="ja-JP"/>
          </w:rubyPr>
          <w:rt>
            <w:r w:rsidR="00E9058E" w:rsidRPr="00C20E87">
              <w:rPr>
                <w:rFonts w:ascii="IPA P明朝" w:eastAsia="IPA P明朝" w:hAnsi="IPA P明朝"/>
                <w:sz w:val="14"/>
                <w:szCs w:val="28"/>
              </w:rPr>
              <w:t>ユル</w:t>
            </w:r>
          </w:rt>
          <w:rubyBase>
            <w:r w:rsidR="00E9058E" w:rsidRPr="00C20E87">
              <w:rPr>
                <w:rFonts w:ascii="IPA P明朝" w:eastAsia="IPA P明朝" w:hAnsi="IPA P明朝"/>
                <w:sz w:val="28"/>
                <w:szCs w:val="28"/>
              </w:rPr>
              <w:t>宥</w:t>
            </w:r>
          </w:rubyBase>
        </w:ruby>
      </w:r>
      <w:r w:rsidR="00E9058E" w:rsidRPr="00C20E87">
        <w:rPr>
          <w:rFonts w:ascii="IPA P明朝" w:eastAsia="IPA P明朝" w:hAnsi="IPA P明朝" w:hint="eastAsia"/>
          <w:sz w:val="28"/>
          <w:szCs w:val="28"/>
        </w:rPr>
        <w:t>したまはれと言ふ。</w:t>
      </w:r>
      <w:r w:rsidR="000B27AB" w:rsidRPr="00C20E87">
        <w:rPr>
          <w:rFonts w:ascii="IPA P明朝" w:eastAsia="IPA P明朝" w:hAnsi="IPA P明朝" w:hint="eastAsia"/>
          <w:sz w:val="28"/>
          <w:szCs w:val="28"/>
        </w:rPr>
        <w:t>之を聞きて心を</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ウゴ</w:t>
            </w:r>
          </w:rt>
          <w:rubyBase>
            <w:r w:rsidR="000B27AB" w:rsidRPr="00C20E87">
              <w:rPr>
                <w:rFonts w:ascii="IPA P明朝" w:eastAsia="IPA P明朝" w:hAnsi="IPA P明朝"/>
                <w:sz w:val="28"/>
                <w:szCs w:val="28"/>
              </w:rPr>
              <w:t>動</w:t>
            </w:r>
          </w:rubyBase>
        </w:ruby>
      </w:r>
      <w:r w:rsidR="000B27AB" w:rsidRPr="00C20E87">
        <w:rPr>
          <w:rFonts w:ascii="IPA P明朝" w:eastAsia="IPA P明朝" w:hAnsi="IPA P明朝" w:hint="eastAsia"/>
          <w:sz w:val="28"/>
          <w:szCs w:val="28"/>
        </w:rPr>
        <w:t>かさぬ者は無かりき。孫四朗は</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とちゅう</w:t>
            </w:r>
          </w:rt>
          <w:rubyBase>
            <w:r w:rsidR="000B27AB" w:rsidRPr="00C20E87">
              <w:rPr>
                <w:rFonts w:ascii="IPA P明朝" w:eastAsia="IPA P明朝" w:hAnsi="IPA P明朝"/>
                <w:sz w:val="28"/>
                <w:szCs w:val="28"/>
              </w:rPr>
              <w:t>途中</w:t>
            </w:r>
          </w:rubyBase>
        </w:ruby>
      </w:r>
      <w:r w:rsidR="000B27AB" w:rsidRPr="00C20E87">
        <w:rPr>
          <w:rFonts w:ascii="IPA P明朝" w:eastAsia="IPA P明朝" w:hAnsi="IPA P明朝" w:hint="eastAsia"/>
          <w:sz w:val="28"/>
          <w:szCs w:val="28"/>
        </w:rPr>
        <w:t>にても</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その</w:t>
            </w:r>
          </w:rt>
          <w:rubyBase>
            <w:r w:rsidR="000B27AB" w:rsidRPr="00C20E87">
              <w:rPr>
                <w:rFonts w:ascii="IPA P明朝" w:eastAsia="IPA P明朝" w:hAnsi="IPA P明朝"/>
                <w:sz w:val="28"/>
                <w:szCs w:val="28"/>
              </w:rPr>
              <w:t>其</w:t>
            </w:r>
          </w:rubyBase>
        </w:ruby>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かま</w:t>
            </w:r>
          </w:rt>
          <w:rubyBase>
            <w:r w:rsidR="000B27AB" w:rsidRPr="00C20E87">
              <w:rPr>
                <w:rFonts w:ascii="IPA P明朝" w:eastAsia="IPA P明朝" w:hAnsi="IPA P明朝"/>
                <w:sz w:val="28"/>
                <w:szCs w:val="28"/>
              </w:rPr>
              <w:t>鎌</w:t>
            </w:r>
          </w:rubyBase>
        </w:ruby>
      </w:r>
      <w:r w:rsidR="000B27AB" w:rsidRPr="00C20E87">
        <w:rPr>
          <w:rFonts w:ascii="IPA P明朝" w:eastAsia="IPA P明朝" w:hAnsi="IPA P明朝" w:hint="eastAsia"/>
          <w:sz w:val="28"/>
          <w:szCs w:val="28"/>
        </w:rPr>
        <w:t>を</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ふりあ</w:t>
            </w:r>
          </w:rt>
          <w:rubyBase>
            <w:r w:rsidR="000B27AB" w:rsidRPr="00C20E87">
              <w:rPr>
                <w:rFonts w:ascii="IPA P明朝" w:eastAsia="IPA P明朝" w:hAnsi="IPA P明朝"/>
                <w:sz w:val="28"/>
                <w:szCs w:val="28"/>
              </w:rPr>
              <w:t>振上</w:t>
            </w:r>
          </w:rubyBase>
        </w:ruby>
      </w:r>
      <w:r w:rsidR="000B27AB" w:rsidRPr="00C20E87">
        <w:rPr>
          <w:rFonts w:ascii="IPA P明朝" w:eastAsia="IPA P明朝" w:hAnsi="IPA P明朝" w:hint="eastAsia"/>
          <w:sz w:val="28"/>
          <w:szCs w:val="28"/>
        </w:rPr>
        <w:t>げて</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じゅんさ</w:t>
            </w:r>
          </w:rt>
          <w:rubyBase>
            <w:r w:rsidR="000B27AB" w:rsidRPr="00C20E87">
              <w:rPr>
                <w:rFonts w:ascii="IPA P明朝" w:eastAsia="IPA P明朝" w:hAnsi="IPA P明朝"/>
                <w:sz w:val="28"/>
                <w:szCs w:val="28"/>
              </w:rPr>
              <w:t>巡査</w:t>
            </w:r>
          </w:rubyBase>
        </w:ruby>
      </w:r>
      <w:r w:rsidR="000B27AB" w:rsidRPr="00C20E87">
        <w:rPr>
          <w:rFonts w:ascii="IPA P明朝" w:eastAsia="IPA P明朝" w:hAnsi="IPA P明朝" w:hint="eastAsia"/>
          <w:sz w:val="28"/>
          <w:szCs w:val="28"/>
        </w:rPr>
        <w:t>を</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お</w:t>
            </w:r>
          </w:rt>
          <w:rubyBase>
            <w:r w:rsidR="000B27AB" w:rsidRPr="00C20E87">
              <w:rPr>
                <w:rFonts w:ascii="IPA P明朝" w:eastAsia="IPA P明朝" w:hAnsi="IPA P明朝"/>
                <w:sz w:val="28"/>
                <w:szCs w:val="28"/>
              </w:rPr>
              <w:t>追</w:t>
            </w:r>
          </w:rubyBase>
        </w:ruby>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い</w:t>
            </w:r>
          </w:rt>
          <w:rubyBase>
            <w:r w:rsidR="000B27AB" w:rsidRPr="00C20E87">
              <w:rPr>
                <w:rFonts w:ascii="IPA P明朝" w:eastAsia="IPA P明朝" w:hAnsi="IPA P明朝"/>
                <w:sz w:val="28"/>
                <w:szCs w:val="28"/>
              </w:rPr>
              <w:t>ひ</w:t>
            </w:r>
          </w:rubyBase>
        </w:ruby>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まわ</w:t>
            </w:r>
          </w:rt>
          <w:rubyBase>
            <w:r w:rsidR="000B27AB" w:rsidRPr="00C20E87">
              <w:rPr>
                <w:rFonts w:ascii="IPA P明朝" w:eastAsia="IPA P明朝" w:hAnsi="IPA P明朝"/>
                <w:sz w:val="28"/>
                <w:szCs w:val="28"/>
              </w:rPr>
              <w:t>廻</w:t>
            </w:r>
          </w:rubyBase>
        </w:ruby>
      </w:r>
      <w:r w:rsidR="000B27AB" w:rsidRPr="00C20E87">
        <w:rPr>
          <w:rFonts w:ascii="IPA P明朝" w:eastAsia="IPA P明朝" w:hAnsi="IPA P明朝" w:hint="eastAsia"/>
          <w:sz w:val="28"/>
          <w:szCs w:val="28"/>
        </w:rPr>
        <w:t>しなどせしが、</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きょうじん</w:t>
            </w:r>
          </w:rt>
          <w:rubyBase>
            <w:r w:rsidR="000B27AB" w:rsidRPr="00C20E87">
              <w:rPr>
                <w:rFonts w:ascii="IPA P明朝" w:eastAsia="IPA P明朝" w:hAnsi="IPA P明朝"/>
                <w:sz w:val="28"/>
                <w:szCs w:val="28"/>
              </w:rPr>
              <w:t>狂人</w:t>
            </w:r>
          </w:rubyBase>
        </w:ruby>
      </w:r>
      <w:r w:rsidR="000B27AB" w:rsidRPr="00C20E87">
        <w:rPr>
          <w:rFonts w:ascii="IPA P明朝" w:eastAsia="IPA P明朝" w:hAnsi="IPA P明朝" w:hint="eastAsia"/>
          <w:sz w:val="28"/>
          <w:szCs w:val="28"/>
        </w:rPr>
        <w:t>なりとて</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ほうめん</w:t>
            </w:r>
          </w:rt>
          <w:rubyBase>
            <w:r w:rsidR="000B27AB" w:rsidRPr="00C20E87">
              <w:rPr>
                <w:rFonts w:ascii="IPA P明朝" w:eastAsia="IPA P明朝" w:hAnsi="IPA P明朝"/>
                <w:sz w:val="28"/>
                <w:szCs w:val="28"/>
              </w:rPr>
              <w:t>放免</w:t>
            </w:r>
          </w:rubyBase>
        </w:ruby>
      </w:r>
      <w:r w:rsidR="000B27AB" w:rsidRPr="00C20E87">
        <w:rPr>
          <w:rFonts w:ascii="IPA P明朝" w:eastAsia="IPA P明朝" w:hAnsi="IPA P明朝" w:hint="eastAsia"/>
          <w:sz w:val="28"/>
          <w:szCs w:val="28"/>
        </w:rPr>
        <w:t>せられて</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いえ</w:t>
            </w:r>
          </w:rt>
          <w:rubyBase>
            <w:r w:rsidR="000B27AB" w:rsidRPr="00C20E87">
              <w:rPr>
                <w:rFonts w:ascii="IPA P明朝" w:eastAsia="IPA P明朝" w:hAnsi="IPA P明朝"/>
                <w:sz w:val="28"/>
                <w:szCs w:val="28"/>
              </w:rPr>
              <w:t>家</w:t>
            </w:r>
          </w:rubyBase>
        </w:ruby>
      </w:r>
      <w:r w:rsidR="000B27AB" w:rsidRPr="00C20E87">
        <w:rPr>
          <w:rFonts w:ascii="IPA P明朝" w:eastAsia="IPA P明朝" w:hAnsi="IPA P明朝" w:hint="eastAsia"/>
          <w:sz w:val="28"/>
          <w:szCs w:val="28"/>
        </w:rPr>
        <w:t>に</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かえ</w:t>
            </w:r>
          </w:rt>
          <w:rubyBase>
            <w:r w:rsidR="000B27AB" w:rsidRPr="00C20E87">
              <w:rPr>
                <w:rFonts w:ascii="IPA P明朝" w:eastAsia="IPA P明朝" w:hAnsi="IPA P明朝"/>
                <w:sz w:val="28"/>
                <w:szCs w:val="28"/>
              </w:rPr>
              <w:t>歸</w:t>
            </w:r>
          </w:rubyBase>
        </w:ruby>
      </w:r>
      <w:r w:rsidR="000B27AB" w:rsidRPr="00C20E87">
        <w:rPr>
          <w:rFonts w:ascii="IPA P明朝" w:eastAsia="IPA P明朝" w:hAnsi="IPA P明朝" w:hint="eastAsia"/>
          <w:sz w:val="28"/>
          <w:szCs w:val="28"/>
        </w:rPr>
        <w:t>り、今も</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い</w:t>
            </w:r>
          </w:rt>
          <w:rubyBase>
            <w:r w:rsidR="000B27AB" w:rsidRPr="00C20E87">
              <w:rPr>
                <w:rFonts w:ascii="IPA P明朝" w:eastAsia="IPA P明朝" w:hAnsi="IPA P明朝"/>
                <w:sz w:val="28"/>
                <w:szCs w:val="28"/>
              </w:rPr>
              <w:t>生</w:t>
            </w:r>
          </w:rubyBase>
        </w:ruby>
      </w:r>
      <w:r w:rsidR="000B27AB" w:rsidRPr="00C20E87">
        <w:rPr>
          <w:rFonts w:ascii="IPA P明朝" w:eastAsia="IPA P明朝" w:hAnsi="IPA P明朝" w:hint="eastAsia"/>
          <w:sz w:val="28"/>
          <w:szCs w:val="28"/>
        </w:rPr>
        <w:t>きて</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さと</w:t>
            </w:r>
          </w:rt>
          <w:rubyBase>
            <w:r w:rsidR="000B27AB" w:rsidRPr="00C20E87">
              <w:rPr>
                <w:rFonts w:ascii="IPA P明朝" w:eastAsia="IPA P明朝" w:hAnsi="IPA P明朝"/>
                <w:sz w:val="28"/>
                <w:szCs w:val="28"/>
              </w:rPr>
              <w:t>里</w:t>
            </w:r>
          </w:rubyBase>
        </w:ruby>
      </w:r>
      <w:r w:rsidR="000B27AB" w:rsidRPr="00C20E87">
        <w:rPr>
          <w:rFonts w:ascii="IPA P明朝" w:eastAsia="IPA P明朝" w:hAnsi="IPA P明朝" w:hint="eastAsia"/>
          <w:sz w:val="28"/>
          <w:szCs w:val="28"/>
        </w:rPr>
        <w:t>に</w:t>
      </w:r>
      <w:r w:rsidR="000B27AB"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あ</w:t>
            </w:r>
          </w:rt>
          <w:rubyBase>
            <w:r w:rsidR="000B27AB" w:rsidRPr="00C20E87">
              <w:rPr>
                <w:rFonts w:ascii="IPA P明朝" w:eastAsia="IPA P明朝" w:hAnsi="IPA P明朝"/>
                <w:sz w:val="28"/>
                <w:szCs w:val="28"/>
              </w:rPr>
              <w:t>在</w:t>
            </w:r>
          </w:rubyBase>
        </w:ruby>
      </w:r>
      <w:r w:rsidR="000B27AB" w:rsidRPr="00C20E87">
        <w:rPr>
          <w:rFonts w:ascii="IPA P明朝" w:eastAsia="IPA P明朝" w:hAnsi="IPA P明朝" w:hint="eastAsia"/>
          <w:sz w:val="28"/>
          <w:szCs w:val="28"/>
        </w:rPr>
        <w:t>り。</w:t>
      </w:r>
    </w:p>
    <w:p w14:paraId="37B3A990" w14:textId="70540E11" w:rsidR="000B27AB" w:rsidRPr="00C20E87" w:rsidRDefault="000B27AB"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一二</w:t>
      </w:r>
      <w:r w:rsidRPr="00C20E87">
        <w:rPr>
          <w:rFonts w:ascii="IPA P明朝" w:eastAsia="IPA P明朝" w:hAnsi="IPA P明朝" w:hint="eastAsia"/>
          <w:sz w:val="28"/>
          <w:szCs w:val="28"/>
        </w:rPr>
        <w:tab/>
        <w:t>土淵村山口に</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ニツ</w:t>
            </w:r>
          </w:rt>
          <w:rubyBase>
            <w:r w:rsidR="000B27AB" w:rsidRPr="00C20E87">
              <w:rPr>
                <w:rFonts w:ascii="IPA P明朝" w:eastAsia="IPA P明朝" w:hAnsi="IPA P明朝"/>
                <w:sz w:val="28"/>
                <w:szCs w:val="28"/>
              </w:rPr>
              <w:t>新</w:t>
            </w:r>
          </w:rubyBase>
        </w:ruby>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タ</w:t>
            </w:r>
          </w:rt>
          <w:rubyBase>
            <w:r w:rsidR="000B27AB" w:rsidRPr="00C20E87">
              <w:rPr>
                <w:rFonts w:ascii="IPA P明朝" w:eastAsia="IPA P明朝" w:hAnsi="IPA P明朝"/>
                <w:sz w:val="28"/>
                <w:szCs w:val="28"/>
              </w:rPr>
              <w:t>田</w:t>
            </w:r>
          </w:rubyBase>
        </w:ruby>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オト</w:t>
            </w:r>
          </w:rt>
          <w:rubyBase>
            <w:r w:rsidR="000B27AB" w:rsidRPr="00C20E87">
              <w:rPr>
                <w:rFonts w:ascii="IPA P明朝" w:eastAsia="IPA P明朝" w:hAnsi="IPA P明朝"/>
                <w:sz w:val="28"/>
                <w:szCs w:val="28"/>
              </w:rPr>
              <w:t>乙</w:t>
            </w:r>
          </w:rubyBase>
        </w:ruby>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ザウ</w:t>
            </w:r>
          </w:rt>
          <w:rubyBase>
            <w:r w:rsidR="000B27AB" w:rsidRPr="00C20E87">
              <w:rPr>
                <w:rFonts w:ascii="IPA P明朝" w:eastAsia="IPA P明朝" w:hAnsi="IPA P明朝"/>
                <w:sz w:val="28"/>
                <w:szCs w:val="28"/>
              </w:rPr>
              <w:t>藏</w:t>
            </w:r>
          </w:rubyBase>
        </w:ruby>
      </w:r>
      <w:r w:rsidRPr="00C20E87">
        <w:rPr>
          <w:rFonts w:ascii="IPA P明朝" w:eastAsia="IPA P明朝" w:hAnsi="IPA P明朝" w:hint="eastAsia"/>
          <w:sz w:val="28"/>
          <w:szCs w:val="28"/>
        </w:rPr>
        <w:t>と云ふ老人あり。村の人は</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オト</w:t>
            </w:r>
          </w:rt>
          <w:rubyBase>
            <w:r w:rsidR="000B27AB" w:rsidRPr="00C20E87">
              <w:rPr>
                <w:rFonts w:ascii="IPA P明朝" w:eastAsia="IPA P明朝" w:hAnsi="IPA P明朝"/>
                <w:sz w:val="28"/>
                <w:szCs w:val="28"/>
              </w:rPr>
              <w:t>乙</w:t>
            </w:r>
          </w:rubyBase>
        </w:ruby>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ヂイ</w:t>
            </w:r>
          </w:rt>
          <w:rubyBase>
            <w:r w:rsidR="000B27AB" w:rsidRPr="00C20E87">
              <w:rPr>
                <w:rFonts w:ascii="IPA P明朝" w:eastAsia="IPA P明朝" w:hAnsi="IPA P明朝"/>
                <w:sz w:val="28"/>
                <w:szCs w:val="28"/>
              </w:rPr>
              <w:t>爺</w:t>
            </w:r>
          </w:rubyBase>
        </w:ruby>
      </w:r>
      <w:r w:rsidRPr="00C20E87">
        <w:rPr>
          <w:rFonts w:ascii="IPA P明朝" w:eastAsia="IPA P明朝" w:hAnsi="IPA P明朝" w:hint="eastAsia"/>
          <w:sz w:val="28"/>
          <w:szCs w:val="28"/>
        </w:rPr>
        <w:t>といふ。今は</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きゅうじゅう</w:t>
            </w:r>
          </w:rt>
          <w:rubyBase>
            <w:r w:rsidR="000B27AB" w:rsidRPr="00C20E87">
              <w:rPr>
                <w:rFonts w:ascii="IPA P明朝" w:eastAsia="IPA P明朝" w:hAnsi="IPA P明朝"/>
                <w:sz w:val="28"/>
                <w:szCs w:val="28"/>
              </w:rPr>
              <w:t>九十</w:t>
            </w:r>
          </w:rubyBase>
        </w:ruby>
      </w:r>
      <w:r w:rsidRPr="00C20E87">
        <w:rPr>
          <w:rFonts w:ascii="IPA P明朝" w:eastAsia="IPA P明朝" w:hAnsi="IPA P明朝" w:hint="eastAsia"/>
          <w:sz w:val="28"/>
          <w:szCs w:val="28"/>
        </w:rPr>
        <w:t>に近く</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や</w:t>
            </w:r>
          </w:rt>
          <w:rubyBase>
            <w:r w:rsidR="000B27AB" w:rsidRPr="00C20E87">
              <w:rPr>
                <w:rFonts w:ascii="IPA P明朝" w:eastAsia="IPA P明朝" w:hAnsi="IPA P明朝"/>
                <w:sz w:val="28"/>
                <w:szCs w:val="28"/>
              </w:rPr>
              <w:t>病</w:t>
            </w:r>
          </w:rubyBase>
        </w:ruby>
      </w:r>
      <w:r w:rsidRPr="00C20E87">
        <w:rPr>
          <w:rFonts w:ascii="IPA P明朝" w:eastAsia="IPA P明朝" w:hAnsi="IPA P明朝" w:hint="eastAsia"/>
          <w:sz w:val="28"/>
          <w:szCs w:val="28"/>
        </w:rPr>
        <w:t>みて</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マサ</w:t>
            </w:r>
          </w:rt>
          <w:rubyBase>
            <w:r w:rsidR="000B27AB" w:rsidRPr="00C20E87">
              <w:rPr>
                <w:rFonts w:ascii="IPA P明朝" w:eastAsia="IPA P明朝" w:hAnsi="IPA P明朝"/>
                <w:sz w:val="28"/>
                <w:szCs w:val="28"/>
              </w:rPr>
              <w:t>將</w:t>
            </w:r>
          </w:rubyBase>
        </w:ruby>
      </w:r>
      <w:r w:rsidRPr="00C20E87">
        <w:rPr>
          <w:rFonts w:ascii="IPA P明朝" w:eastAsia="IPA P明朝" w:hAnsi="IPA P明朝" w:hint="eastAsia"/>
          <w:sz w:val="28"/>
          <w:szCs w:val="28"/>
        </w:rPr>
        <w:t>に</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シナ</w:t>
            </w:r>
          </w:rt>
          <w:rubyBase>
            <w:r w:rsidR="000B27AB" w:rsidRPr="00C20E87">
              <w:rPr>
                <w:rFonts w:ascii="IPA P明朝" w:eastAsia="IPA P明朝" w:hAnsi="IPA P明朝"/>
                <w:sz w:val="28"/>
                <w:szCs w:val="28"/>
              </w:rPr>
              <w:t>死</w:t>
            </w:r>
          </w:rubyBase>
        </w:ruby>
      </w:r>
      <w:r w:rsidRPr="00C20E87">
        <w:rPr>
          <w:rFonts w:ascii="IPA P明朝" w:eastAsia="IPA P明朝" w:hAnsi="IPA P明朝" w:hint="eastAsia"/>
          <w:sz w:val="28"/>
          <w:szCs w:val="28"/>
        </w:rPr>
        <w:t>んとす。</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としごろ</w:t>
            </w:r>
          </w:rt>
          <w:rubyBase>
            <w:r w:rsidR="000B27AB" w:rsidRPr="00C20E87">
              <w:rPr>
                <w:rFonts w:ascii="IPA P明朝" w:eastAsia="IPA P明朝" w:hAnsi="IPA P明朝"/>
                <w:sz w:val="28"/>
                <w:szCs w:val="28"/>
              </w:rPr>
              <w:t>年頃</w:t>
            </w:r>
          </w:rubyBase>
        </w:ruby>
      </w:r>
      <w:r w:rsidRPr="00C20E87">
        <w:rPr>
          <w:rFonts w:ascii="IPA P明朝" w:eastAsia="IPA P明朝" w:hAnsi="IPA P明朝" w:hint="eastAsia"/>
          <w:sz w:val="28"/>
          <w:szCs w:val="28"/>
        </w:rPr>
        <w:t>遠野郷の昔の話をよく知りて、</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だれ</w:t>
            </w:r>
          </w:rt>
          <w:rubyBase>
            <w:r w:rsidR="000B27AB" w:rsidRPr="00C20E87">
              <w:rPr>
                <w:rFonts w:ascii="IPA P明朝" w:eastAsia="IPA P明朝" w:hAnsi="IPA P明朝"/>
                <w:sz w:val="28"/>
                <w:szCs w:val="28"/>
              </w:rPr>
              <w:t>誰</w:t>
            </w:r>
          </w:rubyBase>
        </w:ruby>
      </w:r>
      <w:r w:rsidRPr="00C20E87">
        <w:rPr>
          <w:rFonts w:ascii="IPA P明朝" w:eastAsia="IPA P明朝" w:hAnsi="IPA P明朝" w:hint="eastAsia"/>
          <w:sz w:val="28"/>
          <w:szCs w:val="28"/>
        </w:rPr>
        <w:t>かに</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はな</w:t>
            </w:r>
          </w:rt>
          <w:rubyBase>
            <w:r w:rsidR="000B27AB" w:rsidRPr="00C20E87">
              <w:rPr>
                <w:rFonts w:ascii="IPA P明朝" w:eastAsia="IPA P明朝" w:hAnsi="IPA P明朝"/>
                <w:sz w:val="28"/>
                <w:szCs w:val="28"/>
              </w:rPr>
              <w:t>話</w:t>
            </w:r>
          </w:rubyBase>
        </w:ruby>
      </w:r>
      <w:r w:rsidRPr="00C20E87">
        <w:rPr>
          <w:rFonts w:ascii="IPA P明朝" w:eastAsia="IPA P明朝" w:hAnsi="IPA P明朝" w:hint="eastAsia"/>
          <w:sz w:val="28"/>
          <w:szCs w:val="28"/>
        </w:rPr>
        <w:t>して</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き</w:t>
            </w:r>
          </w:rt>
          <w:rubyBase>
            <w:r w:rsidR="000B27AB" w:rsidRPr="00C20E87">
              <w:rPr>
                <w:rFonts w:ascii="IPA P明朝" w:eastAsia="IPA P明朝" w:hAnsi="IPA P明朝"/>
                <w:sz w:val="28"/>
                <w:szCs w:val="28"/>
              </w:rPr>
              <w:t>聞</w:t>
            </w:r>
          </w:rubyBase>
        </w:ruby>
      </w:r>
      <w:r w:rsidRPr="00C20E87">
        <w:rPr>
          <w:rFonts w:ascii="IPA P明朝" w:eastAsia="IPA P明朝" w:hAnsi="IPA P明朝" w:hint="eastAsia"/>
          <w:sz w:val="28"/>
          <w:szCs w:val="28"/>
        </w:rPr>
        <w:t>かせ</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お</w:t>
            </w:r>
          </w:rt>
          <w:rubyBase>
            <w:r w:rsidR="000B27AB" w:rsidRPr="00C20E87">
              <w:rPr>
                <w:rFonts w:ascii="IPA P明朝" w:eastAsia="IPA P明朝" w:hAnsi="IPA P明朝"/>
                <w:sz w:val="28"/>
                <w:szCs w:val="28"/>
              </w:rPr>
              <w:t>置</w:t>
            </w:r>
          </w:rubyBase>
        </w:ruby>
      </w:r>
      <w:r w:rsidRPr="00C20E87">
        <w:rPr>
          <w:rFonts w:ascii="IPA P明朝" w:eastAsia="IPA P明朝" w:hAnsi="IPA P明朝" w:hint="eastAsia"/>
          <w:sz w:val="28"/>
          <w:szCs w:val="28"/>
        </w:rPr>
        <w:t>きたしと</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くちぐせ</w:t>
            </w:r>
          </w:rt>
          <w:rubyBase>
            <w:r w:rsidR="000B27AB" w:rsidRPr="00C20E87">
              <w:rPr>
                <w:rFonts w:ascii="IPA P明朝" w:eastAsia="IPA P明朝" w:hAnsi="IPA P明朝"/>
                <w:sz w:val="28"/>
                <w:szCs w:val="28"/>
              </w:rPr>
              <w:t>口癖</w:t>
            </w:r>
          </w:rubyBase>
        </w:ruby>
      </w:r>
      <w:r w:rsidRPr="00C20E87">
        <w:rPr>
          <w:rFonts w:ascii="IPA P明朝" w:eastAsia="IPA P明朝" w:hAnsi="IPA P明朝" w:hint="eastAsia"/>
          <w:sz w:val="28"/>
          <w:szCs w:val="28"/>
        </w:rPr>
        <w:t>の</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よ</w:t>
            </w:r>
          </w:rt>
          <w:rubyBase>
            <w:r w:rsidR="000B27AB" w:rsidRPr="00C20E87">
              <w:rPr>
                <w:rFonts w:ascii="IPA P明朝" w:eastAsia="IPA P明朝" w:hAnsi="IPA P明朝"/>
                <w:sz w:val="28"/>
                <w:szCs w:val="28"/>
              </w:rPr>
              <w:t>や</w:t>
            </w:r>
          </w:rubyBase>
        </w:ruby>
      </w:r>
      <w:r w:rsidRPr="00C20E87">
        <w:rPr>
          <w:rFonts w:ascii="IPA P明朝" w:eastAsia="IPA P明朝" w:hAnsi="IPA P明朝" w:hint="eastAsia"/>
          <w:sz w:val="28"/>
          <w:szCs w:val="28"/>
        </w:rPr>
        <w:t>うに言へど、あまり</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クサ</w:t>
            </w:r>
          </w:rt>
          <w:rubyBase>
            <w:r w:rsidR="000B27AB" w:rsidRPr="00C20E87">
              <w:rPr>
                <w:rFonts w:ascii="IPA P明朝" w:eastAsia="IPA P明朝" w:hAnsi="IPA P明朝"/>
                <w:sz w:val="28"/>
                <w:szCs w:val="28"/>
              </w:rPr>
              <w:t>臭</w:t>
            </w:r>
          </w:rubyBase>
        </w:ruby>
      </w:r>
      <w:r w:rsidRPr="00C20E87">
        <w:rPr>
          <w:rFonts w:ascii="IPA P明朝" w:eastAsia="IPA P明朝" w:hAnsi="IPA P明朝" w:hint="eastAsia"/>
          <w:sz w:val="28"/>
          <w:szCs w:val="28"/>
        </w:rPr>
        <w:t>ければ</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た</w:t>
            </w:r>
          </w:rt>
          <w:rubyBase>
            <w:r w:rsidR="000B27AB" w:rsidRPr="00C20E87">
              <w:rPr>
                <w:rFonts w:ascii="IPA P明朝" w:eastAsia="IPA P明朝" w:hAnsi="IPA P明朝"/>
                <w:sz w:val="28"/>
                <w:szCs w:val="28"/>
              </w:rPr>
              <w:t>立</w:t>
            </w:r>
          </w:rubyBase>
        </w:ruby>
      </w:r>
      <w:r w:rsidRPr="00C20E87">
        <w:rPr>
          <w:rFonts w:ascii="IPA P明朝" w:eastAsia="IPA P明朝" w:hAnsi="IPA P明朝" w:hint="eastAsia"/>
          <w:sz w:val="28"/>
          <w:szCs w:val="28"/>
        </w:rPr>
        <w:t>ち</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よ</w:t>
            </w:r>
          </w:rt>
          <w:rubyBase>
            <w:r w:rsidR="000B27AB" w:rsidRPr="00C20E87">
              <w:rPr>
                <w:rFonts w:ascii="IPA P明朝" w:eastAsia="IPA P明朝" w:hAnsi="IPA P明朝"/>
                <w:sz w:val="28"/>
                <w:szCs w:val="28"/>
              </w:rPr>
              <w:t>寄</w:t>
            </w:r>
          </w:rubyBase>
        </w:ruby>
      </w:r>
      <w:r w:rsidRPr="00C20E87">
        <w:rPr>
          <w:rFonts w:ascii="IPA P明朝" w:eastAsia="IPA P明朝" w:hAnsi="IPA P明朝" w:hint="eastAsia"/>
          <w:sz w:val="28"/>
          <w:szCs w:val="28"/>
        </w:rPr>
        <w:t>りて聞かんとする人なし。</w:t>
      </w:r>
      <w:r w:rsidRPr="00C20E87">
        <w:rPr>
          <w:rFonts w:ascii="IPA P明朝" w:eastAsia="IPA P明朝" w:hAnsi="IPA P明朝"/>
          <w:sz w:val="28"/>
          <w:szCs w:val="28"/>
        </w:rPr>
        <w:ruby>
          <w:rubyPr>
            <w:rubyAlign w:val="distributeSpace"/>
            <w:hps w:val="14"/>
            <w:hpsRaise w:val="26"/>
            <w:hpsBaseText w:val="28"/>
            <w:lid w:val="ja-JP"/>
          </w:rubyPr>
          <w:rt>
            <w:r w:rsidR="000B27AB" w:rsidRPr="00C20E87">
              <w:rPr>
                <w:rFonts w:ascii="IPA P明朝" w:eastAsia="IPA P明朝" w:hAnsi="IPA P明朝"/>
                <w:sz w:val="14"/>
                <w:szCs w:val="28"/>
              </w:rPr>
              <w:t>トコロドコロ</w:t>
            </w:r>
          </w:rt>
          <w:rubyBase>
            <w:r w:rsidR="000B27AB" w:rsidRPr="00C20E87">
              <w:rPr>
                <w:rFonts w:ascii="IPA P明朝" w:eastAsia="IPA P明朝" w:hAnsi="IPA P明朝"/>
                <w:sz w:val="28"/>
                <w:szCs w:val="28"/>
              </w:rPr>
              <w:t>處々</w:t>
            </w:r>
          </w:rubyBase>
        </w:ruby>
      </w:r>
      <w:r w:rsidRPr="00C20E87">
        <w:rPr>
          <w:rFonts w:ascii="IPA P明朝" w:eastAsia="IPA P明朝" w:hAnsi="IPA P明朝" w:hint="eastAsia"/>
          <w:sz w:val="28"/>
          <w:szCs w:val="28"/>
        </w:rPr>
        <w:t>の</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タチ</w:t>
            </w:r>
          </w:rt>
          <w:rubyBase>
            <w:r w:rsidR="003A6A8C" w:rsidRPr="00C20E87">
              <w:rPr>
                <w:rFonts w:ascii="IPA P明朝" w:eastAsia="IPA P明朝" w:hAnsi="IPA P明朝"/>
                <w:sz w:val="28"/>
                <w:szCs w:val="28"/>
              </w:rPr>
              <w:t>館</w:t>
            </w:r>
          </w:rubyBase>
        </w:ruby>
      </w:r>
      <w:r w:rsidRPr="00C20E87">
        <w:rPr>
          <w:rFonts w:ascii="IPA P明朝" w:eastAsia="IPA P明朝" w:hAnsi="IPA P明朝" w:hint="eastAsia"/>
          <w:sz w:val="28"/>
          <w:szCs w:val="28"/>
        </w:rPr>
        <w:t>の</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ヌシ</w:t>
            </w:r>
          </w:rt>
          <w:rubyBase>
            <w:r w:rsidR="003A6A8C" w:rsidRPr="00C20E87">
              <w:rPr>
                <w:rFonts w:ascii="IPA P明朝" w:eastAsia="IPA P明朝" w:hAnsi="IPA P明朝"/>
                <w:sz w:val="28"/>
                <w:szCs w:val="28"/>
              </w:rPr>
              <w:t>主</w:t>
            </w:r>
          </w:rubyBase>
        </w:ruby>
      </w:r>
      <w:r w:rsidRPr="00C20E87">
        <w:rPr>
          <w:rFonts w:ascii="IPA P明朝" w:eastAsia="IPA P明朝" w:hAnsi="IPA P明朝" w:hint="eastAsia"/>
          <w:sz w:val="28"/>
          <w:szCs w:val="28"/>
        </w:rPr>
        <w:t>の</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でん</w:t>
            </w:r>
          </w:rt>
          <w:rubyBase>
            <w:r w:rsidR="003A6A8C" w:rsidRPr="00C20E87">
              <w:rPr>
                <w:rFonts w:ascii="IPA P明朝" w:eastAsia="IPA P明朝" w:hAnsi="IPA P明朝"/>
                <w:sz w:val="28"/>
                <w:szCs w:val="28"/>
              </w:rPr>
              <w:t>傳</w:t>
            </w:r>
          </w:rubyBase>
        </w:ruby>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き</w:t>
            </w:r>
          </w:rt>
          <w:rubyBase>
            <w:r w:rsidR="003A6A8C" w:rsidRPr="00C20E87">
              <w:rPr>
                <w:rFonts w:ascii="IPA P明朝" w:eastAsia="IPA P明朝" w:hAnsi="IPA P明朝"/>
                <w:sz w:val="28"/>
                <w:szCs w:val="28"/>
              </w:rPr>
              <w:t>記</w:t>
            </w:r>
          </w:rubyBase>
        </w:ruby>
      </w:r>
      <w:r w:rsidR="003A6A8C" w:rsidRPr="00C20E87">
        <w:rPr>
          <w:rFonts w:ascii="IPA P明朝" w:eastAsia="IPA P明朝" w:hAnsi="IPA P明朝" w:hint="eastAsia"/>
          <w:sz w:val="28"/>
          <w:szCs w:val="28"/>
        </w:rPr>
        <w:t>、</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イヘイヘ</w:t>
            </w:r>
          </w:rt>
          <w:rubyBase>
            <w:r w:rsidR="003A6A8C" w:rsidRPr="00C20E87">
              <w:rPr>
                <w:rFonts w:ascii="IPA P明朝" w:eastAsia="IPA P明朝" w:hAnsi="IPA P明朝"/>
                <w:sz w:val="28"/>
                <w:szCs w:val="28"/>
              </w:rPr>
              <w:t>家々</w:t>
            </w:r>
          </w:rubyBase>
        </w:ruby>
      </w:r>
      <w:r w:rsidR="003A6A8C" w:rsidRPr="00C20E87">
        <w:rPr>
          <w:rFonts w:ascii="IPA P明朝" w:eastAsia="IPA P明朝" w:hAnsi="IPA P明朝" w:hint="eastAsia"/>
          <w:sz w:val="28"/>
          <w:szCs w:val="28"/>
        </w:rPr>
        <w:t>の</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せいすい</w:t>
            </w:r>
          </w:rt>
          <w:rubyBase>
            <w:r w:rsidR="003A6A8C" w:rsidRPr="00C20E87">
              <w:rPr>
                <w:rFonts w:ascii="IPA P明朝" w:eastAsia="IPA P明朝" w:hAnsi="IPA P明朝"/>
                <w:sz w:val="28"/>
                <w:szCs w:val="28"/>
              </w:rPr>
              <w:t>盛衰</w:t>
            </w:r>
          </w:rubyBase>
        </w:ruby>
      </w:r>
      <w:r w:rsidR="003A6A8C" w:rsidRPr="00C20E87">
        <w:rPr>
          <w:rFonts w:ascii="IPA P明朝" w:eastAsia="IPA P明朝" w:hAnsi="IPA P明朝" w:hint="eastAsia"/>
          <w:sz w:val="28"/>
          <w:szCs w:val="28"/>
        </w:rPr>
        <w:t>、昔より此</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ゴウ</w:t>
            </w:r>
          </w:rt>
          <w:rubyBase>
            <w:r w:rsidR="003A6A8C" w:rsidRPr="00C20E87">
              <w:rPr>
                <w:rFonts w:ascii="IPA P明朝" w:eastAsia="IPA P明朝" w:hAnsi="IPA P明朝"/>
                <w:sz w:val="28"/>
                <w:szCs w:val="28"/>
              </w:rPr>
              <w:t>郷</w:t>
            </w:r>
          </w:rubyBase>
        </w:ruby>
      </w:r>
      <w:r w:rsidR="003A6A8C" w:rsidRPr="00C20E87">
        <w:rPr>
          <w:rFonts w:ascii="IPA P明朝" w:eastAsia="IPA P明朝" w:hAnsi="IPA P明朝" w:hint="eastAsia"/>
          <w:sz w:val="28"/>
          <w:szCs w:val="28"/>
        </w:rPr>
        <w:t>に</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オコナ</w:t>
            </w:r>
          </w:rt>
          <w:rubyBase>
            <w:r w:rsidR="003A6A8C" w:rsidRPr="00C20E87">
              <w:rPr>
                <w:rFonts w:ascii="IPA P明朝" w:eastAsia="IPA P明朝" w:hAnsi="IPA P明朝"/>
                <w:sz w:val="28"/>
                <w:szCs w:val="28"/>
              </w:rPr>
              <w:t>行</w:t>
            </w:r>
          </w:rubyBase>
        </w:ruby>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わ</w:t>
            </w:r>
          </w:rt>
          <w:rubyBase>
            <w:r w:rsidR="003A6A8C" w:rsidRPr="00C20E87">
              <w:rPr>
                <w:rFonts w:ascii="IPA P明朝" w:eastAsia="IPA P明朝" w:hAnsi="IPA P明朝"/>
                <w:sz w:val="28"/>
                <w:szCs w:val="28"/>
              </w:rPr>
              <w:t>は</w:t>
            </w:r>
          </w:rubyBase>
        </w:ruby>
      </w:r>
      <w:r w:rsidR="003A6A8C" w:rsidRPr="00C20E87">
        <w:rPr>
          <w:rFonts w:ascii="IPA P明朝" w:eastAsia="IPA P明朝" w:hAnsi="IPA P明朝" w:hint="eastAsia"/>
          <w:sz w:val="28"/>
          <w:szCs w:val="28"/>
        </w:rPr>
        <w:t>れし</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うた</w:t>
            </w:r>
          </w:rt>
          <w:rubyBase>
            <w:r w:rsidR="003A6A8C" w:rsidRPr="00C20E87">
              <w:rPr>
                <w:rFonts w:ascii="IPA P明朝" w:eastAsia="IPA P明朝" w:hAnsi="IPA P明朝"/>
                <w:sz w:val="28"/>
                <w:szCs w:val="28"/>
              </w:rPr>
              <w:t>歌</w:t>
            </w:r>
          </w:rubyBase>
        </w:ruby>
      </w:r>
      <w:r w:rsidR="003A6A8C" w:rsidRPr="00C20E87">
        <w:rPr>
          <w:rFonts w:ascii="IPA P明朝" w:eastAsia="IPA P明朝" w:hAnsi="IPA P明朝" w:hint="eastAsia"/>
          <w:sz w:val="28"/>
          <w:szCs w:val="28"/>
        </w:rPr>
        <w:t>の</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かずかず</w:t>
            </w:r>
          </w:rt>
          <w:rubyBase>
            <w:r w:rsidR="003A6A8C" w:rsidRPr="00C20E87">
              <w:rPr>
                <w:rFonts w:ascii="IPA P明朝" w:eastAsia="IPA P明朝" w:hAnsi="IPA P明朝"/>
                <w:sz w:val="28"/>
                <w:szCs w:val="28"/>
              </w:rPr>
              <w:t>數々</w:t>
            </w:r>
          </w:rubyBase>
        </w:ruby>
      </w:r>
      <w:r w:rsidR="003A6A8C" w:rsidRPr="00C20E87">
        <w:rPr>
          <w:rFonts w:ascii="IPA P明朝" w:eastAsia="IPA P明朝" w:hAnsi="IPA P明朝" w:hint="eastAsia"/>
          <w:sz w:val="28"/>
          <w:szCs w:val="28"/>
        </w:rPr>
        <w:t>を始めとして、</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みやま</w:t>
            </w:r>
          </w:rt>
          <w:rubyBase>
            <w:r w:rsidR="003A6A8C" w:rsidRPr="00C20E87">
              <w:rPr>
                <w:rFonts w:ascii="IPA P明朝" w:eastAsia="IPA P明朝" w:hAnsi="IPA P明朝"/>
                <w:sz w:val="28"/>
                <w:szCs w:val="28"/>
              </w:rPr>
              <w:t>深山</w:t>
            </w:r>
          </w:rubyBase>
        </w:ruby>
      </w:r>
      <w:r w:rsidR="003A6A8C" w:rsidRPr="00C20E87">
        <w:rPr>
          <w:rFonts w:ascii="IPA P明朝" w:eastAsia="IPA P明朝" w:hAnsi="IPA P明朝" w:hint="eastAsia"/>
          <w:sz w:val="28"/>
          <w:szCs w:val="28"/>
        </w:rPr>
        <w:t>の</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でん</w:t>
            </w:r>
          </w:rt>
          <w:rubyBase>
            <w:r w:rsidR="003A6A8C" w:rsidRPr="00C20E87">
              <w:rPr>
                <w:rFonts w:ascii="IPA P明朝" w:eastAsia="IPA P明朝" w:hAnsi="IPA P明朝"/>
                <w:sz w:val="28"/>
                <w:szCs w:val="28"/>
              </w:rPr>
              <w:t>傳</w:t>
            </w:r>
          </w:rubyBase>
        </w:ruby>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せつ</w:t>
            </w:r>
          </w:rt>
          <w:rubyBase>
            <w:r w:rsidR="003A6A8C" w:rsidRPr="00C20E87">
              <w:rPr>
                <w:rFonts w:ascii="IPA P明朝" w:eastAsia="IPA P明朝" w:hAnsi="IPA P明朝"/>
                <w:sz w:val="28"/>
                <w:szCs w:val="28"/>
              </w:rPr>
              <w:t>説</w:t>
            </w:r>
          </w:rubyBase>
        </w:ruby>
      </w:r>
      <w:r w:rsidR="003A6A8C" w:rsidRPr="00C20E87">
        <w:rPr>
          <w:rFonts w:ascii="IPA P明朝" w:eastAsia="IPA P明朝" w:hAnsi="IPA P明朝" w:hint="eastAsia"/>
          <w:sz w:val="28"/>
          <w:szCs w:val="28"/>
        </w:rPr>
        <w:t>又は</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その</w:t>
            </w:r>
          </w:rt>
          <w:rubyBase>
            <w:r w:rsidR="003A6A8C" w:rsidRPr="00C20E87">
              <w:rPr>
                <w:rFonts w:ascii="IPA P明朝" w:eastAsia="IPA P明朝" w:hAnsi="IPA P明朝"/>
                <w:sz w:val="28"/>
                <w:szCs w:val="28"/>
              </w:rPr>
              <w:t>其</w:t>
            </w:r>
          </w:rubyBase>
        </w:ruby>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おく</w:t>
            </w:r>
          </w:rt>
          <w:rubyBase>
            <w:r w:rsidR="003A6A8C" w:rsidRPr="00C20E87">
              <w:rPr>
                <w:rFonts w:ascii="IPA P明朝" w:eastAsia="IPA P明朝" w:hAnsi="IPA P明朝"/>
                <w:sz w:val="28"/>
                <w:szCs w:val="28"/>
              </w:rPr>
              <w:t>奥</w:t>
            </w:r>
          </w:rubyBase>
        </w:ruby>
      </w:r>
      <w:r w:rsidR="003A6A8C" w:rsidRPr="00C20E87">
        <w:rPr>
          <w:rFonts w:ascii="IPA P明朝" w:eastAsia="IPA P明朝" w:hAnsi="IPA P明朝" w:hint="eastAsia"/>
          <w:sz w:val="28"/>
          <w:szCs w:val="28"/>
        </w:rPr>
        <w:t>に</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す</w:t>
            </w:r>
          </w:rt>
          <w:rubyBase>
            <w:r w:rsidR="003A6A8C" w:rsidRPr="00C20E87">
              <w:rPr>
                <w:rFonts w:ascii="IPA P明朝" w:eastAsia="IPA P明朝" w:hAnsi="IPA P明朝"/>
                <w:sz w:val="28"/>
                <w:szCs w:val="28"/>
              </w:rPr>
              <w:t>住</w:t>
            </w:r>
          </w:rubyBase>
        </w:ruby>
      </w:r>
      <w:r w:rsidR="003A6A8C" w:rsidRPr="00C20E87">
        <w:rPr>
          <w:rFonts w:ascii="IPA P明朝" w:eastAsia="IPA P明朝" w:hAnsi="IPA P明朝" w:hint="eastAsia"/>
          <w:sz w:val="28"/>
          <w:szCs w:val="28"/>
        </w:rPr>
        <w:t>める</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ひとびと</w:t>
            </w:r>
          </w:rt>
          <w:rubyBase>
            <w:r w:rsidR="003A6A8C" w:rsidRPr="00C20E87">
              <w:rPr>
                <w:rFonts w:ascii="IPA P明朝" w:eastAsia="IPA P明朝" w:hAnsi="IPA P明朝"/>
                <w:sz w:val="28"/>
                <w:szCs w:val="28"/>
              </w:rPr>
              <w:t>人々</w:t>
            </w:r>
          </w:rubyBase>
        </w:ruby>
      </w:r>
      <w:r w:rsidR="003A6A8C" w:rsidRPr="00C20E87">
        <w:rPr>
          <w:rFonts w:ascii="IPA P明朝" w:eastAsia="IPA P明朝" w:hAnsi="IPA P明朝" w:hint="eastAsia"/>
          <w:sz w:val="28"/>
          <w:szCs w:val="28"/>
        </w:rPr>
        <w:t>の</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ものがたり</w:t>
            </w:r>
          </w:rt>
          <w:rubyBase>
            <w:r w:rsidR="003A6A8C" w:rsidRPr="00C20E87">
              <w:rPr>
                <w:rFonts w:ascii="IPA P明朝" w:eastAsia="IPA P明朝" w:hAnsi="IPA P明朝"/>
                <w:sz w:val="28"/>
                <w:szCs w:val="28"/>
              </w:rPr>
              <w:t>物語</w:t>
            </w:r>
          </w:rubyBase>
        </w:ruby>
      </w:r>
      <w:r w:rsidR="003A6A8C" w:rsidRPr="00C20E87">
        <w:rPr>
          <w:rFonts w:ascii="IPA P明朝" w:eastAsia="IPA P明朝" w:hAnsi="IPA P明朝" w:hint="eastAsia"/>
          <w:sz w:val="28"/>
          <w:szCs w:val="28"/>
        </w:rPr>
        <w:t>など、</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この</w:t>
            </w:r>
          </w:rt>
          <w:rubyBase>
            <w:r w:rsidR="003A6A8C" w:rsidRPr="00C20E87">
              <w:rPr>
                <w:rFonts w:ascii="IPA P明朝" w:eastAsia="IPA P明朝" w:hAnsi="IPA P明朝"/>
                <w:sz w:val="28"/>
                <w:szCs w:val="28"/>
              </w:rPr>
              <w:t>此</w:t>
            </w:r>
          </w:rubyBase>
        </w:ruby>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ろうじん</w:t>
            </w:r>
          </w:rt>
          <w:rubyBase>
            <w:r w:rsidR="003A6A8C" w:rsidRPr="00C20E87">
              <w:rPr>
                <w:rFonts w:ascii="IPA P明朝" w:eastAsia="IPA P明朝" w:hAnsi="IPA P明朝"/>
                <w:sz w:val="28"/>
                <w:szCs w:val="28"/>
              </w:rPr>
              <w:t>老人</w:t>
            </w:r>
          </w:rubyBase>
        </w:ruby>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もっと</w:t>
            </w:r>
          </w:rt>
          <w:rubyBase>
            <w:r w:rsidR="003A6A8C" w:rsidRPr="00C20E87">
              <w:rPr>
                <w:rFonts w:ascii="IPA P明朝" w:eastAsia="IPA P明朝" w:hAnsi="IPA P明朝"/>
                <w:sz w:val="28"/>
                <w:szCs w:val="28"/>
              </w:rPr>
              <w:t>最</w:t>
            </w:r>
          </w:rubyBase>
        </w:ruby>
      </w:r>
      <w:r w:rsidR="003A6A8C" w:rsidRPr="00C20E87">
        <w:rPr>
          <w:rFonts w:ascii="IPA P明朝" w:eastAsia="IPA P明朝" w:hAnsi="IPA P明朝" w:hint="eastAsia"/>
          <w:sz w:val="28"/>
          <w:szCs w:val="28"/>
        </w:rPr>
        <w:t>もよく</w:t>
      </w:r>
      <w:r w:rsidR="003A6A8C"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し</w:t>
            </w:r>
          </w:rt>
          <w:rubyBase>
            <w:r w:rsidR="003A6A8C" w:rsidRPr="00C20E87">
              <w:rPr>
                <w:rFonts w:ascii="IPA P明朝" w:eastAsia="IPA P明朝" w:hAnsi="IPA P明朝"/>
                <w:sz w:val="28"/>
                <w:szCs w:val="28"/>
              </w:rPr>
              <w:t>知</w:t>
            </w:r>
          </w:rubyBase>
        </w:ruby>
      </w:r>
      <w:r w:rsidR="003A6A8C" w:rsidRPr="00C20E87">
        <w:rPr>
          <w:rFonts w:ascii="IPA P明朝" w:eastAsia="IPA P明朝" w:hAnsi="IPA P明朝" w:hint="eastAsia"/>
          <w:sz w:val="28"/>
          <w:szCs w:val="28"/>
        </w:rPr>
        <w:t>れり。</w:t>
      </w:r>
    </w:p>
    <w:p w14:paraId="63AC99FC" w14:textId="2C833745" w:rsidR="003A6A8C" w:rsidRPr="00C20E87" w:rsidRDefault="003A6A8C"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一三</w:t>
      </w:r>
      <w:r w:rsidRPr="00C20E87">
        <w:rPr>
          <w:rFonts w:ascii="IPA P明朝" w:eastAsia="IPA P明朝" w:hAnsi="IPA P明朝" w:hint="eastAsia"/>
          <w:sz w:val="28"/>
          <w:szCs w:val="28"/>
        </w:rPr>
        <w:tab/>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この</w:t>
            </w:r>
          </w:rt>
          <w:rubyBase>
            <w:r w:rsidR="003A6A8C" w:rsidRPr="00C20E87">
              <w:rPr>
                <w:rFonts w:ascii="IPA P明朝" w:eastAsia="IPA P明朝" w:hAnsi="IPA P明朝"/>
                <w:sz w:val="28"/>
                <w:szCs w:val="28"/>
              </w:rPr>
              <w:t>此</w:t>
            </w:r>
          </w:rubyBase>
        </w:ruby>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ろうじん</w:t>
            </w:r>
          </w:rt>
          <w:rubyBase>
            <w:r w:rsidR="003A6A8C" w:rsidRPr="00C20E87">
              <w:rPr>
                <w:rFonts w:ascii="IPA P明朝" w:eastAsia="IPA P明朝" w:hAnsi="IPA P明朝"/>
                <w:sz w:val="28"/>
                <w:szCs w:val="28"/>
              </w:rPr>
              <w:t>老人</w:t>
            </w:r>
          </w:rubyBase>
        </w:ruby>
      </w:r>
      <w:r w:rsidRPr="00C20E87">
        <w:rPr>
          <w:rFonts w:ascii="IPA P明朝" w:eastAsia="IPA P明朝" w:hAnsi="IPA P明朝" w:hint="eastAsia"/>
          <w:sz w:val="28"/>
          <w:szCs w:val="28"/>
        </w:rPr>
        <w:t>は</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すう</w:t>
            </w:r>
          </w:rt>
          <w:rubyBase>
            <w:r w:rsidR="003A6A8C" w:rsidRPr="00C20E87">
              <w:rPr>
                <w:rFonts w:ascii="IPA P明朝" w:eastAsia="IPA P明朝" w:hAnsi="IPA P明朝"/>
                <w:sz w:val="28"/>
                <w:szCs w:val="28"/>
              </w:rPr>
              <w:t>數</w:t>
            </w:r>
          </w:rubyBase>
        </w:ruby>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じゅうねん</w:t>
            </w:r>
          </w:rt>
          <w:rubyBase>
            <w:r w:rsidR="003A6A8C" w:rsidRPr="00C20E87">
              <w:rPr>
                <w:rFonts w:ascii="IPA P明朝" w:eastAsia="IPA P明朝" w:hAnsi="IPA P明朝"/>
                <w:sz w:val="28"/>
                <w:szCs w:val="28"/>
              </w:rPr>
              <w:t>十年</w:t>
            </w:r>
          </w:rubyBase>
        </w:ruby>
      </w:r>
      <w:r w:rsidRPr="00C20E87">
        <w:rPr>
          <w:rFonts w:ascii="IPA P明朝" w:eastAsia="IPA P明朝" w:hAnsi="IPA P明朝" w:hint="eastAsia"/>
          <w:sz w:val="28"/>
          <w:szCs w:val="28"/>
        </w:rPr>
        <w:t>の</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あいだ</w:t>
            </w:r>
          </w:rt>
          <w:rubyBase>
            <w:r w:rsidR="003A6A8C" w:rsidRPr="00C20E87">
              <w:rPr>
                <w:rFonts w:ascii="IPA P明朝" w:eastAsia="IPA P明朝" w:hAnsi="IPA P明朝"/>
                <w:sz w:val="28"/>
                <w:szCs w:val="28"/>
              </w:rPr>
              <w:t>間</w:t>
            </w:r>
          </w:rubyBase>
        </w:ruby>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やま</w:t>
            </w:r>
          </w:rt>
          <w:rubyBase>
            <w:r w:rsidR="003A6A8C" w:rsidRPr="00C20E87">
              <w:rPr>
                <w:rFonts w:ascii="IPA P明朝" w:eastAsia="IPA P明朝" w:hAnsi="IPA P明朝"/>
                <w:sz w:val="28"/>
                <w:szCs w:val="28"/>
              </w:rPr>
              <w:t>山</w:t>
            </w:r>
          </w:rubyBase>
        </w:ruby>
      </w:r>
      <w:r w:rsidRPr="00C20E87">
        <w:rPr>
          <w:rFonts w:ascii="IPA P明朝" w:eastAsia="IPA P明朝" w:hAnsi="IPA P明朝" w:hint="eastAsia"/>
          <w:sz w:val="28"/>
          <w:szCs w:val="28"/>
        </w:rPr>
        <w:t>の</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なか</w:t>
            </w:r>
          </w:rt>
          <w:rubyBase>
            <w:r w:rsidR="003A6A8C" w:rsidRPr="00C20E87">
              <w:rPr>
                <w:rFonts w:ascii="IPA P明朝" w:eastAsia="IPA P明朝" w:hAnsi="IPA P明朝"/>
                <w:sz w:val="28"/>
                <w:szCs w:val="28"/>
              </w:rPr>
              <w:t>中</w:t>
            </w:r>
          </w:rubyBase>
        </w:ruby>
      </w:r>
      <w:r w:rsidRPr="00C20E87">
        <w:rPr>
          <w:rFonts w:ascii="IPA P明朝" w:eastAsia="IPA P明朝" w:hAnsi="IPA P明朝" w:hint="eastAsia"/>
          <w:sz w:val="28"/>
          <w:szCs w:val="28"/>
        </w:rPr>
        <w:t>に</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ひとり</w:t>
            </w:r>
          </w:rt>
          <w:rubyBase>
            <w:r w:rsidR="003A6A8C" w:rsidRPr="00C20E87">
              <w:rPr>
                <w:rFonts w:ascii="IPA P明朝" w:eastAsia="IPA P明朝" w:hAnsi="IPA P明朝"/>
                <w:sz w:val="28"/>
                <w:szCs w:val="28"/>
              </w:rPr>
              <w:t>獨</w:t>
            </w:r>
          </w:rubyBase>
        </w:ruby>
      </w:r>
      <w:r w:rsidRPr="00C20E87">
        <w:rPr>
          <w:rFonts w:ascii="IPA P明朝" w:eastAsia="IPA P明朝" w:hAnsi="IPA P明朝" w:hint="eastAsia"/>
          <w:sz w:val="28"/>
          <w:szCs w:val="28"/>
        </w:rPr>
        <w:t>にて</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す</w:t>
            </w:r>
          </w:rt>
          <w:rubyBase>
            <w:r w:rsidR="003A6A8C" w:rsidRPr="00C20E87">
              <w:rPr>
                <w:rFonts w:ascii="IPA P明朝" w:eastAsia="IPA P明朝" w:hAnsi="IPA P明朝"/>
                <w:sz w:val="28"/>
                <w:szCs w:val="28"/>
              </w:rPr>
              <w:t>住</w:t>
            </w:r>
          </w:rubyBase>
        </w:ruby>
      </w:r>
      <w:r w:rsidRPr="00C20E87">
        <w:rPr>
          <w:rFonts w:ascii="IPA P明朝" w:eastAsia="IPA P明朝" w:hAnsi="IPA P明朝" w:hint="eastAsia"/>
          <w:sz w:val="28"/>
          <w:szCs w:val="28"/>
        </w:rPr>
        <w:t>みし</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ひと</w:t>
            </w:r>
          </w:rt>
          <w:rubyBase>
            <w:r w:rsidR="003A6A8C" w:rsidRPr="00C20E87">
              <w:rPr>
                <w:rFonts w:ascii="IPA P明朝" w:eastAsia="IPA P明朝" w:hAnsi="IPA P明朝"/>
                <w:sz w:val="28"/>
                <w:szCs w:val="28"/>
              </w:rPr>
              <w:t>人</w:t>
            </w:r>
          </w:rubyBase>
        </w:ruby>
      </w:r>
      <w:r w:rsidRPr="00C20E87">
        <w:rPr>
          <w:rFonts w:ascii="IPA P明朝" w:eastAsia="IPA P明朝" w:hAnsi="IPA P明朝" w:hint="eastAsia"/>
          <w:sz w:val="28"/>
          <w:szCs w:val="28"/>
        </w:rPr>
        <w:t>なり。よき</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いえがら</w:t>
            </w:r>
          </w:rt>
          <w:rubyBase>
            <w:r w:rsidR="003A6A8C" w:rsidRPr="00C20E87">
              <w:rPr>
                <w:rFonts w:ascii="IPA P明朝" w:eastAsia="IPA P明朝" w:hAnsi="IPA P明朝"/>
                <w:sz w:val="28"/>
                <w:szCs w:val="28"/>
              </w:rPr>
              <w:t>家柄</w:t>
            </w:r>
          </w:rubyBase>
        </w:ruby>
      </w:r>
      <w:r w:rsidRPr="00C20E87">
        <w:rPr>
          <w:rFonts w:ascii="IPA P明朝" w:eastAsia="IPA P明朝" w:hAnsi="IPA P明朝" w:hint="eastAsia"/>
          <w:sz w:val="28"/>
          <w:szCs w:val="28"/>
        </w:rPr>
        <w:t>なれど、</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わか</w:t>
            </w:r>
          </w:rt>
          <w:rubyBase>
            <w:r w:rsidR="003A6A8C" w:rsidRPr="00C20E87">
              <w:rPr>
                <w:rFonts w:ascii="IPA P明朝" w:eastAsia="IPA P明朝" w:hAnsi="IPA P明朝"/>
                <w:sz w:val="28"/>
                <w:szCs w:val="28"/>
              </w:rPr>
              <w:t>若</w:t>
            </w:r>
          </w:rubyBase>
        </w:ruby>
      </w:r>
      <w:r w:rsidRPr="00C20E87">
        <w:rPr>
          <w:rFonts w:ascii="IPA P明朝" w:eastAsia="IPA P明朝" w:hAnsi="IPA P明朝" w:hint="eastAsia"/>
          <w:sz w:val="28"/>
          <w:szCs w:val="28"/>
        </w:rPr>
        <w:t>き</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ころ</w:t>
            </w:r>
          </w:rt>
          <w:rubyBase>
            <w:r w:rsidR="003A6A8C" w:rsidRPr="00C20E87">
              <w:rPr>
                <w:rFonts w:ascii="IPA P明朝" w:eastAsia="IPA P明朝" w:hAnsi="IPA P明朝"/>
                <w:sz w:val="28"/>
                <w:szCs w:val="28"/>
              </w:rPr>
              <w:t>頃</w:t>
            </w:r>
          </w:rubyBase>
        </w:ruby>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ざいさん</w:t>
            </w:r>
          </w:rt>
          <w:rubyBase>
            <w:r w:rsidR="003A6A8C" w:rsidRPr="00C20E87">
              <w:rPr>
                <w:rFonts w:ascii="IPA P明朝" w:eastAsia="IPA P明朝" w:hAnsi="IPA P明朝"/>
                <w:sz w:val="28"/>
                <w:szCs w:val="28"/>
              </w:rPr>
              <w:t>財産</w:t>
            </w:r>
          </w:rubyBase>
        </w:ruby>
      </w:r>
      <w:r w:rsidRPr="00C20E87">
        <w:rPr>
          <w:rFonts w:ascii="IPA P明朝" w:eastAsia="IPA P明朝" w:hAnsi="IPA P明朝" w:hint="eastAsia"/>
          <w:sz w:val="28"/>
          <w:szCs w:val="28"/>
        </w:rPr>
        <w:t>を</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かたむ</w:t>
            </w:r>
          </w:rt>
          <w:rubyBase>
            <w:r w:rsidR="003A6A8C" w:rsidRPr="00C20E87">
              <w:rPr>
                <w:rFonts w:ascii="IPA P明朝" w:eastAsia="IPA P明朝" w:hAnsi="IPA P明朝"/>
                <w:sz w:val="28"/>
                <w:szCs w:val="28"/>
              </w:rPr>
              <w:t>傾</w:t>
            </w:r>
          </w:rubyBase>
        </w:ruby>
      </w:r>
      <w:r w:rsidRPr="00C20E87">
        <w:rPr>
          <w:rFonts w:ascii="IPA P明朝" w:eastAsia="IPA P明朝" w:hAnsi="IPA P明朝" w:hint="eastAsia"/>
          <w:sz w:val="28"/>
          <w:szCs w:val="28"/>
        </w:rPr>
        <w:t>けて</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うしな</w:t>
            </w:r>
          </w:rt>
          <w:rubyBase>
            <w:r w:rsidR="003A6A8C" w:rsidRPr="00C20E87">
              <w:rPr>
                <w:rFonts w:ascii="IPA P明朝" w:eastAsia="IPA P明朝" w:hAnsi="IPA P明朝"/>
                <w:sz w:val="28"/>
                <w:szCs w:val="28"/>
              </w:rPr>
              <w:t>失</w:t>
            </w:r>
          </w:rubyBase>
        </w:ruby>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い</w:t>
            </w:r>
          </w:rt>
          <w:rubyBase>
            <w:r w:rsidR="003A6A8C" w:rsidRPr="00C20E87">
              <w:rPr>
                <w:rFonts w:ascii="IPA P明朝" w:eastAsia="IPA P明朝" w:hAnsi="IPA P明朝"/>
                <w:sz w:val="28"/>
                <w:szCs w:val="28"/>
              </w:rPr>
              <w:t>ひ</w:t>
            </w:r>
          </w:rubyBase>
        </w:ruby>
      </w:r>
      <w:r w:rsidRPr="00C20E87">
        <w:rPr>
          <w:rFonts w:ascii="IPA P明朝" w:eastAsia="IPA P明朝" w:hAnsi="IPA P明朝" w:hint="eastAsia"/>
          <w:sz w:val="28"/>
          <w:szCs w:val="28"/>
        </w:rPr>
        <w:t>てより、世の中に</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おもい</w:t>
            </w:r>
          </w:rt>
          <w:rubyBase>
            <w:r w:rsidR="003A6A8C" w:rsidRPr="00C20E87">
              <w:rPr>
                <w:rFonts w:ascii="IPA P明朝" w:eastAsia="IPA P明朝" w:hAnsi="IPA P明朝"/>
                <w:sz w:val="28"/>
                <w:szCs w:val="28"/>
              </w:rPr>
              <w:t>思</w:t>
            </w:r>
          </w:rubyBase>
        </w:ruby>
      </w:r>
      <w:r w:rsidRPr="00C20E87">
        <w:rPr>
          <w:rFonts w:ascii="IPA P明朝" w:eastAsia="IPA P明朝" w:hAnsi="IPA P明朝" w:hint="eastAsia"/>
          <w:sz w:val="28"/>
          <w:szCs w:val="28"/>
        </w:rPr>
        <w:t>を</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タ</w:t>
            </w:r>
          </w:rt>
          <w:rubyBase>
            <w:r w:rsidR="003A6A8C" w:rsidRPr="00C20E87">
              <w:rPr>
                <w:rFonts w:ascii="IPA P明朝" w:eastAsia="IPA P明朝" w:hAnsi="IPA P明朝"/>
                <w:sz w:val="28"/>
                <w:szCs w:val="28"/>
              </w:rPr>
              <w:t>絶</w:t>
            </w:r>
          </w:rubyBase>
        </w:ruby>
      </w:r>
      <w:r w:rsidRPr="00C20E87">
        <w:rPr>
          <w:rFonts w:ascii="IPA P明朝" w:eastAsia="IPA P明朝" w:hAnsi="IPA P明朝" w:hint="eastAsia"/>
          <w:sz w:val="28"/>
          <w:szCs w:val="28"/>
        </w:rPr>
        <w:t>ち、</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とうげ</w:t>
            </w:r>
          </w:rt>
          <w:rubyBase>
            <w:r w:rsidR="003A6A8C" w:rsidRPr="00C20E87">
              <w:rPr>
                <w:rFonts w:ascii="IPA P明朝" w:eastAsia="IPA P明朝" w:hAnsi="IPA P明朝"/>
                <w:sz w:val="28"/>
                <w:szCs w:val="28"/>
              </w:rPr>
              <w:t>峠</w:t>
            </w:r>
          </w:rubyBase>
        </w:ruby>
      </w:r>
      <w:r w:rsidRPr="00C20E87">
        <w:rPr>
          <w:rFonts w:ascii="IPA P明朝" w:eastAsia="IPA P明朝" w:hAnsi="IPA P明朝" w:hint="eastAsia"/>
          <w:sz w:val="28"/>
          <w:szCs w:val="28"/>
        </w:rPr>
        <w:t>の</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うえ</w:t>
            </w:r>
          </w:rt>
          <w:rubyBase>
            <w:r w:rsidR="003A6A8C" w:rsidRPr="00C20E87">
              <w:rPr>
                <w:rFonts w:ascii="IPA P明朝" w:eastAsia="IPA P明朝" w:hAnsi="IPA P明朝"/>
                <w:sz w:val="28"/>
                <w:szCs w:val="28"/>
              </w:rPr>
              <w:t>上</w:t>
            </w:r>
          </w:rubyBase>
        </w:ruby>
      </w:r>
      <w:r w:rsidRPr="00C20E87">
        <w:rPr>
          <w:rFonts w:ascii="IPA P明朝" w:eastAsia="IPA P明朝" w:hAnsi="IPA P明朝" w:hint="eastAsia"/>
          <w:sz w:val="28"/>
          <w:szCs w:val="28"/>
        </w:rPr>
        <w:t>に</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コヤ</w:t>
            </w:r>
          </w:rt>
          <w:rubyBase>
            <w:r w:rsidR="003A6A8C" w:rsidRPr="00C20E87">
              <w:rPr>
                <w:rFonts w:ascii="IPA P明朝" w:eastAsia="IPA P明朝" w:hAnsi="IPA P明朝"/>
                <w:sz w:val="28"/>
                <w:szCs w:val="28"/>
              </w:rPr>
              <w:t>小屋</w:t>
            </w:r>
          </w:rubyBase>
        </w:ruby>
      </w:r>
      <w:r w:rsidRPr="00C20E87">
        <w:rPr>
          <w:rFonts w:ascii="IPA P明朝" w:eastAsia="IPA P明朝" w:hAnsi="IPA P明朝" w:hint="eastAsia"/>
          <w:sz w:val="28"/>
          <w:szCs w:val="28"/>
        </w:rPr>
        <w:t>を</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か</w:t>
            </w:r>
          </w:rt>
          <w:rubyBase>
            <w:r w:rsidR="003A6A8C" w:rsidRPr="00C20E87">
              <w:rPr>
                <w:rFonts w:ascii="IPA P明朝" w:eastAsia="IPA P明朝" w:hAnsi="IPA P明朝"/>
                <w:sz w:val="28"/>
                <w:szCs w:val="28"/>
              </w:rPr>
              <w:t>掛</w:t>
            </w:r>
          </w:rubyBase>
        </w:ruby>
      </w:r>
      <w:r w:rsidRPr="00C20E87">
        <w:rPr>
          <w:rFonts w:ascii="IPA P明朝" w:eastAsia="IPA P明朝" w:hAnsi="IPA P明朝" w:hint="eastAsia"/>
          <w:sz w:val="28"/>
          <w:szCs w:val="28"/>
        </w:rPr>
        <w:t>け、</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アマザケ</w:t>
            </w:r>
          </w:rt>
          <w:rubyBase>
            <w:r w:rsidR="003A6A8C" w:rsidRPr="00C20E87">
              <w:rPr>
                <w:rFonts w:ascii="IPA P明朝" w:eastAsia="IPA P明朝" w:hAnsi="IPA P明朝"/>
                <w:sz w:val="28"/>
                <w:szCs w:val="28"/>
              </w:rPr>
              <w:t>甘酒</w:t>
            </w:r>
          </w:rubyBase>
        </w:ruby>
      </w:r>
      <w:r w:rsidRPr="00C20E87">
        <w:rPr>
          <w:rFonts w:ascii="IPA P明朝" w:eastAsia="IPA P明朝" w:hAnsi="IPA P明朝" w:hint="eastAsia"/>
          <w:sz w:val="28"/>
          <w:szCs w:val="28"/>
        </w:rPr>
        <w:t>を</w:t>
      </w:r>
      <w:r w:rsidRPr="00C20E87">
        <w:rPr>
          <w:rFonts w:ascii="IPA P明朝" w:eastAsia="IPA P明朝" w:hAnsi="IPA P明朝"/>
          <w:sz w:val="28"/>
          <w:szCs w:val="28"/>
        </w:rPr>
        <w:ruby>
          <w:rubyPr>
            <w:rubyAlign w:val="distributeSpace"/>
            <w:hps w:val="14"/>
            <w:hpsRaise w:val="26"/>
            <w:hpsBaseText w:val="28"/>
            <w:lid w:val="ja-JP"/>
          </w:rubyPr>
          <w:rt>
            <w:r w:rsidR="003A6A8C" w:rsidRPr="00C20E87">
              <w:rPr>
                <w:rFonts w:ascii="IPA P明朝" w:eastAsia="IPA P明朝" w:hAnsi="IPA P明朝"/>
                <w:sz w:val="14"/>
                <w:szCs w:val="28"/>
              </w:rPr>
              <w:t>ワウライ</w:t>
            </w:r>
          </w:rt>
          <w:rubyBase>
            <w:r w:rsidR="003A6A8C" w:rsidRPr="00C20E87">
              <w:rPr>
                <w:rFonts w:ascii="IPA P明朝" w:eastAsia="IPA P明朝" w:hAnsi="IPA P明朝"/>
                <w:sz w:val="28"/>
                <w:szCs w:val="28"/>
              </w:rPr>
              <w:t>往來</w:t>
            </w:r>
          </w:rubyBase>
        </w:ruby>
      </w:r>
      <w:r w:rsidRPr="00C20E87">
        <w:rPr>
          <w:rFonts w:ascii="IPA P明朝" w:eastAsia="IPA P明朝" w:hAnsi="IPA P明朝" w:hint="eastAsia"/>
          <w:sz w:val="28"/>
          <w:szCs w:val="28"/>
        </w:rPr>
        <w:t>の</w:t>
      </w:r>
      <w:r w:rsidR="00EC619B" w:rsidRPr="00C20E87">
        <w:rPr>
          <w:rFonts w:ascii="IPA P明朝" w:eastAsia="IPA P明朝" w:hAnsi="IPA P明朝" w:hint="eastAsia"/>
          <w:sz w:val="28"/>
          <w:szCs w:val="28"/>
        </w:rPr>
        <w:t>人に</w:t>
      </w:r>
      <w:r w:rsidR="00EC619B" w:rsidRPr="00C20E87">
        <w:rPr>
          <w:rFonts w:ascii="IPA P明朝" w:eastAsia="IPA P明朝" w:hAnsi="IPA P明朝"/>
          <w:sz w:val="28"/>
          <w:szCs w:val="28"/>
        </w:rPr>
        <w:ruby>
          <w:rubyPr>
            <w:rubyAlign w:val="distributeSpace"/>
            <w:hps w:val="14"/>
            <w:hpsRaise w:val="26"/>
            <w:hpsBaseText w:val="28"/>
            <w:lid w:val="ja-JP"/>
          </w:rubyPr>
          <w:rt>
            <w:r w:rsidR="00EC619B" w:rsidRPr="00C20E87">
              <w:rPr>
                <w:rFonts w:ascii="IPA P明朝" w:eastAsia="IPA P明朝" w:hAnsi="IPA P明朝"/>
                <w:sz w:val="14"/>
                <w:szCs w:val="28"/>
              </w:rPr>
              <w:t>う</w:t>
            </w:r>
          </w:rt>
          <w:rubyBase>
            <w:r w:rsidR="00EC619B" w:rsidRPr="00C20E87">
              <w:rPr>
                <w:rFonts w:ascii="IPA P明朝" w:eastAsia="IPA P明朝" w:hAnsi="IPA P明朝"/>
                <w:sz w:val="28"/>
                <w:szCs w:val="28"/>
              </w:rPr>
              <w:t>賣</w:t>
            </w:r>
          </w:rubyBase>
        </w:ruby>
      </w:r>
      <w:r w:rsidR="00EC619B" w:rsidRPr="00C20E87">
        <w:rPr>
          <w:rFonts w:ascii="IPA P明朝" w:eastAsia="IPA P明朝" w:hAnsi="IPA P明朝" w:hint="eastAsia"/>
          <w:sz w:val="28"/>
          <w:szCs w:val="28"/>
        </w:rPr>
        <w:t>りて</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かっけい</w:t>
            </w:r>
          </w:rt>
          <w:rubyBase>
            <w:r w:rsidR="006D5A2D" w:rsidRPr="00C20E87">
              <w:rPr>
                <w:rFonts w:ascii="IPA P明朝" w:eastAsia="IPA P明朝" w:hAnsi="IPA P明朝"/>
                <w:sz w:val="28"/>
                <w:szCs w:val="28"/>
              </w:rPr>
              <w:t>活計</w:t>
            </w:r>
          </w:rubyBase>
        </w:ruby>
      </w:r>
      <w:r w:rsidR="00EC619B" w:rsidRPr="00C20E87">
        <w:rPr>
          <w:rFonts w:ascii="IPA P明朝" w:eastAsia="IPA P明朝" w:hAnsi="IPA P明朝" w:hint="eastAsia"/>
          <w:sz w:val="28"/>
          <w:szCs w:val="28"/>
        </w:rPr>
        <w:t>とす。</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ダチン</w:t>
            </w:r>
          </w:rt>
          <w:rubyBase>
            <w:r w:rsidR="006D5A2D" w:rsidRPr="00C20E87">
              <w:rPr>
                <w:rFonts w:ascii="IPA P明朝" w:eastAsia="IPA P明朝" w:hAnsi="IPA P明朝"/>
                <w:sz w:val="28"/>
                <w:szCs w:val="28"/>
              </w:rPr>
              <w:t>駄賃</w:t>
            </w:r>
          </w:rubyBase>
        </w:ruby>
      </w:r>
      <w:r w:rsidR="006D5A2D" w:rsidRPr="00C20E87">
        <w:rPr>
          <w:rFonts w:ascii="IPA P明朝" w:eastAsia="IPA P明朝" w:hAnsi="IPA P明朝" w:hint="eastAsia"/>
          <w:sz w:val="28"/>
          <w:szCs w:val="28"/>
        </w:rPr>
        <w:t>の</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ト</w:t>
            </w:r>
          </w:rt>
          <w:rubyBase>
            <w:r w:rsidR="006D5A2D" w:rsidRPr="00C20E87">
              <w:rPr>
                <w:rFonts w:ascii="IPA P明朝" w:eastAsia="IPA P明朝" w:hAnsi="IPA P明朝"/>
                <w:sz w:val="28"/>
                <w:szCs w:val="28"/>
              </w:rPr>
              <w:t>徒</w:t>
            </w:r>
          </w:rubyBase>
        </w:ruby>
      </w:r>
      <w:r w:rsidR="006D5A2D" w:rsidRPr="00C20E87">
        <w:rPr>
          <w:rFonts w:ascii="IPA P明朝" w:eastAsia="IPA P明朝" w:hAnsi="IPA P明朝" w:hint="eastAsia"/>
          <w:sz w:val="28"/>
          <w:szCs w:val="28"/>
        </w:rPr>
        <w:t>は</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この</w:t>
            </w:r>
          </w:rt>
          <w:rubyBase>
            <w:r w:rsidR="006D5A2D" w:rsidRPr="00C20E87">
              <w:rPr>
                <w:rFonts w:ascii="IPA P明朝" w:eastAsia="IPA P明朝" w:hAnsi="IPA P明朝"/>
                <w:sz w:val="28"/>
                <w:szCs w:val="28"/>
              </w:rPr>
              <w:t>此</w:t>
            </w:r>
          </w:rubyBase>
        </w:ruby>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おきな</w:t>
            </w:r>
          </w:rt>
          <w:rubyBase>
            <w:r w:rsidR="006D5A2D" w:rsidRPr="00C20E87">
              <w:rPr>
                <w:rFonts w:ascii="IPA P明朝" w:eastAsia="IPA P明朝" w:hAnsi="IPA P明朝"/>
                <w:sz w:val="28"/>
                <w:szCs w:val="28"/>
              </w:rPr>
              <w:t>翁</w:t>
            </w:r>
          </w:rubyBase>
        </w:ruby>
      </w:r>
      <w:r w:rsidR="006D5A2D" w:rsidRPr="00C20E87">
        <w:rPr>
          <w:rFonts w:ascii="IPA P明朝" w:eastAsia="IPA P明朝" w:hAnsi="IPA P明朝" w:hint="eastAsia"/>
          <w:sz w:val="28"/>
          <w:szCs w:val="28"/>
        </w:rPr>
        <w:t>を</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チヽオヤ</w:t>
            </w:r>
          </w:rt>
          <w:rubyBase>
            <w:r w:rsidR="006D5A2D" w:rsidRPr="00C20E87">
              <w:rPr>
                <w:rFonts w:ascii="IPA P明朝" w:eastAsia="IPA P明朝" w:hAnsi="IPA P明朝"/>
                <w:sz w:val="28"/>
                <w:szCs w:val="28"/>
              </w:rPr>
              <w:t>父親</w:t>
            </w:r>
          </w:rubyBase>
        </w:ruby>
      </w:r>
      <w:r w:rsidR="006D5A2D" w:rsidRPr="00C20E87">
        <w:rPr>
          <w:rFonts w:ascii="IPA P明朝" w:eastAsia="IPA P明朝" w:hAnsi="IPA P明朝" w:hint="eastAsia"/>
          <w:sz w:val="28"/>
          <w:szCs w:val="28"/>
        </w:rPr>
        <w:t>のやうに思ひて</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シタ</w:t>
            </w:r>
          </w:rt>
          <w:rubyBase>
            <w:r w:rsidR="006D5A2D" w:rsidRPr="00C20E87">
              <w:rPr>
                <w:rFonts w:ascii="IPA P明朝" w:eastAsia="IPA P明朝" w:hAnsi="IPA P明朝"/>
                <w:sz w:val="28"/>
                <w:szCs w:val="28"/>
              </w:rPr>
              <w:t>親</w:t>
            </w:r>
          </w:rubyBase>
        </w:ruby>
      </w:r>
      <w:r w:rsidR="006D5A2D" w:rsidRPr="00C20E87">
        <w:rPr>
          <w:rFonts w:ascii="IPA P明朝" w:eastAsia="IPA P明朝" w:hAnsi="IPA P明朝" w:hint="eastAsia"/>
          <w:sz w:val="28"/>
          <w:szCs w:val="28"/>
        </w:rPr>
        <w:t>しみたり。少しく収入の</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アマリ</w:t>
            </w:r>
          </w:rt>
          <w:rubyBase>
            <w:r w:rsidR="006D5A2D" w:rsidRPr="00C20E87">
              <w:rPr>
                <w:rFonts w:ascii="IPA P明朝" w:eastAsia="IPA P明朝" w:hAnsi="IPA P明朝"/>
                <w:sz w:val="28"/>
                <w:szCs w:val="28"/>
              </w:rPr>
              <w:t>餘</w:t>
            </w:r>
          </w:rubyBase>
        </w:ruby>
      </w:r>
      <w:r w:rsidR="006D5A2D" w:rsidRPr="00C20E87">
        <w:rPr>
          <w:rFonts w:ascii="IPA P明朝" w:eastAsia="IPA P明朝" w:hAnsi="IPA P明朝" w:hint="eastAsia"/>
          <w:sz w:val="28"/>
          <w:szCs w:val="28"/>
        </w:rPr>
        <w:t>あれば、町に</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クダ</w:t>
            </w:r>
          </w:rt>
          <w:rubyBase>
            <w:r w:rsidR="006D5A2D" w:rsidRPr="00C20E87">
              <w:rPr>
                <w:rFonts w:ascii="IPA P明朝" w:eastAsia="IPA P明朝" w:hAnsi="IPA P明朝"/>
                <w:sz w:val="28"/>
                <w:szCs w:val="28"/>
              </w:rPr>
              <w:t>下</w:t>
            </w:r>
          </w:rubyBase>
        </w:ruby>
      </w:r>
      <w:r w:rsidR="006D5A2D" w:rsidRPr="00C20E87">
        <w:rPr>
          <w:rFonts w:ascii="IPA P明朝" w:eastAsia="IPA P明朝" w:hAnsi="IPA P明朝" w:hint="eastAsia"/>
          <w:sz w:val="28"/>
          <w:szCs w:val="28"/>
        </w:rPr>
        <w:t>り來て酒を飲む。</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アカ</w:t>
            </w:r>
          </w:rt>
          <w:rubyBase>
            <w:r w:rsidR="006D5A2D" w:rsidRPr="00C20E87">
              <w:rPr>
                <w:rFonts w:ascii="IPA P明朝" w:eastAsia="IPA P明朝" w:hAnsi="IPA P明朝"/>
                <w:sz w:val="28"/>
                <w:szCs w:val="28"/>
              </w:rPr>
              <w:t>赤</w:t>
            </w:r>
          </w:rubyBase>
        </w:ruby>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ゲツト</w:t>
            </w:r>
          </w:rt>
          <w:rubyBase>
            <w:r w:rsidR="006D5A2D" w:rsidRPr="00C20E87">
              <w:rPr>
                <w:rFonts w:ascii="IPA P明朝" w:eastAsia="IPA P明朝" w:hAnsi="IPA P明朝"/>
                <w:sz w:val="28"/>
                <w:szCs w:val="28"/>
              </w:rPr>
              <w:t>毛布</w:t>
            </w:r>
          </w:rubyBase>
        </w:ruby>
      </w:r>
      <w:r w:rsidR="006D5A2D" w:rsidRPr="00C20E87">
        <w:rPr>
          <w:rFonts w:ascii="IPA P明朝" w:eastAsia="IPA P明朝" w:hAnsi="IPA P明朝" w:hint="eastAsia"/>
          <w:sz w:val="28"/>
          <w:szCs w:val="28"/>
        </w:rPr>
        <w:t>にて作りたる</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ハンテン</w:t>
            </w:r>
          </w:rt>
          <w:rubyBase>
            <w:r w:rsidR="006D5A2D" w:rsidRPr="00C20E87">
              <w:rPr>
                <w:rFonts w:ascii="IPA P明朝" w:eastAsia="IPA P明朝" w:hAnsi="IPA P明朝"/>
                <w:sz w:val="28"/>
                <w:szCs w:val="28"/>
              </w:rPr>
              <w:t>半纏</w:t>
            </w:r>
          </w:rubyBase>
        </w:ruby>
      </w:r>
      <w:r w:rsidR="006D5A2D" w:rsidRPr="00C20E87">
        <w:rPr>
          <w:rFonts w:ascii="IPA P明朝" w:eastAsia="IPA P明朝" w:hAnsi="IPA P明朝" w:hint="eastAsia"/>
          <w:sz w:val="28"/>
          <w:szCs w:val="28"/>
        </w:rPr>
        <w:t>を</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き</w:t>
            </w:r>
          </w:rt>
          <w:rubyBase>
            <w:r w:rsidR="006D5A2D" w:rsidRPr="00C20E87">
              <w:rPr>
                <w:rFonts w:ascii="IPA P明朝" w:eastAsia="IPA P明朝" w:hAnsi="IPA P明朝"/>
                <w:sz w:val="28"/>
                <w:szCs w:val="28"/>
              </w:rPr>
              <w:t>著</w:t>
            </w:r>
          </w:rubyBase>
        </w:ruby>
      </w:r>
      <w:r w:rsidR="006D5A2D" w:rsidRPr="00C20E87">
        <w:rPr>
          <w:rFonts w:ascii="IPA P明朝" w:eastAsia="IPA P明朝" w:hAnsi="IPA P明朝" w:hint="eastAsia"/>
          <w:sz w:val="28"/>
          <w:szCs w:val="28"/>
        </w:rPr>
        <w:t>て、赤き</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ヅ</w:t>
            </w:r>
          </w:rt>
          <w:rubyBase>
            <w:r w:rsidR="006D5A2D" w:rsidRPr="00C20E87">
              <w:rPr>
                <w:rFonts w:ascii="IPA P明朝" w:eastAsia="IPA P明朝" w:hAnsi="IPA P明朝"/>
                <w:sz w:val="28"/>
                <w:szCs w:val="28"/>
              </w:rPr>
              <w:t>頭</w:t>
            </w:r>
          </w:rubyBase>
        </w:ruby>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キン</w:t>
            </w:r>
          </w:rt>
          <w:rubyBase>
            <w:r w:rsidR="006D5A2D" w:rsidRPr="00C20E87">
              <w:rPr>
                <w:rFonts w:ascii="IPA P明朝" w:eastAsia="IPA P明朝" w:hAnsi="IPA P明朝"/>
                <w:sz w:val="28"/>
                <w:szCs w:val="28"/>
              </w:rPr>
              <w:t>巾</w:t>
            </w:r>
          </w:rubyBase>
        </w:ruby>
      </w:r>
      <w:r w:rsidR="006D5A2D" w:rsidRPr="00C20E87">
        <w:rPr>
          <w:rFonts w:ascii="IPA P明朝" w:eastAsia="IPA P明朝" w:hAnsi="IPA P明朝" w:hint="eastAsia"/>
          <w:sz w:val="28"/>
          <w:szCs w:val="28"/>
        </w:rPr>
        <w:t>を</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カブ</w:t>
            </w:r>
          </w:rt>
          <w:rubyBase>
            <w:r w:rsidR="006D5A2D" w:rsidRPr="00C20E87">
              <w:rPr>
                <w:rFonts w:ascii="IPA P明朝" w:eastAsia="IPA P明朝" w:hAnsi="IPA P明朝"/>
                <w:sz w:val="28"/>
                <w:szCs w:val="28"/>
              </w:rPr>
              <w:t>被</w:t>
            </w:r>
          </w:rubyBase>
        </w:ruby>
      </w:r>
      <w:r w:rsidR="006D5A2D" w:rsidRPr="00C20E87">
        <w:rPr>
          <w:rFonts w:ascii="IPA P明朝" w:eastAsia="IPA P明朝" w:hAnsi="IPA P明朝" w:hint="eastAsia"/>
          <w:sz w:val="28"/>
          <w:szCs w:val="28"/>
        </w:rPr>
        <w:t>り酔へは町の中を踊りて歸るに巡査もとがめず。</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イヨイヨ</w:t>
            </w:r>
          </w:rt>
          <w:rubyBase>
            <w:r w:rsidR="006D5A2D" w:rsidRPr="00C20E87">
              <w:rPr>
                <w:rFonts w:ascii="IPA P明朝" w:eastAsia="IPA P明朝" w:hAnsi="IPA P明朝"/>
                <w:sz w:val="28"/>
                <w:szCs w:val="28"/>
              </w:rPr>
              <w:t>愈</w:t>
            </w:r>
          </w:rubyBase>
        </w:ruby>
      </w:r>
      <w:r w:rsidR="006D5A2D" w:rsidRPr="00C20E87">
        <w:rPr>
          <w:rFonts w:ascii="IPA P明朝" w:eastAsia="IPA P明朝" w:hAnsi="IPA P明朝" w:hint="eastAsia"/>
          <w:sz w:val="28"/>
          <w:szCs w:val="28"/>
        </w:rPr>
        <w:t>老衰して後、</w:t>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キウ</w:t>
            </w:r>
          </w:rt>
          <w:rubyBase>
            <w:r w:rsidR="006D5A2D" w:rsidRPr="00C20E87">
              <w:rPr>
                <w:rFonts w:ascii="IPA P明朝" w:eastAsia="IPA P明朝" w:hAnsi="IPA P明朝"/>
                <w:sz w:val="28"/>
                <w:szCs w:val="28"/>
              </w:rPr>
              <w:t>舊</w:t>
            </w:r>
          </w:rubyBase>
        </w:ruby>
      </w:r>
      <w:r w:rsidR="006D5A2D" w:rsidRPr="00C20E87">
        <w:rPr>
          <w:rFonts w:ascii="IPA P明朝" w:eastAsia="IPA P明朝" w:hAnsi="IPA P明朝"/>
          <w:sz w:val="28"/>
          <w:szCs w:val="28"/>
        </w:rPr>
        <w:ruby>
          <w:rubyPr>
            <w:rubyAlign w:val="distributeSpace"/>
            <w:hps w:val="14"/>
            <w:hpsRaise w:val="26"/>
            <w:hpsBaseText w:val="28"/>
            <w:lid w:val="ja-JP"/>
          </w:rubyPr>
          <w:rt>
            <w:r w:rsidR="006D5A2D" w:rsidRPr="00C20E87">
              <w:rPr>
                <w:rFonts w:ascii="IPA P明朝" w:eastAsia="IPA P明朝" w:hAnsi="IPA P明朝"/>
                <w:sz w:val="14"/>
                <w:szCs w:val="28"/>
              </w:rPr>
              <w:t>リ</w:t>
            </w:r>
          </w:rt>
          <w:rubyBase>
            <w:r w:rsidR="006D5A2D" w:rsidRPr="00C20E87">
              <w:rPr>
                <w:rFonts w:ascii="IPA P明朝" w:eastAsia="IPA P明朝" w:hAnsi="IPA P明朝"/>
                <w:sz w:val="28"/>
                <w:szCs w:val="28"/>
              </w:rPr>
              <w:t>里</w:t>
            </w:r>
          </w:rubyBase>
        </w:ruby>
      </w:r>
      <w:r w:rsidR="00595BDF" w:rsidRPr="00C20E87">
        <w:rPr>
          <w:rFonts w:ascii="IPA P明朝" w:eastAsia="IPA P明朝" w:hAnsi="IPA P明朝" w:hint="eastAsia"/>
          <w:sz w:val="28"/>
          <w:szCs w:val="28"/>
        </w:rPr>
        <w:t>に歸りあはれなる</w:t>
      </w:r>
      <w:r w:rsidR="00595BDF" w:rsidRPr="00C20E87">
        <w:rPr>
          <w:rFonts w:ascii="IPA P明朝" w:eastAsia="IPA P明朝" w:hAnsi="IPA P明朝"/>
          <w:sz w:val="28"/>
          <w:szCs w:val="28"/>
        </w:rPr>
        <w:ruby>
          <w:rubyPr>
            <w:rubyAlign w:val="distributeSpace"/>
            <w:hps w:val="14"/>
            <w:hpsRaise w:val="26"/>
            <w:hpsBaseText w:val="28"/>
            <w:lid w:val="ja-JP"/>
          </w:rubyPr>
          <w:rt>
            <w:r w:rsidR="00595BDF" w:rsidRPr="00C20E87">
              <w:rPr>
                <w:rFonts w:ascii="IPA P明朝" w:eastAsia="IPA P明朝" w:hAnsi="IPA P明朝"/>
                <w:sz w:val="14"/>
                <w:szCs w:val="28"/>
              </w:rPr>
              <w:t>クラ</w:t>
            </w:r>
          </w:rt>
          <w:rubyBase>
            <w:r w:rsidR="00595BDF" w:rsidRPr="00C20E87">
              <w:rPr>
                <w:rFonts w:ascii="IPA P明朝" w:eastAsia="IPA P明朝" w:hAnsi="IPA P明朝"/>
                <w:sz w:val="28"/>
                <w:szCs w:val="28"/>
              </w:rPr>
              <w:t>暮</w:t>
            </w:r>
          </w:rubyBase>
        </w:ruby>
      </w:r>
      <w:r w:rsidR="00595BDF" w:rsidRPr="00C20E87">
        <w:rPr>
          <w:rFonts w:ascii="IPA P明朝" w:eastAsia="IPA P明朝" w:hAnsi="IPA P明朝" w:hint="eastAsia"/>
          <w:sz w:val="28"/>
          <w:szCs w:val="28"/>
        </w:rPr>
        <w:t>しを爲せり。子供はすべて北海道へ行き、翁唯一人也。</w:t>
      </w:r>
    </w:p>
    <w:p w14:paraId="6546A8C4" w14:textId="77777777" w:rsidR="00752554" w:rsidRPr="00C20E87" w:rsidRDefault="00595BDF"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lastRenderedPageBreak/>
        <w:t>一四</w:t>
      </w:r>
      <w:r w:rsidRPr="00C20E87">
        <w:rPr>
          <w:rFonts w:ascii="IPA P明朝" w:eastAsia="IPA P明朝" w:hAnsi="IPA P明朝" w:hint="eastAsia"/>
          <w:sz w:val="28"/>
          <w:szCs w:val="28"/>
        </w:rPr>
        <w:tab/>
      </w:r>
      <w:r w:rsidRPr="00C20E87">
        <w:rPr>
          <w:rFonts w:ascii="IPA P明朝" w:eastAsia="IPA P明朝" w:hAnsi="IPA P明朝"/>
          <w:sz w:val="28"/>
          <w:szCs w:val="28"/>
        </w:rPr>
        <w:ruby>
          <w:rubyPr>
            <w:rubyAlign w:val="distributeSpace"/>
            <w:hps w:val="14"/>
            <w:hpsRaise w:val="26"/>
            <w:hpsBaseText w:val="28"/>
            <w:lid w:val="ja-JP"/>
          </w:rubyPr>
          <w:rt>
            <w:r w:rsidR="00595BDF" w:rsidRPr="00C20E87">
              <w:rPr>
                <w:rFonts w:ascii="IPA P明朝" w:eastAsia="IPA P明朝" w:hAnsi="IPA P明朝"/>
                <w:sz w:val="14"/>
                <w:szCs w:val="28"/>
              </w:rPr>
              <w:t>ブ</w:t>
            </w:r>
          </w:rt>
          <w:rubyBase>
            <w:r w:rsidR="00595BDF" w:rsidRPr="00C20E87">
              <w:rPr>
                <w:rFonts w:ascii="IPA P明朝" w:eastAsia="IPA P明朝" w:hAnsi="IPA P明朝"/>
                <w:sz w:val="28"/>
                <w:szCs w:val="28"/>
              </w:rPr>
              <w:t>部</w:t>
            </w:r>
          </w:rubyBase>
        </w:ruby>
      </w:r>
      <w:r w:rsidRPr="00C20E87">
        <w:rPr>
          <w:rFonts w:ascii="IPA P明朝" w:eastAsia="IPA P明朝" w:hAnsi="IPA P明朝"/>
          <w:sz w:val="28"/>
          <w:szCs w:val="28"/>
        </w:rPr>
        <w:ruby>
          <w:rubyPr>
            <w:rubyAlign w:val="distributeSpace"/>
            <w:hps w:val="14"/>
            <w:hpsRaise w:val="26"/>
            <w:hpsBaseText w:val="28"/>
            <w:lid w:val="ja-JP"/>
          </w:rubyPr>
          <w:rt>
            <w:r w:rsidR="00595BDF" w:rsidRPr="00C20E87">
              <w:rPr>
                <w:rFonts w:ascii="IPA P明朝" w:eastAsia="IPA P明朝" w:hAnsi="IPA P明朝"/>
                <w:sz w:val="14"/>
                <w:szCs w:val="28"/>
              </w:rPr>
              <w:t>ラク</w:t>
            </w:r>
          </w:rt>
          <w:rubyBase>
            <w:r w:rsidR="00595BDF" w:rsidRPr="00C20E87">
              <w:rPr>
                <w:rFonts w:ascii="IPA P明朝" w:eastAsia="IPA P明朝" w:hAnsi="IPA P明朝"/>
                <w:sz w:val="28"/>
                <w:szCs w:val="28"/>
              </w:rPr>
              <w:t>落</w:t>
            </w:r>
          </w:rubyBase>
        </w:ruby>
      </w:r>
      <w:r w:rsidR="00752554" w:rsidRPr="00C20E87">
        <w:rPr>
          <w:rFonts w:ascii="IPA P明朝" w:eastAsia="IPA P明朝" w:hAnsi="IPA P明朝" w:hint="eastAsia"/>
          <w:sz w:val="28"/>
          <w:szCs w:val="28"/>
        </w:rPr>
        <w:t>には必ず一戸の舊家ありて、オクナイサマと云ふ神を</w:t>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マツ</w:t>
            </w:r>
          </w:rt>
          <w:rubyBase>
            <w:r w:rsidR="00752554" w:rsidRPr="00C20E87">
              <w:rPr>
                <w:rFonts w:ascii="IPA P明朝" w:eastAsia="IPA P明朝" w:hAnsi="IPA P明朝"/>
                <w:sz w:val="28"/>
                <w:szCs w:val="28"/>
              </w:rPr>
              <w:t>祀</w:t>
            </w:r>
          </w:rubyBase>
        </w:ruby>
      </w:r>
      <w:r w:rsidR="00752554" w:rsidRPr="00C20E87">
        <w:rPr>
          <w:rFonts w:ascii="IPA P明朝" w:eastAsia="IPA P明朝" w:hAnsi="IPA P明朝" w:hint="eastAsia"/>
          <w:sz w:val="28"/>
          <w:szCs w:val="28"/>
        </w:rPr>
        <w:t>る。其家をば</w:t>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ダイ</w:t>
            </w:r>
          </w:rt>
          <w:rubyBase>
            <w:r w:rsidR="00752554" w:rsidRPr="00C20E87">
              <w:rPr>
                <w:rFonts w:ascii="IPA P明朝" w:eastAsia="IPA P明朝" w:hAnsi="IPA P明朝"/>
                <w:sz w:val="28"/>
                <w:szCs w:val="28"/>
              </w:rPr>
              <w:t>大</w:t>
            </w:r>
          </w:rubyBase>
        </w:ruby>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ドウ</w:t>
            </w:r>
          </w:rt>
          <w:rubyBase>
            <w:r w:rsidR="00752554" w:rsidRPr="00C20E87">
              <w:rPr>
                <w:rFonts w:ascii="IPA P明朝" w:eastAsia="IPA P明朝" w:hAnsi="IPA P明朝"/>
                <w:sz w:val="28"/>
                <w:szCs w:val="28"/>
              </w:rPr>
              <w:t>同</w:t>
            </w:r>
          </w:rubyBase>
        </w:ruby>
      </w:r>
      <w:r w:rsidR="00752554" w:rsidRPr="00C20E87">
        <w:rPr>
          <w:rFonts w:ascii="IPA P明朝" w:eastAsia="IPA P明朝" w:hAnsi="IPA P明朝" w:hint="eastAsia"/>
          <w:sz w:val="28"/>
          <w:szCs w:val="28"/>
        </w:rPr>
        <w:t>と云ふ。此神の像は</w:t>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クハ</w:t>
            </w:r>
          </w:rt>
          <w:rubyBase>
            <w:r w:rsidR="00752554" w:rsidRPr="00C20E87">
              <w:rPr>
                <w:rFonts w:ascii="IPA P明朝" w:eastAsia="IPA P明朝" w:hAnsi="IPA P明朝"/>
                <w:sz w:val="28"/>
                <w:szCs w:val="28"/>
              </w:rPr>
              <w:t>桑</w:t>
            </w:r>
          </w:rubyBase>
        </w:ruby>
      </w:r>
      <w:r w:rsidR="00752554" w:rsidRPr="00C20E87">
        <w:rPr>
          <w:rFonts w:ascii="IPA P明朝" w:eastAsia="IPA P明朝" w:hAnsi="IPA P明朝" w:hint="eastAsia"/>
          <w:sz w:val="28"/>
          <w:szCs w:val="28"/>
        </w:rPr>
        <w:t>の木を</w:t>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ケヅ</w:t>
            </w:r>
          </w:rt>
          <w:rubyBase>
            <w:r w:rsidR="00752554" w:rsidRPr="00C20E87">
              <w:rPr>
                <w:rFonts w:ascii="IPA P明朝" w:eastAsia="IPA P明朝" w:hAnsi="IPA P明朝"/>
                <w:sz w:val="28"/>
                <w:szCs w:val="28"/>
              </w:rPr>
              <w:t>削</w:t>
            </w:r>
          </w:rubyBase>
        </w:ruby>
      </w:r>
      <w:r w:rsidR="00752554" w:rsidRPr="00C20E87">
        <w:rPr>
          <w:rFonts w:ascii="IPA P明朝" w:eastAsia="IPA P明朝" w:hAnsi="IPA P明朝" w:hint="eastAsia"/>
          <w:sz w:val="28"/>
          <w:szCs w:val="28"/>
        </w:rPr>
        <w:t>りて</w:t>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カオ</w:t>
            </w:r>
          </w:rt>
          <w:rubyBase>
            <w:r w:rsidR="00752554" w:rsidRPr="00C20E87">
              <w:rPr>
                <w:rFonts w:ascii="IPA P明朝" w:eastAsia="IPA P明朝" w:hAnsi="IPA P明朝"/>
                <w:sz w:val="28"/>
                <w:szCs w:val="28"/>
              </w:rPr>
              <w:t>顔</w:t>
            </w:r>
          </w:rubyBase>
        </w:ruby>
      </w:r>
      <w:r w:rsidR="00752554" w:rsidRPr="00C20E87">
        <w:rPr>
          <w:rFonts w:ascii="IPA P明朝" w:eastAsia="IPA P明朝" w:hAnsi="IPA P明朝" w:hint="eastAsia"/>
          <w:sz w:val="28"/>
          <w:szCs w:val="28"/>
        </w:rPr>
        <w:t>を</w:t>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エガ</w:t>
            </w:r>
          </w:rt>
          <w:rubyBase>
            <w:r w:rsidR="00752554" w:rsidRPr="00C20E87">
              <w:rPr>
                <w:rFonts w:ascii="IPA P明朝" w:eastAsia="IPA P明朝" w:hAnsi="IPA P明朝"/>
                <w:sz w:val="28"/>
                <w:szCs w:val="28"/>
              </w:rPr>
              <w:t>描</w:t>
            </w:r>
          </w:rubyBase>
        </w:ruby>
      </w:r>
      <w:r w:rsidR="00752554" w:rsidRPr="00C20E87">
        <w:rPr>
          <w:rFonts w:ascii="IPA P明朝" w:eastAsia="IPA P明朝" w:hAnsi="IPA P明朝" w:hint="eastAsia"/>
          <w:sz w:val="28"/>
          <w:szCs w:val="28"/>
        </w:rPr>
        <w:t>き、四角なる</w:t>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ヌノ</w:t>
            </w:r>
          </w:rt>
          <w:rubyBase>
            <w:r w:rsidR="00752554" w:rsidRPr="00C20E87">
              <w:rPr>
                <w:rFonts w:ascii="IPA P明朝" w:eastAsia="IPA P明朝" w:hAnsi="IPA P明朝"/>
                <w:sz w:val="28"/>
                <w:szCs w:val="28"/>
              </w:rPr>
              <w:t>布</w:t>
            </w:r>
          </w:rubyBase>
        </w:ruby>
      </w:r>
      <w:r w:rsidR="00752554" w:rsidRPr="00C20E87">
        <w:rPr>
          <w:rFonts w:ascii="IPA P明朝" w:eastAsia="IPA P明朝" w:hAnsi="IPA P明朝" w:hint="eastAsia"/>
          <w:sz w:val="28"/>
          <w:szCs w:val="28"/>
        </w:rPr>
        <w:t>の</w:t>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マン</w:t>
            </w:r>
          </w:rt>
          <w:rubyBase>
            <w:r w:rsidR="00752554" w:rsidRPr="00C20E87">
              <w:rPr>
                <w:rFonts w:ascii="IPA P明朝" w:eastAsia="IPA P明朝" w:hAnsi="IPA P明朝"/>
                <w:sz w:val="28"/>
                <w:szCs w:val="28"/>
              </w:rPr>
              <w:t>眞</w:t>
            </w:r>
          </w:rubyBase>
        </w:ruby>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ナカ</w:t>
            </w:r>
          </w:rt>
          <w:rubyBase>
            <w:r w:rsidR="00752554" w:rsidRPr="00C20E87">
              <w:rPr>
                <w:rFonts w:ascii="IPA P明朝" w:eastAsia="IPA P明朝" w:hAnsi="IPA P明朝"/>
                <w:sz w:val="28"/>
                <w:szCs w:val="28"/>
              </w:rPr>
              <w:t>中</w:t>
            </w:r>
          </w:rubyBase>
        </w:ruby>
      </w:r>
      <w:r w:rsidR="00752554" w:rsidRPr="00C20E87">
        <w:rPr>
          <w:rFonts w:ascii="IPA P明朝" w:eastAsia="IPA P明朝" w:hAnsi="IPA P明朝" w:hint="eastAsia"/>
          <w:sz w:val="28"/>
          <w:szCs w:val="28"/>
        </w:rPr>
        <w:t>に穴を</w:t>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ア</w:t>
            </w:r>
          </w:rt>
          <w:rubyBase>
            <w:r w:rsidR="00752554" w:rsidRPr="00C20E87">
              <w:rPr>
                <w:rFonts w:ascii="IPA P明朝" w:eastAsia="IPA P明朝" w:hAnsi="IPA P明朝"/>
                <w:sz w:val="28"/>
                <w:szCs w:val="28"/>
              </w:rPr>
              <w:t>明</w:t>
            </w:r>
          </w:rubyBase>
        </w:ruby>
      </w:r>
      <w:r w:rsidR="00752554" w:rsidRPr="00C20E87">
        <w:rPr>
          <w:rFonts w:ascii="IPA P明朝" w:eastAsia="IPA P明朝" w:hAnsi="IPA P明朝" w:hint="eastAsia"/>
          <w:sz w:val="28"/>
          <w:szCs w:val="28"/>
        </w:rPr>
        <w:t>け、之を</w:t>
      </w:r>
      <w:r w:rsidR="00752554"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ウヘ</w:t>
            </w:r>
          </w:rt>
          <w:rubyBase>
            <w:r w:rsidR="00752554" w:rsidRPr="00C20E87">
              <w:rPr>
                <w:rFonts w:ascii="IPA P明朝" w:eastAsia="IPA P明朝" w:hAnsi="IPA P明朝"/>
                <w:sz w:val="28"/>
                <w:szCs w:val="28"/>
              </w:rPr>
              <w:t>上</w:t>
            </w:r>
          </w:rubyBase>
        </w:ruby>
      </w:r>
      <w:r w:rsidR="00752554" w:rsidRPr="00C20E87">
        <w:rPr>
          <w:rFonts w:ascii="IPA P明朝" w:eastAsia="IPA P明朝" w:hAnsi="IPA P明朝" w:hint="eastAsia"/>
          <w:sz w:val="28"/>
          <w:szCs w:val="28"/>
        </w:rPr>
        <w:t>より</w:t>
      </w:r>
    </w:p>
    <w:p w14:paraId="24601F4A" w14:textId="76F63BBF" w:rsidR="003A6A8C" w:rsidRPr="00C20E87" w:rsidRDefault="00752554"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トホ</w:t>
            </w:r>
          </w:rt>
          <w:rubyBase>
            <w:r w:rsidR="00752554" w:rsidRPr="00C20E87">
              <w:rPr>
                <w:rFonts w:ascii="IPA P明朝" w:eastAsia="IPA P明朝" w:hAnsi="IPA P明朝"/>
                <w:sz w:val="28"/>
                <w:szCs w:val="28"/>
              </w:rPr>
              <w:t>通</w:t>
            </w:r>
          </w:rubyBase>
        </w:ruby>
      </w:r>
      <w:r w:rsidRPr="00C20E87">
        <w:rPr>
          <w:rFonts w:ascii="IPA P明朝" w:eastAsia="IPA P明朝" w:hAnsi="IPA P明朝" w:hint="eastAsia"/>
          <w:sz w:val="28"/>
          <w:szCs w:val="28"/>
        </w:rPr>
        <w:t>して衣裳とす。正月の十五日には</w:t>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コ</w:t>
            </w:r>
          </w:rt>
          <w:rubyBase>
            <w:r w:rsidR="00752554" w:rsidRPr="00C20E87">
              <w:rPr>
                <w:rFonts w:ascii="IPA P明朝" w:eastAsia="IPA P明朝" w:hAnsi="IPA P明朝"/>
                <w:sz w:val="28"/>
                <w:szCs w:val="28"/>
              </w:rPr>
              <w:t>小</w:t>
            </w:r>
          </w:rubyBase>
        </w:ruby>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アザ</w:t>
            </w:r>
          </w:rt>
          <w:rubyBase>
            <w:r w:rsidR="00752554" w:rsidRPr="00C20E87">
              <w:rPr>
                <w:rFonts w:ascii="IPA P明朝" w:eastAsia="IPA P明朝" w:hAnsi="IPA P明朝"/>
                <w:sz w:val="28"/>
                <w:szCs w:val="28"/>
              </w:rPr>
              <w:t>字</w:t>
            </w:r>
          </w:rubyBase>
        </w:ruby>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チウ</w:t>
            </w:r>
          </w:rt>
          <w:rubyBase>
            <w:r w:rsidR="00752554" w:rsidRPr="00C20E87">
              <w:rPr>
                <w:rFonts w:ascii="IPA P明朝" w:eastAsia="IPA P明朝" w:hAnsi="IPA P明朝"/>
                <w:sz w:val="28"/>
                <w:szCs w:val="28"/>
              </w:rPr>
              <w:t>中</w:t>
            </w:r>
          </w:rubyBase>
        </w:ruby>
      </w:r>
      <w:r w:rsidRPr="00C20E87">
        <w:rPr>
          <w:rFonts w:ascii="IPA P明朝" w:eastAsia="IPA P明朝" w:hAnsi="IPA P明朝" w:hint="eastAsia"/>
          <w:sz w:val="28"/>
          <w:szCs w:val="28"/>
        </w:rPr>
        <w:t>の人々この家に集り來りて之を祭る。又オシラサマと云ふ神あり。此神の像も亦同じやうにして造り</w:t>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マウ</w:t>
            </w:r>
          </w:rt>
          <w:rubyBase>
            <w:r w:rsidR="00752554" w:rsidRPr="00C20E87">
              <w:rPr>
                <w:rFonts w:ascii="IPA P明朝" w:eastAsia="IPA P明朝" w:hAnsi="IPA P明朝"/>
                <w:sz w:val="28"/>
                <w:szCs w:val="28"/>
              </w:rPr>
              <w:t>設</w:t>
            </w:r>
          </w:rubyBase>
        </w:ruby>
      </w:r>
      <w:r w:rsidRPr="00C20E87">
        <w:rPr>
          <w:rFonts w:ascii="IPA P明朝" w:eastAsia="IPA P明朝" w:hAnsi="IPA P明朝" w:hint="eastAsia"/>
          <w:sz w:val="28"/>
          <w:szCs w:val="28"/>
        </w:rPr>
        <w:t>け、これも正月の十五日に</w:t>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サトビト</w:t>
            </w:r>
          </w:rt>
          <w:rubyBase>
            <w:r w:rsidR="00752554" w:rsidRPr="00C20E87">
              <w:rPr>
                <w:rFonts w:ascii="IPA P明朝" w:eastAsia="IPA P明朝" w:hAnsi="IPA P明朝"/>
                <w:sz w:val="28"/>
                <w:szCs w:val="28"/>
              </w:rPr>
              <w:t>里人</w:t>
            </w:r>
          </w:rubyBase>
        </w:ruby>
      </w:r>
      <w:r w:rsidRPr="00C20E87">
        <w:rPr>
          <w:rFonts w:ascii="IPA P明朝" w:eastAsia="IPA P明朝" w:hAnsi="IPA P明朝" w:hint="eastAsia"/>
          <w:sz w:val="28"/>
          <w:szCs w:val="28"/>
        </w:rPr>
        <w:t>集まりて之を祭る。其式には</w:t>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オシロイ</w:t>
            </w:r>
          </w:rt>
          <w:rubyBase>
            <w:r w:rsidR="00752554" w:rsidRPr="00C20E87">
              <w:rPr>
                <w:rFonts w:ascii="IPA P明朝" w:eastAsia="IPA P明朝" w:hAnsi="IPA P明朝"/>
                <w:sz w:val="28"/>
                <w:szCs w:val="28"/>
              </w:rPr>
              <w:t>白粉</w:t>
            </w:r>
          </w:rubyBase>
        </w:ruby>
      </w:r>
      <w:r w:rsidRPr="00C20E87">
        <w:rPr>
          <w:rFonts w:ascii="IPA P明朝" w:eastAsia="IPA P明朝" w:hAnsi="IPA P明朝" w:hint="eastAsia"/>
          <w:sz w:val="28"/>
          <w:szCs w:val="28"/>
        </w:rPr>
        <w:t>を神像の顔に塗ることあり。大同の家には必ず</w:t>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タヽミ</w:t>
            </w:r>
          </w:rt>
          <w:rubyBase>
            <w:r w:rsidR="00752554" w:rsidRPr="00C20E87">
              <w:rPr>
                <w:rFonts w:ascii="IPA P明朝" w:eastAsia="IPA P明朝" w:hAnsi="IPA P明朝"/>
                <w:sz w:val="28"/>
                <w:szCs w:val="28"/>
              </w:rPr>
              <w:t>畳</w:t>
            </w:r>
          </w:rubyBase>
        </w:ruby>
      </w:r>
      <w:r w:rsidRPr="00C20E87">
        <w:rPr>
          <w:rFonts w:ascii="IPA P明朝" w:eastAsia="IPA P明朝" w:hAnsi="IPA P明朝" w:hint="eastAsia"/>
          <w:sz w:val="28"/>
          <w:szCs w:val="28"/>
        </w:rPr>
        <w:t>一帖の</w:t>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シツ</w:t>
            </w:r>
          </w:rt>
          <w:rubyBase>
            <w:r w:rsidR="00752554" w:rsidRPr="00C20E87">
              <w:rPr>
                <w:rFonts w:ascii="IPA P明朝" w:eastAsia="IPA P明朝" w:hAnsi="IPA P明朝"/>
                <w:sz w:val="28"/>
                <w:szCs w:val="28"/>
              </w:rPr>
              <w:t>室</w:t>
            </w:r>
          </w:rubyBase>
        </w:ruby>
      </w:r>
      <w:r w:rsidRPr="00C20E87">
        <w:rPr>
          <w:rFonts w:ascii="IPA P明朝" w:eastAsia="IPA P明朝" w:hAnsi="IPA P明朝" w:hint="eastAsia"/>
          <w:sz w:val="28"/>
          <w:szCs w:val="28"/>
        </w:rPr>
        <w:t>あろ。此</w:t>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ヘ</w:t>
            </w:r>
          </w:rt>
          <w:rubyBase>
            <w:r w:rsidR="00752554" w:rsidRPr="00C20E87">
              <w:rPr>
                <w:rFonts w:ascii="IPA P明朝" w:eastAsia="IPA P明朝" w:hAnsi="IPA P明朝"/>
                <w:sz w:val="28"/>
                <w:szCs w:val="28"/>
              </w:rPr>
              <w:t>部</w:t>
            </w:r>
          </w:rubyBase>
        </w:ruby>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ヤ</w:t>
            </w:r>
          </w:rt>
          <w:rubyBase>
            <w:r w:rsidR="00752554" w:rsidRPr="00C20E87">
              <w:rPr>
                <w:rFonts w:ascii="IPA P明朝" w:eastAsia="IPA P明朝" w:hAnsi="IPA P明朝"/>
                <w:sz w:val="28"/>
                <w:szCs w:val="28"/>
              </w:rPr>
              <w:t>屋</w:t>
            </w:r>
          </w:rubyBase>
        </w:ruby>
      </w:r>
      <w:r w:rsidRPr="00C20E87">
        <w:rPr>
          <w:rFonts w:ascii="IPA P明朝" w:eastAsia="IPA P明朝" w:hAnsi="IPA P明朝" w:hint="eastAsia"/>
          <w:sz w:val="28"/>
          <w:szCs w:val="28"/>
        </w:rPr>
        <w:t>にて</w:t>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ヨル</w:t>
            </w:r>
          </w:rt>
          <w:rubyBase>
            <w:r w:rsidR="00752554" w:rsidRPr="00C20E87">
              <w:rPr>
                <w:rFonts w:ascii="IPA P明朝" w:eastAsia="IPA P明朝" w:hAnsi="IPA P明朝"/>
                <w:sz w:val="28"/>
                <w:szCs w:val="28"/>
              </w:rPr>
              <w:t>夜</w:t>
            </w:r>
          </w:rubyBase>
        </w:ruby>
      </w:r>
      <w:r w:rsidRPr="00C20E87">
        <w:rPr>
          <w:rFonts w:ascii="IPA P明朝" w:eastAsia="IPA P明朝" w:hAnsi="IPA P明朝"/>
          <w:sz w:val="28"/>
          <w:szCs w:val="28"/>
        </w:rPr>
        <w:ruby>
          <w:rubyPr>
            <w:rubyAlign w:val="distributeSpace"/>
            <w:hps w:val="14"/>
            <w:hpsRaise w:val="26"/>
            <w:hpsBaseText w:val="28"/>
            <w:lid w:val="ja-JP"/>
          </w:rubyPr>
          <w:rt>
            <w:r w:rsidR="00752554" w:rsidRPr="00C20E87">
              <w:rPr>
                <w:rFonts w:ascii="IPA P明朝" w:eastAsia="IPA P明朝" w:hAnsi="IPA P明朝"/>
                <w:sz w:val="14"/>
                <w:szCs w:val="28"/>
              </w:rPr>
              <w:t>ネ</w:t>
            </w:r>
          </w:rt>
          <w:rubyBase>
            <w:r w:rsidR="00752554" w:rsidRPr="00C20E87">
              <w:rPr>
                <w:rFonts w:ascii="IPA P明朝" w:eastAsia="IPA P明朝" w:hAnsi="IPA P明朝"/>
                <w:sz w:val="28"/>
                <w:szCs w:val="28"/>
              </w:rPr>
              <w:t>寢</w:t>
            </w:r>
          </w:rubyBase>
        </w:ruby>
      </w:r>
      <w:r w:rsidRPr="00C20E87">
        <w:rPr>
          <w:rFonts w:ascii="IPA P明朝" w:eastAsia="IPA P明朝" w:hAnsi="IPA P明朝" w:hint="eastAsia"/>
          <w:sz w:val="28"/>
          <w:szCs w:val="28"/>
        </w:rPr>
        <w:t>る</w:t>
      </w:r>
      <w:r w:rsidR="008A5BAF" w:rsidRPr="00C20E87">
        <w:rPr>
          <w:rFonts w:ascii="IPA P明朝" w:eastAsia="IPA P明朝" w:hAnsi="IPA P明朝" w:hint="eastAsia"/>
          <w:sz w:val="28"/>
          <w:szCs w:val="28"/>
        </w:rPr>
        <w:t>者は</w:t>
      </w:r>
      <w:r w:rsidR="002F012A" w:rsidRPr="00C20E87">
        <w:rPr>
          <w:rFonts w:ascii="IPA P明朝" w:eastAsia="IPA P明朝" w:hAnsi="IPA P明朝" w:hint="eastAsia"/>
          <w:sz w:val="28"/>
          <w:szCs w:val="28"/>
        </w:rPr>
        <w:t>いつも不思議に</w:t>
      </w:r>
      <w:r w:rsidR="002F012A"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ア</w:t>
            </w:r>
          </w:rt>
          <w:rubyBase>
            <w:r w:rsidR="002F012A" w:rsidRPr="00C20E87">
              <w:rPr>
                <w:rFonts w:ascii="IPA P明朝" w:eastAsia="IPA P明朝" w:hAnsi="IPA P明朝"/>
                <w:sz w:val="28"/>
                <w:szCs w:val="28"/>
              </w:rPr>
              <w:t>遭</w:t>
            </w:r>
          </w:rubyBase>
        </w:ruby>
      </w:r>
      <w:r w:rsidR="002F012A" w:rsidRPr="00C20E87">
        <w:rPr>
          <w:rFonts w:ascii="IPA P明朝" w:eastAsia="IPA P明朝" w:hAnsi="IPA P明朝" w:hint="eastAsia"/>
          <w:sz w:val="28"/>
          <w:szCs w:val="28"/>
        </w:rPr>
        <w:t>ふ。</w:t>
      </w:r>
      <w:r w:rsidR="002F012A"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マクラ</w:t>
            </w:r>
          </w:rt>
          <w:rubyBase>
            <w:r w:rsidR="002F012A" w:rsidRPr="00C20E87">
              <w:rPr>
                <w:rFonts w:ascii="IPA P明朝" w:eastAsia="IPA P明朝" w:hAnsi="IPA P明朝"/>
                <w:sz w:val="28"/>
                <w:szCs w:val="28"/>
              </w:rPr>
              <w:t>枕</w:t>
            </w:r>
          </w:rubyBase>
        </w:ruby>
      </w:r>
      <w:r w:rsidR="002F012A" w:rsidRPr="00C20E87">
        <w:rPr>
          <w:rFonts w:ascii="IPA P明朝" w:eastAsia="IPA P明朝" w:hAnsi="IPA P明朝" w:hint="eastAsia"/>
          <w:sz w:val="28"/>
          <w:szCs w:val="28"/>
        </w:rPr>
        <w:t>を</w:t>
      </w:r>
      <w:r w:rsidR="002F012A"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カヘ</w:t>
            </w:r>
          </w:rt>
          <w:rubyBase>
            <w:r w:rsidR="002F012A" w:rsidRPr="00C20E87">
              <w:rPr>
                <w:rFonts w:ascii="IPA P明朝" w:eastAsia="IPA P明朝" w:hAnsi="IPA P明朝"/>
                <w:sz w:val="28"/>
                <w:szCs w:val="28"/>
              </w:rPr>
              <w:t>返</w:t>
            </w:r>
          </w:rubyBase>
        </w:ruby>
      </w:r>
      <w:r w:rsidR="002F012A" w:rsidRPr="00C20E87">
        <w:rPr>
          <w:rFonts w:ascii="IPA P明朝" w:eastAsia="IPA P明朝" w:hAnsi="IPA P明朝" w:hint="eastAsia"/>
          <w:sz w:val="28"/>
          <w:szCs w:val="28"/>
        </w:rPr>
        <w:t>すなどは常のことなり。或は誰かに</w:t>
      </w:r>
      <w:r w:rsidR="002F012A"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ダキ</w:t>
            </w:r>
          </w:rt>
          <w:rubyBase>
            <w:r w:rsidR="002F012A" w:rsidRPr="00C20E87">
              <w:rPr>
                <w:rFonts w:ascii="IPA P明朝" w:eastAsia="IPA P明朝" w:hAnsi="IPA P明朝"/>
                <w:sz w:val="28"/>
                <w:szCs w:val="28"/>
              </w:rPr>
              <w:t>抱</w:t>
            </w:r>
          </w:rubyBase>
        </w:ruby>
      </w:r>
      <w:r w:rsidR="002F012A"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オコ</w:t>
            </w:r>
          </w:rt>
          <w:rubyBase>
            <w:r w:rsidR="002F012A" w:rsidRPr="00C20E87">
              <w:rPr>
                <w:rFonts w:ascii="IPA P明朝" w:eastAsia="IPA P明朝" w:hAnsi="IPA P明朝"/>
                <w:sz w:val="28"/>
                <w:szCs w:val="28"/>
              </w:rPr>
              <w:t>起</w:t>
            </w:r>
          </w:rubyBase>
        </w:ruby>
      </w:r>
      <w:r w:rsidR="002F012A" w:rsidRPr="00C20E87">
        <w:rPr>
          <w:rFonts w:ascii="IPA P明朝" w:eastAsia="IPA P明朝" w:hAnsi="IPA P明朝" w:hint="eastAsia"/>
          <w:sz w:val="28"/>
          <w:szCs w:val="28"/>
        </w:rPr>
        <w:t>され、又は室より</w:t>
      </w:r>
      <w:r w:rsidR="002F012A"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ツ</w:t>
            </w:r>
          </w:rt>
          <w:rubyBase>
            <w:r w:rsidR="002F012A" w:rsidRPr="00C20E87">
              <w:rPr>
                <w:rFonts w:ascii="IPA P明朝" w:eastAsia="IPA P明朝" w:hAnsi="IPA P明朝"/>
                <w:sz w:val="28"/>
                <w:szCs w:val="28"/>
              </w:rPr>
              <w:t>突</w:t>
            </w:r>
          </w:rubyBase>
        </w:ruby>
      </w:r>
      <w:r w:rsidR="002F012A" w:rsidRPr="00C20E87">
        <w:rPr>
          <w:rFonts w:ascii="IPA P明朝" w:eastAsia="IPA P明朝" w:hAnsi="IPA P明朝" w:hint="eastAsia"/>
          <w:sz w:val="28"/>
          <w:szCs w:val="28"/>
        </w:rPr>
        <w:t>き</w:t>
      </w:r>
      <w:r w:rsidR="002F012A"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イダ</w:t>
            </w:r>
          </w:rt>
          <w:rubyBase>
            <w:r w:rsidR="002F012A" w:rsidRPr="00C20E87">
              <w:rPr>
                <w:rFonts w:ascii="IPA P明朝" w:eastAsia="IPA P明朝" w:hAnsi="IPA P明朝"/>
                <w:sz w:val="28"/>
                <w:szCs w:val="28"/>
              </w:rPr>
              <w:t>出</w:t>
            </w:r>
          </w:rubyBase>
        </w:ruby>
      </w:r>
      <w:r w:rsidR="002F012A" w:rsidRPr="00C20E87">
        <w:rPr>
          <w:rFonts w:ascii="IPA P明朝" w:eastAsia="IPA P明朝" w:hAnsi="IPA P明朝" w:hint="eastAsia"/>
          <w:sz w:val="28"/>
          <w:szCs w:val="28"/>
        </w:rPr>
        <w:t>さるゝこともあり。凡そ静かに眠ることを許さぬなり。</w:t>
      </w:r>
    </w:p>
    <w:p w14:paraId="5F5EF915" w14:textId="01A71355" w:rsidR="002F012A" w:rsidRPr="00C20E87" w:rsidRDefault="002F012A"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一五</w:t>
      </w:r>
      <w:r w:rsidRPr="00C20E87">
        <w:rPr>
          <w:rFonts w:ascii="IPA P明朝" w:eastAsia="IPA P明朝" w:hAnsi="IPA P明朝" w:hint="eastAsia"/>
          <w:sz w:val="28"/>
          <w:szCs w:val="28"/>
        </w:rPr>
        <w:tab/>
        <w:t>オクナイサマを祭れば</w:t>
      </w:r>
      <w:r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サイハヒ</w:t>
            </w:r>
          </w:rt>
          <w:rubyBase>
            <w:r w:rsidR="002F012A" w:rsidRPr="00C20E87">
              <w:rPr>
                <w:rFonts w:ascii="IPA P明朝" w:eastAsia="IPA P明朝" w:hAnsi="IPA P明朝"/>
                <w:sz w:val="28"/>
                <w:szCs w:val="28"/>
              </w:rPr>
              <w:t>幸</w:t>
            </w:r>
          </w:rubyBase>
        </w:ruby>
      </w:r>
      <w:r w:rsidRPr="00C20E87">
        <w:rPr>
          <w:rFonts w:ascii="IPA P明朝" w:eastAsia="IPA P明朝" w:hAnsi="IPA P明朝" w:hint="eastAsia"/>
          <w:sz w:val="28"/>
          <w:szCs w:val="28"/>
        </w:rPr>
        <w:t>多し。土淵村大字</w:t>
      </w:r>
      <w:r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カシハザキ</w:t>
            </w:r>
          </w:rt>
          <w:rubyBase>
            <w:r w:rsidR="002F012A" w:rsidRPr="00C20E87">
              <w:rPr>
                <w:rFonts w:ascii="IPA P明朝" w:eastAsia="IPA P明朝" w:hAnsi="IPA P明朝"/>
                <w:sz w:val="28"/>
                <w:szCs w:val="28"/>
              </w:rPr>
              <w:t>柏崎</w:t>
            </w:r>
          </w:rubyBase>
        </w:ruby>
      </w:r>
      <w:r w:rsidRPr="00C20E87">
        <w:rPr>
          <w:rFonts w:ascii="IPA P明朝" w:eastAsia="IPA P明朝" w:hAnsi="IPA P明朝" w:hint="eastAsia"/>
          <w:sz w:val="28"/>
          <w:szCs w:val="28"/>
        </w:rPr>
        <w:t>の長者阿部氏、村にては</w:t>
      </w:r>
      <w:r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タン</w:t>
            </w:r>
          </w:rt>
          <w:rubyBase>
            <w:r w:rsidR="002F012A" w:rsidRPr="00C20E87">
              <w:rPr>
                <w:rFonts w:ascii="IPA P明朝" w:eastAsia="IPA P明朝" w:hAnsi="IPA P明朝"/>
                <w:sz w:val="28"/>
                <w:szCs w:val="28"/>
              </w:rPr>
              <w:t>田</w:t>
            </w:r>
          </w:rubyBase>
        </w:ruby>
      </w:r>
      <w:r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ボ</w:t>
            </w:r>
          </w:rt>
          <w:rubyBase>
            <w:r w:rsidR="002F012A" w:rsidRPr="00C20E87">
              <w:rPr>
                <w:rFonts w:ascii="IPA P明朝" w:eastAsia="IPA P明朝" w:hAnsi="IPA P明朝"/>
                <w:sz w:val="28"/>
                <w:szCs w:val="28"/>
              </w:rPr>
              <w:t>圃</w:t>
            </w:r>
          </w:rubyBase>
        </w:ruby>
      </w:r>
      <w:r w:rsidRPr="00C20E87">
        <w:rPr>
          <w:rFonts w:ascii="IPA P明朝" w:eastAsia="IPA P明朝" w:hAnsi="IPA P明朝" w:hint="eastAsia"/>
          <w:sz w:val="28"/>
          <w:szCs w:val="28"/>
        </w:rPr>
        <w:t>の</w:t>
      </w:r>
      <w:r w:rsidRPr="00C20E87">
        <w:rPr>
          <w:rFonts w:ascii="IPA P明朝" w:eastAsia="IPA P明朝" w:hAnsi="IPA P明朝"/>
          <w:sz w:val="28"/>
          <w:szCs w:val="28"/>
        </w:rPr>
        <w:ruby>
          <w:rubyPr>
            <w:rubyAlign w:val="distributeSpace"/>
            <w:hps w:val="14"/>
            <w:hpsRaise w:val="26"/>
            <w:hpsBaseText w:val="28"/>
            <w:lid w:val="ja-JP"/>
          </w:rubyPr>
          <w:rt>
            <w:r w:rsidR="002F012A" w:rsidRPr="00C20E87">
              <w:rPr>
                <w:rFonts w:ascii="IPA P明朝" w:eastAsia="IPA P明朝" w:hAnsi="IPA P明朝"/>
                <w:sz w:val="14"/>
                <w:szCs w:val="28"/>
              </w:rPr>
              <w:t>ウチ</w:t>
            </w:r>
          </w:rt>
          <w:rubyBase>
            <w:r w:rsidR="002F012A" w:rsidRPr="00C20E87">
              <w:rPr>
                <w:rFonts w:ascii="IPA P明朝" w:eastAsia="IPA P明朝" w:hAnsi="IPA P明朝"/>
                <w:sz w:val="28"/>
                <w:szCs w:val="28"/>
              </w:rPr>
              <w:t>家</w:t>
            </w:r>
          </w:rubyBase>
        </w:ruby>
      </w:r>
      <w:r w:rsidRPr="00C20E87">
        <w:rPr>
          <w:rFonts w:ascii="IPA P明朝" w:eastAsia="IPA P明朝" w:hAnsi="IPA P明朝" w:hint="eastAsia"/>
          <w:sz w:val="28"/>
          <w:szCs w:val="28"/>
        </w:rPr>
        <w:t>と云ふ。此家にて或</w:t>
      </w:r>
      <w:r w:rsidR="00BF5964" w:rsidRPr="00C20E87">
        <w:rPr>
          <w:rFonts w:ascii="IPA P明朝" w:eastAsia="IPA P明朝" w:hAnsi="IPA P明朝" w:hint="eastAsia"/>
          <w:sz w:val="28"/>
          <w:szCs w:val="28"/>
        </w:rPr>
        <w:t>年</w:t>
      </w:r>
      <w:r w:rsidR="00BF5964" w:rsidRPr="00C20E87">
        <w:rPr>
          <w:rFonts w:ascii="IPA P明朝" w:eastAsia="IPA P明朝" w:hAnsi="IPA P明朝"/>
          <w:sz w:val="28"/>
          <w:szCs w:val="28"/>
        </w:rPr>
        <w:ruby>
          <w:rubyPr>
            <w:rubyAlign w:val="distributeSpace"/>
            <w:hps w:val="14"/>
            <w:hpsRaise w:val="26"/>
            <w:hpsBaseText w:val="28"/>
            <w:lid w:val="ja-JP"/>
          </w:rubyPr>
          <w:rt>
            <w:r w:rsidR="00BF5964" w:rsidRPr="00C20E87">
              <w:rPr>
                <w:rFonts w:ascii="IPA P明朝" w:eastAsia="IPA P明朝" w:hAnsi="IPA P明朝"/>
                <w:sz w:val="14"/>
                <w:szCs w:val="28"/>
              </w:rPr>
              <w:t>タ</w:t>
            </w:r>
          </w:rt>
          <w:rubyBase>
            <w:r w:rsidR="00BF5964" w:rsidRPr="00C20E87">
              <w:rPr>
                <w:rFonts w:ascii="IPA P明朝" w:eastAsia="IPA P明朝" w:hAnsi="IPA P明朝"/>
                <w:sz w:val="28"/>
                <w:szCs w:val="28"/>
              </w:rPr>
              <w:t>田</w:t>
            </w:r>
          </w:rubyBase>
        </w:ruby>
      </w:r>
      <w:r w:rsidR="00BF5964" w:rsidRPr="00C20E87">
        <w:rPr>
          <w:rFonts w:ascii="IPA P明朝" w:eastAsia="IPA P明朝" w:hAnsi="IPA P明朝"/>
          <w:sz w:val="28"/>
          <w:szCs w:val="28"/>
        </w:rPr>
        <w:ruby>
          <w:rubyPr>
            <w:rubyAlign w:val="distributeSpace"/>
            <w:hps w:val="14"/>
            <w:hpsRaise w:val="26"/>
            <w:hpsBaseText w:val="28"/>
            <w:lid w:val="ja-JP"/>
          </w:rubyPr>
          <w:rt>
            <w:r w:rsidR="00BF5964" w:rsidRPr="00C20E87">
              <w:rPr>
                <w:rFonts w:ascii="IPA P明朝" w:eastAsia="IPA P明朝" w:hAnsi="IPA P明朝"/>
                <w:sz w:val="14"/>
                <w:szCs w:val="28"/>
              </w:rPr>
              <w:t>ウエ</w:t>
            </w:r>
          </w:rt>
          <w:rubyBase>
            <w:r w:rsidR="00BF5964" w:rsidRPr="00C20E87">
              <w:rPr>
                <w:rFonts w:ascii="IPA P明朝" w:eastAsia="IPA P明朝" w:hAnsi="IPA P明朝"/>
                <w:sz w:val="28"/>
                <w:szCs w:val="28"/>
              </w:rPr>
              <w:t>植</w:t>
            </w:r>
          </w:rubyBase>
        </w:ruby>
      </w:r>
      <w:r w:rsidR="00BF5964" w:rsidRPr="00C20E87">
        <w:rPr>
          <w:rFonts w:ascii="IPA P明朝" w:eastAsia="IPA P明朝" w:hAnsi="IPA P明朝" w:hint="eastAsia"/>
          <w:sz w:val="28"/>
          <w:szCs w:val="28"/>
        </w:rPr>
        <w:t>えの</w:t>
      </w:r>
      <w:r w:rsidR="00BF5964" w:rsidRPr="00C20E87">
        <w:rPr>
          <w:rFonts w:ascii="IPA P明朝" w:eastAsia="IPA P明朝" w:hAnsi="IPA P明朝"/>
          <w:sz w:val="28"/>
          <w:szCs w:val="28"/>
        </w:rPr>
        <w:ruby>
          <w:rubyPr>
            <w:rubyAlign w:val="distributeSpace"/>
            <w:hps w:val="14"/>
            <w:hpsRaise w:val="26"/>
            <w:hpsBaseText w:val="28"/>
            <w:lid w:val="ja-JP"/>
          </w:rubyPr>
          <w:rt>
            <w:r w:rsidR="00BF5964" w:rsidRPr="00C20E87">
              <w:rPr>
                <w:rFonts w:ascii="IPA P明朝" w:eastAsia="IPA P明朝" w:hAnsi="IPA P明朝"/>
                <w:sz w:val="14"/>
                <w:szCs w:val="28"/>
              </w:rPr>
              <w:t>ヒト</w:t>
            </w:r>
          </w:rt>
          <w:rubyBase>
            <w:r w:rsidR="00BF5964" w:rsidRPr="00C20E87">
              <w:rPr>
                <w:rFonts w:ascii="IPA P明朝" w:eastAsia="IPA P明朝" w:hAnsi="IPA P明朝"/>
                <w:sz w:val="28"/>
                <w:szCs w:val="28"/>
              </w:rPr>
              <w:t>人</w:t>
            </w:r>
          </w:rubyBase>
        </w:ruby>
      </w:r>
      <w:r w:rsidR="00BF5964" w:rsidRPr="00C20E87">
        <w:rPr>
          <w:rFonts w:ascii="IPA P明朝" w:eastAsia="IPA P明朝" w:hAnsi="IPA P明朝"/>
          <w:sz w:val="28"/>
          <w:szCs w:val="28"/>
        </w:rPr>
        <w:ruby>
          <w:rubyPr>
            <w:rubyAlign w:val="distributeSpace"/>
            <w:hps w:val="14"/>
            <w:hpsRaise w:val="26"/>
            <w:hpsBaseText w:val="28"/>
            <w:lid w:val="ja-JP"/>
          </w:rubyPr>
          <w:rt>
            <w:r w:rsidR="00BF5964" w:rsidRPr="00C20E87">
              <w:rPr>
                <w:rFonts w:ascii="IPA P明朝" w:eastAsia="IPA P明朝" w:hAnsi="IPA P明朝"/>
                <w:sz w:val="14"/>
                <w:szCs w:val="28"/>
              </w:rPr>
              <w:t>デ</w:t>
            </w:r>
          </w:rt>
          <w:rubyBase>
            <w:r w:rsidR="00BF5964" w:rsidRPr="00C20E87">
              <w:rPr>
                <w:rFonts w:ascii="IPA P明朝" w:eastAsia="IPA P明朝" w:hAnsi="IPA P明朝"/>
                <w:sz w:val="28"/>
                <w:szCs w:val="28"/>
              </w:rPr>
              <w:t>手</w:t>
            </w:r>
          </w:rubyBase>
        </w:ruby>
      </w:r>
      <w:r w:rsidR="00BF5964" w:rsidRPr="00C20E87">
        <w:rPr>
          <w:rFonts w:ascii="IPA P明朝" w:eastAsia="IPA P明朝" w:hAnsi="IPA P明朝"/>
          <w:sz w:val="28"/>
          <w:szCs w:val="28"/>
        </w:rPr>
        <w:ruby>
          <w:rubyPr>
            <w:rubyAlign w:val="distributeSpace"/>
            <w:hps w:val="14"/>
            <w:hpsRaise w:val="26"/>
            <w:hpsBaseText w:val="28"/>
            <w:lid w:val="ja-JP"/>
          </w:rubyPr>
          <w:rt>
            <w:r w:rsidR="00BF5964" w:rsidRPr="00C20E87">
              <w:rPr>
                <w:rFonts w:ascii="IPA P明朝" w:eastAsia="IPA P明朝" w:hAnsi="IPA P明朝"/>
                <w:sz w:val="14"/>
                <w:szCs w:val="28"/>
              </w:rPr>
              <w:t>タ</w:t>
            </w:r>
          </w:rt>
          <w:rubyBase>
            <w:r w:rsidR="00BF5964" w:rsidRPr="00C20E87">
              <w:rPr>
                <w:rFonts w:ascii="IPA P明朝" w:eastAsia="IPA P明朝" w:hAnsi="IPA P明朝"/>
                <w:sz w:val="28"/>
                <w:szCs w:val="28"/>
              </w:rPr>
              <w:t>足</w:t>
            </w:r>
          </w:rubyBase>
        </w:ruby>
      </w:r>
      <w:r w:rsidR="00BF5964" w:rsidRPr="00C20E87">
        <w:rPr>
          <w:rFonts w:ascii="IPA P明朝" w:eastAsia="IPA P明朝" w:hAnsi="IPA P明朝" w:hint="eastAsia"/>
          <w:sz w:val="28"/>
          <w:szCs w:val="28"/>
        </w:rPr>
        <w:t>らず、</w:t>
      </w:r>
      <w:r w:rsidR="00BF5964" w:rsidRPr="00C20E87">
        <w:rPr>
          <w:rFonts w:ascii="IPA P明朝" w:eastAsia="IPA P明朝" w:hAnsi="IPA P明朝"/>
          <w:sz w:val="28"/>
          <w:szCs w:val="28"/>
        </w:rPr>
        <w:ruby>
          <w:rubyPr>
            <w:rubyAlign w:val="distributeSpace"/>
            <w:hps w:val="14"/>
            <w:hpsRaise w:val="26"/>
            <w:hpsBaseText w:val="28"/>
            <w:lid w:val="ja-JP"/>
          </w:rubyPr>
          <w:rt>
            <w:r w:rsidR="00BF5964" w:rsidRPr="00C20E87">
              <w:rPr>
                <w:rFonts w:ascii="IPA P明朝" w:eastAsia="IPA P明朝" w:hAnsi="IPA P明朝"/>
                <w:sz w:val="14"/>
                <w:szCs w:val="28"/>
              </w:rPr>
              <w:t>ア</w:t>
            </w:r>
          </w:rt>
          <w:rubyBase>
            <w:r w:rsidR="00BF5964" w:rsidRPr="00C20E87">
              <w:rPr>
                <w:rFonts w:ascii="IPA P明朝" w:eastAsia="IPA P明朝" w:hAnsi="IPA P明朝"/>
                <w:sz w:val="28"/>
                <w:szCs w:val="28"/>
              </w:rPr>
              <w:t>明</w:t>
            </w:r>
          </w:rubyBase>
        </w:ruby>
      </w:r>
      <w:r w:rsidR="00BF5964" w:rsidRPr="00C20E87">
        <w:rPr>
          <w:rFonts w:ascii="IPA P明朝" w:eastAsia="IPA P明朝" w:hAnsi="IPA P明朝"/>
          <w:sz w:val="28"/>
          <w:szCs w:val="28"/>
        </w:rPr>
        <w:ruby>
          <w:rubyPr>
            <w:rubyAlign w:val="distributeSpace"/>
            <w:hps w:val="14"/>
            <w:hpsRaise w:val="26"/>
            <w:hpsBaseText w:val="28"/>
            <w:lid w:val="ja-JP"/>
          </w:rubyPr>
          <w:rt>
            <w:r w:rsidR="00BF5964" w:rsidRPr="00C20E87">
              <w:rPr>
                <w:rFonts w:ascii="IPA P明朝" w:eastAsia="IPA P明朝" w:hAnsi="IPA P明朝"/>
                <w:sz w:val="14"/>
                <w:szCs w:val="28"/>
              </w:rPr>
              <w:t>ス</w:t>
            </w:r>
          </w:rt>
          <w:rubyBase>
            <w:r w:rsidR="00BF5964" w:rsidRPr="00C20E87">
              <w:rPr>
                <w:rFonts w:ascii="IPA P明朝" w:eastAsia="IPA P明朝" w:hAnsi="IPA P明朝"/>
                <w:sz w:val="28"/>
                <w:szCs w:val="28"/>
              </w:rPr>
              <w:t>日</w:t>
            </w:r>
          </w:rubyBase>
        </w:ruby>
      </w:r>
      <w:r w:rsidR="00BF5964" w:rsidRPr="00C20E87">
        <w:rPr>
          <w:rFonts w:ascii="IPA P明朝" w:eastAsia="IPA P明朝" w:hAnsi="IPA P明朝" w:hint="eastAsia"/>
          <w:sz w:val="28"/>
          <w:szCs w:val="28"/>
        </w:rPr>
        <w:t>は</w:t>
      </w:r>
      <w:r w:rsidR="00BF5964" w:rsidRPr="00C20E87">
        <w:rPr>
          <w:rFonts w:ascii="IPA P明朝" w:eastAsia="IPA P明朝" w:hAnsi="IPA P明朝"/>
          <w:sz w:val="28"/>
          <w:szCs w:val="28"/>
        </w:rPr>
        <w:ruby>
          <w:rubyPr>
            <w:rubyAlign w:val="distributeSpace"/>
            <w:hps w:val="14"/>
            <w:hpsRaise w:val="26"/>
            <w:hpsBaseText w:val="28"/>
            <w:lid w:val="ja-JP"/>
          </w:rubyPr>
          <w:rt>
            <w:r w:rsidR="00BF5964" w:rsidRPr="00C20E87">
              <w:rPr>
                <w:rFonts w:ascii="IPA P明朝" w:eastAsia="IPA P明朝" w:hAnsi="IPA P明朝"/>
                <w:sz w:val="14"/>
                <w:szCs w:val="28"/>
              </w:rPr>
              <w:t>ソラ</w:t>
            </w:r>
          </w:rt>
          <w:rubyBase>
            <w:r w:rsidR="00BF5964" w:rsidRPr="00C20E87">
              <w:rPr>
                <w:rFonts w:ascii="IPA P明朝" w:eastAsia="IPA P明朝" w:hAnsi="IPA P明朝"/>
                <w:sz w:val="28"/>
                <w:szCs w:val="28"/>
              </w:rPr>
              <w:t>空</w:t>
            </w:r>
          </w:rubyBase>
        </w:ruby>
      </w:r>
      <w:r w:rsidR="00BF5964" w:rsidRPr="00C20E87">
        <w:rPr>
          <w:rFonts w:ascii="IPA P明朝" w:eastAsia="IPA P明朝" w:hAnsi="IPA P明朝" w:hint="eastAsia"/>
          <w:sz w:val="28"/>
          <w:szCs w:val="28"/>
        </w:rPr>
        <w:t>も</w:t>
      </w:r>
      <w:r w:rsidR="00BF5964" w:rsidRPr="00C20E87">
        <w:rPr>
          <w:rFonts w:ascii="IPA P明朝" w:eastAsia="IPA P明朝" w:hAnsi="IPA P明朝"/>
          <w:sz w:val="28"/>
          <w:szCs w:val="28"/>
        </w:rPr>
        <w:ruby>
          <w:rubyPr>
            <w:rubyAlign w:val="distributeSpace"/>
            <w:hps w:val="14"/>
            <w:hpsRaise w:val="26"/>
            <w:hpsBaseText w:val="28"/>
            <w:lid w:val="ja-JP"/>
          </w:rubyPr>
          <w:rt>
            <w:r w:rsidR="00BF5964" w:rsidRPr="00C20E87">
              <w:rPr>
                <w:rFonts w:ascii="IPA P明朝" w:eastAsia="IPA P明朝" w:hAnsi="IPA P明朝"/>
                <w:sz w:val="14"/>
                <w:szCs w:val="28"/>
              </w:rPr>
              <w:t>アヤ</w:t>
            </w:r>
          </w:rt>
          <w:rubyBase>
            <w:r w:rsidR="00BF5964" w:rsidRPr="00C20E87">
              <w:rPr>
                <w:rFonts w:ascii="IPA P明朝" w:eastAsia="IPA P明朝" w:hAnsi="IPA P明朝"/>
                <w:sz w:val="28"/>
                <w:szCs w:val="28"/>
              </w:rPr>
              <w:t>恠</w:t>
            </w:r>
          </w:rubyBase>
        </w:ruby>
      </w:r>
      <w:r w:rsidR="00BF5964" w:rsidRPr="00C20E87">
        <w:rPr>
          <w:rFonts w:ascii="IPA P明朝" w:eastAsia="IPA P明朝" w:hAnsi="IPA P明朝" w:hint="eastAsia"/>
          <w:sz w:val="28"/>
          <w:szCs w:val="28"/>
        </w:rPr>
        <w:t>しきに、</w:t>
      </w:r>
      <w:r w:rsidR="00BF5964" w:rsidRPr="00C20E87">
        <w:rPr>
          <w:rFonts w:ascii="IPA P明朝" w:eastAsia="IPA P明朝" w:hAnsi="IPA P明朝"/>
          <w:sz w:val="28"/>
          <w:szCs w:val="28"/>
        </w:rPr>
        <w:ruby>
          <w:rubyPr>
            <w:rubyAlign w:val="distributeSpace"/>
            <w:hps w:val="14"/>
            <w:hpsRaise w:val="26"/>
            <w:hpsBaseText w:val="28"/>
            <w:lid w:val="ja-JP"/>
          </w:rubyPr>
          <w:rt>
            <w:r w:rsidR="00BF5964" w:rsidRPr="00C20E87">
              <w:rPr>
                <w:rFonts w:ascii="IPA P明朝" w:eastAsia="IPA P明朝" w:hAnsi="IPA P明朝"/>
                <w:sz w:val="14"/>
                <w:szCs w:val="28"/>
              </w:rPr>
              <w:t>ワヅカ</w:t>
            </w:r>
          </w:rt>
          <w:rubyBase>
            <w:r w:rsidR="00BF5964" w:rsidRPr="00C20E87">
              <w:rPr>
                <w:rFonts w:ascii="IPA P明朝" w:eastAsia="IPA P明朝" w:hAnsi="IPA P明朝"/>
                <w:sz w:val="28"/>
                <w:szCs w:val="28"/>
              </w:rPr>
              <w:t>僅</w:t>
            </w:r>
          </w:rubyBase>
        </w:ruby>
      </w:r>
      <w:r w:rsidR="00BF5964" w:rsidRPr="00C20E87">
        <w:rPr>
          <w:rFonts w:ascii="IPA P明朝" w:eastAsia="IPA P明朝" w:hAnsi="IPA P明朝" w:hint="eastAsia"/>
          <w:sz w:val="28"/>
          <w:szCs w:val="28"/>
        </w:rPr>
        <w:t>ばかりの田を</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う</w:t>
            </w:r>
          </w:rt>
          <w:rubyBase>
            <w:r w:rsidR="006F6DAA" w:rsidRPr="00C20E87">
              <w:rPr>
                <w:rFonts w:ascii="IPA P明朝" w:eastAsia="IPA P明朝" w:hAnsi="IPA P明朝"/>
                <w:sz w:val="28"/>
                <w:szCs w:val="28"/>
              </w:rPr>
              <w:t>植</w:t>
            </w:r>
          </w:rubyBase>
        </w:ruby>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え</w:t>
            </w:r>
          </w:rt>
          <w:rubyBase>
            <w:r w:rsidR="006F6DAA" w:rsidRPr="00C20E87">
              <w:rPr>
                <w:rFonts w:ascii="IPA P明朝" w:eastAsia="IPA P明朝" w:hAnsi="IPA P明朝"/>
                <w:sz w:val="28"/>
                <w:szCs w:val="28"/>
              </w:rPr>
              <w:t>ゑ</w:t>
            </w:r>
          </w:rubyBase>
        </w:ruby>
      </w:r>
      <w:r w:rsidR="00BF5964" w:rsidRPr="00C20E87">
        <w:rPr>
          <w:rFonts w:ascii="IPA P明朝" w:eastAsia="IPA P明朝" w:hAnsi="IPA P明朝" w:hint="eastAsia"/>
          <w:sz w:val="28"/>
          <w:szCs w:val="28"/>
        </w:rPr>
        <w:t>残すことかな</w:t>
      </w:r>
      <w:r w:rsidR="006F6DAA" w:rsidRPr="00C20E87">
        <w:rPr>
          <w:rFonts w:ascii="IPA P明朝" w:eastAsia="IPA P明朝" w:hAnsi="IPA P明朝" w:hint="eastAsia"/>
          <w:sz w:val="28"/>
          <w:szCs w:val="28"/>
        </w:rPr>
        <w:t>どつぶやきてありしに、ふと</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イヅ</w:t>
            </w:r>
          </w:rt>
          <w:rubyBase>
            <w:r w:rsidR="006F6DAA" w:rsidRPr="00C20E87">
              <w:rPr>
                <w:rFonts w:ascii="IPA P明朝" w:eastAsia="IPA P明朝" w:hAnsi="IPA P明朝"/>
                <w:sz w:val="28"/>
                <w:szCs w:val="28"/>
              </w:rPr>
              <w:t>何</w:t>
            </w:r>
          </w:rubyBase>
        </w:ruby>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チ</w:t>
            </w:r>
          </w:rt>
          <w:rubyBase>
            <w:r w:rsidR="006F6DAA" w:rsidRPr="00C20E87">
              <w:rPr>
                <w:rFonts w:ascii="IPA P明朝" w:eastAsia="IPA P明朝" w:hAnsi="IPA P明朝"/>
                <w:sz w:val="28"/>
                <w:szCs w:val="28"/>
              </w:rPr>
              <w:t>方</w:t>
            </w:r>
          </w:rubyBase>
        </w:ruby>
      </w:r>
      <w:r w:rsidR="006F6DAA" w:rsidRPr="00C20E87">
        <w:rPr>
          <w:rFonts w:ascii="IPA P明朝" w:eastAsia="IPA P明朝" w:hAnsi="IPA P明朝" w:hint="eastAsia"/>
          <w:sz w:val="28"/>
          <w:szCs w:val="28"/>
        </w:rPr>
        <w:t>よりとも無く丈低き</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コ</w:t>
            </w:r>
          </w:rt>
          <w:rubyBase>
            <w:r w:rsidR="006F6DAA" w:rsidRPr="00C20E87">
              <w:rPr>
                <w:rFonts w:ascii="IPA P明朝" w:eastAsia="IPA P明朝" w:hAnsi="IPA P明朝"/>
                <w:sz w:val="28"/>
                <w:szCs w:val="28"/>
              </w:rPr>
              <w:t>小</w:t>
            </w:r>
          </w:rubyBase>
        </w:ruby>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ゾウ</w:t>
            </w:r>
          </w:rt>
          <w:rubyBase>
            <w:r w:rsidR="006F6DAA" w:rsidRPr="00C20E87">
              <w:rPr>
                <w:rFonts w:ascii="IPA P明朝" w:eastAsia="IPA P明朝" w:hAnsi="IPA P明朝"/>
                <w:sz w:val="28"/>
                <w:szCs w:val="28"/>
              </w:rPr>
              <w:t>僧</w:t>
            </w:r>
          </w:rubyBase>
        </w:ruby>
      </w:r>
      <w:r w:rsidR="006F6DAA" w:rsidRPr="00C20E87">
        <w:rPr>
          <w:rFonts w:ascii="IPA P明朝" w:eastAsia="IPA P明朝" w:hAnsi="IPA P明朝" w:hint="eastAsia"/>
          <w:sz w:val="28"/>
          <w:szCs w:val="28"/>
        </w:rPr>
        <w:t>一人來りて、おのれも手傳ひ申さんと言ふに任せて</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ハタラ</w:t>
            </w:r>
          </w:rt>
          <w:rubyBase>
            <w:r w:rsidR="006F6DAA" w:rsidRPr="00C20E87">
              <w:rPr>
                <w:rFonts w:ascii="IPA P明朝" w:eastAsia="IPA P明朝" w:hAnsi="IPA P明朝"/>
                <w:sz w:val="28"/>
                <w:szCs w:val="28"/>
              </w:rPr>
              <w:t>働</w:t>
            </w:r>
          </w:rubyBase>
        </w:ruby>
      </w:r>
      <w:r w:rsidR="006F6DAA" w:rsidRPr="00C20E87">
        <w:rPr>
          <w:rFonts w:ascii="IPA P明朝" w:eastAsia="IPA P明朝" w:hAnsi="IPA P明朝" w:hint="eastAsia"/>
          <w:sz w:val="28"/>
          <w:szCs w:val="28"/>
        </w:rPr>
        <w:t>かせて置きしに、</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ヒル</w:t>
            </w:r>
          </w:rt>
          <w:rubyBase>
            <w:r w:rsidR="006F6DAA" w:rsidRPr="00C20E87">
              <w:rPr>
                <w:rFonts w:ascii="IPA P明朝" w:eastAsia="IPA P明朝" w:hAnsi="IPA P明朝"/>
                <w:sz w:val="28"/>
                <w:szCs w:val="28"/>
              </w:rPr>
              <w:t>午</w:t>
            </w:r>
          </w:rubyBase>
        </w:ruby>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メシ</w:t>
            </w:r>
          </w:rt>
          <w:rubyBase>
            <w:r w:rsidR="006F6DAA" w:rsidRPr="00C20E87">
              <w:rPr>
                <w:rFonts w:ascii="IPA P明朝" w:eastAsia="IPA P明朝" w:hAnsi="IPA P明朝"/>
                <w:sz w:val="28"/>
                <w:szCs w:val="28"/>
              </w:rPr>
              <w:t>飯</w:t>
            </w:r>
          </w:rubyBase>
        </w:ruby>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ドキ</w:t>
            </w:r>
          </w:rt>
          <w:rubyBase>
            <w:r w:rsidR="006F6DAA" w:rsidRPr="00C20E87">
              <w:rPr>
                <w:rFonts w:ascii="IPA P明朝" w:eastAsia="IPA P明朝" w:hAnsi="IPA P明朝"/>
                <w:sz w:val="28"/>
                <w:szCs w:val="28"/>
              </w:rPr>
              <w:t>時</w:t>
            </w:r>
          </w:rubyBase>
        </w:ruby>
      </w:r>
      <w:r w:rsidR="006F6DAA" w:rsidRPr="00C20E87">
        <w:rPr>
          <w:rFonts w:ascii="IPA P明朝" w:eastAsia="IPA P明朝" w:hAnsi="IPA P明朝" w:hint="eastAsia"/>
          <w:sz w:val="28"/>
          <w:szCs w:val="28"/>
        </w:rPr>
        <w:t>に</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メシ</w:t>
            </w:r>
          </w:rt>
          <w:rubyBase>
            <w:r w:rsidR="006F6DAA" w:rsidRPr="00C20E87">
              <w:rPr>
                <w:rFonts w:ascii="IPA P明朝" w:eastAsia="IPA P明朝" w:hAnsi="IPA P明朝"/>
                <w:sz w:val="28"/>
                <w:szCs w:val="28"/>
              </w:rPr>
              <w:t>飯</w:t>
            </w:r>
          </w:rubyBase>
        </w:ruby>
      </w:r>
      <w:r w:rsidR="006F6DAA" w:rsidRPr="00C20E87">
        <w:rPr>
          <w:rFonts w:ascii="IPA P明朝" w:eastAsia="IPA P明朝" w:hAnsi="IPA P明朝" w:hint="eastAsia"/>
          <w:sz w:val="28"/>
          <w:szCs w:val="28"/>
        </w:rPr>
        <w:t>を食はせんとて尋ねたれど見えず。やがて再び歸り來て終日、</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シロ</w:t>
            </w:r>
          </w:rt>
          <w:rubyBase>
            <w:r w:rsidR="006F6DAA" w:rsidRPr="00C20E87">
              <w:rPr>
                <w:rFonts w:ascii="IPA P明朝" w:eastAsia="IPA P明朝" w:hAnsi="IPA P明朝"/>
                <w:sz w:val="28"/>
                <w:szCs w:val="28"/>
              </w:rPr>
              <w:t>代</w:t>
            </w:r>
          </w:rubyBase>
        </w:ruby>
      </w:r>
      <w:r w:rsidR="006F6DAA" w:rsidRPr="00C20E87">
        <w:rPr>
          <w:rFonts w:ascii="IPA P明朝" w:eastAsia="IPA P明朝" w:hAnsi="IPA P明朝" w:hint="eastAsia"/>
          <w:sz w:val="28"/>
          <w:szCs w:val="28"/>
        </w:rPr>
        <w:t>を</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カ</w:t>
            </w:r>
          </w:rt>
          <w:rubyBase>
            <w:r w:rsidR="006F6DAA" w:rsidRPr="00C20E87">
              <w:rPr>
                <w:rFonts w:ascii="IPA P明朝" w:eastAsia="IPA P明朝" w:hAnsi="IPA P明朝"/>
                <w:sz w:val="28"/>
                <w:szCs w:val="28"/>
              </w:rPr>
              <w:t>掻</w:t>
            </w:r>
          </w:rubyBase>
        </w:ruby>
      </w:r>
      <w:r w:rsidR="006F6DAA" w:rsidRPr="00C20E87">
        <w:rPr>
          <w:rFonts w:ascii="IPA P明朝" w:eastAsia="IPA P明朝" w:hAnsi="IPA P明朝" w:hint="eastAsia"/>
          <w:sz w:val="28"/>
          <w:szCs w:val="28"/>
        </w:rPr>
        <w:t>きよく働きて</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ク</w:t>
            </w:r>
          </w:rt>
          <w:rubyBase>
            <w:r w:rsidR="006F6DAA" w:rsidRPr="00C20E87">
              <w:rPr>
                <w:rFonts w:ascii="IPA P明朝" w:eastAsia="IPA P明朝" w:hAnsi="IPA P明朝"/>
                <w:sz w:val="28"/>
                <w:szCs w:val="28"/>
              </w:rPr>
              <w:t>呉</w:t>
            </w:r>
          </w:rubyBase>
        </w:ruby>
      </w:r>
      <w:r w:rsidR="006F6DAA" w:rsidRPr="00C20E87">
        <w:rPr>
          <w:rFonts w:ascii="IPA P明朝" w:eastAsia="IPA P明朝" w:hAnsi="IPA P明朝" w:hint="eastAsia"/>
          <w:sz w:val="28"/>
          <w:szCs w:val="28"/>
        </w:rPr>
        <w:t>れしかば、其日に植ゑはてたり。どこの人かは知らぬが、晩には來て物を食ひたまへと</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サソ</w:t>
            </w:r>
          </w:rt>
          <w:rubyBase>
            <w:r w:rsidR="006F6DAA" w:rsidRPr="00C20E87">
              <w:rPr>
                <w:rFonts w:ascii="IPA P明朝" w:eastAsia="IPA P明朝" w:hAnsi="IPA P明朝"/>
                <w:sz w:val="28"/>
                <w:szCs w:val="28"/>
              </w:rPr>
              <w:t>誘</w:t>
            </w:r>
          </w:rubyBase>
        </w:ruby>
      </w:r>
      <w:r w:rsidR="006F6DAA" w:rsidRPr="00C20E87">
        <w:rPr>
          <w:rFonts w:ascii="IPA P明朝" w:eastAsia="IPA P明朝" w:hAnsi="IPA P明朝" w:hint="eastAsia"/>
          <w:sz w:val="28"/>
          <w:szCs w:val="28"/>
        </w:rPr>
        <w:t>ひしが、日暮れて又其</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カゲ</w:t>
            </w:r>
          </w:rt>
          <w:rubyBase>
            <w:r w:rsidR="006F6DAA" w:rsidRPr="00C20E87">
              <w:rPr>
                <w:rFonts w:ascii="IPA P明朝" w:eastAsia="IPA P明朝" w:hAnsi="IPA P明朝"/>
                <w:sz w:val="28"/>
                <w:szCs w:val="28"/>
              </w:rPr>
              <w:t>影</w:t>
            </w:r>
          </w:rubyBase>
        </w:ruby>
      </w:r>
      <w:r w:rsidR="006F6DAA" w:rsidRPr="00C20E87">
        <w:rPr>
          <w:rFonts w:ascii="IPA P明朝" w:eastAsia="IPA P明朝" w:hAnsi="IPA P明朝" w:hint="eastAsia"/>
          <w:sz w:val="28"/>
          <w:szCs w:val="28"/>
        </w:rPr>
        <w:t>見えず。家に坐敷に入り、オクナイ</w:t>
      </w:r>
      <w:r w:rsidR="006F6DAA" w:rsidRPr="00C20E87">
        <w:rPr>
          <w:rFonts w:ascii="IPA P明朝" w:eastAsia="IPA P明朝" w:hAnsi="IPA P明朝" w:hint="eastAsia"/>
          <w:sz w:val="28"/>
          <w:szCs w:val="28"/>
        </w:rPr>
        <w:lastRenderedPageBreak/>
        <w:t>サマの</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カミダナ</w:t>
            </w:r>
          </w:rt>
          <w:rubyBase>
            <w:r w:rsidR="006F6DAA" w:rsidRPr="00C20E87">
              <w:rPr>
                <w:rFonts w:ascii="IPA P明朝" w:eastAsia="IPA P明朝" w:hAnsi="IPA P明朝"/>
                <w:sz w:val="28"/>
                <w:szCs w:val="28"/>
              </w:rPr>
              <w:t>神棚</w:t>
            </w:r>
          </w:rubyBase>
        </w:ruby>
      </w:r>
      <w:r w:rsidR="006F6DAA" w:rsidRPr="00C20E87">
        <w:rPr>
          <w:rFonts w:ascii="IPA P明朝" w:eastAsia="IPA P明朝" w:hAnsi="IPA P明朝" w:hint="eastAsia"/>
          <w:sz w:val="28"/>
          <w:szCs w:val="28"/>
        </w:rPr>
        <w:t>の所に</w:t>
      </w:r>
      <w:r w:rsidR="006F6DAA" w:rsidRPr="00C20E87">
        <w:rPr>
          <w:rFonts w:ascii="IPA P明朝" w:eastAsia="IPA P明朝" w:hAnsi="IPA P明朝"/>
          <w:sz w:val="28"/>
          <w:szCs w:val="28"/>
        </w:rPr>
        <w:ruby>
          <w:rubyPr>
            <w:rubyAlign w:val="distributeSpace"/>
            <w:hps w:val="14"/>
            <w:hpsRaise w:val="26"/>
            <w:hpsBaseText w:val="28"/>
            <w:lid w:val="ja-JP"/>
          </w:rubyPr>
          <w:rt>
            <w:r w:rsidR="006F6DAA" w:rsidRPr="00C20E87">
              <w:rPr>
                <w:rFonts w:ascii="IPA P明朝" w:eastAsia="IPA P明朝" w:hAnsi="IPA P明朝"/>
                <w:sz w:val="14"/>
                <w:szCs w:val="28"/>
              </w:rPr>
              <w:t>トヾマ</w:t>
            </w:r>
          </w:rt>
          <w:rubyBase>
            <w:r w:rsidR="006F6DAA" w:rsidRPr="00C20E87">
              <w:rPr>
                <w:rFonts w:ascii="IPA P明朝" w:eastAsia="IPA P明朝" w:hAnsi="IPA P明朝"/>
                <w:sz w:val="28"/>
                <w:szCs w:val="28"/>
              </w:rPr>
              <w:t>止</w:t>
            </w:r>
          </w:rubyBase>
        </w:ruby>
      </w:r>
      <w:r w:rsidR="002662C5" w:rsidRPr="00C20E87">
        <w:rPr>
          <w:rFonts w:ascii="IPA P明朝" w:eastAsia="IPA P明朝" w:hAnsi="IPA P明朝" w:hint="eastAsia"/>
          <w:sz w:val="28"/>
          <w:szCs w:val="28"/>
        </w:rPr>
        <w:t>りてありしかば、さてはと思ひて其</w:t>
      </w:r>
      <w:r w:rsidR="002662C5" w:rsidRPr="00C20E87">
        <w:rPr>
          <w:rFonts w:ascii="IPA P明朝" w:eastAsia="IPA P明朝" w:hAnsi="IPA P明朝"/>
          <w:sz w:val="28"/>
          <w:szCs w:val="28"/>
        </w:rPr>
        <w:ruby>
          <w:rubyPr>
            <w:rubyAlign w:val="distributeSpace"/>
            <w:hps w:val="14"/>
            <w:hpsRaise w:val="26"/>
            <w:hpsBaseText w:val="28"/>
            <w:lid w:val="ja-JP"/>
          </w:rubyPr>
          <w:rt>
            <w:r w:rsidR="002662C5" w:rsidRPr="00C20E87">
              <w:rPr>
                <w:rFonts w:ascii="IPA P明朝" w:eastAsia="IPA P明朝" w:hAnsi="IPA P明朝"/>
                <w:sz w:val="14"/>
                <w:szCs w:val="28"/>
              </w:rPr>
              <w:t>トビラ</w:t>
            </w:r>
          </w:rt>
          <w:rubyBase>
            <w:r w:rsidR="002662C5" w:rsidRPr="00C20E87">
              <w:rPr>
                <w:rFonts w:ascii="IPA P明朝" w:eastAsia="IPA P明朝" w:hAnsi="IPA P明朝"/>
                <w:sz w:val="28"/>
                <w:szCs w:val="28"/>
              </w:rPr>
              <w:t>扉</w:t>
            </w:r>
          </w:rubyBase>
        </w:ruby>
      </w:r>
      <w:r w:rsidR="002662C5" w:rsidRPr="00C20E87">
        <w:rPr>
          <w:rFonts w:ascii="IPA P明朝" w:eastAsia="IPA P明朝" w:hAnsi="IPA P明朝" w:hint="eastAsia"/>
          <w:sz w:val="28"/>
          <w:szCs w:val="28"/>
        </w:rPr>
        <w:t>を開き見れば、神像の腰より下は田の</w:t>
      </w:r>
      <w:r w:rsidR="002662C5" w:rsidRPr="00C20E87">
        <w:rPr>
          <w:rFonts w:ascii="IPA P明朝" w:eastAsia="IPA P明朝" w:hAnsi="IPA P明朝"/>
          <w:sz w:val="28"/>
          <w:szCs w:val="28"/>
        </w:rPr>
        <w:ruby>
          <w:rubyPr>
            <w:rubyAlign w:val="distributeSpace"/>
            <w:hps w:val="14"/>
            <w:hpsRaise w:val="26"/>
            <w:hpsBaseText w:val="28"/>
            <w:lid w:val="ja-JP"/>
          </w:rubyPr>
          <w:rt>
            <w:r w:rsidR="002662C5" w:rsidRPr="00C20E87">
              <w:rPr>
                <w:rFonts w:ascii="IPA P明朝" w:eastAsia="IPA P明朝" w:hAnsi="IPA P明朝"/>
                <w:sz w:val="14"/>
                <w:szCs w:val="28"/>
              </w:rPr>
              <w:t>ドロ</w:t>
            </w:r>
          </w:rt>
          <w:rubyBase>
            <w:r w:rsidR="002662C5" w:rsidRPr="00C20E87">
              <w:rPr>
                <w:rFonts w:ascii="IPA P明朝" w:eastAsia="IPA P明朝" w:hAnsi="IPA P明朝"/>
                <w:sz w:val="28"/>
                <w:szCs w:val="28"/>
              </w:rPr>
              <w:t>泥</w:t>
            </w:r>
          </w:rubyBase>
        </w:ruby>
      </w:r>
      <w:r w:rsidR="002662C5" w:rsidRPr="00C20E87">
        <w:rPr>
          <w:rFonts w:ascii="IPA P明朝" w:eastAsia="IPA P明朝" w:hAnsi="IPA P明朝" w:hint="eastAsia"/>
          <w:sz w:val="28"/>
          <w:szCs w:val="28"/>
        </w:rPr>
        <w:t>にまみれていませし由。</w:t>
      </w:r>
    </w:p>
    <w:p w14:paraId="019D4633" w14:textId="5284340A" w:rsidR="002662C5" w:rsidRPr="00C20E87" w:rsidRDefault="002662C5"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一六</w:t>
      </w:r>
      <w:r w:rsidRPr="00C20E87">
        <w:rPr>
          <w:rFonts w:ascii="IPA P明朝" w:eastAsia="IPA P明朝" w:hAnsi="IPA P明朝" w:hint="eastAsia"/>
          <w:sz w:val="28"/>
          <w:szCs w:val="28"/>
        </w:rPr>
        <w:tab/>
        <w:t>コンセサマを祭れる家も少なからず。此神の神體はオコマサマとよく似たり。オコマサマの社は里に多くあり。石又は木にて男の物を作りて捧ぐる也。今は追々とその事少なくなれり。</w:t>
      </w:r>
    </w:p>
    <w:p w14:paraId="34CD548D" w14:textId="1A803C6D" w:rsidR="002662C5" w:rsidRPr="00C20E87" w:rsidRDefault="002662C5"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一七</w:t>
      </w:r>
      <w:r w:rsidRPr="00C20E87">
        <w:rPr>
          <w:rFonts w:ascii="IPA P明朝" w:eastAsia="IPA P明朝" w:hAnsi="IPA P明朝" w:hint="eastAsia"/>
          <w:sz w:val="28"/>
          <w:szCs w:val="28"/>
        </w:rPr>
        <w:tab/>
      </w:r>
      <w:r w:rsidRPr="00C20E87">
        <w:rPr>
          <w:rFonts w:ascii="IPA P明朝" w:eastAsia="IPA P明朝" w:hAnsi="IPA P明朝"/>
          <w:sz w:val="28"/>
          <w:szCs w:val="28"/>
        </w:rPr>
        <w:ruby>
          <w:rubyPr>
            <w:rubyAlign w:val="distributeSpace"/>
            <w:hps w:val="14"/>
            <w:hpsRaise w:val="26"/>
            <w:hpsBaseText w:val="28"/>
            <w:lid w:val="ja-JP"/>
          </w:rubyPr>
          <w:rt>
            <w:r w:rsidR="002662C5" w:rsidRPr="00C20E87">
              <w:rPr>
                <w:rFonts w:ascii="IPA P明朝" w:eastAsia="IPA P明朝" w:hAnsi="IPA P明朝"/>
                <w:sz w:val="14"/>
                <w:szCs w:val="28"/>
              </w:rPr>
              <w:t>キウ</w:t>
            </w:r>
          </w:rt>
          <w:rubyBase>
            <w:r w:rsidR="002662C5" w:rsidRPr="00C20E87">
              <w:rPr>
                <w:rFonts w:ascii="IPA P明朝" w:eastAsia="IPA P明朝" w:hAnsi="IPA P明朝"/>
                <w:sz w:val="28"/>
                <w:szCs w:val="28"/>
              </w:rPr>
              <w:t>舊</w:t>
            </w:r>
          </w:rubyBase>
        </w:ruby>
      </w:r>
      <w:r w:rsidRPr="00C20E87">
        <w:rPr>
          <w:rFonts w:ascii="IPA P明朝" w:eastAsia="IPA P明朝" w:hAnsi="IPA P明朝"/>
          <w:sz w:val="28"/>
          <w:szCs w:val="28"/>
        </w:rPr>
        <w:ruby>
          <w:rubyPr>
            <w:rubyAlign w:val="distributeSpace"/>
            <w:hps w:val="14"/>
            <w:hpsRaise w:val="26"/>
            <w:hpsBaseText w:val="28"/>
            <w:lid w:val="ja-JP"/>
          </w:rubyPr>
          <w:rt>
            <w:r w:rsidR="002662C5" w:rsidRPr="00C20E87">
              <w:rPr>
                <w:rFonts w:ascii="IPA P明朝" w:eastAsia="IPA P明朝" w:hAnsi="IPA P明朝"/>
                <w:sz w:val="14"/>
                <w:szCs w:val="28"/>
              </w:rPr>
              <w:t>カ</w:t>
            </w:r>
          </w:rt>
          <w:rubyBase>
            <w:r w:rsidR="002662C5" w:rsidRPr="00C20E87">
              <w:rPr>
                <w:rFonts w:ascii="IPA P明朝" w:eastAsia="IPA P明朝" w:hAnsi="IPA P明朝"/>
                <w:sz w:val="28"/>
                <w:szCs w:val="28"/>
              </w:rPr>
              <w:t>家</w:t>
            </w:r>
          </w:rubyBase>
        </w:ruby>
      </w:r>
      <w:r w:rsidRPr="00C20E87">
        <w:rPr>
          <w:rFonts w:ascii="IPA P明朝" w:eastAsia="IPA P明朝" w:hAnsi="IPA P明朝" w:hint="eastAsia"/>
          <w:sz w:val="28"/>
          <w:szCs w:val="28"/>
        </w:rPr>
        <w:t>にはザシキワラシと云ふ神の住みたまふ家少なからず。此神は多くは十二三ばかりの童兒なり。折々人に姿を見することあり。土淵村大字</w:t>
      </w:r>
      <w:r w:rsidRPr="00C20E87">
        <w:rPr>
          <w:rFonts w:ascii="IPA P明朝" w:eastAsia="IPA P明朝" w:hAnsi="IPA P明朝"/>
          <w:sz w:val="28"/>
          <w:szCs w:val="28"/>
        </w:rPr>
        <w:ruby>
          <w:rubyPr>
            <w:rubyAlign w:val="distributeSpace"/>
            <w:hps w:val="14"/>
            <w:hpsRaise w:val="26"/>
            <w:hpsBaseText w:val="28"/>
            <w:lid w:val="ja-JP"/>
          </w:rubyPr>
          <w:rt>
            <w:r w:rsidR="002662C5" w:rsidRPr="00C20E87">
              <w:rPr>
                <w:rFonts w:ascii="IPA P明朝" w:eastAsia="IPA P明朝" w:hAnsi="IPA P明朝"/>
                <w:sz w:val="14"/>
                <w:szCs w:val="28"/>
              </w:rPr>
              <w:t>イヒ</w:t>
            </w:r>
          </w:rt>
          <w:rubyBase>
            <w:r w:rsidR="002662C5" w:rsidRPr="00C20E87">
              <w:rPr>
                <w:rFonts w:ascii="IPA P明朝" w:eastAsia="IPA P明朝" w:hAnsi="IPA P明朝"/>
                <w:sz w:val="28"/>
                <w:szCs w:val="28"/>
              </w:rPr>
              <w:t>飯</w:t>
            </w:r>
          </w:rubyBase>
        </w:ruby>
      </w:r>
      <w:r w:rsidRPr="00C20E87">
        <w:rPr>
          <w:rFonts w:ascii="IPA P明朝" w:eastAsia="IPA P明朝" w:hAnsi="IPA P明朝"/>
          <w:sz w:val="28"/>
          <w:szCs w:val="28"/>
        </w:rPr>
        <w:ruby>
          <w:rubyPr>
            <w:rubyAlign w:val="distributeSpace"/>
            <w:hps w:val="14"/>
            <w:hpsRaise w:val="26"/>
            <w:hpsBaseText w:val="28"/>
            <w:lid w:val="ja-JP"/>
          </w:rubyPr>
          <w:rt>
            <w:r w:rsidR="002662C5" w:rsidRPr="00C20E87">
              <w:rPr>
                <w:rFonts w:ascii="IPA P明朝" w:eastAsia="IPA P明朝" w:hAnsi="IPA P明朝"/>
                <w:sz w:val="14"/>
                <w:szCs w:val="28"/>
              </w:rPr>
              <w:t>ヲ</w:t>
            </w:r>
          </w:rt>
          <w:rubyBase>
            <w:r w:rsidR="002662C5" w:rsidRPr="00C20E87">
              <w:rPr>
                <w:rFonts w:ascii="IPA P明朝" w:eastAsia="IPA P明朝" w:hAnsi="IPA P明朝"/>
                <w:sz w:val="28"/>
                <w:szCs w:val="28"/>
              </w:rPr>
              <w:t>豊</w:t>
            </w:r>
          </w:rubyBase>
        </w:ruby>
      </w:r>
      <w:r w:rsidRPr="00C20E87">
        <w:rPr>
          <w:rFonts w:ascii="IPA P明朝" w:eastAsia="IPA P明朝" w:hAnsi="IPA P明朝" w:hint="eastAsia"/>
          <w:sz w:val="28"/>
          <w:szCs w:val="28"/>
        </w:rPr>
        <w:t>の</w:t>
      </w:r>
      <w:r w:rsidRPr="00C20E87">
        <w:rPr>
          <w:rFonts w:ascii="IPA P明朝" w:eastAsia="IPA P明朝" w:hAnsi="IPA P明朝"/>
          <w:sz w:val="28"/>
          <w:szCs w:val="28"/>
        </w:rPr>
        <w:ruby>
          <w:rubyPr>
            <w:rubyAlign w:val="distributeSpace"/>
            <w:hps w:val="14"/>
            <w:hpsRaise w:val="26"/>
            <w:hpsBaseText w:val="28"/>
            <w:lid w:val="ja-JP"/>
          </w:rubyPr>
          <w:rt>
            <w:r w:rsidR="002662C5" w:rsidRPr="00C20E87">
              <w:rPr>
                <w:rFonts w:ascii="IPA P明朝" w:eastAsia="IPA P明朝" w:hAnsi="IPA P明朝"/>
                <w:sz w:val="14"/>
                <w:szCs w:val="28"/>
              </w:rPr>
              <w:t>イマ</w:t>
            </w:r>
          </w:rt>
          <w:rubyBase>
            <w:r w:rsidR="002662C5" w:rsidRPr="00C20E87">
              <w:rPr>
                <w:rFonts w:ascii="IPA P明朝" w:eastAsia="IPA P明朝" w:hAnsi="IPA P明朝"/>
                <w:sz w:val="28"/>
                <w:szCs w:val="28"/>
              </w:rPr>
              <w:t>今</w:t>
            </w:r>
          </w:rubyBase>
        </w:ruby>
      </w:r>
      <w:r w:rsidRPr="00C20E87">
        <w:rPr>
          <w:rFonts w:ascii="IPA P明朝" w:eastAsia="IPA P明朝" w:hAnsi="IPA P明朝"/>
          <w:sz w:val="28"/>
          <w:szCs w:val="28"/>
        </w:rPr>
        <w:ruby>
          <w:rubyPr>
            <w:rubyAlign w:val="distributeSpace"/>
            <w:hps w:val="14"/>
            <w:hpsRaise w:val="26"/>
            <w:hpsBaseText w:val="28"/>
            <w:lid w:val="ja-JP"/>
          </w:rubyPr>
          <w:rt>
            <w:r w:rsidR="002662C5" w:rsidRPr="00C20E87">
              <w:rPr>
                <w:rFonts w:ascii="IPA P明朝" w:eastAsia="IPA P明朝" w:hAnsi="IPA P明朝"/>
                <w:sz w:val="14"/>
                <w:szCs w:val="28"/>
              </w:rPr>
              <w:t>ブチ</w:t>
            </w:r>
          </w:rt>
          <w:rubyBase>
            <w:r w:rsidR="002662C5" w:rsidRPr="00C20E87">
              <w:rPr>
                <w:rFonts w:ascii="IPA P明朝" w:eastAsia="IPA P明朝" w:hAnsi="IPA P明朝"/>
                <w:sz w:val="28"/>
                <w:szCs w:val="28"/>
              </w:rPr>
              <w:t>淵</w:t>
            </w:r>
          </w:rubyBase>
        </w:ruby>
      </w:r>
      <w:r w:rsidRPr="00C20E87">
        <w:rPr>
          <w:rFonts w:ascii="IPA P明朝" w:eastAsia="IPA P明朝" w:hAnsi="IPA P明朝" w:hint="eastAsia"/>
          <w:sz w:val="28"/>
          <w:szCs w:val="28"/>
        </w:rPr>
        <w:t>勘十郎と云ふ人の家にては、近き頃高等女學校に居る娘の休暇にて歸りてありしが、或日</w:t>
      </w:r>
      <w:r w:rsidRPr="00C20E87">
        <w:rPr>
          <w:rFonts w:ascii="IPA P明朝" w:eastAsia="IPA P明朝" w:hAnsi="IPA P明朝"/>
          <w:sz w:val="28"/>
          <w:szCs w:val="28"/>
        </w:rPr>
        <w:ruby>
          <w:rubyPr>
            <w:rubyAlign w:val="distributeSpace"/>
            <w:hps w:val="14"/>
            <w:hpsRaise w:val="26"/>
            <w:hpsBaseText w:val="28"/>
            <w:lid w:val="ja-JP"/>
          </w:rubyPr>
          <w:rt>
            <w:r w:rsidR="002662C5" w:rsidRPr="00C20E87">
              <w:rPr>
                <w:rFonts w:ascii="IPA P明朝" w:eastAsia="IPA P明朝" w:hAnsi="IPA P明朝"/>
                <w:sz w:val="14"/>
                <w:szCs w:val="28"/>
              </w:rPr>
              <w:t>ロウ</w:t>
            </w:r>
          </w:rt>
          <w:rubyBase>
            <w:r w:rsidR="002662C5" w:rsidRPr="00C20E87">
              <w:rPr>
                <w:rFonts w:ascii="IPA P明朝" w:eastAsia="IPA P明朝" w:hAnsi="IPA P明朝"/>
                <w:sz w:val="28"/>
                <w:szCs w:val="28"/>
              </w:rPr>
              <w:t>廊</w:t>
            </w:r>
          </w:rubyBase>
        </w:ruby>
      </w:r>
      <w:r w:rsidRPr="00C20E87">
        <w:rPr>
          <w:rFonts w:ascii="IPA P明朝" w:eastAsia="IPA P明朝" w:hAnsi="IPA P明朝"/>
          <w:sz w:val="28"/>
          <w:szCs w:val="28"/>
        </w:rPr>
        <w:ruby>
          <w:rubyPr>
            <w:rubyAlign w:val="distributeSpace"/>
            <w:hps w:val="14"/>
            <w:hpsRaise w:val="26"/>
            <w:hpsBaseText w:val="28"/>
            <w:lid w:val="ja-JP"/>
          </w:rubyPr>
          <w:rt>
            <w:r w:rsidR="002662C5" w:rsidRPr="00C20E87">
              <w:rPr>
                <w:rFonts w:ascii="IPA P明朝" w:eastAsia="IPA P明朝" w:hAnsi="IPA P明朝"/>
                <w:sz w:val="14"/>
                <w:szCs w:val="28"/>
              </w:rPr>
              <w:t>カ</w:t>
            </w:r>
          </w:rt>
          <w:rubyBase>
            <w:r w:rsidR="002662C5" w:rsidRPr="00C20E87">
              <w:rPr>
                <w:rFonts w:ascii="IPA P明朝" w:eastAsia="IPA P明朝" w:hAnsi="IPA P明朝"/>
                <w:sz w:val="28"/>
                <w:szCs w:val="28"/>
              </w:rPr>
              <w:t>下</w:t>
            </w:r>
          </w:rubyBase>
        </w:ruby>
      </w:r>
      <w:r w:rsidRPr="00C20E87">
        <w:rPr>
          <w:rFonts w:ascii="IPA P明朝" w:eastAsia="IPA P明朝" w:hAnsi="IPA P明朝" w:hint="eastAsia"/>
          <w:sz w:val="28"/>
          <w:szCs w:val="28"/>
        </w:rPr>
        <w:t>にてはたとザシキワラシに行き逢</w:t>
      </w:r>
      <w:r w:rsidR="00486902" w:rsidRPr="00C20E87">
        <w:rPr>
          <w:rFonts w:ascii="IPA P明朝" w:eastAsia="IPA P明朝" w:hAnsi="IPA P明朝" w:hint="eastAsia"/>
          <w:sz w:val="28"/>
          <w:szCs w:val="28"/>
        </w:rPr>
        <w:t>ひ大に驚きしことあり。これは正しく男の兒なりき。同じ村山口なる佐々木氏にては、母人ひとり縫物して居りしに、次の間にて紙のがさ</w:t>
      </w:r>
      <w:r w:rsidR="00486902" w:rsidRPr="00C20E87">
        <w:rPr>
          <w:rFonts w:ascii="ＭＳ 明朝" w:eastAsia="ＭＳ 明朝" w:hAnsi="ＭＳ 明朝" w:cs="ＭＳ 明朝" w:hint="eastAsia"/>
          <w:w w:val="200"/>
          <w:sz w:val="28"/>
          <w:szCs w:val="28"/>
        </w:rPr>
        <w:t>〲</w:t>
      </w:r>
      <w:r w:rsidR="00486902" w:rsidRPr="00C20E87">
        <w:rPr>
          <w:rFonts w:ascii="IPA P明朝" w:eastAsia="IPA P明朝" w:hAnsi="IPA P明朝" w:hint="eastAsia"/>
          <w:sz w:val="28"/>
          <w:szCs w:val="28"/>
        </w:rPr>
        <w:t>と云ふ音あり。此室は家の主人の</w:t>
      </w:r>
      <w:r w:rsidR="00486902" w:rsidRPr="00C20E87">
        <w:rPr>
          <w:rFonts w:ascii="IPA P明朝" w:eastAsia="IPA P明朝" w:hAnsi="IPA P明朝"/>
          <w:sz w:val="28"/>
          <w:szCs w:val="28"/>
        </w:rPr>
        <w:ruby>
          <w:rubyPr>
            <w:rubyAlign w:val="distributeSpace"/>
            <w:hps w:val="14"/>
            <w:hpsRaise w:val="26"/>
            <w:hpsBaseText w:val="28"/>
            <w:lid w:val="ja-JP"/>
          </w:rubyPr>
          <w:rt>
            <w:r w:rsidR="00486902" w:rsidRPr="00C20E87">
              <w:rPr>
                <w:rFonts w:ascii="IPA P明朝" w:eastAsia="IPA P明朝" w:hAnsi="IPA P明朝"/>
                <w:sz w:val="14"/>
                <w:szCs w:val="28"/>
              </w:rPr>
              <w:t>ヘヤ</w:t>
            </w:r>
          </w:rt>
          <w:rubyBase>
            <w:r w:rsidR="00486902" w:rsidRPr="00C20E87">
              <w:rPr>
                <w:rFonts w:ascii="IPA P明朝" w:eastAsia="IPA P明朝" w:hAnsi="IPA P明朝"/>
                <w:sz w:val="28"/>
                <w:szCs w:val="28"/>
              </w:rPr>
              <w:t>部屋</w:t>
            </w:r>
          </w:rubyBase>
        </w:ruby>
      </w:r>
      <w:r w:rsidR="00486902" w:rsidRPr="00C20E87">
        <w:rPr>
          <w:rFonts w:ascii="IPA P明朝" w:eastAsia="IPA P明朝" w:hAnsi="IPA P明朝" w:hint="eastAsia"/>
          <w:sz w:val="28"/>
          <w:szCs w:val="28"/>
        </w:rPr>
        <w:t>にて、其時は東京に行き不在の折なれば、恠しと思ひて坂戸を開き見るに何の影も無し。</w:t>
      </w:r>
      <w:r w:rsidR="00486902" w:rsidRPr="00C20E87">
        <w:rPr>
          <w:rFonts w:ascii="IPA P明朝" w:eastAsia="IPA P明朝" w:hAnsi="IPA P明朝"/>
          <w:sz w:val="28"/>
          <w:szCs w:val="28"/>
        </w:rPr>
        <w:ruby>
          <w:rubyPr>
            <w:rubyAlign w:val="distributeSpace"/>
            <w:hps w:val="14"/>
            <w:hpsRaise w:val="26"/>
            <w:hpsBaseText w:val="28"/>
            <w:lid w:val="ja-JP"/>
          </w:rubyPr>
          <w:rt>
            <w:r w:rsidR="00486902" w:rsidRPr="00C20E87">
              <w:rPr>
                <w:rFonts w:ascii="IPA P明朝" w:eastAsia="IPA P明朝" w:hAnsi="IPA P明朝"/>
                <w:sz w:val="14"/>
                <w:szCs w:val="28"/>
              </w:rPr>
              <w:t>シバラク</w:t>
            </w:r>
          </w:rt>
          <w:rubyBase>
            <w:r w:rsidR="00486902" w:rsidRPr="00C20E87">
              <w:rPr>
                <w:rFonts w:ascii="IPA P明朝" w:eastAsia="IPA P明朝" w:hAnsi="IPA P明朝"/>
                <w:sz w:val="28"/>
                <w:szCs w:val="28"/>
              </w:rPr>
              <w:t>暫時</w:t>
            </w:r>
          </w:rubyBase>
        </w:ruby>
      </w:r>
      <w:r w:rsidR="00486902" w:rsidRPr="00C20E87">
        <w:rPr>
          <w:rFonts w:ascii="IPA P明朝" w:eastAsia="IPA P明朝" w:hAnsi="IPA P明朝" w:hint="eastAsia"/>
          <w:sz w:val="28"/>
          <w:szCs w:val="28"/>
        </w:rPr>
        <w:t>ワラシなりけりと思へり。此家にも坐敷ワラシ住めりと云ふこと、久しき以前よりの沙汰なりき。此神の宿りたまふ家は富貴自在なりと云ふことなり。</w:t>
      </w:r>
    </w:p>
    <w:p w14:paraId="449AF24C" w14:textId="4E5C1EAF" w:rsidR="00486902" w:rsidRPr="00C20E87" w:rsidRDefault="00486902"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一八</w:t>
      </w:r>
      <w:r w:rsidRPr="00C20E87">
        <w:rPr>
          <w:rFonts w:ascii="IPA P明朝" w:eastAsia="IPA P明朝" w:hAnsi="IPA P明朝" w:hint="eastAsia"/>
          <w:sz w:val="28"/>
          <w:szCs w:val="28"/>
        </w:rPr>
        <w:tab/>
        <w:t>ザシキワラシ又女の兒なることあり。同じ山口なる舊家にて山口孫左衛門と云ふ家には、童女の神二人いませりと云ふことを久しく言傳へたりしが、或年同じ村の何某と云ふ男町よ</w:t>
      </w:r>
      <w:r w:rsidRPr="00C20E87">
        <w:rPr>
          <w:rFonts w:ascii="IPA P明朝" w:eastAsia="IPA P明朝" w:hAnsi="IPA P明朝" w:hint="eastAsia"/>
          <w:sz w:val="28"/>
          <w:szCs w:val="28"/>
        </w:rPr>
        <w:lastRenderedPageBreak/>
        <w:t>り歸るとて</w:t>
      </w:r>
      <w:r w:rsidRPr="00C20E87">
        <w:rPr>
          <w:rFonts w:ascii="IPA P明朝" w:eastAsia="IPA P明朝" w:hAnsi="IPA P明朝"/>
          <w:sz w:val="28"/>
          <w:szCs w:val="28"/>
        </w:rPr>
        <w:ruby>
          <w:rubyPr>
            <w:rubyAlign w:val="distributeSpace"/>
            <w:hps w:val="14"/>
            <w:hpsRaise w:val="26"/>
            <w:hpsBaseText w:val="28"/>
            <w:lid w:val="ja-JP"/>
          </w:rubyPr>
          <w:rt>
            <w:r w:rsidR="00486902" w:rsidRPr="00C20E87">
              <w:rPr>
                <w:rFonts w:ascii="IPA P明朝" w:eastAsia="IPA P明朝" w:hAnsi="IPA P明朝"/>
                <w:sz w:val="14"/>
                <w:szCs w:val="28"/>
              </w:rPr>
              <w:t>トメ</w:t>
            </w:r>
          </w:rt>
          <w:rubyBase>
            <w:r w:rsidR="00486902" w:rsidRPr="00C20E87">
              <w:rPr>
                <w:rFonts w:ascii="IPA P明朝" w:eastAsia="IPA P明朝" w:hAnsi="IPA P明朝"/>
                <w:sz w:val="28"/>
                <w:szCs w:val="28"/>
              </w:rPr>
              <w:t>留</w:t>
            </w:r>
          </w:rubyBase>
        </w:ruby>
      </w:r>
      <w:r w:rsidRPr="00C20E87">
        <w:rPr>
          <w:rFonts w:ascii="IPA P明朝" w:eastAsia="IPA P明朝" w:hAnsi="IPA P明朝"/>
          <w:sz w:val="28"/>
          <w:szCs w:val="28"/>
        </w:rPr>
        <w:ruby>
          <w:rubyPr>
            <w:rubyAlign w:val="distributeSpace"/>
            <w:hps w:val="14"/>
            <w:hpsRaise w:val="26"/>
            <w:hpsBaseText w:val="28"/>
            <w:lid w:val="ja-JP"/>
          </w:rubyPr>
          <w:rt>
            <w:r w:rsidR="00486902" w:rsidRPr="00C20E87">
              <w:rPr>
                <w:rFonts w:ascii="IPA P明朝" w:eastAsia="IPA P明朝" w:hAnsi="IPA P明朝"/>
                <w:sz w:val="14"/>
                <w:szCs w:val="28"/>
              </w:rPr>
              <w:t>バ</w:t>
            </w:r>
          </w:rt>
          <w:rubyBase>
            <w:r w:rsidR="00486902" w:rsidRPr="00C20E87">
              <w:rPr>
                <w:rFonts w:ascii="IPA P明朝" w:eastAsia="IPA P明朝" w:hAnsi="IPA P明朝"/>
                <w:sz w:val="28"/>
                <w:szCs w:val="28"/>
              </w:rPr>
              <w:t>場</w:t>
            </w:r>
          </w:rubyBase>
        </w:ruby>
      </w:r>
      <w:r w:rsidRPr="00C20E87">
        <w:rPr>
          <w:rFonts w:ascii="IPA P明朝" w:eastAsia="IPA P明朝" w:hAnsi="IPA P明朝" w:hint="eastAsia"/>
          <w:sz w:val="28"/>
          <w:szCs w:val="28"/>
        </w:rPr>
        <w:t>の橋のほとりにて見慣れざる二人のよき娘に逢へり。物思はしき様子にて此方へ來る。お前たちはどこから來たと問へば、おら山口の孫左衛門が處から來たと答ふ。此から何處へ行くのかと聞けば、それの村の何某が家にと答ふ。その何某は</w:t>
      </w:r>
      <w:r w:rsidRPr="00C20E87">
        <w:rPr>
          <w:rFonts w:ascii="IPA P明朝" w:eastAsia="IPA P明朝" w:hAnsi="IPA P明朝"/>
          <w:sz w:val="28"/>
          <w:szCs w:val="28"/>
        </w:rPr>
        <w:ruby>
          <w:rubyPr>
            <w:rubyAlign w:val="distributeSpace"/>
            <w:hps w:val="14"/>
            <w:hpsRaise w:val="26"/>
            <w:hpsBaseText w:val="28"/>
            <w:lid w:val="ja-JP"/>
          </w:rubyPr>
          <w:rt>
            <w:r w:rsidR="00486902" w:rsidRPr="00C20E87">
              <w:rPr>
                <w:rFonts w:ascii="IPA P明朝" w:eastAsia="IPA P明朝" w:hAnsi="IPA P明朝"/>
                <w:sz w:val="14"/>
                <w:szCs w:val="28"/>
              </w:rPr>
              <w:t>やや</w:t>
            </w:r>
          </w:rt>
          <w:rubyBase>
            <w:r w:rsidR="00486902" w:rsidRPr="00C20E87">
              <w:rPr>
                <w:rFonts w:ascii="IPA P明朝" w:eastAsia="IPA P明朝" w:hAnsi="IPA P明朝"/>
                <w:sz w:val="28"/>
                <w:szCs w:val="28"/>
              </w:rPr>
              <w:t>稍</w:t>
            </w:r>
          </w:rubyBase>
        </w:ruby>
      </w:r>
      <w:r w:rsidRPr="00C20E87">
        <w:rPr>
          <w:rFonts w:ascii="IPA P明朝" w:eastAsia="IPA P明朝" w:hAnsi="IPA P明朝" w:hint="eastAsia"/>
          <w:sz w:val="28"/>
          <w:szCs w:val="28"/>
        </w:rPr>
        <w:t>離れたる村にて今も立派に</w:t>
      </w:r>
      <w:r w:rsidR="00D71A80" w:rsidRPr="00C20E87">
        <w:rPr>
          <w:rFonts w:ascii="IPA P明朝" w:eastAsia="IPA P明朝" w:hAnsi="IPA P明朝" w:hint="eastAsia"/>
          <w:sz w:val="28"/>
          <w:szCs w:val="28"/>
        </w:rPr>
        <w:t>暮せる豪農なり。さては孫左衛門が世も末だなと思ひしが、それより久しからずして、此家の主従二十幾人、茸の毒に</w:t>
      </w:r>
      <w:r w:rsidR="00D71A80" w:rsidRPr="00C20E87">
        <w:rPr>
          <w:rFonts w:ascii="IPA P明朝" w:eastAsia="IPA P明朝" w:hAnsi="IPA P明朝"/>
          <w:sz w:val="28"/>
          <w:szCs w:val="28"/>
        </w:rPr>
        <w:ruby>
          <w:rubyPr>
            <w:rubyAlign w:val="distributeSpace"/>
            <w:hps w:val="14"/>
            <w:hpsRaise w:val="26"/>
            <w:hpsBaseText w:val="28"/>
            <w:lid w:val="ja-JP"/>
          </w:rubyPr>
          <w:rt>
            <w:r w:rsidR="00D71A80" w:rsidRPr="00C20E87">
              <w:rPr>
                <w:rFonts w:ascii="IPA P明朝" w:eastAsia="IPA P明朝" w:hAnsi="IPA P明朝"/>
                <w:sz w:val="14"/>
                <w:szCs w:val="28"/>
              </w:rPr>
              <w:t>アタ</w:t>
            </w:r>
          </w:rt>
          <w:rubyBase>
            <w:r w:rsidR="00D71A80" w:rsidRPr="00C20E87">
              <w:rPr>
                <w:rFonts w:ascii="IPA P明朝" w:eastAsia="IPA P明朝" w:hAnsi="IPA P明朝"/>
                <w:sz w:val="28"/>
                <w:szCs w:val="28"/>
              </w:rPr>
              <w:t>中</w:t>
            </w:r>
          </w:rubyBase>
        </w:ruby>
      </w:r>
      <w:r w:rsidR="00D71A80" w:rsidRPr="00C20E87">
        <w:rPr>
          <w:rFonts w:ascii="IPA P明朝" w:eastAsia="IPA P明朝" w:hAnsi="IPA P明朝" w:hint="eastAsia"/>
          <w:sz w:val="28"/>
          <w:szCs w:val="28"/>
        </w:rPr>
        <w:t>りて一日のうちに死に絶え、七歳の女の子一人を殘せしが、其女も亦年老いて子無く、近き頃病みて失せたり。</w:t>
      </w:r>
    </w:p>
    <w:p w14:paraId="3F1210CB" w14:textId="7D7ADBB0" w:rsidR="00D71A80" w:rsidRPr="00C20E87" w:rsidRDefault="00D71A80"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sz w:val="28"/>
          <w:szCs w:val="28"/>
        </w:rPr>
        <w:t>一九</w:t>
      </w:r>
      <w:r w:rsidRPr="00C20E87">
        <w:rPr>
          <w:rFonts w:ascii="IPA P明朝" w:eastAsia="IPA P明朝" w:hAnsi="IPA P明朝" w:hint="eastAsia"/>
          <w:sz w:val="28"/>
          <w:szCs w:val="28"/>
        </w:rPr>
        <w:tab/>
        <w:t>孫左衛門が家にては、或日梨の木のめぐりに見慣れぬ</w:t>
      </w:r>
      <w:r w:rsidRPr="00C20E87">
        <w:rPr>
          <w:rFonts w:ascii="IPA P明朝" w:eastAsia="IPA P明朝" w:hAnsi="IPA P明朝"/>
          <w:sz w:val="28"/>
          <w:szCs w:val="28"/>
        </w:rPr>
        <w:ruby>
          <w:rubyPr>
            <w:rubyAlign w:val="distributeSpace"/>
            <w:hps w:val="14"/>
            <w:hpsRaise w:val="26"/>
            <w:hpsBaseText w:val="28"/>
            <w:lid w:val="ja-JP"/>
          </w:rubyPr>
          <w:rt>
            <w:r w:rsidR="00D71A80" w:rsidRPr="00C20E87">
              <w:rPr>
                <w:rFonts w:ascii="IPA P明朝" w:eastAsia="IPA P明朝" w:hAnsi="IPA P明朝"/>
                <w:sz w:val="14"/>
                <w:szCs w:val="28"/>
              </w:rPr>
              <w:t>キノコ</w:t>
            </w:r>
          </w:rt>
          <w:rubyBase>
            <w:r w:rsidR="00D71A80" w:rsidRPr="00C20E87">
              <w:rPr>
                <w:rFonts w:ascii="IPA P明朝" w:eastAsia="IPA P明朝" w:hAnsi="IPA P明朝"/>
                <w:sz w:val="28"/>
                <w:szCs w:val="28"/>
              </w:rPr>
              <w:t>茸</w:t>
            </w:r>
          </w:rubyBase>
        </w:ruby>
      </w:r>
      <w:r w:rsidRPr="00C20E87">
        <w:rPr>
          <w:rFonts w:ascii="IPA P明朝" w:eastAsia="IPA P明朝" w:hAnsi="IPA P明朝" w:hint="eastAsia"/>
          <w:sz w:val="28"/>
          <w:szCs w:val="28"/>
        </w:rPr>
        <w:t>のあまた</w:t>
      </w:r>
      <w:r w:rsidRPr="00C20E87">
        <w:rPr>
          <w:rFonts w:ascii="IPA P明朝" w:eastAsia="IPA P明朝" w:hAnsi="IPA P明朝"/>
          <w:sz w:val="28"/>
          <w:szCs w:val="28"/>
        </w:rPr>
        <w:ruby>
          <w:rubyPr>
            <w:rubyAlign w:val="distributeSpace"/>
            <w:hps w:val="14"/>
            <w:hpsRaise w:val="26"/>
            <w:hpsBaseText w:val="28"/>
            <w:lid w:val="ja-JP"/>
          </w:rubyPr>
          <w:rt>
            <w:r w:rsidR="00D71A80" w:rsidRPr="00C20E87">
              <w:rPr>
                <w:rFonts w:ascii="IPA P明朝" w:eastAsia="IPA P明朝" w:hAnsi="IPA P明朝"/>
                <w:sz w:val="14"/>
                <w:szCs w:val="28"/>
              </w:rPr>
              <w:t>ハ</w:t>
            </w:r>
          </w:rt>
          <w:rubyBase>
            <w:r w:rsidR="00D71A80" w:rsidRPr="00C20E87">
              <w:rPr>
                <w:rFonts w:ascii="IPA P明朝" w:eastAsia="IPA P明朝" w:hAnsi="IPA P明朝"/>
                <w:sz w:val="28"/>
                <w:szCs w:val="28"/>
              </w:rPr>
              <w:t>生</w:t>
            </w:r>
          </w:rubyBase>
        </w:ruby>
      </w:r>
      <w:r w:rsidRPr="00C20E87">
        <w:rPr>
          <w:rFonts w:ascii="IPA P明朝" w:eastAsia="IPA P明朝" w:hAnsi="IPA P明朝" w:hint="eastAsia"/>
          <w:sz w:val="28"/>
          <w:szCs w:val="28"/>
        </w:rPr>
        <w:t>えたるを、食はんか食ふまじきかと男共の評議してあるを聞きて、最後の代の孫左衛門、食はぬがよしと制したれども、下男の一人が云ふには、如何なる茸にしても水桶の中に入れて</w:t>
      </w:r>
      <w:r w:rsidRPr="00C20E87">
        <w:rPr>
          <w:rFonts w:ascii="IPA P明朝" w:eastAsia="IPA P明朝" w:hAnsi="IPA P明朝"/>
          <w:sz w:val="28"/>
          <w:szCs w:val="28"/>
        </w:rPr>
        <w:ruby>
          <w:rubyPr>
            <w:rubyAlign w:val="distributeSpace"/>
            <w:hps w:val="14"/>
            <w:hpsRaise w:val="26"/>
            <w:hpsBaseText w:val="28"/>
            <w:lid w:val="ja-JP"/>
          </w:rubyPr>
          <w:rt>
            <w:r w:rsidR="00D71A80" w:rsidRPr="00C20E87">
              <w:rPr>
                <w:rFonts w:ascii="IPA P明朝" w:eastAsia="IPA P明朝" w:hAnsi="IPA P明朝"/>
                <w:sz w:val="14"/>
                <w:szCs w:val="28"/>
              </w:rPr>
              <w:t>ヲ</w:t>
            </w:r>
          </w:rt>
          <w:rubyBase>
            <w:r w:rsidR="00D71A80" w:rsidRPr="00C20E87">
              <w:rPr>
                <w:rFonts w:ascii="IPA P明朝" w:eastAsia="IPA P明朝" w:hAnsi="IPA P明朝"/>
                <w:sz w:val="28"/>
                <w:szCs w:val="28"/>
              </w:rPr>
              <w:t>苧</w:t>
            </w:r>
          </w:rubyBase>
        </w:ruby>
      </w:r>
      <w:r w:rsidRPr="00C20E87">
        <w:rPr>
          <w:rFonts w:ascii="IPA P明朝" w:eastAsia="IPA P明朝" w:hAnsi="IPA P明朝"/>
          <w:sz w:val="28"/>
          <w:szCs w:val="28"/>
        </w:rPr>
        <w:ruby>
          <w:rubyPr>
            <w:rubyAlign w:val="distributeSpace"/>
            <w:hps w:val="14"/>
            <w:hpsRaise w:val="26"/>
            <w:hpsBaseText w:val="28"/>
            <w:lid w:val="ja-JP"/>
          </w:rubyPr>
          <w:rt>
            <w:r w:rsidR="00D71A80" w:rsidRPr="00C20E87">
              <w:rPr>
                <w:rFonts w:ascii="IPA P明朝" w:eastAsia="IPA P明朝" w:hAnsi="IPA P明朝"/>
                <w:sz w:val="14"/>
                <w:szCs w:val="28"/>
              </w:rPr>
              <w:t>ガラ</w:t>
            </w:r>
          </w:rt>
          <w:rubyBase>
            <w:r w:rsidR="00D71A80" w:rsidRPr="00C20E87">
              <w:rPr>
                <w:rFonts w:ascii="IPA P明朝" w:eastAsia="IPA P明朝" w:hAnsi="IPA P明朝"/>
                <w:sz w:val="28"/>
                <w:szCs w:val="28"/>
              </w:rPr>
              <w:t>殻</w:t>
            </w:r>
          </w:rubyBase>
        </w:ruby>
      </w:r>
      <w:r w:rsidRPr="00C20E87">
        <w:rPr>
          <w:rFonts w:ascii="IPA P明朝" w:eastAsia="IPA P明朝" w:hAnsi="IPA P明朝" w:hint="eastAsia"/>
          <w:sz w:val="28"/>
          <w:szCs w:val="28"/>
        </w:rPr>
        <w:t>を以てよくかき</w:t>
      </w:r>
      <w:r w:rsidRPr="00C20E87">
        <w:rPr>
          <w:rFonts w:ascii="IPA P明朝" w:eastAsia="IPA P明朝" w:hAnsi="IPA P明朝"/>
          <w:sz w:val="28"/>
          <w:szCs w:val="28"/>
        </w:rPr>
        <w:ruby>
          <w:rubyPr>
            <w:rubyAlign w:val="distributeSpace"/>
            <w:hps w:val="14"/>
            <w:hpsRaise w:val="26"/>
            <w:hpsBaseText w:val="28"/>
            <w:lid w:val="ja-JP"/>
          </w:rubyPr>
          <w:rt>
            <w:r w:rsidR="00D71A80" w:rsidRPr="00C20E87">
              <w:rPr>
                <w:rFonts w:ascii="IPA P明朝" w:eastAsia="IPA P明朝" w:hAnsi="IPA P明朝"/>
                <w:sz w:val="14"/>
                <w:szCs w:val="28"/>
              </w:rPr>
              <w:t>マハ</w:t>
            </w:r>
          </w:rt>
          <w:rubyBase>
            <w:r w:rsidR="00D71A80" w:rsidRPr="00C20E87">
              <w:rPr>
                <w:rFonts w:ascii="IPA P明朝" w:eastAsia="IPA P明朝" w:hAnsi="IPA P明朝"/>
                <w:sz w:val="28"/>
                <w:szCs w:val="28"/>
              </w:rPr>
              <w:t>廻</w:t>
            </w:r>
          </w:rubyBase>
        </w:ruby>
      </w:r>
      <w:r w:rsidRPr="00C20E87">
        <w:rPr>
          <w:rFonts w:ascii="IPA P明朝" w:eastAsia="IPA P明朝" w:hAnsi="IPA P明朝" w:hint="eastAsia"/>
          <w:sz w:val="28"/>
          <w:szCs w:val="28"/>
        </w:rPr>
        <w:t>して後食へば決して</w:t>
      </w:r>
      <w:r w:rsidRPr="00C20E87">
        <w:rPr>
          <w:rFonts w:ascii="IPA P明朝" w:eastAsia="IPA P明朝" w:hAnsi="IPA P明朝"/>
          <w:sz w:val="28"/>
          <w:szCs w:val="28"/>
        </w:rPr>
        <w:ruby>
          <w:rubyPr>
            <w:rubyAlign w:val="distributeSpace"/>
            <w:hps w:val="14"/>
            <w:hpsRaise w:val="26"/>
            <w:hpsBaseText w:val="28"/>
            <w:lid w:val="ja-JP"/>
          </w:rubyPr>
          <w:rt>
            <w:r w:rsidR="00D71A80" w:rsidRPr="00C20E87">
              <w:rPr>
                <w:rFonts w:ascii="IPA P明朝" w:eastAsia="IPA P明朝" w:hAnsi="IPA P明朝"/>
                <w:sz w:val="14"/>
                <w:szCs w:val="28"/>
              </w:rPr>
              <w:t>アタ</w:t>
            </w:r>
          </w:rt>
          <w:rubyBase>
            <w:r w:rsidR="00D71A80" w:rsidRPr="00C20E87">
              <w:rPr>
                <w:rFonts w:ascii="IPA P明朝" w:eastAsia="IPA P明朝" w:hAnsi="IPA P明朝"/>
                <w:sz w:val="28"/>
                <w:szCs w:val="28"/>
              </w:rPr>
              <w:t>中</w:t>
            </w:r>
          </w:rubyBase>
        </w:ruby>
      </w:r>
      <w:r w:rsidRPr="00C20E87">
        <w:rPr>
          <w:rFonts w:ascii="IPA P明朝" w:eastAsia="IPA P明朝" w:hAnsi="IPA P明朝" w:hint="eastAsia"/>
          <w:sz w:val="28"/>
          <w:szCs w:val="28"/>
        </w:rPr>
        <w:t>ることなしとて、一同此言に従ひ家内悉く之を食ひたり。七歳の兒は其日外に出でゝ遊びに氣を取られ、茸飯を食ひに歸ることを忘れし爲に助かりたり。不意の主人の死去にて人々の</w:t>
      </w:r>
      <w:r w:rsidR="001222A5" w:rsidRPr="00C20E87">
        <w:rPr>
          <w:rFonts w:ascii="IPA P明朝" w:eastAsia="IPA P明朝" w:hAnsi="IPA P明朝"/>
          <w:sz w:val="28"/>
          <w:szCs w:val="28"/>
        </w:rPr>
        <w:ruby>
          <w:rubyPr>
            <w:rubyAlign w:val="distributeSpace"/>
            <w:hps w:val="14"/>
            <w:hpsRaise w:val="26"/>
            <w:hpsBaseText w:val="28"/>
            <w:lid w:val="ja-JP"/>
          </w:rubyPr>
          <w:rt>
            <w:r w:rsidR="001222A5" w:rsidRPr="00C20E87">
              <w:rPr>
                <w:rFonts w:ascii="IPA P明朝" w:eastAsia="IPA P明朝" w:hAnsi="IPA P明朝"/>
                <w:sz w:val="14"/>
                <w:szCs w:val="28"/>
              </w:rPr>
              <w:t>どうてん</w:t>
            </w:r>
          </w:rt>
          <w:rubyBase>
            <w:r w:rsidR="001222A5" w:rsidRPr="00C20E87">
              <w:rPr>
                <w:rFonts w:ascii="IPA P明朝" w:eastAsia="IPA P明朝" w:hAnsi="IPA P明朝"/>
                <w:sz w:val="28"/>
                <w:szCs w:val="28"/>
              </w:rPr>
              <w:t>動轉</w:t>
            </w:r>
          </w:rubyBase>
        </w:ruby>
      </w:r>
      <w:r w:rsidR="001222A5" w:rsidRPr="00C20E87">
        <w:rPr>
          <w:rFonts w:ascii="IPA P明朝" w:eastAsia="IPA P明朝" w:hAnsi="IPA P明朝" w:hint="eastAsia"/>
          <w:sz w:val="28"/>
          <w:szCs w:val="28"/>
        </w:rPr>
        <w:t>してある間に、遠き近き親類の人々、或は生前に貸ありと云ひ、或は約束ありと</w:t>
      </w:r>
      <w:r w:rsidR="001222A5" w:rsidRPr="00C20E87">
        <w:rPr>
          <w:rFonts w:ascii="IPA P明朝" w:eastAsia="IPA P明朝" w:hAnsi="IPA P明朝"/>
          <w:sz w:val="28"/>
          <w:szCs w:val="28"/>
        </w:rPr>
        <w:ruby>
          <w:rubyPr>
            <w:rubyAlign w:val="distributeSpace"/>
            <w:hps w:val="14"/>
            <w:hpsRaise w:val="26"/>
            <w:hpsBaseText w:val="28"/>
            <w:lid w:val="ja-JP"/>
          </w:rubyPr>
          <w:rt>
            <w:r w:rsidR="001222A5" w:rsidRPr="00C20E87">
              <w:rPr>
                <w:rFonts w:ascii="IPA P明朝" w:eastAsia="IPA P明朝" w:hAnsi="IPA P明朝"/>
                <w:sz w:val="14"/>
                <w:szCs w:val="28"/>
              </w:rPr>
              <w:t>しょう</w:t>
            </w:r>
          </w:rt>
          <w:rubyBase>
            <w:r w:rsidR="001222A5" w:rsidRPr="00C20E87">
              <w:rPr>
                <w:rFonts w:ascii="IPA P明朝" w:eastAsia="IPA P明朝" w:hAnsi="IPA P明朝"/>
                <w:sz w:val="28"/>
                <w:szCs w:val="28"/>
              </w:rPr>
              <w:t>稱</w:t>
            </w:r>
          </w:rubyBase>
        </w:ruby>
      </w:r>
      <w:r w:rsidR="001222A5" w:rsidRPr="00C20E87">
        <w:rPr>
          <w:rFonts w:ascii="IPA P明朝" w:eastAsia="IPA P明朝" w:hAnsi="IPA P明朝" w:hint="eastAsia"/>
          <w:sz w:val="28"/>
          <w:szCs w:val="28"/>
        </w:rPr>
        <w:t>して、家の貸財は味噌の類までも取去りしかば、此村</w:t>
      </w:r>
      <w:r w:rsidR="001222A5" w:rsidRPr="00C20E87">
        <w:rPr>
          <w:rFonts w:ascii="IPA P明朝" w:eastAsia="IPA P明朝" w:hAnsi="IPA P明朝"/>
          <w:sz w:val="28"/>
          <w:szCs w:val="28"/>
        </w:rPr>
        <w:ruby>
          <w:rubyPr>
            <w:rubyAlign w:val="distributeSpace"/>
            <w:hps w:val="14"/>
            <w:hpsRaise w:val="26"/>
            <w:hpsBaseText w:val="28"/>
            <w:lid w:val="ja-JP"/>
          </w:rubyPr>
          <w:rt>
            <w:r w:rsidR="001222A5" w:rsidRPr="00C20E87">
              <w:rPr>
                <w:rFonts w:ascii="IPA P明朝" w:eastAsia="IPA P明朝" w:hAnsi="IPA P明朝"/>
                <w:sz w:val="14"/>
                <w:szCs w:val="28"/>
              </w:rPr>
              <w:t>クサ</w:t>
            </w:r>
          </w:rt>
          <w:rubyBase>
            <w:r w:rsidR="001222A5" w:rsidRPr="00C20E87">
              <w:rPr>
                <w:rFonts w:ascii="IPA P明朝" w:eastAsia="IPA P明朝" w:hAnsi="IPA P明朝"/>
                <w:sz w:val="28"/>
                <w:szCs w:val="28"/>
              </w:rPr>
              <w:t>草</w:t>
            </w:r>
          </w:rubyBase>
        </w:ruby>
      </w:r>
      <w:r w:rsidR="001222A5" w:rsidRPr="00C20E87">
        <w:rPr>
          <w:rFonts w:ascii="IPA P明朝" w:eastAsia="IPA P明朝" w:hAnsi="IPA P明朝"/>
          <w:sz w:val="28"/>
          <w:szCs w:val="28"/>
        </w:rPr>
        <w:ruby>
          <w:rubyPr>
            <w:rubyAlign w:val="distributeSpace"/>
            <w:hps w:val="14"/>
            <w:hpsRaise w:val="26"/>
            <w:hpsBaseText w:val="28"/>
            <w:lid w:val="ja-JP"/>
          </w:rubyPr>
          <w:rt>
            <w:r w:rsidR="001222A5" w:rsidRPr="00C20E87">
              <w:rPr>
                <w:rFonts w:ascii="IPA P明朝" w:eastAsia="IPA P明朝" w:hAnsi="IPA P明朝"/>
                <w:sz w:val="14"/>
                <w:szCs w:val="28"/>
              </w:rPr>
              <w:t>ワケ</w:t>
            </w:r>
          </w:rt>
          <w:rubyBase>
            <w:r w:rsidR="001222A5" w:rsidRPr="00C20E87">
              <w:rPr>
                <w:rFonts w:ascii="IPA P明朝" w:eastAsia="IPA P明朝" w:hAnsi="IPA P明朝"/>
                <w:sz w:val="28"/>
                <w:szCs w:val="28"/>
              </w:rPr>
              <w:t>分</w:t>
            </w:r>
          </w:rubyBase>
        </w:ruby>
      </w:r>
      <w:r w:rsidR="001222A5" w:rsidRPr="00C20E87">
        <w:rPr>
          <w:rFonts w:ascii="IPA P明朝" w:eastAsia="IPA P明朝" w:hAnsi="IPA P明朝" w:hint="eastAsia"/>
          <w:sz w:val="28"/>
          <w:szCs w:val="28"/>
        </w:rPr>
        <w:t>の長者なりしかども、一朝にして跡方も無くなりたり。</w:t>
      </w:r>
    </w:p>
    <w:p w14:paraId="6D4ADB5B" w14:textId="28C45E67" w:rsidR="001222A5" w:rsidRPr="00C20E87" w:rsidRDefault="001222A5"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lastRenderedPageBreak/>
        <w:t>二〇</w:t>
      </w:r>
      <w:r w:rsidRPr="00C20E87">
        <w:rPr>
          <w:rFonts w:ascii="IPA P明朝" w:eastAsia="IPA P明朝" w:hAnsi="IPA P明朝" w:hint="eastAsia"/>
          <w:sz w:val="28"/>
          <w:szCs w:val="28"/>
        </w:rPr>
        <w:tab/>
        <w:t>此</w:t>
      </w:r>
      <w:r w:rsidRPr="00C20E87">
        <w:rPr>
          <w:rFonts w:ascii="IPA P明朝" w:eastAsia="IPA P明朝" w:hAnsi="IPA P明朝"/>
          <w:sz w:val="28"/>
          <w:szCs w:val="28"/>
        </w:rPr>
        <w:ruby>
          <w:rubyPr>
            <w:rubyAlign w:val="distributeSpace"/>
            <w:hps w:val="14"/>
            <w:hpsRaise w:val="26"/>
            <w:hpsBaseText w:val="28"/>
            <w:lid w:val="ja-JP"/>
          </w:rubyPr>
          <w:rt>
            <w:r w:rsidR="001222A5" w:rsidRPr="00C20E87">
              <w:rPr>
                <w:rFonts w:ascii="IPA P明朝" w:eastAsia="IPA P明朝" w:hAnsi="IPA P明朝"/>
                <w:sz w:val="14"/>
                <w:szCs w:val="28"/>
              </w:rPr>
              <w:t>きょうへん</w:t>
            </w:r>
          </w:rt>
          <w:rubyBase>
            <w:r w:rsidR="001222A5" w:rsidRPr="00C20E87">
              <w:rPr>
                <w:rFonts w:ascii="IPA P明朝" w:eastAsia="IPA P明朝" w:hAnsi="IPA P明朝"/>
                <w:sz w:val="28"/>
                <w:szCs w:val="28"/>
              </w:rPr>
              <w:t>凶變</w:t>
            </w:r>
          </w:rubyBase>
        </w:ruby>
      </w:r>
      <w:r w:rsidRPr="00C20E87">
        <w:rPr>
          <w:rFonts w:ascii="IPA P明朝" w:eastAsia="IPA P明朝" w:hAnsi="IPA P明朝" w:hint="eastAsia"/>
          <w:sz w:val="28"/>
          <w:szCs w:val="28"/>
        </w:rPr>
        <w:t>の前には色々の前兆ありき。男ども苅置きたる</w:t>
      </w:r>
      <w:r w:rsidRPr="00C20E87">
        <w:rPr>
          <w:rFonts w:ascii="IPA P明朝" w:eastAsia="IPA P明朝" w:hAnsi="IPA P明朝"/>
          <w:sz w:val="28"/>
          <w:szCs w:val="28"/>
        </w:rPr>
        <w:ruby>
          <w:rubyPr>
            <w:rubyAlign w:val="distributeSpace"/>
            <w:hps w:val="14"/>
            <w:hpsRaise w:val="26"/>
            <w:hpsBaseText w:val="28"/>
            <w:lid w:val="ja-JP"/>
          </w:rubyPr>
          <w:rt>
            <w:r w:rsidR="001222A5" w:rsidRPr="00C20E87">
              <w:rPr>
                <w:rFonts w:ascii="IPA P明朝" w:eastAsia="IPA P明朝" w:hAnsi="IPA P明朝"/>
                <w:sz w:val="14"/>
                <w:szCs w:val="28"/>
              </w:rPr>
              <w:t>マグサ</w:t>
            </w:r>
          </w:rt>
          <w:rubyBase>
            <w:r w:rsidR="001222A5" w:rsidRPr="00C20E87">
              <w:rPr>
                <w:rFonts w:ascii="IPA P明朝" w:eastAsia="IPA P明朝" w:hAnsi="IPA P明朝"/>
                <w:sz w:val="28"/>
                <w:szCs w:val="28"/>
              </w:rPr>
              <w:t>秣</w:t>
            </w:r>
          </w:rubyBase>
        </w:ruby>
      </w:r>
      <w:r w:rsidRPr="00C20E87">
        <w:rPr>
          <w:rFonts w:ascii="IPA P明朝" w:eastAsia="IPA P明朝" w:hAnsi="IPA P明朝" w:hint="eastAsia"/>
          <w:sz w:val="28"/>
          <w:szCs w:val="28"/>
        </w:rPr>
        <w:t>を出すとて三ツ齒の鍬にて掻きまはせしに、大なる蛇を見出したり。これも殺すなと主人が制せしをも聽かずして打殺したりしに、其跡より</w:t>
      </w:r>
      <w:r w:rsidR="00361E8B" w:rsidRPr="00C20E87">
        <w:rPr>
          <w:rFonts w:ascii="IPA P明朝" w:eastAsia="IPA P明朝" w:hAnsi="IPA P明朝" w:hint="eastAsia"/>
          <w:sz w:val="28"/>
          <w:szCs w:val="28"/>
        </w:rPr>
        <w:t>秣の下にいくらとも無き蛇ありて、うごめき出でたるを、男ども面白半分に悉く之を殺したり。さて取捨つべき所も無ければ、屋敷の</w:t>
      </w:r>
      <w:r w:rsidR="00361E8B" w:rsidRPr="00C20E87">
        <w:rPr>
          <w:rFonts w:ascii="IPA P明朝" w:eastAsia="IPA P明朝" w:hAnsi="IPA P明朝"/>
          <w:sz w:val="28"/>
          <w:szCs w:val="28"/>
        </w:rPr>
        <w:ruby>
          <w:rubyPr>
            <w:rubyAlign w:val="distributeSpace"/>
            <w:hps w:val="14"/>
            <w:hpsRaise w:val="26"/>
            <w:hpsBaseText w:val="28"/>
            <w:lid w:val="ja-JP"/>
          </w:rubyPr>
          <w:rt>
            <w:r w:rsidR="00361E8B" w:rsidRPr="00C20E87">
              <w:rPr>
                <w:rFonts w:ascii="IPA P明朝" w:eastAsia="IPA P明朝" w:hAnsi="IPA P明朝"/>
                <w:sz w:val="14"/>
                <w:szCs w:val="28"/>
              </w:rPr>
              <w:t>ソト</w:t>
            </w:r>
          </w:rt>
          <w:rubyBase>
            <w:r w:rsidR="00361E8B" w:rsidRPr="00C20E87">
              <w:rPr>
                <w:rFonts w:ascii="IPA P明朝" w:eastAsia="IPA P明朝" w:hAnsi="IPA P明朝"/>
                <w:sz w:val="28"/>
                <w:szCs w:val="28"/>
              </w:rPr>
              <w:t>外</w:t>
            </w:r>
          </w:rubyBase>
        </w:ruby>
      </w:r>
      <w:r w:rsidR="00361E8B" w:rsidRPr="00C20E87">
        <w:rPr>
          <w:rFonts w:ascii="IPA P明朝" w:eastAsia="IPA P明朝" w:hAnsi="IPA P明朝" w:hint="eastAsia"/>
          <w:sz w:val="28"/>
          <w:szCs w:val="28"/>
        </w:rPr>
        <w:t>に穴を掘りて之を埋め蛇塚を作る。その蛇は</w:t>
      </w:r>
      <w:r w:rsidR="00EE50A2" w:rsidRPr="00C20E87">
        <w:rPr>
          <w:rFonts w:ascii="IPA P明朝" w:eastAsia="IPA P明朝" w:hAnsi="IPA P明朝"/>
          <w:sz w:val="28"/>
          <w:szCs w:val="28"/>
        </w:rPr>
        <w:ruby>
          <w:rubyPr>
            <w:rubyAlign w:val="distributeSpace"/>
            <w:hps w:val="14"/>
            <w:hpsRaise w:val="26"/>
            <w:hpsBaseText w:val="28"/>
            <w:lid w:val="ja-JP"/>
          </w:rubyPr>
          <w:rt>
            <w:r w:rsidR="00EE50A2" w:rsidRPr="00C20E87">
              <w:rPr>
                <w:rFonts w:ascii="IPA P明朝" w:eastAsia="IPA P明朝" w:hAnsi="IPA P明朝"/>
                <w:sz w:val="14"/>
                <w:szCs w:val="28"/>
              </w:rPr>
              <w:t>アジカ</w:t>
            </w:r>
          </w:rt>
          <w:rubyBase>
            <w:r w:rsidR="00EE50A2" w:rsidRPr="00C20E87">
              <w:rPr>
                <w:rFonts w:ascii="IPA P明朝" w:eastAsia="IPA P明朝" w:hAnsi="IPA P明朝"/>
                <w:sz w:val="28"/>
                <w:szCs w:val="28"/>
              </w:rPr>
              <w:t>簣</w:t>
            </w:r>
          </w:rubyBase>
        </w:ruby>
      </w:r>
      <w:r w:rsidR="00EE50A2" w:rsidRPr="00C20E87">
        <w:rPr>
          <w:rFonts w:ascii="IPA P明朝" w:eastAsia="IPA P明朝" w:hAnsi="IPA P明朝" w:hint="eastAsia"/>
          <w:sz w:val="28"/>
          <w:szCs w:val="28"/>
        </w:rPr>
        <w:t>に</w:t>
      </w:r>
      <w:r w:rsidR="00EE50A2" w:rsidRPr="00C20E87">
        <w:rPr>
          <w:rFonts w:ascii="IPA P明朝" w:eastAsia="IPA P明朝" w:hAnsi="IPA P明朝"/>
          <w:sz w:val="28"/>
          <w:szCs w:val="28"/>
        </w:rPr>
        <w:t>何荷</w:t>
      </w:r>
      <w:r w:rsidR="00EE50A2" w:rsidRPr="00C20E87">
        <w:rPr>
          <w:rFonts w:ascii="IPA P明朝" w:eastAsia="IPA P明朝" w:hAnsi="IPA P明朝" w:hint="eastAsia"/>
          <w:sz w:val="28"/>
          <w:szCs w:val="28"/>
        </w:rPr>
        <w:t>とも無くありたりといへり。</w:t>
      </w:r>
    </w:p>
    <w:p w14:paraId="402BD0F8" w14:textId="0D3F0861" w:rsidR="002721A3" w:rsidRPr="00C20E87" w:rsidRDefault="00EE50A2"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二一</w:t>
      </w:r>
      <w:r w:rsidRPr="00C20E87">
        <w:rPr>
          <w:rFonts w:ascii="IPA P明朝" w:eastAsia="IPA P明朝" w:hAnsi="IPA P明朝" w:hint="eastAsia"/>
          <w:sz w:val="28"/>
          <w:szCs w:val="28"/>
        </w:rPr>
        <w:tab/>
        <w:t>右の孫左衛門は村には珍しき學者にて、常に京都より和漢の書を取寄せて讀み</w:t>
      </w:r>
      <w:r w:rsidRPr="00C20E87">
        <w:rPr>
          <w:rFonts w:ascii="IPA P明朝" w:eastAsia="IPA P明朝" w:hAnsi="IPA P明朝"/>
          <w:sz w:val="28"/>
          <w:szCs w:val="28"/>
        </w:rPr>
        <w:ruby>
          <w:rubyPr>
            <w:rubyAlign w:val="distributeSpace"/>
            <w:hps w:val="14"/>
            <w:hpsRaise w:val="26"/>
            <w:hpsBaseText w:val="28"/>
            <w:lid w:val="ja-JP"/>
          </w:rubyPr>
          <w:rt>
            <w:r w:rsidR="00EE50A2" w:rsidRPr="00C20E87">
              <w:rPr>
                <w:rFonts w:ascii="IPA P明朝" w:eastAsia="IPA P明朝" w:hAnsi="IPA P明朝"/>
                <w:sz w:val="14"/>
                <w:szCs w:val="28"/>
              </w:rPr>
              <w:t>フケ</w:t>
            </w:r>
          </w:rt>
          <w:rubyBase>
            <w:r w:rsidR="00EE50A2" w:rsidRPr="00C20E87">
              <w:rPr>
                <w:rFonts w:ascii="IPA P明朝" w:eastAsia="IPA P明朝" w:hAnsi="IPA P明朝"/>
                <w:sz w:val="28"/>
                <w:szCs w:val="28"/>
              </w:rPr>
              <w:t>耽</w:t>
            </w:r>
          </w:rubyBase>
        </w:ruby>
      </w:r>
      <w:r w:rsidRPr="00C20E87">
        <w:rPr>
          <w:rFonts w:ascii="IPA P明朝" w:eastAsia="IPA P明朝" w:hAnsi="IPA P明朝" w:hint="eastAsia"/>
          <w:sz w:val="28"/>
          <w:szCs w:val="28"/>
        </w:rPr>
        <w:t>りたり。少し變人と云ふ方なりき。狐と親しくなりて家を富ます術を得んと思ひ立ち、先ず庭の中に</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イナ</w:t>
            </w:r>
          </w:rt>
          <w:rubyBase>
            <w:r w:rsidR="002721A3" w:rsidRPr="00C20E87">
              <w:rPr>
                <w:rFonts w:ascii="IPA P明朝" w:eastAsia="IPA P明朝" w:hAnsi="IPA P明朝"/>
                <w:sz w:val="28"/>
                <w:szCs w:val="28"/>
              </w:rPr>
              <w:t>稲</w:t>
            </w:r>
          </w:rubyBase>
        </w:ruby>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リ</w:t>
            </w:r>
          </w:rt>
          <w:rubyBase>
            <w:r w:rsidR="002721A3" w:rsidRPr="00C20E87">
              <w:rPr>
                <w:rFonts w:ascii="IPA P明朝" w:eastAsia="IPA P明朝" w:hAnsi="IPA P明朝"/>
                <w:sz w:val="28"/>
                <w:szCs w:val="28"/>
              </w:rPr>
              <w:t>荷</w:t>
            </w:r>
          </w:rubyBase>
        </w:ruby>
      </w:r>
      <w:r w:rsidR="002721A3" w:rsidRPr="00C20E87">
        <w:rPr>
          <w:rFonts w:ascii="IPA P明朝" w:eastAsia="IPA P明朝" w:hAnsi="IPA P明朝" w:hint="eastAsia"/>
          <w:sz w:val="28"/>
          <w:szCs w:val="28"/>
        </w:rPr>
        <w:t>の</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ホコラ</w:t>
            </w:r>
          </w:rt>
          <w:rubyBase>
            <w:r w:rsidR="002721A3" w:rsidRPr="00C20E87">
              <w:rPr>
                <w:rFonts w:ascii="IPA P明朝" w:eastAsia="IPA P明朝" w:hAnsi="IPA P明朝"/>
                <w:sz w:val="28"/>
                <w:szCs w:val="28"/>
              </w:rPr>
              <w:t>祠</w:t>
            </w:r>
          </w:rubyBase>
        </w:ruby>
      </w:r>
      <w:r w:rsidR="002721A3" w:rsidRPr="00C20E87">
        <w:rPr>
          <w:rFonts w:ascii="IPA P明朝" w:eastAsia="IPA P明朝" w:hAnsi="IPA P明朝" w:hint="eastAsia"/>
          <w:sz w:val="28"/>
          <w:szCs w:val="28"/>
        </w:rPr>
        <w:t>を</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タ</w:t>
            </w:r>
          </w:rt>
          <w:rubyBase>
            <w:r w:rsidR="002721A3" w:rsidRPr="00C20E87">
              <w:rPr>
                <w:rFonts w:ascii="IPA P明朝" w:eastAsia="IPA P明朝" w:hAnsi="IPA P明朝"/>
                <w:sz w:val="28"/>
                <w:szCs w:val="28"/>
              </w:rPr>
              <w:t>建</w:t>
            </w:r>
          </w:rubyBase>
        </w:ruby>
      </w:r>
      <w:r w:rsidR="002721A3" w:rsidRPr="00C20E87">
        <w:rPr>
          <w:rFonts w:ascii="IPA P明朝" w:eastAsia="IPA P明朝" w:hAnsi="IPA P明朝" w:hint="eastAsia"/>
          <w:sz w:val="28"/>
          <w:szCs w:val="28"/>
        </w:rPr>
        <w:t>て、自身京に</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ノボ</w:t>
            </w:r>
          </w:rt>
          <w:rubyBase>
            <w:r w:rsidR="002721A3" w:rsidRPr="00C20E87">
              <w:rPr>
                <w:rFonts w:ascii="IPA P明朝" w:eastAsia="IPA P明朝" w:hAnsi="IPA P明朝"/>
                <w:sz w:val="28"/>
                <w:szCs w:val="28"/>
              </w:rPr>
              <w:t>上</w:t>
            </w:r>
          </w:rubyBase>
        </w:ruby>
      </w:r>
      <w:r w:rsidR="002721A3" w:rsidRPr="00C20E87">
        <w:rPr>
          <w:rFonts w:ascii="IPA P明朝" w:eastAsia="IPA P明朝" w:hAnsi="IPA P明朝" w:hint="eastAsia"/>
          <w:sz w:val="28"/>
          <w:szCs w:val="28"/>
        </w:rPr>
        <w:t>りて正一位の神階を</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ウ</w:t>
            </w:r>
          </w:rt>
          <w:rubyBase>
            <w:r w:rsidR="002721A3" w:rsidRPr="00C20E87">
              <w:rPr>
                <w:rFonts w:ascii="IPA P明朝" w:eastAsia="IPA P明朝" w:hAnsi="IPA P明朝"/>
                <w:sz w:val="28"/>
                <w:szCs w:val="28"/>
              </w:rPr>
              <w:t>請</w:t>
            </w:r>
          </w:rubyBase>
        </w:ruby>
      </w:r>
      <w:r w:rsidR="002721A3" w:rsidRPr="00C20E87">
        <w:rPr>
          <w:rFonts w:ascii="IPA P明朝" w:eastAsia="IPA P明朝" w:hAnsi="IPA P明朝" w:hint="eastAsia"/>
          <w:sz w:val="28"/>
          <w:szCs w:val="28"/>
        </w:rPr>
        <w:t>けて歸り、それよりは日々一枚の</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アブラゲ</w:t>
            </w:r>
          </w:rt>
          <w:rubyBase>
            <w:r w:rsidR="002721A3" w:rsidRPr="00C20E87">
              <w:rPr>
                <w:rFonts w:ascii="IPA P明朝" w:eastAsia="IPA P明朝" w:hAnsi="IPA P明朝"/>
                <w:sz w:val="28"/>
                <w:szCs w:val="28"/>
              </w:rPr>
              <w:t>油揚</w:t>
            </w:r>
          </w:rubyBase>
        </w:ruby>
      </w:r>
      <w:r w:rsidR="002721A3" w:rsidRPr="00C20E87">
        <w:rPr>
          <w:rFonts w:ascii="IPA P明朝" w:eastAsia="IPA P明朝" w:hAnsi="IPA P明朝" w:hint="eastAsia"/>
          <w:sz w:val="28"/>
          <w:szCs w:val="28"/>
        </w:rPr>
        <w:t>を</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か</w:t>
            </w:r>
          </w:rt>
          <w:rubyBase>
            <w:r w:rsidR="002721A3" w:rsidRPr="00C20E87">
              <w:rPr>
                <w:rFonts w:ascii="IPA P明朝" w:eastAsia="IPA P明朝" w:hAnsi="IPA P明朝"/>
                <w:sz w:val="28"/>
                <w:szCs w:val="28"/>
              </w:rPr>
              <w:t>缺</w:t>
            </w:r>
          </w:rubyBase>
        </w:ruby>
      </w:r>
      <w:r w:rsidR="002721A3" w:rsidRPr="00C20E87">
        <w:rPr>
          <w:rFonts w:ascii="IPA P明朝" w:eastAsia="IPA P明朝" w:hAnsi="IPA P明朝" w:hint="eastAsia"/>
          <w:sz w:val="28"/>
          <w:szCs w:val="28"/>
        </w:rPr>
        <w:t>かすことなく、手づから社頭に</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ソナ</w:t>
            </w:r>
          </w:rt>
          <w:rubyBase>
            <w:r w:rsidR="002721A3" w:rsidRPr="00C20E87">
              <w:rPr>
                <w:rFonts w:ascii="IPA P明朝" w:eastAsia="IPA P明朝" w:hAnsi="IPA P明朝"/>
                <w:sz w:val="28"/>
                <w:szCs w:val="28"/>
              </w:rPr>
              <w:t>供</w:t>
            </w:r>
          </w:rubyBase>
        </w:ruby>
      </w:r>
      <w:r w:rsidR="002721A3" w:rsidRPr="00C20E87">
        <w:rPr>
          <w:rFonts w:ascii="IPA P明朝" w:eastAsia="IPA P明朝" w:hAnsi="IPA P明朝" w:hint="eastAsia"/>
          <w:sz w:val="28"/>
          <w:szCs w:val="28"/>
        </w:rPr>
        <w:t>へて</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はい</w:t>
            </w:r>
          </w:rt>
          <w:rubyBase>
            <w:r w:rsidR="002721A3" w:rsidRPr="00C20E87">
              <w:rPr>
                <w:rFonts w:ascii="IPA P明朝" w:eastAsia="IPA P明朝" w:hAnsi="IPA P明朝"/>
                <w:sz w:val="28"/>
                <w:szCs w:val="28"/>
              </w:rPr>
              <w:t>拜</w:t>
            </w:r>
          </w:rubyBase>
        </w:ruby>
      </w:r>
      <w:r w:rsidR="002721A3" w:rsidRPr="00C20E87">
        <w:rPr>
          <w:rFonts w:ascii="IPA P明朝" w:eastAsia="IPA P明朝" w:hAnsi="IPA P明朝" w:hint="eastAsia"/>
          <w:sz w:val="28"/>
          <w:szCs w:val="28"/>
        </w:rPr>
        <w:t>を爲せしに、後には狐馴れて近づけども</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ニ</w:t>
            </w:r>
          </w:rt>
          <w:rubyBase>
            <w:r w:rsidR="002721A3" w:rsidRPr="00C20E87">
              <w:rPr>
                <w:rFonts w:ascii="IPA P明朝" w:eastAsia="IPA P明朝" w:hAnsi="IPA P明朝"/>
                <w:sz w:val="28"/>
                <w:szCs w:val="28"/>
              </w:rPr>
              <w:t>遁</w:t>
            </w:r>
          </w:rubyBase>
        </w:ruby>
      </w:r>
      <w:r w:rsidR="002721A3" w:rsidRPr="00C20E87">
        <w:rPr>
          <w:rFonts w:ascii="IPA P明朝" w:eastAsia="IPA P明朝" w:hAnsi="IPA P明朝" w:hint="eastAsia"/>
          <w:sz w:val="28"/>
          <w:szCs w:val="28"/>
        </w:rPr>
        <w:t>げず。延して其首を抑へなどしたりと云ふ。村に在りし</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やくし</w:t>
            </w:r>
          </w:rt>
          <w:rubyBase>
            <w:r w:rsidR="002721A3" w:rsidRPr="00C20E87">
              <w:rPr>
                <w:rFonts w:ascii="IPA P明朝" w:eastAsia="IPA P明朝" w:hAnsi="IPA P明朝"/>
                <w:sz w:val="28"/>
                <w:szCs w:val="28"/>
              </w:rPr>
              <w:t>薬師</w:t>
            </w:r>
          </w:rubyBase>
        </w:ruby>
      </w:r>
      <w:r w:rsidR="002721A3" w:rsidRPr="00C20E87">
        <w:rPr>
          <w:rFonts w:ascii="IPA P明朝" w:eastAsia="IPA P明朝" w:hAnsi="IPA P明朝" w:hint="eastAsia"/>
          <w:sz w:val="28"/>
          <w:szCs w:val="28"/>
        </w:rPr>
        <w:t>の</w:t>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どう</w:t>
            </w:r>
          </w:rt>
          <w:rubyBase>
            <w:r w:rsidR="002721A3" w:rsidRPr="00C20E87">
              <w:rPr>
                <w:rFonts w:ascii="IPA P明朝" w:eastAsia="IPA P明朝" w:hAnsi="IPA P明朝"/>
                <w:sz w:val="28"/>
                <w:szCs w:val="28"/>
              </w:rPr>
              <w:t>堂</w:t>
            </w:r>
          </w:rubyBase>
        </w:ruby>
      </w:r>
      <w:r w:rsidR="002721A3" w:rsidRPr="00C20E87">
        <w:rPr>
          <w:rFonts w:ascii="IPA P明朝" w:eastAsia="IPA P明朝" w:hAnsi="IPA P明朝"/>
          <w:sz w:val="28"/>
          <w:szCs w:val="28"/>
        </w:rPr>
        <w:ruby>
          <w:rubyPr>
            <w:rubyAlign w:val="distributeSpace"/>
            <w:hps w:val="14"/>
            <w:hpsRaise w:val="26"/>
            <w:hpsBaseText w:val="28"/>
            <w:lid w:val="ja-JP"/>
          </w:rubyPr>
          <w:rt>
            <w:r w:rsidR="002721A3" w:rsidRPr="00C20E87">
              <w:rPr>
                <w:rFonts w:ascii="IPA P明朝" w:eastAsia="IPA P明朝" w:hAnsi="IPA P明朝"/>
                <w:sz w:val="14"/>
                <w:szCs w:val="28"/>
              </w:rPr>
              <w:t>もり</w:t>
            </w:r>
          </w:rt>
          <w:rubyBase>
            <w:r w:rsidR="002721A3" w:rsidRPr="00C20E87">
              <w:rPr>
                <w:rFonts w:ascii="IPA P明朝" w:eastAsia="IPA P明朝" w:hAnsi="IPA P明朝"/>
                <w:sz w:val="28"/>
                <w:szCs w:val="28"/>
              </w:rPr>
              <w:t>守</w:t>
            </w:r>
          </w:rubyBase>
        </w:ruby>
      </w:r>
      <w:r w:rsidR="002721A3" w:rsidRPr="00C20E87">
        <w:rPr>
          <w:rFonts w:ascii="IPA P明朝" w:eastAsia="IPA P明朝" w:hAnsi="IPA P明朝" w:hint="eastAsia"/>
          <w:sz w:val="28"/>
          <w:szCs w:val="28"/>
        </w:rPr>
        <w:t>は、我が佛様は何物をも供へざれども、孫左衛門の神様よりは御利益ありと、度々笑ひごとにしたりと也。</w:t>
      </w:r>
    </w:p>
    <w:p w14:paraId="46312D55" w14:textId="40E2599C" w:rsidR="002721A3" w:rsidRPr="00C20E87" w:rsidRDefault="002721A3"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二二</w:t>
      </w:r>
      <w:r w:rsidRPr="00C20E87">
        <w:rPr>
          <w:rFonts w:ascii="IPA P明朝" w:eastAsia="IPA P明朝" w:hAnsi="IPA P明朝" w:hint="eastAsia"/>
          <w:sz w:val="28"/>
          <w:szCs w:val="28"/>
        </w:rPr>
        <w:tab/>
        <w:t>佐々木氏の曾祖母年よりて死去せし時、棺に納め親族の者集り來て其夜は一同座敷にて寝たり。死者の娘にて</w:t>
      </w:r>
      <w:r w:rsidR="006D45CA" w:rsidRPr="00C20E87">
        <w:rPr>
          <w:rFonts w:ascii="IPA P明朝" w:eastAsia="IPA P明朝" w:hAnsi="IPA P明朝"/>
          <w:sz w:val="28"/>
          <w:szCs w:val="28"/>
        </w:rPr>
        <w:ruby>
          <w:rubyPr>
            <w:rubyAlign w:val="distributeSpace"/>
            <w:hps w:val="14"/>
            <w:hpsRaise w:val="26"/>
            <w:hpsBaseText w:val="28"/>
            <w:lid w:val="ja-JP"/>
          </w:rubyPr>
          <w:rt>
            <w:r w:rsidR="006D45CA" w:rsidRPr="00C20E87">
              <w:rPr>
                <w:rFonts w:ascii="IPA P明朝" w:eastAsia="IPA P明朝" w:hAnsi="IPA P明朝"/>
                <w:sz w:val="14"/>
                <w:szCs w:val="28"/>
              </w:rPr>
              <w:t>らん</w:t>
            </w:r>
          </w:rt>
          <w:rubyBase>
            <w:r w:rsidR="006D45CA" w:rsidRPr="00C20E87">
              <w:rPr>
                <w:rFonts w:ascii="IPA P明朝" w:eastAsia="IPA P明朝" w:hAnsi="IPA P明朝"/>
                <w:sz w:val="28"/>
                <w:szCs w:val="28"/>
              </w:rPr>
              <w:t>亂</w:t>
            </w:r>
          </w:rubyBase>
        </w:ruby>
      </w:r>
      <w:r w:rsidR="006D45CA" w:rsidRPr="00C20E87">
        <w:rPr>
          <w:rFonts w:ascii="IPA P明朝" w:eastAsia="IPA P明朝" w:hAnsi="IPA P明朝"/>
          <w:sz w:val="28"/>
          <w:szCs w:val="28"/>
        </w:rPr>
        <w:ruby>
          <w:rubyPr>
            <w:rubyAlign w:val="distributeSpace"/>
            <w:hps w:val="14"/>
            <w:hpsRaise w:val="26"/>
            <w:hpsBaseText w:val="28"/>
            <w:lid w:val="ja-JP"/>
          </w:rubyPr>
          <w:rt>
            <w:r w:rsidR="006D45CA" w:rsidRPr="00C20E87">
              <w:rPr>
                <w:rFonts w:ascii="IPA P明朝" w:eastAsia="IPA P明朝" w:hAnsi="IPA P明朝"/>
                <w:sz w:val="14"/>
                <w:szCs w:val="28"/>
              </w:rPr>
              <w:t>しん</w:t>
            </w:r>
          </w:rt>
          <w:rubyBase>
            <w:r w:rsidR="006D45CA" w:rsidRPr="00C20E87">
              <w:rPr>
                <w:rFonts w:ascii="IPA P明朝" w:eastAsia="IPA P明朝" w:hAnsi="IPA P明朝"/>
                <w:sz w:val="28"/>
                <w:szCs w:val="28"/>
              </w:rPr>
              <w:t>心</w:t>
            </w:r>
          </w:rubyBase>
        </w:ruby>
      </w:r>
      <w:r w:rsidR="006D45CA" w:rsidRPr="00C20E87">
        <w:rPr>
          <w:rFonts w:ascii="IPA P明朝" w:eastAsia="IPA P明朝" w:hAnsi="IPA P明朝" w:hint="eastAsia"/>
          <w:sz w:val="28"/>
          <w:szCs w:val="28"/>
        </w:rPr>
        <w:t>の</w:t>
      </w:r>
      <w:r w:rsidR="00513FB7" w:rsidRPr="00C20E87">
        <w:rPr>
          <w:rFonts w:ascii="IPA P明朝" w:eastAsia="IPA P明朝" w:hAnsi="IPA P明朝" w:hint="eastAsia"/>
          <w:sz w:val="28"/>
          <w:szCs w:val="28"/>
        </w:rPr>
        <w:t>爲</w:t>
      </w:r>
      <w:r w:rsidR="00513FB7" w:rsidRPr="00C20E87">
        <w:rPr>
          <w:rFonts w:ascii="IPA P明朝" w:eastAsia="IPA P明朝" w:hAnsi="IPA P明朝"/>
          <w:sz w:val="28"/>
          <w:szCs w:val="28"/>
        </w:rPr>
        <w:ruby>
          <w:rubyPr>
            <w:rubyAlign w:val="distributeSpace"/>
            <w:hps w:val="14"/>
            <w:hpsRaise w:val="26"/>
            <w:hpsBaseText w:val="28"/>
            <w:lid w:val="ja-JP"/>
          </w:rubyPr>
          <w:rt>
            <w:r w:rsidR="00513FB7" w:rsidRPr="00C20E87">
              <w:rPr>
                <w:rFonts w:ascii="IPA P明朝" w:eastAsia="IPA P明朝" w:hAnsi="IPA P明朝"/>
                <w:sz w:val="14"/>
                <w:szCs w:val="28"/>
              </w:rPr>
              <w:t>りえん</w:t>
            </w:r>
          </w:rt>
          <w:rubyBase>
            <w:r w:rsidR="00513FB7" w:rsidRPr="00C20E87">
              <w:rPr>
                <w:rFonts w:ascii="IPA P明朝" w:eastAsia="IPA P明朝" w:hAnsi="IPA P明朝"/>
                <w:sz w:val="28"/>
                <w:szCs w:val="28"/>
              </w:rPr>
              <w:t>離綠</w:t>
            </w:r>
          </w:rubyBase>
        </w:ruby>
      </w:r>
      <w:r w:rsidR="00513FB7" w:rsidRPr="00C20E87">
        <w:rPr>
          <w:rFonts w:ascii="IPA P明朝" w:eastAsia="IPA P明朝" w:hAnsi="IPA P明朝" w:hint="eastAsia"/>
          <w:sz w:val="28"/>
          <w:szCs w:val="28"/>
        </w:rPr>
        <w:t>せられたる婦人も亦其中に在りき。喪の間は火の</w:t>
      </w:r>
      <w:r w:rsidR="00513FB7" w:rsidRPr="00C20E87">
        <w:rPr>
          <w:rFonts w:ascii="IPA P明朝" w:eastAsia="IPA P明朝" w:hAnsi="IPA P明朝"/>
          <w:sz w:val="28"/>
          <w:szCs w:val="28"/>
        </w:rPr>
        <w:ruby>
          <w:rubyPr>
            <w:rubyAlign w:val="distributeSpace"/>
            <w:hps w:val="14"/>
            <w:hpsRaise w:val="26"/>
            <w:hpsBaseText w:val="28"/>
            <w:lid w:val="ja-JP"/>
          </w:rubyPr>
          <w:rt>
            <w:r w:rsidR="00513FB7" w:rsidRPr="00C20E87">
              <w:rPr>
                <w:rFonts w:ascii="IPA P明朝" w:eastAsia="IPA P明朝" w:hAnsi="IPA P明朝"/>
                <w:sz w:val="14"/>
                <w:szCs w:val="28"/>
              </w:rPr>
              <w:t>ケ</w:t>
            </w:r>
          </w:rt>
          <w:rubyBase>
            <w:r w:rsidR="00513FB7" w:rsidRPr="00C20E87">
              <w:rPr>
                <w:rFonts w:ascii="IPA P明朝" w:eastAsia="IPA P明朝" w:hAnsi="IPA P明朝"/>
                <w:sz w:val="28"/>
                <w:szCs w:val="28"/>
              </w:rPr>
              <w:t>氣</w:t>
            </w:r>
          </w:rubyBase>
        </w:ruby>
      </w:r>
      <w:r w:rsidR="00513FB7" w:rsidRPr="00C20E87">
        <w:rPr>
          <w:rFonts w:ascii="IPA P明朝" w:eastAsia="IPA P明朝" w:hAnsi="IPA P明朝" w:hint="eastAsia"/>
          <w:sz w:val="28"/>
          <w:szCs w:val="28"/>
        </w:rPr>
        <w:t>を絶やすことを</w:t>
      </w:r>
      <w:r w:rsidR="00513FB7" w:rsidRPr="00C20E87">
        <w:rPr>
          <w:rFonts w:ascii="IPA P明朝" w:eastAsia="IPA P明朝" w:hAnsi="IPA P明朝"/>
          <w:sz w:val="28"/>
          <w:szCs w:val="28"/>
        </w:rPr>
        <w:ruby>
          <w:rubyPr>
            <w:rubyAlign w:val="distributeSpace"/>
            <w:hps w:val="14"/>
            <w:hpsRaise w:val="26"/>
            <w:hpsBaseText w:val="28"/>
            <w:lid w:val="ja-JP"/>
          </w:rubyPr>
          <w:rt>
            <w:r w:rsidR="00513FB7" w:rsidRPr="00C20E87">
              <w:rPr>
                <w:rFonts w:ascii="IPA P明朝" w:eastAsia="IPA P明朝" w:hAnsi="IPA P明朝"/>
                <w:sz w:val="14"/>
                <w:szCs w:val="28"/>
              </w:rPr>
              <w:t>イ</w:t>
            </w:r>
          </w:rt>
          <w:rubyBase>
            <w:r w:rsidR="00513FB7" w:rsidRPr="00C20E87">
              <w:rPr>
                <w:rFonts w:ascii="IPA P明朝" w:eastAsia="IPA P明朝" w:hAnsi="IPA P明朝"/>
                <w:sz w:val="28"/>
                <w:szCs w:val="28"/>
              </w:rPr>
              <w:t>忌</w:t>
            </w:r>
          </w:rubyBase>
        </w:ruby>
      </w:r>
      <w:r w:rsidR="00513FB7" w:rsidRPr="00C20E87">
        <w:rPr>
          <w:rFonts w:ascii="IPA P明朝" w:eastAsia="IPA P明朝" w:hAnsi="IPA P明朝" w:hint="eastAsia"/>
          <w:sz w:val="28"/>
          <w:szCs w:val="28"/>
        </w:rPr>
        <w:t>むが所の風なれば、祖母と母との二人のみは、大なる</w:t>
      </w:r>
      <w:r w:rsidR="00513FB7" w:rsidRPr="00C20E87">
        <w:rPr>
          <w:rFonts w:ascii="IPA P明朝" w:eastAsia="IPA P明朝" w:hAnsi="IPA P明朝"/>
          <w:sz w:val="28"/>
          <w:szCs w:val="28"/>
        </w:rPr>
        <w:ruby>
          <w:rubyPr>
            <w:rubyAlign w:val="distributeSpace"/>
            <w:hps w:val="14"/>
            <w:hpsRaise w:val="26"/>
            <w:hpsBaseText w:val="28"/>
            <w:lid w:val="ja-JP"/>
          </w:rubyPr>
          <w:rt>
            <w:r w:rsidR="00513FB7" w:rsidRPr="00C20E87">
              <w:rPr>
                <w:rFonts w:ascii="IPA P明朝" w:eastAsia="IPA P明朝" w:hAnsi="IPA P明朝"/>
                <w:sz w:val="14"/>
                <w:szCs w:val="28"/>
              </w:rPr>
              <w:t>ヰ</w:t>
            </w:r>
          </w:rt>
          <w:rubyBase>
            <w:r w:rsidR="00513FB7" w:rsidRPr="00C20E87">
              <w:rPr>
                <w:rFonts w:ascii="IPA P明朝" w:eastAsia="IPA P明朝" w:hAnsi="IPA P明朝"/>
                <w:sz w:val="28"/>
                <w:szCs w:val="28"/>
              </w:rPr>
              <w:t>圍</w:t>
            </w:r>
          </w:rubyBase>
        </w:ruby>
      </w:r>
      <w:r w:rsidR="00513FB7" w:rsidRPr="00C20E87">
        <w:rPr>
          <w:rFonts w:ascii="IPA P明朝" w:eastAsia="IPA P明朝" w:hAnsi="IPA P明朝"/>
          <w:sz w:val="28"/>
          <w:szCs w:val="28"/>
        </w:rPr>
        <w:ruby>
          <w:rubyPr>
            <w:rubyAlign w:val="distributeSpace"/>
            <w:hps w:val="14"/>
            <w:hpsRaise w:val="26"/>
            <w:hpsBaseText w:val="28"/>
            <w:lid w:val="ja-JP"/>
          </w:rubyPr>
          <w:rt>
            <w:r w:rsidR="00513FB7" w:rsidRPr="00C20E87">
              <w:rPr>
                <w:rFonts w:ascii="IPA P明朝" w:eastAsia="IPA P明朝" w:hAnsi="IPA P明朝"/>
                <w:sz w:val="14"/>
                <w:szCs w:val="28"/>
              </w:rPr>
              <w:t>ロ</w:t>
            </w:r>
          </w:rt>
          <w:rubyBase>
            <w:r w:rsidR="00513FB7" w:rsidRPr="00C20E87">
              <w:rPr>
                <w:rFonts w:ascii="IPA P明朝" w:eastAsia="IPA P明朝" w:hAnsi="IPA P明朝"/>
                <w:sz w:val="28"/>
                <w:szCs w:val="28"/>
              </w:rPr>
              <w:t>爐</w:t>
            </w:r>
          </w:rubyBase>
        </w:ruby>
      </w:r>
      <w:r w:rsidR="00513FB7" w:rsidRPr="00C20E87">
        <w:rPr>
          <w:rFonts w:ascii="IPA P明朝" w:eastAsia="IPA P明朝" w:hAnsi="IPA P明朝"/>
          <w:sz w:val="28"/>
          <w:szCs w:val="28"/>
        </w:rPr>
        <w:ruby>
          <w:rubyPr>
            <w:rubyAlign w:val="distributeSpace"/>
            <w:hps w:val="14"/>
            <w:hpsRaise w:val="26"/>
            <w:hpsBaseText w:val="28"/>
            <w:lid w:val="ja-JP"/>
          </w:rubyPr>
          <w:rt>
            <w:r w:rsidR="00513FB7" w:rsidRPr="00C20E87">
              <w:rPr>
                <w:rFonts w:ascii="IPA P明朝" w:eastAsia="IPA P明朝" w:hAnsi="IPA P明朝"/>
                <w:sz w:val="14"/>
                <w:szCs w:val="28"/>
              </w:rPr>
              <w:t>リ</w:t>
            </w:r>
          </w:rt>
          <w:rubyBase>
            <w:r w:rsidR="00513FB7" w:rsidRPr="00C20E87">
              <w:rPr>
                <w:rFonts w:ascii="IPA P明朝" w:eastAsia="IPA P明朝" w:hAnsi="IPA P明朝"/>
                <w:sz w:val="28"/>
                <w:szCs w:val="28"/>
              </w:rPr>
              <w:t>裡</w:t>
            </w:r>
          </w:rubyBase>
        </w:ruby>
      </w:r>
      <w:r w:rsidR="006D3809" w:rsidRPr="00C20E87">
        <w:rPr>
          <w:rFonts w:ascii="IPA P明朝" w:eastAsia="IPA P明朝" w:hAnsi="IPA P明朝"/>
          <w:sz w:val="28"/>
          <w:szCs w:val="28"/>
        </w:rPr>
        <w:t>の</w:t>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リヤウガハ</w:t>
            </w:r>
          </w:rt>
          <w:rubyBase>
            <w:r w:rsidR="006D3809" w:rsidRPr="00C20E87">
              <w:rPr>
                <w:rFonts w:ascii="IPA P明朝" w:eastAsia="IPA P明朝" w:hAnsi="IPA P明朝"/>
                <w:sz w:val="28"/>
                <w:szCs w:val="28"/>
              </w:rPr>
              <w:t>両側</w:t>
            </w:r>
          </w:rubyBase>
        </w:ruby>
      </w:r>
      <w:r w:rsidR="006D3809" w:rsidRPr="00C20E87">
        <w:rPr>
          <w:rFonts w:ascii="IPA P明朝" w:eastAsia="IPA P明朝" w:hAnsi="IPA P明朝"/>
          <w:sz w:val="28"/>
          <w:szCs w:val="28"/>
        </w:rPr>
        <w:t>に</w:t>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スハ</w:t>
            </w:r>
          </w:rt>
          <w:rubyBase>
            <w:r w:rsidR="006D3809" w:rsidRPr="00C20E87">
              <w:rPr>
                <w:rFonts w:ascii="IPA P明朝" w:eastAsia="IPA P明朝" w:hAnsi="IPA P明朝"/>
                <w:sz w:val="28"/>
                <w:szCs w:val="28"/>
              </w:rPr>
              <w:t>座</w:t>
            </w:r>
          </w:rubyBase>
        </w:ruby>
      </w:r>
      <w:r w:rsidR="006D3809" w:rsidRPr="00C20E87">
        <w:rPr>
          <w:rFonts w:ascii="IPA P明朝" w:eastAsia="IPA P明朝" w:hAnsi="IPA P明朝"/>
          <w:sz w:val="28"/>
          <w:szCs w:val="28"/>
        </w:rPr>
        <w:t>り、母人は</w:t>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カタハラ</w:t>
            </w:r>
          </w:rt>
          <w:rubyBase>
            <w:r w:rsidR="006D3809" w:rsidRPr="00C20E87">
              <w:rPr>
                <w:rFonts w:ascii="IPA P明朝" w:eastAsia="IPA P明朝" w:hAnsi="IPA P明朝"/>
                <w:sz w:val="28"/>
                <w:szCs w:val="28"/>
              </w:rPr>
              <w:t>旁</w:t>
            </w:r>
          </w:rubyBase>
        </w:ruby>
      </w:r>
      <w:r w:rsidR="006D3809" w:rsidRPr="00C20E87">
        <w:rPr>
          <w:rFonts w:ascii="IPA P明朝" w:eastAsia="IPA P明朝" w:hAnsi="IPA P明朝" w:hint="eastAsia"/>
          <w:sz w:val="28"/>
          <w:szCs w:val="28"/>
        </w:rPr>
        <w:t>に炭籠を置き折々炭</w:t>
      </w:r>
      <w:r w:rsidR="006D3809" w:rsidRPr="00C20E87">
        <w:rPr>
          <w:rFonts w:ascii="IPA P明朝" w:eastAsia="IPA P明朝" w:hAnsi="IPA P明朝" w:hint="eastAsia"/>
          <w:sz w:val="28"/>
          <w:szCs w:val="28"/>
        </w:rPr>
        <w:lastRenderedPageBreak/>
        <w:t>を</w:t>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つ</w:t>
            </w:r>
          </w:rt>
          <w:rubyBase>
            <w:r w:rsidR="006D3809" w:rsidRPr="00C20E87">
              <w:rPr>
                <w:rFonts w:ascii="IPA P明朝" w:eastAsia="IPA P明朝" w:hAnsi="IPA P明朝"/>
                <w:sz w:val="28"/>
                <w:szCs w:val="28"/>
              </w:rPr>
              <w:t>繼</w:t>
            </w:r>
          </w:rubyBase>
        </w:ruby>
      </w:r>
      <w:r w:rsidR="006D3809" w:rsidRPr="00C20E87">
        <w:rPr>
          <w:rFonts w:ascii="IPA P明朝" w:eastAsia="IPA P明朝" w:hAnsi="IPA P明朝" w:hint="eastAsia"/>
          <w:sz w:val="28"/>
          <w:szCs w:val="28"/>
        </w:rPr>
        <w:t>ぎてありしに、ふと裏口の方より足音して來る者あるを見れば、</w:t>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ナ</w:t>
            </w:r>
          </w:rt>
          <w:rubyBase>
            <w:r w:rsidR="006D3809" w:rsidRPr="00C20E87">
              <w:rPr>
                <w:rFonts w:ascii="IPA P明朝" w:eastAsia="IPA P明朝" w:hAnsi="IPA P明朝"/>
                <w:sz w:val="28"/>
                <w:szCs w:val="28"/>
              </w:rPr>
              <w:t>亡</w:t>
            </w:r>
          </w:rubyBase>
        </w:ruby>
      </w:r>
      <w:r w:rsidR="006D3809" w:rsidRPr="00C20E87">
        <w:rPr>
          <w:rFonts w:ascii="IPA P明朝" w:eastAsia="IPA P明朝" w:hAnsi="IPA P明朝" w:hint="eastAsia"/>
          <w:sz w:val="28"/>
          <w:szCs w:val="28"/>
        </w:rPr>
        <w:t>くなりし老女なり。平生腰かゞみて</w:t>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キ</w:t>
            </w:r>
          </w:rt>
          <w:rubyBase>
            <w:r w:rsidR="006D3809" w:rsidRPr="00C20E87">
              <w:rPr>
                <w:rFonts w:ascii="IPA P明朝" w:eastAsia="IPA P明朝" w:hAnsi="IPA P明朝"/>
                <w:sz w:val="28"/>
                <w:szCs w:val="28"/>
              </w:rPr>
              <w:t>衣</w:t>
            </w:r>
          </w:rubyBase>
        </w:ruby>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モノ</w:t>
            </w:r>
          </w:rt>
          <w:rubyBase>
            <w:r w:rsidR="006D3809" w:rsidRPr="00C20E87">
              <w:rPr>
                <w:rFonts w:ascii="IPA P明朝" w:eastAsia="IPA P明朝" w:hAnsi="IPA P明朝"/>
                <w:sz w:val="28"/>
                <w:szCs w:val="28"/>
              </w:rPr>
              <w:t>物</w:t>
            </w:r>
          </w:rubyBase>
        </w:ruby>
      </w:r>
      <w:r w:rsidR="006D3809" w:rsidRPr="00C20E87">
        <w:rPr>
          <w:rFonts w:ascii="IPA P明朝" w:eastAsia="IPA P明朝" w:hAnsi="IPA P明朝" w:hint="eastAsia"/>
          <w:sz w:val="28"/>
          <w:szCs w:val="28"/>
        </w:rPr>
        <w:t>の</w:t>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スソ</w:t>
            </w:r>
          </w:rt>
          <w:rubyBase>
            <w:r w:rsidR="006D3809" w:rsidRPr="00C20E87">
              <w:rPr>
                <w:rFonts w:ascii="IPA P明朝" w:eastAsia="IPA P明朝" w:hAnsi="IPA P明朝"/>
                <w:sz w:val="28"/>
                <w:szCs w:val="28"/>
              </w:rPr>
              <w:t>裾</w:t>
            </w:r>
          </w:rubyBase>
        </w:ruby>
      </w:r>
      <w:r w:rsidR="006D3809" w:rsidRPr="00C20E87">
        <w:rPr>
          <w:rFonts w:ascii="IPA P明朝" w:eastAsia="IPA P明朝" w:hAnsi="IPA P明朝" w:hint="eastAsia"/>
          <w:sz w:val="28"/>
          <w:szCs w:val="28"/>
        </w:rPr>
        <w:t>の引ずるを三角に取上げて前に縫付けてありしが、まざ</w:t>
      </w:r>
      <w:r w:rsidR="006D3809" w:rsidRPr="00C20E87">
        <w:rPr>
          <w:rFonts w:ascii="ＭＳ 明朝" w:eastAsia="ＭＳ 明朝" w:hAnsi="ＭＳ 明朝" w:cs="ＭＳ 明朝" w:hint="eastAsia"/>
          <w:w w:val="200"/>
          <w:sz w:val="28"/>
          <w:szCs w:val="28"/>
        </w:rPr>
        <w:t>〲</w:t>
      </w:r>
      <w:r w:rsidR="006D3809" w:rsidRPr="00C20E87">
        <w:rPr>
          <w:rFonts w:ascii="IPA P明朝" w:eastAsia="IPA P明朝" w:hAnsi="IPA P明朝" w:hint="eastAsia"/>
          <w:sz w:val="28"/>
          <w:szCs w:val="28"/>
        </w:rPr>
        <w:t>とその通りにて、</w:t>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シマ</w:t>
            </w:r>
          </w:rt>
          <w:rubyBase>
            <w:r w:rsidR="006D3809" w:rsidRPr="00C20E87">
              <w:rPr>
                <w:rFonts w:ascii="IPA P明朝" w:eastAsia="IPA P明朝" w:hAnsi="IPA P明朝"/>
                <w:sz w:val="28"/>
                <w:szCs w:val="28"/>
              </w:rPr>
              <w:t>縞</w:t>
            </w:r>
          </w:rubyBase>
        </w:ruby>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メ</w:t>
            </w:r>
          </w:rt>
          <w:rubyBase>
            <w:r w:rsidR="006D3809" w:rsidRPr="00C20E87">
              <w:rPr>
                <w:rFonts w:ascii="IPA P明朝" w:eastAsia="IPA P明朝" w:hAnsi="IPA P明朝"/>
                <w:sz w:val="28"/>
                <w:szCs w:val="28"/>
              </w:rPr>
              <w:t>目</w:t>
            </w:r>
          </w:rubyBase>
        </w:ruby>
      </w:r>
      <w:r w:rsidR="006D3809" w:rsidRPr="00C20E87">
        <w:rPr>
          <w:rFonts w:ascii="IPA P明朝" w:eastAsia="IPA P明朝" w:hAnsi="IPA P明朝" w:hint="eastAsia"/>
          <w:sz w:val="28"/>
          <w:szCs w:val="28"/>
        </w:rPr>
        <w:t>にも</w:t>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ミ</w:t>
            </w:r>
          </w:rt>
          <w:rubyBase>
            <w:r w:rsidR="006D3809" w:rsidRPr="00C20E87">
              <w:rPr>
                <w:rFonts w:ascii="IPA P明朝" w:eastAsia="IPA P明朝" w:hAnsi="IPA P明朝"/>
                <w:sz w:val="28"/>
                <w:szCs w:val="28"/>
              </w:rPr>
              <w:t>見</w:t>
            </w:r>
          </w:rubyBase>
        </w:ruby>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オボ</w:t>
            </w:r>
          </w:rt>
          <w:rubyBase>
            <w:r w:rsidR="006D3809" w:rsidRPr="00C20E87">
              <w:rPr>
                <w:rFonts w:ascii="IPA P明朝" w:eastAsia="IPA P明朝" w:hAnsi="IPA P明朝"/>
                <w:sz w:val="28"/>
                <w:szCs w:val="28"/>
              </w:rPr>
              <w:t>覺</w:t>
            </w:r>
          </w:rubyBase>
        </w:ruby>
      </w:r>
      <w:r w:rsidR="006D3809" w:rsidRPr="00C20E87">
        <w:rPr>
          <w:rFonts w:ascii="IPA P明朝" w:eastAsia="IPA P明朝" w:hAnsi="IPA P明朝" w:hint="eastAsia"/>
          <w:sz w:val="28"/>
          <w:szCs w:val="28"/>
        </w:rPr>
        <w:t>えあり。あなやと思ふ間も無く、二人の女の座れる爐の脇を通り行くとて、裾にて炭取にさはりしに、丸き炭取なればくる</w:t>
      </w:r>
      <w:r w:rsidR="006D3809" w:rsidRPr="00C20E87">
        <w:rPr>
          <w:rFonts w:ascii="ＭＳ 明朝" w:eastAsia="ＭＳ 明朝" w:hAnsi="ＭＳ 明朝" w:cs="ＭＳ 明朝" w:hint="eastAsia"/>
          <w:w w:val="200"/>
          <w:sz w:val="28"/>
          <w:szCs w:val="28"/>
        </w:rPr>
        <w:t>〱</w:t>
      </w:r>
      <w:r w:rsidR="006D3809" w:rsidRPr="00C20E87">
        <w:rPr>
          <w:rFonts w:ascii="IPA P明朝" w:eastAsia="IPA P明朝" w:hAnsi="IPA P明朝" w:hint="eastAsia"/>
          <w:sz w:val="28"/>
          <w:szCs w:val="28"/>
        </w:rPr>
        <w:t>とまはりたり。母人は</w:t>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キ</w:t>
            </w:r>
          </w:rt>
          <w:rubyBase>
            <w:r w:rsidR="006D3809" w:rsidRPr="00C20E87">
              <w:rPr>
                <w:rFonts w:ascii="IPA P明朝" w:eastAsia="IPA P明朝" w:hAnsi="IPA P明朝"/>
                <w:sz w:val="28"/>
                <w:szCs w:val="28"/>
              </w:rPr>
              <w:t>氣</w:t>
            </w:r>
          </w:rubyBase>
        </w:ruby>
      </w:r>
      <w:r w:rsidR="006D3809" w:rsidRPr="00C20E87">
        <w:rPr>
          <w:rFonts w:ascii="IPA P明朝" w:eastAsia="IPA P明朝" w:hAnsi="IPA P明朝"/>
          <w:sz w:val="28"/>
          <w:szCs w:val="28"/>
        </w:rPr>
        <w:ruby>
          <w:rubyPr>
            <w:rubyAlign w:val="distributeSpace"/>
            <w:hps w:val="14"/>
            <w:hpsRaise w:val="26"/>
            <w:hpsBaseText w:val="28"/>
            <w:lid w:val="ja-JP"/>
          </w:rubyPr>
          <w:rt>
            <w:r w:rsidR="006D3809" w:rsidRPr="00C20E87">
              <w:rPr>
                <w:rFonts w:ascii="IPA P明朝" w:eastAsia="IPA P明朝" w:hAnsi="IPA P明朝"/>
                <w:sz w:val="14"/>
                <w:szCs w:val="28"/>
              </w:rPr>
              <w:t>ジヤウ</w:t>
            </w:r>
          </w:rt>
          <w:rubyBase>
            <w:r w:rsidR="006D3809" w:rsidRPr="00C20E87">
              <w:rPr>
                <w:rFonts w:ascii="IPA P明朝" w:eastAsia="IPA P明朝" w:hAnsi="IPA P明朝"/>
                <w:sz w:val="28"/>
                <w:szCs w:val="28"/>
              </w:rPr>
              <w:t>丈</w:t>
            </w:r>
          </w:rubyBase>
        </w:ruby>
      </w:r>
      <w:r w:rsidR="006D3809" w:rsidRPr="00C20E87">
        <w:rPr>
          <w:rFonts w:ascii="IPA P明朝" w:eastAsia="IPA P明朝" w:hAnsi="IPA P明朝" w:hint="eastAsia"/>
          <w:sz w:val="28"/>
          <w:szCs w:val="28"/>
        </w:rPr>
        <w:t>の人なれば振り返りあと見送りたれば、親類の人々の打臥したる座敷の方へ近より行くと思ふ程に、かの狂女のけたゝましき聲にて、おばあさんが來たと叫びたり。</w:t>
      </w:r>
      <w:r w:rsidR="008E3C34" w:rsidRPr="00C20E87">
        <w:rPr>
          <w:rFonts w:ascii="IPA P明朝" w:eastAsia="IPA P明朝" w:hAnsi="IPA P明朝"/>
          <w:sz w:val="28"/>
          <w:szCs w:val="28"/>
        </w:rPr>
        <w:ruby>
          <w:rubyPr>
            <w:rubyAlign w:val="distributeSpace"/>
            <w:hps w:val="14"/>
            <w:hpsRaise w:val="26"/>
            <w:hpsBaseText w:val="28"/>
            <w:lid w:val="ja-JP"/>
          </w:rubyPr>
          <w:rt>
            <w:r w:rsidR="008E3C34" w:rsidRPr="00C20E87">
              <w:rPr>
                <w:rFonts w:ascii="IPA P明朝" w:eastAsia="IPA P明朝" w:hAnsi="IPA P明朝"/>
                <w:sz w:val="14"/>
                <w:szCs w:val="28"/>
              </w:rPr>
              <w:t>その</w:t>
            </w:r>
          </w:rt>
          <w:rubyBase>
            <w:r w:rsidR="008E3C34" w:rsidRPr="00C20E87">
              <w:rPr>
                <w:rFonts w:ascii="IPA P明朝" w:eastAsia="IPA P明朝" w:hAnsi="IPA P明朝"/>
                <w:sz w:val="28"/>
                <w:szCs w:val="28"/>
              </w:rPr>
              <w:t>其</w:t>
            </w:r>
          </w:rubyBase>
        </w:ruby>
      </w:r>
      <w:r w:rsidR="008E3C34" w:rsidRPr="00C20E87">
        <w:rPr>
          <w:rFonts w:ascii="IPA P明朝" w:eastAsia="IPA P明朝" w:hAnsi="IPA P明朝"/>
          <w:sz w:val="28"/>
          <w:szCs w:val="28"/>
        </w:rPr>
        <w:ruby>
          <w:rubyPr>
            <w:rubyAlign w:val="distributeSpace"/>
            <w:hps w:val="14"/>
            <w:hpsRaise w:val="26"/>
            <w:hpsBaseText w:val="28"/>
            <w:lid w:val="ja-JP"/>
          </w:rubyPr>
          <w:rt>
            <w:r w:rsidR="008E3C34" w:rsidRPr="00C20E87">
              <w:rPr>
                <w:rFonts w:ascii="IPA P明朝" w:eastAsia="IPA P明朝" w:hAnsi="IPA P明朝"/>
                <w:sz w:val="14"/>
                <w:szCs w:val="28"/>
              </w:rPr>
              <w:t>よ</w:t>
            </w:r>
          </w:rt>
          <w:rubyBase>
            <w:r w:rsidR="008E3C34" w:rsidRPr="00C20E87">
              <w:rPr>
                <w:rFonts w:ascii="IPA P明朝" w:eastAsia="IPA P明朝" w:hAnsi="IPA P明朝"/>
                <w:sz w:val="28"/>
                <w:szCs w:val="28"/>
              </w:rPr>
              <w:t>餘</w:t>
            </w:r>
          </w:rubyBase>
        </w:ruby>
      </w:r>
      <w:r w:rsidR="008E3C34" w:rsidRPr="00C20E87">
        <w:rPr>
          <w:rFonts w:ascii="IPA P明朝" w:eastAsia="IPA P明朝" w:hAnsi="IPA P明朝" w:hint="eastAsia"/>
          <w:sz w:val="28"/>
          <w:szCs w:val="28"/>
        </w:rPr>
        <w:t>の人々は此聲に睡を覺し只打驚くばかりなりしと云へり。</w:t>
      </w:r>
    </w:p>
    <w:p w14:paraId="46948060" w14:textId="253FECF5" w:rsidR="008E3C34" w:rsidRPr="00C20E87" w:rsidRDefault="008E3C34"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二三</w:t>
      </w:r>
      <w:r w:rsidRPr="00C20E87">
        <w:rPr>
          <w:rFonts w:ascii="IPA P明朝" w:eastAsia="IPA P明朝" w:hAnsi="IPA P明朝" w:hint="eastAsia"/>
          <w:sz w:val="28"/>
          <w:szCs w:val="28"/>
        </w:rPr>
        <w:tab/>
        <w:t>同じ人の</w:t>
      </w:r>
      <w:r w:rsidRPr="00C20E87">
        <w:rPr>
          <w:rFonts w:ascii="IPA P明朝" w:eastAsia="IPA P明朝" w:hAnsi="IPA P明朝"/>
          <w:sz w:val="28"/>
          <w:szCs w:val="28"/>
        </w:rPr>
        <w:ruby>
          <w:rubyPr>
            <w:rubyAlign w:val="distributeSpace"/>
            <w:hps w:val="14"/>
            <w:hpsRaise w:val="26"/>
            <w:hpsBaseText w:val="28"/>
            <w:lid w:val="ja-JP"/>
          </w:rubyPr>
          <w:rt>
            <w:r w:rsidR="008E3C34" w:rsidRPr="00C20E87">
              <w:rPr>
                <w:rFonts w:ascii="IPA P明朝" w:eastAsia="IPA P明朝" w:hAnsi="IPA P明朝"/>
                <w:sz w:val="14"/>
                <w:szCs w:val="28"/>
              </w:rPr>
              <w:t>ふたなのか</w:t>
            </w:r>
          </w:rt>
          <w:rubyBase>
            <w:r w:rsidR="008E3C34" w:rsidRPr="00C20E87">
              <w:rPr>
                <w:rFonts w:ascii="IPA P明朝" w:eastAsia="IPA P明朝" w:hAnsi="IPA P明朝"/>
                <w:sz w:val="28"/>
                <w:szCs w:val="28"/>
              </w:rPr>
              <w:t>二七日</w:t>
            </w:r>
          </w:rubyBase>
        </w:ruby>
      </w:r>
      <w:r w:rsidRPr="00C20E87">
        <w:rPr>
          <w:rFonts w:ascii="IPA P明朝" w:eastAsia="IPA P明朝" w:hAnsi="IPA P明朝" w:hint="eastAsia"/>
          <w:sz w:val="28"/>
          <w:szCs w:val="28"/>
        </w:rPr>
        <w:t>の</w:t>
      </w:r>
      <w:r w:rsidRPr="00C20E87">
        <w:rPr>
          <w:rFonts w:ascii="IPA P明朝" w:eastAsia="IPA P明朝" w:hAnsi="IPA P明朝"/>
          <w:sz w:val="28"/>
          <w:szCs w:val="28"/>
        </w:rPr>
        <w:ruby>
          <w:rubyPr>
            <w:rubyAlign w:val="distributeSpace"/>
            <w:hps w:val="14"/>
            <w:hpsRaise w:val="26"/>
            <w:hpsBaseText w:val="28"/>
            <w:lid w:val="ja-JP"/>
          </w:rubyPr>
          <w:rt>
            <w:r w:rsidR="008E3C34" w:rsidRPr="00C20E87">
              <w:rPr>
                <w:rFonts w:ascii="IPA P明朝" w:eastAsia="IPA P明朝" w:hAnsi="IPA P明朝"/>
                <w:sz w:val="14"/>
                <w:szCs w:val="28"/>
              </w:rPr>
              <w:t>タイ</w:t>
            </w:r>
          </w:rt>
          <w:rubyBase>
            <w:r w:rsidR="008E3C34" w:rsidRPr="00C20E87">
              <w:rPr>
                <w:rFonts w:ascii="IPA P明朝" w:eastAsia="IPA P明朝" w:hAnsi="IPA P明朝"/>
                <w:sz w:val="28"/>
                <w:szCs w:val="28"/>
              </w:rPr>
              <w:t>對</w:t>
            </w:r>
          </w:rubyBase>
        </w:ruby>
      </w:r>
      <w:r w:rsidRPr="00C20E87">
        <w:rPr>
          <w:rFonts w:ascii="IPA P明朝" w:eastAsia="IPA P明朝" w:hAnsi="IPA P明朝"/>
          <w:sz w:val="28"/>
          <w:szCs w:val="28"/>
        </w:rPr>
        <w:ruby>
          <w:rubyPr>
            <w:rubyAlign w:val="distributeSpace"/>
            <w:hps w:val="14"/>
            <w:hpsRaise w:val="26"/>
            <w:hpsBaseText w:val="28"/>
            <w:lid w:val="ja-JP"/>
          </w:rubyPr>
          <w:rt>
            <w:r w:rsidR="008E3C34" w:rsidRPr="00C20E87">
              <w:rPr>
                <w:rFonts w:ascii="IPA P明朝" w:eastAsia="IPA P明朝" w:hAnsi="IPA P明朝"/>
                <w:sz w:val="14"/>
                <w:szCs w:val="28"/>
              </w:rPr>
              <w:t>ヤ</w:t>
            </w:r>
          </w:rt>
          <w:rubyBase>
            <w:r w:rsidR="008E3C34" w:rsidRPr="00C20E87">
              <w:rPr>
                <w:rFonts w:ascii="IPA P明朝" w:eastAsia="IPA P明朝" w:hAnsi="IPA P明朝"/>
                <w:sz w:val="28"/>
                <w:szCs w:val="28"/>
              </w:rPr>
              <w:t>夜</w:t>
            </w:r>
          </w:rubyBase>
        </w:ruby>
      </w:r>
      <w:r w:rsidRPr="00C20E87">
        <w:rPr>
          <w:rFonts w:ascii="IPA P明朝" w:eastAsia="IPA P明朝" w:hAnsi="IPA P明朝"/>
          <w:sz w:val="28"/>
          <w:szCs w:val="28"/>
        </w:rPr>
        <w:t>に、</w:t>
      </w:r>
      <w:r w:rsidRPr="00C20E87">
        <w:rPr>
          <w:rFonts w:ascii="IPA P明朝" w:eastAsia="IPA P明朝" w:hAnsi="IPA P明朝"/>
          <w:sz w:val="28"/>
          <w:szCs w:val="28"/>
        </w:rPr>
        <w:ruby>
          <w:rubyPr>
            <w:rubyAlign w:val="distributeSpace"/>
            <w:hps w:val="14"/>
            <w:hpsRaise w:val="26"/>
            <w:hpsBaseText w:val="28"/>
            <w:lid w:val="ja-JP"/>
          </w:rubyPr>
          <w:rt>
            <w:r w:rsidR="008E3C34" w:rsidRPr="00C20E87">
              <w:rPr>
                <w:rFonts w:ascii="IPA P明朝" w:eastAsia="IPA P明朝" w:hAnsi="IPA P明朝"/>
                <w:sz w:val="14"/>
                <w:szCs w:val="28"/>
              </w:rPr>
              <w:t>ちいん</w:t>
            </w:r>
          </w:rt>
          <w:rubyBase>
            <w:r w:rsidR="008E3C34" w:rsidRPr="00C20E87">
              <w:rPr>
                <w:rFonts w:ascii="IPA P明朝" w:eastAsia="IPA P明朝" w:hAnsi="IPA P明朝"/>
                <w:sz w:val="28"/>
                <w:szCs w:val="28"/>
              </w:rPr>
              <w:t>知音</w:t>
            </w:r>
          </w:rubyBase>
        </w:ruby>
      </w:r>
      <w:r w:rsidRPr="00C20E87">
        <w:rPr>
          <w:rFonts w:ascii="IPA P明朝" w:eastAsia="IPA P明朝" w:hAnsi="IPA P明朝"/>
          <w:sz w:val="28"/>
          <w:szCs w:val="28"/>
        </w:rPr>
        <w:t>の者集りて、夜更くるまで念佛を唱へ立</w:t>
      </w:r>
      <w:r w:rsidRPr="00C20E87">
        <w:rPr>
          <w:rFonts w:ascii="IPA P明朝" w:eastAsia="IPA P明朝" w:hAnsi="IPA P明朝" w:hint="eastAsia"/>
          <w:sz w:val="28"/>
          <w:szCs w:val="28"/>
        </w:rPr>
        <w:t>歸</w:t>
      </w:r>
      <w:r w:rsidR="00711B9F" w:rsidRPr="00C20E87">
        <w:rPr>
          <w:rFonts w:ascii="IPA P明朝" w:eastAsia="IPA P明朝" w:hAnsi="IPA P明朝" w:hint="eastAsia"/>
          <w:sz w:val="28"/>
          <w:szCs w:val="28"/>
        </w:rPr>
        <w:t>らんとする時、</w:t>
      </w:r>
      <w:r w:rsidR="00711B9F" w:rsidRPr="00C20E87">
        <w:rPr>
          <w:rFonts w:ascii="IPA P明朝" w:eastAsia="IPA P明朝" w:hAnsi="IPA P明朝"/>
          <w:sz w:val="28"/>
          <w:szCs w:val="28"/>
        </w:rPr>
        <w:ruby>
          <w:rubyPr>
            <w:rubyAlign w:val="distributeSpace"/>
            <w:hps w:val="14"/>
            <w:hpsRaise w:val="26"/>
            <w:hpsBaseText w:val="28"/>
            <w:lid w:val="ja-JP"/>
          </w:rubyPr>
          <w:rt>
            <w:r w:rsidR="00711B9F" w:rsidRPr="00C20E87">
              <w:rPr>
                <w:rFonts w:ascii="IPA P明朝" w:eastAsia="IPA P明朝" w:hAnsi="IPA P明朝"/>
                <w:sz w:val="14"/>
                <w:szCs w:val="28"/>
              </w:rPr>
              <w:t>カドグチ</w:t>
            </w:r>
          </w:rt>
          <w:rubyBase>
            <w:r w:rsidR="00711B9F" w:rsidRPr="00C20E87">
              <w:rPr>
                <w:rFonts w:ascii="IPA P明朝" w:eastAsia="IPA P明朝" w:hAnsi="IPA P明朝"/>
                <w:sz w:val="28"/>
                <w:szCs w:val="28"/>
              </w:rPr>
              <w:t>門口</w:t>
            </w:r>
          </w:rubyBase>
        </w:ruby>
      </w:r>
      <w:r w:rsidR="00711B9F" w:rsidRPr="00C20E87">
        <w:rPr>
          <w:rFonts w:ascii="IPA P明朝" w:eastAsia="IPA P明朝" w:hAnsi="IPA P明朝" w:hint="eastAsia"/>
          <w:sz w:val="28"/>
          <w:szCs w:val="28"/>
        </w:rPr>
        <w:t>の石に腰掛けてあちらを向ける老女あり。其うしろ付正しく亡くなりし人の通りなりき。此は數多の人見たる故に誰も疑はず。如何なる</w:t>
      </w:r>
      <w:r w:rsidR="00711B9F" w:rsidRPr="00C20E87">
        <w:rPr>
          <w:rFonts w:ascii="IPA P明朝" w:eastAsia="IPA P明朝" w:hAnsi="IPA P明朝"/>
          <w:sz w:val="28"/>
          <w:szCs w:val="28"/>
        </w:rPr>
        <w:ruby>
          <w:rubyPr>
            <w:rubyAlign w:val="distributeSpace"/>
            <w:hps w:val="14"/>
            <w:hpsRaise w:val="26"/>
            <w:hpsBaseText w:val="28"/>
            <w:lid w:val="ja-JP"/>
          </w:rubyPr>
          <w:rt>
            <w:r w:rsidR="00711B9F" w:rsidRPr="00C20E87">
              <w:rPr>
                <w:rFonts w:ascii="IPA P明朝" w:eastAsia="IPA P明朝" w:hAnsi="IPA P明朝"/>
                <w:sz w:val="14"/>
                <w:szCs w:val="28"/>
              </w:rPr>
              <w:t>シウヂヤク</w:t>
            </w:r>
          </w:rt>
          <w:rubyBase>
            <w:r w:rsidR="00711B9F" w:rsidRPr="00C20E87">
              <w:rPr>
                <w:rFonts w:ascii="IPA P明朝" w:eastAsia="IPA P明朝" w:hAnsi="IPA P明朝"/>
                <w:sz w:val="28"/>
                <w:szCs w:val="28"/>
              </w:rPr>
              <w:t>執著</w:t>
            </w:r>
          </w:rubyBase>
        </w:ruby>
      </w:r>
      <w:r w:rsidR="00711B9F" w:rsidRPr="00C20E87">
        <w:rPr>
          <w:rFonts w:ascii="IPA P明朝" w:eastAsia="IPA P明朝" w:hAnsi="IPA P明朝" w:hint="eastAsia"/>
          <w:sz w:val="28"/>
          <w:szCs w:val="28"/>
        </w:rPr>
        <w:t>のありしにや、終に知る人はなかりし也。</w:t>
      </w:r>
    </w:p>
    <w:p w14:paraId="20722941" w14:textId="0EC06E90" w:rsidR="00711B9F" w:rsidRPr="00C20E87" w:rsidRDefault="00711B9F"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二四</w:t>
      </w:r>
      <w:r w:rsidRPr="00C20E87">
        <w:rPr>
          <w:rFonts w:ascii="IPA P明朝" w:eastAsia="IPA P明朝" w:hAnsi="IPA P明朝" w:hint="eastAsia"/>
          <w:sz w:val="28"/>
          <w:szCs w:val="28"/>
        </w:rPr>
        <w:tab/>
        <w:t>村々の舊家を大同と云ふは、大同元年に甲斐</w:t>
      </w:r>
      <w:r w:rsidR="001F0742" w:rsidRPr="00C20E87">
        <w:rPr>
          <w:rFonts w:ascii="IPA P明朝" w:eastAsia="IPA P明朝" w:hAnsi="IPA P明朝" w:hint="eastAsia"/>
          <w:sz w:val="28"/>
          <w:szCs w:val="28"/>
        </w:rPr>
        <w:t>國より移り來たる家なればかく云ふとのことなり。大同は田村將軍征討の時代なり。甲斐は南部家の本國なり。</w:t>
      </w:r>
      <w:r w:rsidR="00065157" w:rsidRPr="00C20E87">
        <w:rPr>
          <w:rFonts w:ascii="IPA P明朝" w:eastAsia="IPA P明朝" w:hAnsi="IPA P明朝" w:hint="eastAsia"/>
          <w:sz w:val="28"/>
          <w:szCs w:val="28"/>
        </w:rPr>
        <w:t>二つの傳説を混じたるにいは非ざるか。</w:t>
      </w:r>
    </w:p>
    <w:p w14:paraId="075E55EB" w14:textId="2EA5942E" w:rsidR="00065157" w:rsidRPr="00C20E87" w:rsidRDefault="00065157"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二五</w:t>
      </w:r>
      <w:r w:rsidRPr="00C20E87">
        <w:rPr>
          <w:rFonts w:ascii="IPA P明朝" w:eastAsia="IPA P明朝" w:hAnsi="IPA P明朝" w:hint="eastAsia"/>
          <w:sz w:val="28"/>
          <w:szCs w:val="28"/>
        </w:rPr>
        <w:tab/>
        <w:t>大同の祖先たちが始めて此地方に到著せしは、</w:t>
      </w:r>
      <w:r w:rsidRPr="00C20E87">
        <w:rPr>
          <w:rFonts w:ascii="IPA P明朝" w:eastAsia="IPA P明朝" w:hAnsi="IPA P明朝"/>
          <w:sz w:val="28"/>
          <w:szCs w:val="28"/>
        </w:rPr>
        <w:ruby>
          <w:rubyPr>
            <w:rubyAlign w:val="distributeSpace"/>
            <w:hps w:val="14"/>
            <w:hpsRaise w:val="26"/>
            <w:hpsBaseText w:val="28"/>
            <w:lid w:val="ja-JP"/>
          </w:rubyPr>
          <w:rt>
            <w:r w:rsidR="00065157" w:rsidRPr="00C20E87">
              <w:rPr>
                <w:rFonts w:ascii="IPA P明朝" w:eastAsia="IPA P明朝" w:hAnsi="IPA P明朝"/>
                <w:sz w:val="14"/>
                <w:szCs w:val="28"/>
              </w:rPr>
              <w:t>あたか</w:t>
            </w:r>
          </w:rt>
          <w:rubyBase>
            <w:r w:rsidR="00065157" w:rsidRPr="00C20E87">
              <w:rPr>
                <w:rFonts w:ascii="IPA P明朝" w:eastAsia="IPA P明朝" w:hAnsi="IPA P明朝"/>
                <w:sz w:val="28"/>
                <w:szCs w:val="28"/>
              </w:rPr>
              <w:t>恰</w:t>
            </w:r>
          </w:rubyBase>
        </w:ruby>
      </w:r>
      <w:r w:rsidRPr="00C20E87">
        <w:rPr>
          <w:rFonts w:ascii="IPA P明朝" w:eastAsia="IPA P明朝" w:hAnsi="IPA P明朝" w:hint="eastAsia"/>
          <w:sz w:val="28"/>
          <w:szCs w:val="28"/>
        </w:rPr>
        <w:t>も歳の暮にて、春のいそぎの門松を、まだ片方はえ立てぬうちに早元</w:t>
      </w:r>
      <w:r w:rsidRPr="00C20E87">
        <w:rPr>
          <w:rFonts w:ascii="IPA P明朝" w:eastAsia="IPA P明朝" w:hAnsi="IPA P明朝" w:hint="eastAsia"/>
          <w:sz w:val="28"/>
          <w:szCs w:val="28"/>
        </w:rPr>
        <w:lastRenderedPageBreak/>
        <w:t>日になりたればとて、今も此家々にては吉例として門松の片方を地に伏せたるまゝにて、</w:t>
      </w:r>
      <w:r w:rsidRPr="00C20E87">
        <w:rPr>
          <w:rFonts w:ascii="IPA P明朝" w:eastAsia="IPA P明朝" w:hAnsi="IPA P明朝"/>
          <w:sz w:val="28"/>
          <w:szCs w:val="28"/>
        </w:rPr>
        <w:ruby>
          <w:rubyPr>
            <w:rubyAlign w:val="distributeSpace"/>
            <w:hps w:val="14"/>
            <w:hpsRaise w:val="26"/>
            <w:hpsBaseText w:val="28"/>
            <w:lid w:val="ja-JP"/>
          </w:rubyPr>
          <w:rt>
            <w:r w:rsidR="00065157" w:rsidRPr="00C20E87">
              <w:rPr>
                <w:rFonts w:ascii="IPA P明朝" w:eastAsia="IPA P明朝" w:hAnsi="IPA P明朝"/>
                <w:sz w:val="14"/>
                <w:szCs w:val="28"/>
              </w:rPr>
              <w:t>シメ</w:t>
            </w:r>
          </w:rt>
          <w:rubyBase>
            <w:r w:rsidR="00065157" w:rsidRPr="00C20E87">
              <w:rPr>
                <w:rFonts w:ascii="IPA P明朝" w:eastAsia="IPA P明朝" w:hAnsi="IPA P明朝"/>
                <w:sz w:val="28"/>
                <w:szCs w:val="28"/>
              </w:rPr>
              <w:t>標</w:t>
            </w:r>
          </w:rubyBase>
        </w:ruby>
      </w:r>
      <w:r w:rsidRPr="00C20E87">
        <w:rPr>
          <w:rFonts w:ascii="IPA P明朝" w:eastAsia="IPA P明朝" w:hAnsi="IPA P明朝"/>
          <w:sz w:val="28"/>
          <w:szCs w:val="28"/>
        </w:rPr>
        <w:ruby>
          <w:rubyPr>
            <w:rubyAlign w:val="distributeSpace"/>
            <w:hps w:val="14"/>
            <w:hpsRaise w:val="26"/>
            <w:hpsBaseText w:val="28"/>
            <w:lid w:val="ja-JP"/>
          </w:rubyPr>
          <w:rt>
            <w:r w:rsidR="00065157" w:rsidRPr="00C20E87">
              <w:rPr>
                <w:rFonts w:ascii="IPA P明朝" w:eastAsia="IPA P明朝" w:hAnsi="IPA P明朝"/>
                <w:sz w:val="14"/>
                <w:szCs w:val="28"/>
              </w:rPr>
              <w:t>ナハ</w:t>
            </w:r>
          </w:rt>
          <w:rubyBase>
            <w:r w:rsidR="00065157" w:rsidRPr="00C20E87">
              <w:rPr>
                <w:rFonts w:ascii="IPA P明朝" w:eastAsia="IPA P明朝" w:hAnsi="IPA P明朝"/>
                <w:sz w:val="28"/>
                <w:szCs w:val="28"/>
              </w:rPr>
              <w:t>縄</w:t>
            </w:r>
          </w:rubyBase>
        </w:ruby>
      </w:r>
      <w:r w:rsidRPr="00C20E87">
        <w:rPr>
          <w:rFonts w:ascii="IPA P明朝" w:eastAsia="IPA P明朝" w:hAnsi="IPA P明朝" w:hint="eastAsia"/>
          <w:sz w:val="28"/>
          <w:szCs w:val="28"/>
        </w:rPr>
        <w:t>を引き渡すとのことなり。</w:t>
      </w:r>
    </w:p>
    <w:p w14:paraId="21326EFF" w14:textId="6878FA59" w:rsidR="00065157" w:rsidRPr="00C20E87" w:rsidRDefault="00065157"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二六</w:t>
      </w:r>
      <w:r w:rsidRPr="00C20E87">
        <w:rPr>
          <w:rFonts w:ascii="IPA P明朝" w:eastAsia="IPA P明朝" w:hAnsi="IPA P明朝" w:hint="eastAsia"/>
          <w:sz w:val="28"/>
          <w:szCs w:val="28"/>
        </w:rPr>
        <w:tab/>
        <w:t>柏崎の田圃のうちと稱する阿部氏は殊に聞こえたる舊家なり。此家の先代に彫刻に巧なる人ありて、遠野一郷の神佛の像には此人の作りたる者多し。</w:t>
      </w:r>
    </w:p>
    <w:p w14:paraId="1EDAC91A" w14:textId="5DE687E9" w:rsidR="00E35D78" w:rsidRPr="00C20E87" w:rsidRDefault="00065157"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sz w:val="28"/>
          <w:szCs w:val="28"/>
        </w:rPr>
        <w:t>二七</w:t>
      </w:r>
      <w:r w:rsidRPr="00C20E87">
        <w:rPr>
          <w:rFonts w:ascii="IPA P明朝" w:eastAsia="IPA P明朝" w:hAnsi="IPA P明朝" w:hint="eastAsia"/>
          <w:sz w:val="28"/>
          <w:szCs w:val="28"/>
        </w:rPr>
        <w:tab/>
      </w:r>
      <w:r w:rsidRPr="00C20E87">
        <w:rPr>
          <w:rFonts w:ascii="IPA P明朝" w:eastAsia="IPA P明朝" w:hAnsi="IPA P明朝"/>
          <w:sz w:val="28"/>
          <w:szCs w:val="28"/>
        </w:rPr>
        <w:ruby>
          <w:rubyPr>
            <w:rubyAlign w:val="distributeSpace"/>
            <w:hps w:val="14"/>
            <w:hpsRaise w:val="26"/>
            <w:hpsBaseText w:val="28"/>
            <w:lid w:val="ja-JP"/>
          </w:rubyPr>
          <w:rt>
            <w:r w:rsidR="00065157" w:rsidRPr="00C20E87">
              <w:rPr>
                <w:rFonts w:ascii="IPA P明朝" w:eastAsia="IPA P明朝" w:hAnsi="IPA P明朝"/>
                <w:sz w:val="14"/>
                <w:szCs w:val="28"/>
              </w:rPr>
              <w:t>ハヤ</w:t>
            </w:r>
          </w:rt>
          <w:rubyBase>
            <w:r w:rsidR="00065157" w:rsidRPr="00C20E87">
              <w:rPr>
                <w:rFonts w:ascii="IPA P明朝" w:eastAsia="IPA P明朝" w:hAnsi="IPA P明朝"/>
                <w:sz w:val="28"/>
                <w:szCs w:val="28"/>
              </w:rPr>
              <w:t>早</w:t>
            </w:r>
          </w:rubyBase>
        </w:ruby>
      </w:r>
      <w:r w:rsidRPr="00C20E87">
        <w:rPr>
          <w:rFonts w:ascii="IPA P明朝" w:eastAsia="IPA P明朝" w:hAnsi="IPA P明朝"/>
          <w:sz w:val="28"/>
          <w:szCs w:val="28"/>
        </w:rPr>
        <w:ruby>
          <w:rubyPr>
            <w:rubyAlign w:val="distributeSpace"/>
            <w:hps w:val="14"/>
            <w:hpsRaise w:val="26"/>
            <w:hpsBaseText w:val="28"/>
            <w:lid w:val="ja-JP"/>
          </w:rubyPr>
          <w:rt>
            <w:r w:rsidR="00065157" w:rsidRPr="00C20E87">
              <w:rPr>
                <w:rFonts w:ascii="IPA P明朝" w:eastAsia="IPA P明朝" w:hAnsi="IPA P明朝"/>
                <w:sz w:val="14"/>
                <w:szCs w:val="28"/>
              </w:rPr>
              <w:t>チ</w:t>
            </w:r>
          </w:rt>
          <w:rubyBase>
            <w:r w:rsidR="00065157" w:rsidRPr="00C20E87">
              <w:rPr>
                <w:rFonts w:ascii="IPA P明朝" w:eastAsia="IPA P明朝" w:hAnsi="IPA P明朝"/>
                <w:sz w:val="28"/>
                <w:szCs w:val="28"/>
              </w:rPr>
              <w:t>地</w:t>
            </w:r>
          </w:rubyBase>
        </w:ruby>
      </w:r>
      <w:r w:rsidRPr="00C20E87">
        <w:rPr>
          <w:rFonts w:ascii="IPA P明朝" w:eastAsia="IPA P明朝" w:hAnsi="IPA P明朝"/>
          <w:sz w:val="28"/>
          <w:szCs w:val="28"/>
        </w:rPr>
        <w:ruby>
          <w:rubyPr>
            <w:rubyAlign w:val="distributeSpace"/>
            <w:hps w:val="14"/>
            <w:hpsRaise w:val="26"/>
            <w:hpsBaseText w:val="28"/>
            <w:lid w:val="ja-JP"/>
          </w:rubyPr>
          <w:rt>
            <w:r w:rsidR="00065157" w:rsidRPr="00C20E87">
              <w:rPr>
                <w:rFonts w:ascii="IPA P明朝" w:eastAsia="IPA P明朝" w:hAnsi="IPA P明朝"/>
                <w:sz w:val="14"/>
                <w:szCs w:val="28"/>
              </w:rPr>
              <w:t>ネ</w:t>
            </w:r>
          </w:rt>
          <w:rubyBase>
            <w:r w:rsidR="00065157" w:rsidRPr="00C20E87">
              <w:rPr>
                <w:rFonts w:ascii="IPA P明朝" w:eastAsia="IPA P明朝" w:hAnsi="IPA P明朝"/>
                <w:sz w:val="28"/>
                <w:szCs w:val="28"/>
              </w:rPr>
              <w:t>峯</w:t>
            </w:r>
          </w:rubyBase>
        </w:ruby>
      </w:r>
      <w:r w:rsidRPr="00C20E87">
        <w:rPr>
          <w:rFonts w:ascii="IPA P明朝" w:eastAsia="IPA P明朝" w:hAnsi="IPA P明朝" w:hint="eastAsia"/>
          <w:sz w:val="28"/>
          <w:szCs w:val="28"/>
        </w:rPr>
        <w:t>より出でゝ東方の方</w:t>
      </w:r>
      <w:r w:rsidR="00E35D78" w:rsidRPr="00C20E87">
        <w:rPr>
          <w:rFonts w:ascii="IPA P明朝" w:eastAsia="IPA P明朝" w:hAnsi="IPA P明朝"/>
          <w:sz w:val="28"/>
          <w:szCs w:val="28"/>
        </w:rPr>
        <w:ruby>
          <w:rubyPr>
            <w:rubyAlign w:val="distributeSpace"/>
            <w:hps w:val="14"/>
            <w:hpsRaise w:val="26"/>
            <w:hpsBaseText w:val="28"/>
            <w:lid w:val="ja-JP"/>
          </w:rubyPr>
          <w:rt>
            <w:r w:rsidR="00E35D78" w:rsidRPr="00C20E87">
              <w:rPr>
                <w:rFonts w:ascii="IPA P明朝" w:eastAsia="IPA P明朝" w:hAnsi="IPA P明朝"/>
                <w:sz w:val="14"/>
                <w:szCs w:val="28"/>
              </w:rPr>
              <w:t>ミヤ</w:t>
            </w:r>
          </w:rt>
          <w:rubyBase>
            <w:r w:rsidR="00E35D78" w:rsidRPr="00C20E87">
              <w:rPr>
                <w:rFonts w:ascii="IPA P明朝" w:eastAsia="IPA P明朝" w:hAnsi="IPA P明朝"/>
                <w:sz w:val="28"/>
                <w:szCs w:val="28"/>
              </w:rPr>
              <w:t>宮</w:t>
            </w:r>
          </w:rubyBase>
        </w:ruby>
      </w:r>
      <w:r w:rsidR="00E35D78" w:rsidRPr="00C20E87">
        <w:rPr>
          <w:rFonts w:ascii="IPA P明朝" w:eastAsia="IPA P明朝" w:hAnsi="IPA P明朝"/>
          <w:sz w:val="28"/>
          <w:szCs w:val="28"/>
        </w:rPr>
        <w:ruby>
          <w:rubyPr>
            <w:rubyAlign w:val="distributeSpace"/>
            <w:hps w:val="14"/>
            <w:hpsRaise w:val="26"/>
            <w:hpsBaseText w:val="28"/>
            <w:lid w:val="ja-JP"/>
          </w:rubyPr>
          <w:rt>
            <w:r w:rsidR="00E35D78" w:rsidRPr="00C20E87">
              <w:rPr>
                <w:rFonts w:ascii="IPA P明朝" w:eastAsia="IPA P明朝" w:hAnsi="IPA P明朝"/>
                <w:sz w:val="14"/>
                <w:szCs w:val="28"/>
              </w:rPr>
              <w:t>コ</w:t>
            </w:r>
          </w:rt>
          <w:rubyBase>
            <w:r w:rsidR="00E35D78" w:rsidRPr="00C20E87">
              <w:rPr>
                <w:rFonts w:ascii="IPA P明朝" w:eastAsia="IPA P明朝" w:hAnsi="IPA P明朝"/>
                <w:sz w:val="28"/>
                <w:szCs w:val="28"/>
              </w:rPr>
              <w:t>古</w:t>
            </w:r>
          </w:rubyBase>
        </w:ruby>
      </w:r>
      <w:r w:rsidRPr="00C20E87">
        <w:rPr>
          <w:rFonts w:ascii="IPA P明朝" w:eastAsia="IPA P明朝" w:hAnsi="IPA P明朝" w:hint="eastAsia"/>
          <w:sz w:val="28"/>
          <w:szCs w:val="28"/>
        </w:rPr>
        <w:t>の海に流れ</w:t>
      </w:r>
      <w:r w:rsidR="00E35D78" w:rsidRPr="00C20E87">
        <w:rPr>
          <w:rFonts w:ascii="IPA P明朝" w:eastAsia="IPA P明朝" w:hAnsi="IPA P明朝" w:hint="eastAsia"/>
          <w:sz w:val="28"/>
          <w:szCs w:val="28"/>
        </w:rPr>
        <w:t>入る</w:t>
      </w:r>
      <w:r w:rsidRPr="00C20E87">
        <w:rPr>
          <w:rFonts w:ascii="IPA P明朝" w:eastAsia="IPA P明朝" w:hAnsi="IPA P明朝" w:hint="eastAsia"/>
          <w:sz w:val="28"/>
          <w:szCs w:val="28"/>
        </w:rPr>
        <w:t>川を</w:t>
      </w:r>
      <w:r w:rsidR="00E35D78" w:rsidRPr="00C20E87">
        <w:rPr>
          <w:rFonts w:ascii="IPA P明朝" w:eastAsia="IPA P明朝" w:hAnsi="IPA P明朝"/>
          <w:sz w:val="28"/>
          <w:szCs w:val="28"/>
        </w:rPr>
        <w:ruby>
          <w:rubyPr>
            <w:rubyAlign w:val="distributeSpace"/>
            <w:hps w:val="14"/>
            <w:hpsRaise w:val="26"/>
            <w:hpsBaseText w:val="28"/>
            <w:lid w:val="ja-JP"/>
          </w:rubyPr>
          <w:rt>
            <w:r w:rsidR="00E35D78" w:rsidRPr="00C20E87">
              <w:rPr>
                <w:rFonts w:ascii="IPA P明朝" w:eastAsia="IPA P明朝" w:hAnsi="IPA P明朝"/>
                <w:sz w:val="14"/>
                <w:szCs w:val="28"/>
              </w:rPr>
              <w:t>ヘ</w:t>
            </w:r>
          </w:rt>
          <w:rubyBase>
            <w:r w:rsidR="00E35D78" w:rsidRPr="00C20E87">
              <w:rPr>
                <w:rFonts w:ascii="IPA P明朝" w:eastAsia="IPA P明朝" w:hAnsi="IPA P明朝"/>
                <w:sz w:val="28"/>
                <w:szCs w:val="28"/>
              </w:rPr>
              <w:t>閉</w:t>
            </w:r>
          </w:rubyBase>
        </w:ruby>
      </w:r>
      <w:r w:rsidR="00E35D78" w:rsidRPr="00C20E87">
        <w:rPr>
          <w:rFonts w:ascii="IPA P明朝" w:eastAsia="IPA P明朝" w:hAnsi="IPA P明朝"/>
          <w:sz w:val="28"/>
          <w:szCs w:val="28"/>
        </w:rPr>
        <w:ruby>
          <w:rubyPr>
            <w:rubyAlign w:val="distributeSpace"/>
            <w:hps w:val="14"/>
            <w:hpsRaise w:val="26"/>
            <w:hpsBaseText w:val="28"/>
            <w:lid w:val="ja-JP"/>
          </w:rubyPr>
          <w:rt>
            <w:r w:rsidR="00E35D78" w:rsidRPr="00C20E87">
              <w:rPr>
                <w:rFonts w:ascii="IPA P明朝" w:eastAsia="IPA P明朝" w:hAnsi="IPA P明朝"/>
                <w:sz w:val="14"/>
                <w:szCs w:val="28"/>
              </w:rPr>
              <w:t>イ</w:t>
            </w:r>
          </w:rt>
          <w:rubyBase>
            <w:r w:rsidR="00E35D78" w:rsidRPr="00C20E87">
              <w:rPr>
                <w:rFonts w:ascii="IPA P明朝" w:eastAsia="IPA P明朝" w:hAnsi="IPA P明朝"/>
                <w:sz w:val="28"/>
                <w:szCs w:val="28"/>
              </w:rPr>
              <w:t>伊</w:t>
            </w:r>
          </w:rubyBase>
        </w:ruby>
      </w:r>
      <w:r w:rsidR="00E35D78" w:rsidRPr="00C20E87">
        <w:rPr>
          <w:rFonts w:ascii="IPA P明朝" w:eastAsia="IPA P明朝" w:hAnsi="IPA P明朝" w:hint="eastAsia"/>
          <w:sz w:val="28"/>
          <w:szCs w:val="28"/>
        </w:rPr>
        <w:t>川と云ふ。其流域は</w:t>
      </w:r>
      <w:r w:rsidR="00E35D78" w:rsidRPr="00C20E87">
        <w:rPr>
          <w:rFonts w:ascii="IPA P明朝" w:eastAsia="IPA P明朝" w:hAnsi="IPA P明朝" w:cs="ＭＳ 明朝"/>
          <w:sz w:val="28"/>
          <w:szCs w:val="28"/>
        </w:rPr>
        <w:ruby>
          <w:rubyPr>
            <w:rubyAlign w:val="distributeSpace"/>
            <w:hps w:val="14"/>
            <w:hpsRaise w:val="26"/>
            <w:hpsBaseText w:val="28"/>
            <w:lid w:val="ja-JP"/>
          </w:rubyPr>
          <w:rt>
            <w:r w:rsidR="00E35D78" w:rsidRPr="00C20E87">
              <w:rPr>
                <w:rFonts w:ascii="IPA P明朝" w:eastAsia="IPA P明朝" w:hAnsi="IPA P明朝" w:cs="ＭＳ 明朝"/>
                <w:sz w:val="14"/>
                <w:szCs w:val="28"/>
              </w:rPr>
              <w:t>すなわ</w:t>
            </w:r>
          </w:rt>
          <w:rubyBase>
            <w:r w:rsidR="00E35D78" w:rsidRPr="00C20E87">
              <w:rPr>
                <w:rFonts w:ascii="IPA P明朝" w:eastAsia="IPA P明朝" w:hAnsi="IPA P明朝" w:cs="ＭＳ 明朝" w:hint="eastAsia"/>
                <w:sz w:val="28"/>
                <w:szCs w:val="28"/>
              </w:rPr>
              <w:t>卽</w:t>
            </w:r>
          </w:rubyBase>
        </w:ruby>
      </w:r>
      <w:r w:rsidR="00E35D78" w:rsidRPr="00C20E87">
        <w:rPr>
          <w:rFonts w:ascii="IPA P明朝" w:eastAsia="IPA P明朝" w:hAnsi="IPA P明朝" w:hint="eastAsia"/>
          <w:sz w:val="28"/>
          <w:szCs w:val="28"/>
        </w:rPr>
        <w:t>ち下閉伊郡なり。遠野の町の中にて今は</w:t>
      </w:r>
      <w:r w:rsidR="00E35D78" w:rsidRPr="00C20E87">
        <w:rPr>
          <w:rFonts w:ascii="IPA P明朝" w:eastAsia="IPA P明朝" w:hAnsi="IPA P明朝"/>
          <w:sz w:val="28"/>
          <w:szCs w:val="28"/>
        </w:rPr>
        <w:ruby>
          <w:rubyPr>
            <w:rubyAlign w:val="distributeSpace"/>
            <w:hps w:val="14"/>
            <w:hpsRaise w:val="26"/>
            <w:hpsBaseText w:val="28"/>
            <w:lid w:val="ja-JP"/>
          </w:rubyPr>
          <w:rt>
            <w:r w:rsidR="00E35D78" w:rsidRPr="00C20E87">
              <w:rPr>
                <w:rFonts w:ascii="IPA P明朝" w:eastAsia="IPA P明朝" w:hAnsi="IPA P明朝"/>
                <w:sz w:val="14"/>
                <w:szCs w:val="28"/>
              </w:rPr>
              <w:t>イケ</w:t>
            </w:r>
          </w:rt>
          <w:rubyBase>
            <w:r w:rsidR="00E35D78" w:rsidRPr="00C20E87">
              <w:rPr>
                <w:rFonts w:ascii="IPA P明朝" w:eastAsia="IPA P明朝" w:hAnsi="IPA P明朝"/>
                <w:sz w:val="28"/>
                <w:szCs w:val="28"/>
              </w:rPr>
              <w:t>池</w:t>
            </w:r>
          </w:rubyBase>
        </w:ruby>
      </w:r>
      <w:r w:rsidR="00E35D78" w:rsidRPr="00C20E87">
        <w:rPr>
          <w:rFonts w:ascii="IPA P明朝" w:eastAsia="IPA P明朝" w:hAnsi="IPA P明朝" w:hint="eastAsia"/>
          <w:sz w:val="28"/>
          <w:szCs w:val="28"/>
        </w:rPr>
        <w:t>の</w:t>
      </w:r>
      <w:r w:rsidR="00E35D78" w:rsidRPr="00C20E87">
        <w:rPr>
          <w:rFonts w:ascii="IPA P明朝" w:eastAsia="IPA P明朝" w:hAnsi="IPA P明朝"/>
          <w:sz w:val="28"/>
          <w:szCs w:val="28"/>
        </w:rPr>
        <w:ruby>
          <w:rubyPr>
            <w:rubyAlign w:val="distributeSpace"/>
            <w:hps w:val="14"/>
            <w:hpsRaise w:val="26"/>
            <w:hpsBaseText w:val="28"/>
            <w:lid w:val="ja-JP"/>
          </w:rubyPr>
          <w:rt>
            <w:r w:rsidR="00E35D78" w:rsidRPr="00C20E87">
              <w:rPr>
                <w:rFonts w:ascii="IPA P明朝" w:eastAsia="IPA P明朝" w:hAnsi="IPA P明朝"/>
                <w:sz w:val="14"/>
                <w:szCs w:val="28"/>
              </w:rPr>
              <w:t>ハタ</w:t>
            </w:r>
          </w:rt>
          <w:rubyBase>
            <w:r w:rsidR="00E35D78" w:rsidRPr="00C20E87">
              <w:rPr>
                <w:rFonts w:ascii="IPA P明朝" w:eastAsia="IPA P明朝" w:hAnsi="IPA P明朝"/>
                <w:sz w:val="28"/>
                <w:szCs w:val="28"/>
              </w:rPr>
              <w:t>端</w:t>
            </w:r>
          </w:rubyBase>
        </w:ruby>
      </w:r>
      <w:r w:rsidR="00E35D78" w:rsidRPr="00C20E87">
        <w:rPr>
          <w:rFonts w:ascii="IPA P明朝" w:eastAsia="IPA P明朝" w:hAnsi="IPA P明朝" w:hint="eastAsia"/>
          <w:sz w:val="28"/>
          <w:szCs w:val="28"/>
        </w:rPr>
        <w:t>と云ふ家の先代の主人、宮古へ行きての歸るさ、此川の</w:t>
      </w:r>
      <w:r w:rsidR="00E35D78" w:rsidRPr="00C20E87">
        <w:rPr>
          <w:rFonts w:ascii="IPA P明朝" w:eastAsia="IPA P明朝" w:hAnsi="IPA P明朝"/>
          <w:sz w:val="28"/>
          <w:szCs w:val="28"/>
        </w:rPr>
        <w:ruby>
          <w:rubyPr>
            <w:rubyAlign w:val="distributeSpace"/>
            <w:hps w:val="14"/>
            <w:hpsRaise w:val="26"/>
            <w:hpsBaseText w:val="28"/>
            <w:lid w:val="ja-JP"/>
          </w:rubyPr>
          <w:rt>
            <w:r w:rsidR="00E35D78" w:rsidRPr="00C20E87">
              <w:rPr>
                <w:rFonts w:ascii="IPA P明朝" w:eastAsia="IPA P明朝" w:hAnsi="IPA P明朝"/>
                <w:sz w:val="14"/>
                <w:szCs w:val="28"/>
              </w:rPr>
              <w:t>ハラダイ</w:t>
            </w:r>
          </w:rt>
          <w:rubyBase>
            <w:r w:rsidR="00E35D78" w:rsidRPr="00C20E87">
              <w:rPr>
                <w:rFonts w:ascii="IPA P明朝" w:eastAsia="IPA P明朝" w:hAnsi="IPA P明朝"/>
                <w:sz w:val="28"/>
                <w:szCs w:val="28"/>
              </w:rPr>
              <w:t>原臺</w:t>
            </w:r>
          </w:rubyBase>
        </w:ruby>
      </w:r>
      <w:r w:rsidR="00E35D78" w:rsidRPr="00C20E87">
        <w:rPr>
          <w:rFonts w:ascii="IPA P明朝" w:eastAsia="IPA P明朝" w:hAnsi="IPA P明朝" w:hint="eastAsia"/>
          <w:sz w:val="28"/>
          <w:szCs w:val="28"/>
        </w:rPr>
        <w:t>の</w:t>
      </w:r>
      <w:r w:rsidR="004876E4" w:rsidRPr="00C20E87">
        <w:rPr>
          <w:rFonts w:ascii="IPA P明朝" w:eastAsia="IPA P明朝" w:hAnsi="IPA P明朝"/>
          <w:sz w:val="28"/>
          <w:szCs w:val="28"/>
        </w:rPr>
        <w:ruby>
          <w:rubyPr>
            <w:rubyAlign w:val="distributeSpace"/>
            <w:hps w:val="14"/>
            <w:hpsRaise w:val="26"/>
            <w:hpsBaseText w:val="28"/>
            <w:lid w:val="ja-JP"/>
          </w:rubyPr>
          <w:rt>
            <w:r w:rsidR="004876E4" w:rsidRPr="00C20E87">
              <w:rPr>
                <w:rFonts w:ascii="IPA P明朝" w:eastAsia="IPA P明朝" w:hAnsi="IPA P明朝"/>
                <w:sz w:val="14"/>
                <w:szCs w:val="28"/>
              </w:rPr>
              <w:t>フチ</w:t>
            </w:r>
          </w:rt>
          <w:rubyBase>
            <w:r w:rsidR="004876E4" w:rsidRPr="00C20E87">
              <w:rPr>
                <w:rFonts w:ascii="IPA P明朝" w:eastAsia="IPA P明朝" w:hAnsi="IPA P明朝"/>
                <w:sz w:val="28"/>
                <w:szCs w:val="28"/>
              </w:rPr>
              <w:t>淵</w:t>
            </w:r>
          </w:rubyBase>
        </w:ruby>
      </w:r>
      <w:r w:rsidR="004876E4" w:rsidRPr="00C20E87">
        <w:rPr>
          <w:rFonts w:ascii="IPA P明朝" w:eastAsia="IPA P明朝" w:hAnsi="IPA P明朝" w:hint="eastAsia"/>
          <w:sz w:val="28"/>
          <w:szCs w:val="28"/>
        </w:rPr>
        <w:t>と云ふあたりを通りしに、若き女ありて一封の手紙を託す。遠野の町の後なる物見山の中腹にある沼に行きて、手を叩けば宛名の人出で來るべしとなり。此人請け合ひはしたれども路々心に掛りてとつおいつせしに、一人の六部に行き逢へり。此手紙を開きよみて曰く、此を持ち行かば汝の身に大なる災あるべし。書き換へて取らすべしとて更に別の手紙を興へたり。これを持ちて沼に行き</w:t>
      </w:r>
      <w:r w:rsidR="00397330" w:rsidRPr="00C20E87">
        <w:rPr>
          <w:rFonts w:ascii="IPA P明朝" w:eastAsia="IPA P明朝" w:hAnsi="IPA P明朝" w:hint="eastAsia"/>
          <w:sz w:val="28"/>
          <w:szCs w:val="28"/>
        </w:rPr>
        <w:t>教の如く手を叩きしに、果して若き女出でゝ手紙を受け取り、其</w:t>
      </w:r>
      <w:r w:rsidR="00397330" w:rsidRPr="00C20E87">
        <w:rPr>
          <w:rFonts w:ascii="IPA P明朝" w:eastAsia="IPA P明朝" w:hAnsi="IPA P明朝"/>
          <w:sz w:val="28"/>
          <w:szCs w:val="28"/>
        </w:rPr>
        <w:ruby>
          <w:rubyPr>
            <w:rubyAlign w:val="distributeSpace"/>
            <w:hps w:val="14"/>
            <w:hpsRaise w:val="26"/>
            <w:hpsBaseText w:val="28"/>
            <w:lid w:val="ja-JP"/>
          </w:rubyPr>
          <w:rt>
            <w:r w:rsidR="00397330" w:rsidRPr="00C20E87">
              <w:rPr>
                <w:rFonts w:ascii="IPA P明朝" w:eastAsia="IPA P明朝" w:hAnsi="IPA P明朝"/>
                <w:sz w:val="14"/>
                <w:szCs w:val="28"/>
              </w:rPr>
              <w:t>れい</w:t>
            </w:r>
          </w:rt>
          <w:rubyBase>
            <w:r w:rsidR="00397330" w:rsidRPr="00C20E87">
              <w:rPr>
                <w:rFonts w:ascii="IPA P明朝" w:eastAsia="IPA P明朝" w:hAnsi="IPA P明朝"/>
                <w:sz w:val="28"/>
                <w:szCs w:val="28"/>
              </w:rPr>
              <w:t>禮</w:t>
            </w:r>
          </w:rubyBase>
        </w:ruby>
      </w:r>
      <w:r w:rsidR="00397330" w:rsidRPr="00C20E87">
        <w:rPr>
          <w:rFonts w:ascii="IPA P明朝" w:eastAsia="IPA P明朝" w:hAnsi="IPA P明朝" w:hint="eastAsia"/>
          <w:sz w:val="28"/>
          <w:szCs w:val="28"/>
        </w:rPr>
        <w:t>なりとて極めて小さき</w:t>
      </w:r>
      <w:r w:rsidR="00397330" w:rsidRPr="00C20E87">
        <w:rPr>
          <w:rFonts w:ascii="IPA P明朝" w:eastAsia="IPA P明朝" w:hAnsi="IPA P明朝"/>
          <w:sz w:val="28"/>
          <w:szCs w:val="28"/>
        </w:rPr>
        <w:ruby>
          <w:rubyPr>
            <w:rubyAlign w:val="distributeSpace"/>
            <w:hps w:val="14"/>
            <w:hpsRaise w:val="26"/>
            <w:hpsBaseText w:val="28"/>
            <w:lid w:val="ja-JP"/>
          </w:rubyPr>
          <w:rt>
            <w:r w:rsidR="00397330" w:rsidRPr="00C20E87">
              <w:rPr>
                <w:rFonts w:ascii="IPA P明朝" w:eastAsia="IPA P明朝" w:hAnsi="IPA P明朝"/>
                <w:sz w:val="14"/>
                <w:szCs w:val="28"/>
              </w:rPr>
              <w:t>いしうす</w:t>
            </w:r>
          </w:rt>
          <w:rubyBase>
            <w:r w:rsidR="00397330" w:rsidRPr="00C20E87">
              <w:rPr>
                <w:rFonts w:ascii="IPA P明朝" w:eastAsia="IPA P明朝" w:hAnsi="IPA P明朝"/>
                <w:sz w:val="28"/>
                <w:szCs w:val="28"/>
              </w:rPr>
              <w:t>石臼</w:t>
            </w:r>
          </w:rubyBase>
        </w:ruby>
      </w:r>
      <w:r w:rsidR="00851E02" w:rsidRPr="00C20E87">
        <w:rPr>
          <w:rFonts w:ascii="IPA P明朝" w:eastAsia="IPA P明朝" w:hAnsi="IPA P明朝" w:hint="eastAsia"/>
          <w:sz w:val="28"/>
          <w:szCs w:val="28"/>
        </w:rPr>
        <w:t>を</w:t>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くれ</w:t>
            </w:r>
          </w:rt>
          <w:rubyBase>
            <w:r w:rsidR="00851E02" w:rsidRPr="00C20E87">
              <w:rPr>
                <w:rFonts w:ascii="IPA P明朝" w:eastAsia="IPA P明朝" w:hAnsi="IPA P明朝"/>
                <w:sz w:val="28"/>
                <w:szCs w:val="28"/>
              </w:rPr>
              <w:t>呉</w:t>
            </w:r>
          </w:rubyBase>
        </w:ruby>
      </w:r>
      <w:r w:rsidR="00851E02" w:rsidRPr="00C20E87">
        <w:rPr>
          <w:rFonts w:ascii="IPA P明朝" w:eastAsia="IPA P明朝" w:hAnsi="IPA P明朝" w:hint="eastAsia"/>
          <w:sz w:val="28"/>
          <w:szCs w:val="28"/>
        </w:rPr>
        <w:t>たり。米を一粒入れて</w:t>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まわ</w:t>
            </w:r>
          </w:rt>
          <w:rubyBase>
            <w:r w:rsidR="00851E02" w:rsidRPr="00C20E87">
              <w:rPr>
                <w:rFonts w:ascii="IPA P明朝" w:eastAsia="IPA P明朝" w:hAnsi="IPA P明朝"/>
                <w:sz w:val="28"/>
                <w:szCs w:val="28"/>
              </w:rPr>
              <w:t>囘</w:t>
            </w:r>
          </w:rubyBase>
        </w:ruby>
      </w:r>
      <w:r w:rsidR="00851E02" w:rsidRPr="00C20E87">
        <w:rPr>
          <w:rFonts w:ascii="IPA P明朝" w:eastAsia="IPA P明朝" w:hAnsi="IPA P明朝" w:hint="eastAsia"/>
          <w:sz w:val="28"/>
          <w:szCs w:val="28"/>
        </w:rPr>
        <w:t>せば下より黄金出づ。此</w:t>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タカラ</w:t>
            </w:r>
          </w:rt>
          <w:rubyBase>
            <w:r w:rsidR="00851E02" w:rsidRPr="00C20E87">
              <w:rPr>
                <w:rFonts w:ascii="IPA P明朝" w:eastAsia="IPA P明朝" w:hAnsi="IPA P明朝"/>
                <w:sz w:val="28"/>
                <w:szCs w:val="28"/>
              </w:rPr>
              <w:t>寶</w:t>
            </w:r>
          </w:rubyBase>
        </w:ruby>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モノ</w:t>
            </w:r>
          </w:rt>
          <w:rubyBase>
            <w:r w:rsidR="00851E02" w:rsidRPr="00C20E87">
              <w:rPr>
                <w:rFonts w:ascii="IPA P明朝" w:eastAsia="IPA P明朝" w:hAnsi="IPA P明朝"/>
                <w:sz w:val="28"/>
                <w:szCs w:val="28"/>
              </w:rPr>
              <w:t>物</w:t>
            </w:r>
          </w:rubyBase>
        </w:ruby>
      </w:r>
      <w:r w:rsidR="00851E02" w:rsidRPr="00C20E87">
        <w:rPr>
          <w:rFonts w:ascii="IPA P明朝" w:eastAsia="IPA P明朝" w:hAnsi="IPA P明朝" w:hint="eastAsia"/>
          <w:sz w:val="28"/>
          <w:szCs w:val="28"/>
        </w:rPr>
        <w:t>の力にてその家</w:t>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やや</w:t>
            </w:r>
          </w:rt>
          <w:rubyBase>
            <w:r w:rsidR="00851E02" w:rsidRPr="00C20E87">
              <w:rPr>
                <w:rFonts w:ascii="IPA P明朝" w:eastAsia="IPA P明朝" w:hAnsi="IPA P明朝"/>
                <w:sz w:val="28"/>
                <w:szCs w:val="28"/>
              </w:rPr>
              <w:t>稍</w:t>
            </w:r>
          </w:rubyBase>
        </w:ruby>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とみ</w:t>
            </w:r>
          </w:rt>
          <w:rubyBase>
            <w:r w:rsidR="00851E02" w:rsidRPr="00C20E87">
              <w:rPr>
                <w:rFonts w:ascii="IPA P明朝" w:eastAsia="IPA P明朝" w:hAnsi="IPA P明朝"/>
                <w:sz w:val="28"/>
                <w:szCs w:val="28"/>
              </w:rPr>
              <w:t>富</w:t>
            </w:r>
          </w:rubyBase>
        </w:ruby>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あり</w:t>
            </w:r>
          </w:rt>
          <w:rubyBase>
            <w:r w:rsidR="00851E02" w:rsidRPr="00C20E87">
              <w:rPr>
                <w:rFonts w:ascii="IPA P明朝" w:eastAsia="IPA P明朝" w:hAnsi="IPA P明朝"/>
                <w:sz w:val="28"/>
                <w:szCs w:val="28"/>
              </w:rPr>
              <w:t>有</w:t>
            </w:r>
          </w:rubyBase>
        </w:ruby>
      </w:r>
      <w:r w:rsidR="00851E02" w:rsidRPr="00C20E87">
        <w:rPr>
          <w:rFonts w:ascii="IPA P明朝" w:eastAsia="IPA P明朝" w:hAnsi="IPA P明朝" w:hint="eastAsia"/>
          <w:sz w:val="28"/>
          <w:szCs w:val="28"/>
        </w:rPr>
        <w:t>になりしに、妻なる者</w:t>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よく</w:t>
            </w:r>
          </w:rt>
          <w:rubyBase>
            <w:r w:rsidR="00851E02" w:rsidRPr="00C20E87">
              <w:rPr>
                <w:rFonts w:ascii="IPA P明朝" w:eastAsia="IPA P明朝" w:hAnsi="IPA P明朝"/>
                <w:sz w:val="28"/>
                <w:szCs w:val="28"/>
              </w:rPr>
              <w:t>慾</w:t>
            </w:r>
          </w:rubyBase>
        </w:ruby>
      </w:r>
      <w:r w:rsidR="00851E02" w:rsidRPr="00C20E87">
        <w:rPr>
          <w:rFonts w:ascii="IPA P明朝" w:eastAsia="IPA P明朝" w:hAnsi="IPA P明朝" w:hint="eastAsia"/>
          <w:sz w:val="28"/>
          <w:szCs w:val="28"/>
        </w:rPr>
        <w:t>深くして、一度に</w:t>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たくさん</w:t>
            </w:r>
          </w:rt>
          <w:rubyBase>
            <w:r w:rsidR="00851E02" w:rsidRPr="00C20E87">
              <w:rPr>
                <w:rFonts w:ascii="IPA P明朝" w:eastAsia="IPA P明朝" w:hAnsi="IPA P明朝"/>
                <w:sz w:val="28"/>
                <w:szCs w:val="28"/>
              </w:rPr>
              <w:t>澤山</w:t>
            </w:r>
          </w:rubyBase>
        </w:ruby>
      </w:r>
      <w:r w:rsidR="00851E02" w:rsidRPr="00C20E87">
        <w:rPr>
          <w:rFonts w:ascii="IPA P明朝" w:eastAsia="IPA P明朝" w:hAnsi="IPA P明朝" w:hint="eastAsia"/>
          <w:sz w:val="28"/>
          <w:szCs w:val="28"/>
        </w:rPr>
        <w:t>の米をつかみ入れしかば、石臼は</w:t>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しきり</w:t>
            </w:r>
          </w:rt>
          <w:rubyBase>
            <w:r w:rsidR="00851E02" w:rsidRPr="00C20E87">
              <w:rPr>
                <w:rFonts w:ascii="IPA P明朝" w:eastAsia="IPA P明朝" w:hAnsi="IPA P明朝"/>
                <w:sz w:val="28"/>
                <w:szCs w:val="28"/>
              </w:rPr>
              <w:t>頻</w:t>
            </w:r>
          </w:rubyBase>
        </w:ruby>
      </w:r>
      <w:r w:rsidR="00851E02" w:rsidRPr="00C20E87">
        <w:rPr>
          <w:rFonts w:ascii="IPA P明朝" w:eastAsia="IPA P明朝" w:hAnsi="IPA P明朝" w:hint="eastAsia"/>
          <w:sz w:val="28"/>
          <w:szCs w:val="28"/>
        </w:rPr>
        <w:t>に自ら囘りて、終には朝毎に主人が此石臼に供へたりし水の、小さき窪みの中に溜りてありし中へ滑り入りて見えずなりたり。その水溜りは後に小さき池にな</w:t>
      </w:r>
      <w:r w:rsidR="00851E02" w:rsidRPr="00C20E87">
        <w:rPr>
          <w:rFonts w:ascii="IPA P明朝" w:eastAsia="IPA P明朝" w:hAnsi="IPA P明朝" w:hint="eastAsia"/>
          <w:sz w:val="28"/>
          <w:szCs w:val="28"/>
        </w:rPr>
        <w:lastRenderedPageBreak/>
        <w:t>りて、今も家の</w:t>
      </w:r>
      <w:r w:rsidR="00851E02" w:rsidRPr="00C20E87">
        <w:rPr>
          <w:rFonts w:ascii="IPA P明朝" w:eastAsia="IPA P明朝" w:hAnsi="IPA P明朝"/>
          <w:sz w:val="28"/>
          <w:szCs w:val="28"/>
        </w:rPr>
        <w:ruby>
          <w:rubyPr>
            <w:rubyAlign w:val="distributeSpace"/>
            <w:hps w:val="14"/>
            <w:hpsRaise w:val="26"/>
            <w:hpsBaseText w:val="28"/>
            <w:lid w:val="ja-JP"/>
          </w:rubyPr>
          <w:rt>
            <w:r w:rsidR="00851E02" w:rsidRPr="00C20E87">
              <w:rPr>
                <w:rFonts w:ascii="IPA P明朝" w:eastAsia="IPA P明朝" w:hAnsi="IPA P明朝"/>
                <w:sz w:val="14"/>
                <w:szCs w:val="28"/>
              </w:rPr>
              <w:t>カタハラ</w:t>
            </w:r>
          </w:rt>
          <w:rubyBase>
            <w:r w:rsidR="00851E02" w:rsidRPr="00C20E87">
              <w:rPr>
                <w:rFonts w:ascii="IPA P明朝" w:eastAsia="IPA P明朝" w:hAnsi="IPA P明朝"/>
                <w:sz w:val="28"/>
                <w:szCs w:val="28"/>
              </w:rPr>
              <w:t>旁</w:t>
            </w:r>
          </w:rubyBase>
        </w:ruby>
      </w:r>
      <w:r w:rsidR="00851E02" w:rsidRPr="00C20E87">
        <w:rPr>
          <w:rFonts w:ascii="IPA P明朝" w:eastAsia="IPA P明朝" w:hAnsi="IPA P明朝" w:hint="eastAsia"/>
          <w:sz w:val="28"/>
          <w:szCs w:val="28"/>
        </w:rPr>
        <w:t>に在り。家の名を池の端と云ふも其爲なりと云ふ。</w:t>
      </w:r>
    </w:p>
    <w:p w14:paraId="6FF8EDD4" w14:textId="19E64D0E" w:rsidR="00851E02" w:rsidRPr="00C20E87" w:rsidRDefault="00851E02"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二八</w:t>
      </w:r>
      <w:r w:rsidRPr="00C20E87">
        <w:rPr>
          <w:rFonts w:ascii="IPA P明朝" w:eastAsia="IPA P明朝" w:hAnsi="IPA P明朝" w:hint="eastAsia"/>
          <w:sz w:val="28"/>
          <w:szCs w:val="28"/>
        </w:rPr>
        <w:t xml:space="preserve"> 始めて早地峯</w:t>
      </w:r>
      <w:r w:rsidR="004D52AB" w:rsidRPr="00C20E87">
        <w:rPr>
          <w:rFonts w:ascii="IPA P明朝" w:eastAsia="IPA P明朝" w:hAnsi="IPA P明朝" w:hint="eastAsia"/>
          <w:sz w:val="28"/>
          <w:szCs w:val="28"/>
        </w:rPr>
        <w:t>に山路をつけたるは、附馬牛村の何某と云ふ獵師</w:t>
      </w:r>
      <w:r w:rsidR="00D0582F" w:rsidRPr="00C20E87">
        <w:rPr>
          <w:rFonts w:ascii="IPA P明朝" w:eastAsia="IPA P明朝" w:hAnsi="IPA P明朝" w:hint="eastAsia"/>
          <w:sz w:val="28"/>
          <w:szCs w:val="28"/>
        </w:rPr>
        <w:t>にて、時は遠野の南部家</w:t>
      </w:r>
      <w:r w:rsidR="00D0582F" w:rsidRPr="00C20E87">
        <w:rPr>
          <w:rFonts w:ascii="IPA P明朝" w:eastAsia="IPA P明朝" w:hAnsi="IPA P明朝"/>
          <w:sz w:val="28"/>
          <w:szCs w:val="28"/>
        </w:rPr>
        <w:ruby>
          <w:rubyPr>
            <w:rubyAlign w:val="distributeSpace"/>
            <w:hps w:val="14"/>
            <w:hpsRaise w:val="26"/>
            <w:hpsBaseText w:val="28"/>
            <w:lid w:val="ja-JP"/>
          </w:rubyPr>
          <w:rt>
            <w:r w:rsidR="00D0582F" w:rsidRPr="00C20E87">
              <w:rPr>
                <w:rFonts w:ascii="IPA P明朝" w:eastAsia="IPA P明朝" w:hAnsi="IPA P明朝"/>
                <w:sz w:val="14"/>
                <w:szCs w:val="28"/>
              </w:rPr>
              <w:t>ニフ</w:t>
            </w:r>
          </w:rt>
          <w:rubyBase>
            <w:r w:rsidR="00D0582F" w:rsidRPr="00C20E87">
              <w:rPr>
                <w:rFonts w:ascii="IPA P明朝" w:eastAsia="IPA P明朝" w:hAnsi="IPA P明朝"/>
                <w:sz w:val="28"/>
                <w:szCs w:val="28"/>
              </w:rPr>
              <w:t>入</w:t>
            </w:r>
          </w:rubyBase>
        </w:ruby>
      </w:r>
      <w:r w:rsidR="00D0582F" w:rsidRPr="00C20E87">
        <w:rPr>
          <w:rFonts w:ascii="IPA P明朝" w:eastAsia="IPA P明朝" w:hAnsi="IPA P明朝"/>
          <w:sz w:val="28"/>
          <w:szCs w:val="28"/>
        </w:rPr>
        <w:ruby>
          <w:rubyPr>
            <w:rubyAlign w:val="distributeSpace"/>
            <w:hps w:val="14"/>
            <w:hpsRaise w:val="26"/>
            <w:hpsBaseText w:val="28"/>
            <w:lid w:val="ja-JP"/>
          </w:rubyPr>
          <w:rt>
            <w:r w:rsidR="00D0582F" w:rsidRPr="00C20E87">
              <w:rPr>
                <w:rFonts w:ascii="IPA P明朝" w:eastAsia="IPA P明朝" w:hAnsi="IPA P明朝"/>
                <w:sz w:val="14"/>
                <w:szCs w:val="28"/>
              </w:rPr>
              <w:t>ブ</w:t>
            </w:r>
          </w:rt>
          <w:rubyBase>
            <w:r w:rsidR="00D0582F" w:rsidRPr="00C20E87">
              <w:rPr>
                <w:rFonts w:ascii="IPA P明朝" w:eastAsia="IPA P明朝" w:hAnsi="IPA P明朝"/>
                <w:sz w:val="28"/>
                <w:szCs w:val="28"/>
              </w:rPr>
              <w:t>部</w:t>
            </w:r>
          </w:rubyBase>
        </w:ruby>
      </w:r>
      <w:r w:rsidR="00D0582F" w:rsidRPr="00C20E87">
        <w:rPr>
          <w:rFonts w:ascii="IPA P明朝" w:eastAsia="IPA P明朝" w:hAnsi="IPA P明朝" w:hint="eastAsia"/>
          <w:sz w:val="28"/>
          <w:szCs w:val="28"/>
        </w:rPr>
        <w:t>の後のことなり。其頃までは土地の者一人として此山には入りたる者無かりし也。この獵師半分ばかり道を開きて、山の半腹に假小屋を作りて居りし頃、或日爐の上に餅を並べ焼きながら食ひ居りしに、小屋の外を通る者ありて</w:t>
      </w:r>
      <w:r w:rsidR="00D0582F" w:rsidRPr="00C20E87">
        <w:rPr>
          <w:rFonts w:ascii="IPA P明朝" w:eastAsia="IPA P明朝" w:hAnsi="IPA P明朝"/>
          <w:sz w:val="28"/>
          <w:szCs w:val="28"/>
        </w:rPr>
        <w:ruby>
          <w:rubyPr>
            <w:rubyAlign w:val="distributeSpace"/>
            <w:hps w:val="14"/>
            <w:hpsRaise w:val="26"/>
            <w:hpsBaseText w:val="28"/>
            <w:lid w:val="ja-JP"/>
          </w:rubyPr>
          <w:rt>
            <w:r w:rsidR="00D0582F" w:rsidRPr="00C20E87">
              <w:rPr>
                <w:rFonts w:ascii="IPA P明朝" w:eastAsia="IPA P明朝" w:hAnsi="IPA P明朝"/>
                <w:sz w:val="14"/>
                <w:szCs w:val="28"/>
              </w:rPr>
              <w:t>しきり</w:t>
            </w:r>
          </w:rt>
          <w:rubyBase>
            <w:r w:rsidR="00D0582F" w:rsidRPr="00C20E87">
              <w:rPr>
                <w:rFonts w:ascii="IPA P明朝" w:eastAsia="IPA P明朝" w:hAnsi="IPA P明朝"/>
                <w:sz w:val="28"/>
                <w:szCs w:val="28"/>
              </w:rPr>
              <w:t>頻</w:t>
            </w:r>
          </w:rubyBase>
        </w:ruby>
      </w:r>
      <w:r w:rsidR="00D0582F" w:rsidRPr="00C20E87">
        <w:rPr>
          <w:rFonts w:ascii="IPA P明朝" w:eastAsia="IPA P明朝" w:hAnsi="IPA P明朝" w:hint="eastAsia"/>
          <w:sz w:val="28"/>
          <w:szCs w:val="28"/>
        </w:rPr>
        <w:t>に中を</w:t>
      </w:r>
      <w:r w:rsidR="00D0582F" w:rsidRPr="00C20E87">
        <w:rPr>
          <w:rFonts w:ascii="IPA P明朝" w:eastAsia="IPA P明朝" w:hAnsi="IPA P明朝"/>
          <w:sz w:val="28"/>
          <w:szCs w:val="28"/>
        </w:rPr>
        <w:ruby>
          <w:rubyPr>
            <w:rubyAlign w:val="distributeSpace"/>
            <w:hps w:val="14"/>
            <w:hpsRaise w:val="26"/>
            <w:hpsBaseText w:val="28"/>
            <w:lid w:val="ja-JP"/>
          </w:rubyPr>
          <w:rt>
            <w:r w:rsidR="00D0582F" w:rsidRPr="00C20E87">
              <w:rPr>
                <w:rFonts w:ascii="IPA P明朝" w:eastAsia="IPA P明朝" w:hAnsi="IPA P明朝"/>
                <w:sz w:val="14"/>
                <w:szCs w:val="28"/>
              </w:rPr>
              <w:t>うかが</w:t>
            </w:r>
          </w:rt>
          <w:rubyBase>
            <w:r w:rsidR="00D0582F" w:rsidRPr="00C20E87">
              <w:rPr>
                <w:rFonts w:ascii="IPA P明朝" w:eastAsia="IPA P明朝" w:hAnsi="IPA P明朝"/>
                <w:sz w:val="28"/>
                <w:szCs w:val="28"/>
              </w:rPr>
              <w:t>窺</w:t>
            </w:r>
          </w:rubyBase>
        </w:ruby>
      </w:r>
      <w:r w:rsidR="00D0582F" w:rsidRPr="00C20E87">
        <w:rPr>
          <w:rFonts w:ascii="IPA P明朝" w:eastAsia="IPA P明朝" w:hAnsi="IPA P明朝" w:hint="eastAsia"/>
          <w:sz w:val="28"/>
          <w:szCs w:val="28"/>
        </w:rPr>
        <w:t>ふさまなり。よく見れば大なる坊主也。やがて小屋の中に入り來り、さも珍しげに餅の焼くるを見てありしが、終にこらへ兼ねて手をさし延べて取りて食ふ。獵師も恐ろしければ自らも亦取りて</w:t>
      </w:r>
      <w:r w:rsidR="008A635C">
        <w:rPr>
          <w:rFonts w:ascii="IPA P明朝" w:eastAsia="IPA P明朝" w:hAnsi="IPA P明朝"/>
          <w:sz w:val="28"/>
          <w:szCs w:val="28"/>
        </w:rPr>
        <w:ruby>
          <w:rubyPr>
            <w:rubyAlign w:val="distributeSpace"/>
            <w:hps w:val="14"/>
            <w:hpsRaise w:val="26"/>
            <w:hpsBaseText w:val="28"/>
            <w:lid w:val="ja-JP"/>
          </w:rubyPr>
          <w:rt>
            <w:r w:rsidR="008A635C" w:rsidRPr="008A635C">
              <w:rPr>
                <w:rFonts w:ascii="IPA P明朝" w:eastAsia="IPA P明朝" w:hAnsi="IPA P明朝"/>
                <w:sz w:val="14"/>
                <w:szCs w:val="28"/>
              </w:rPr>
              <w:t>あた</w:t>
            </w:r>
          </w:rt>
          <w:rubyBase>
            <w:r w:rsidR="008A635C">
              <w:rPr>
                <w:rFonts w:ascii="IPA P明朝" w:eastAsia="IPA P明朝" w:hAnsi="IPA P明朝"/>
                <w:sz w:val="28"/>
                <w:szCs w:val="28"/>
              </w:rPr>
              <w:t>與</w:t>
            </w:r>
          </w:rubyBase>
        </w:ruby>
      </w:r>
      <w:r w:rsidR="00D0582F" w:rsidRPr="00C20E87">
        <w:rPr>
          <w:rFonts w:ascii="IPA P明朝" w:eastAsia="IPA P明朝" w:hAnsi="IPA P明朝" w:hint="eastAsia"/>
          <w:sz w:val="28"/>
          <w:szCs w:val="28"/>
        </w:rPr>
        <w:t>へしに、嬉しげになほ食ひたり。餅皆になりたれば歸りぬ。次の日も又來るならんと思ひ、餅によく似たる白き石を二つ三つ、餅にまじへて爐の上に載せ置きしに、焼けて火のやうになれり。案の如くその坊主けふも來て、餅を取りて食ふこと昨日の如し。餅</w:t>
      </w:r>
      <w:r w:rsidR="000B46D2" w:rsidRPr="00C20E87">
        <w:rPr>
          <w:rFonts w:ascii="IPA P明朝" w:eastAsia="IPA P明朝" w:hAnsi="IPA P明朝"/>
          <w:sz w:val="28"/>
          <w:szCs w:val="28"/>
        </w:rPr>
        <w:ruby>
          <w:rubyPr>
            <w:rubyAlign w:val="distributeSpace"/>
            <w:hps w:val="14"/>
            <w:hpsRaise w:val="26"/>
            <w:hpsBaseText w:val="28"/>
            <w:lid w:val="ja-JP"/>
          </w:rubyPr>
          <w:rt>
            <w:r w:rsidR="000B46D2" w:rsidRPr="00C20E87">
              <w:rPr>
                <w:rFonts w:ascii="IPA P明朝" w:eastAsia="IPA P明朝" w:hAnsi="IPA P明朝"/>
                <w:sz w:val="14"/>
                <w:szCs w:val="28"/>
              </w:rPr>
              <w:t>つ</w:t>
            </w:r>
          </w:rt>
          <w:rubyBase>
            <w:r w:rsidR="000B46D2" w:rsidRPr="00C20E87">
              <w:rPr>
                <w:rFonts w:ascii="IPA P明朝" w:eastAsia="IPA P明朝" w:hAnsi="IPA P明朝"/>
                <w:sz w:val="28"/>
                <w:szCs w:val="28"/>
              </w:rPr>
              <w:t>盡</w:t>
            </w:r>
          </w:rubyBase>
        </w:ruby>
      </w:r>
      <w:r w:rsidR="000B46D2" w:rsidRPr="00C20E87">
        <w:rPr>
          <w:rFonts w:ascii="IPA P明朝" w:eastAsia="IPA P明朝" w:hAnsi="IPA P明朝" w:hint="eastAsia"/>
          <w:sz w:val="28"/>
          <w:szCs w:val="28"/>
        </w:rPr>
        <w:t>きて後其白石をも同じやうに口に入れたりしが、大に驚きて小屋を飛び出し姿見えずなれり。後に谷底にて此坊主の死してあるを見たりと云へり。</w:t>
      </w:r>
    </w:p>
    <w:p w14:paraId="77112BD5" w14:textId="2A77589F" w:rsidR="000B46D2" w:rsidRPr="00C20E87" w:rsidRDefault="000B46D2"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二九</w:t>
      </w:r>
      <w:r w:rsidRPr="00C20E87">
        <w:rPr>
          <w:rFonts w:ascii="IPA P明朝" w:eastAsia="IPA P明朝" w:hAnsi="IPA P明朝" w:hint="eastAsia"/>
          <w:sz w:val="28"/>
          <w:szCs w:val="28"/>
        </w:rPr>
        <w:tab/>
      </w:r>
      <w:r w:rsidR="00355317" w:rsidRPr="00C20E87">
        <w:rPr>
          <w:rFonts w:ascii="IPA P明朝" w:eastAsia="IPA P明朝" w:hAnsi="IPA P明朝" w:cs="ＭＳ 明朝"/>
          <w:sz w:val="28"/>
          <w:szCs w:val="28"/>
        </w:rPr>
        <w:ruby>
          <w:rubyPr>
            <w:rubyAlign w:val="distributeSpace"/>
            <w:hps w:val="14"/>
            <w:hpsRaise w:val="26"/>
            <w:hpsBaseText w:val="28"/>
            <w:lid w:val="ja-JP"/>
          </w:rubyPr>
          <w:rt>
            <w:r w:rsidR="00355317" w:rsidRPr="00C20E87">
              <w:rPr>
                <w:rFonts w:ascii="IPA P明朝" w:eastAsia="IPA P明朝" w:hAnsi="IPA P明朝" w:cs="ＭＳ 明朝"/>
                <w:sz w:val="14"/>
                <w:szCs w:val="28"/>
              </w:rPr>
              <w:t>ゲイ</w:t>
            </w:r>
          </w:rt>
          <w:rubyBase>
            <w:r w:rsidR="00355317" w:rsidRPr="00C20E87">
              <w:rPr>
                <w:rFonts w:ascii="IPA P明朝" w:eastAsia="IPA P明朝" w:hAnsi="IPA P明朝" w:cs="ＭＳ 明朝" w:hint="eastAsia"/>
                <w:sz w:val="28"/>
                <w:szCs w:val="28"/>
              </w:rPr>
              <w:t>雞</w:t>
            </w:r>
          </w:rubyBase>
        </w:ruby>
      </w:r>
      <w:r w:rsidRPr="00C20E87">
        <w:rPr>
          <w:rFonts w:ascii="IPA P明朝" w:eastAsia="IPA P明朝" w:hAnsi="IPA P明朝"/>
          <w:sz w:val="28"/>
          <w:szCs w:val="28"/>
        </w:rPr>
        <w:ruby>
          <w:rubyPr>
            <w:rubyAlign w:val="distributeSpace"/>
            <w:hps w:val="14"/>
            <w:hpsRaise w:val="26"/>
            <w:hpsBaseText w:val="28"/>
            <w:lid w:val="ja-JP"/>
          </w:rubyPr>
          <w:rt>
            <w:r w:rsidR="000B46D2" w:rsidRPr="00C20E87">
              <w:rPr>
                <w:rFonts w:ascii="IPA P明朝" w:eastAsia="IPA P明朝" w:hAnsi="IPA P明朝"/>
                <w:sz w:val="14"/>
                <w:szCs w:val="28"/>
              </w:rPr>
              <w:t>トウ</w:t>
            </w:r>
          </w:rt>
          <w:rubyBase>
            <w:r w:rsidR="000B46D2" w:rsidRPr="00C20E87">
              <w:rPr>
                <w:rFonts w:ascii="IPA P明朝" w:eastAsia="IPA P明朝" w:hAnsi="IPA P明朝"/>
                <w:sz w:val="28"/>
                <w:szCs w:val="28"/>
              </w:rPr>
              <w:t>頭</w:t>
            </w:r>
          </w:rubyBase>
        </w:ruby>
      </w:r>
      <w:r w:rsidRPr="00C20E87">
        <w:rPr>
          <w:rFonts w:ascii="IPA P明朝" w:eastAsia="IPA P明朝" w:hAnsi="IPA P明朝"/>
          <w:sz w:val="28"/>
          <w:szCs w:val="28"/>
        </w:rPr>
        <w:ruby>
          <w:rubyPr>
            <w:rubyAlign w:val="distributeSpace"/>
            <w:hps w:val="14"/>
            <w:hpsRaise w:val="26"/>
            <w:hpsBaseText w:val="28"/>
            <w:lid w:val="ja-JP"/>
          </w:rubyPr>
          <w:rt>
            <w:r w:rsidR="000B46D2" w:rsidRPr="00C20E87">
              <w:rPr>
                <w:rFonts w:ascii="IPA P明朝" w:eastAsia="IPA P明朝" w:hAnsi="IPA P明朝"/>
                <w:sz w:val="14"/>
                <w:szCs w:val="28"/>
              </w:rPr>
              <w:t>ザン</w:t>
            </w:r>
          </w:rt>
          <w:rubyBase>
            <w:r w:rsidR="000B46D2" w:rsidRPr="00C20E87">
              <w:rPr>
                <w:rFonts w:ascii="IPA P明朝" w:eastAsia="IPA P明朝" w:hAnsi="IPA P明朝"/>
                <w:sz w:val="28"/>
                <w:szCs w:val="28"/>
              </w:rPr>
              <w:t>山</w:t>
            </w:r>
          </w:rubyBase>
        </w:ruby>
      </w:r>
      <w:r w:rsidRPr="00C20E87">
        <w:rPr>
          <w:rFonts w:ascii="IPA P明朝" w:eastAsia="IPA P明朝" w:hAnsi="IPA P明朝" w:hint="eastAsia"/>
          <w:sz w:val="28"/>
          <w:szCs w:val="28"/>
        </w:rPr>
        <w:t>は早地峯の前面</w:t>
      </w:r>
      <w:r w:rsidR="009C1283" w:rsidRPr="00C20E87">
        <w:rPr>
          <w:rFonts w:ascii="IPA P明朝" w:eastAsia="IPA P明朝" w:hAnsi="IPA P明朝" w:hint="eastAsia"/>
          <w:sz w:val="28"/>
          <w:szCs w:val="28"/>
        </w:rPr>
        <w:t>に立てる</w:t>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しゅん</w:t>
            </w:r>
          </w:rt>
          <w:rubyBase>
            <w:r w:rsidR="009C1283" w:rsidRPr="00C20E87">
              <w:rPr>
                <w:rFonts w:ascii="IPA P明朝" w:eastAsia="IPA P明朝" w:hAnsi="IPA P明朝"/>
                <w:sz w:val="28"/>
                <w:szCs w:val="28"/>
              </w:rPr>
              <w:t>峻</w:t>
            </w:r>
          </w:rubyBase>
        </w:ruby>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ぽう</w:t>
            </w:r>
          </w:rt>
          <w:rubyBase>
            <w:r w:rsidR="009C1283" w:rsidRPr="00C20E87">
              <w:rPr>
                <w:rFonts w:ascii="IPA P明朝" w:eastAsia="IPA P明朝" w:hAnsi="IPA P明朝"/>
                <w:sz w:val="28"/>
                <w:szCs w:val="28"/>
              </w:rPr>
              <w:t>峯</w:t>
            </w:r>
          </w:rubyBase>
        </w:ruby>
      </w:r>
      <w:r w:rsidR="009C1283" w:rsidRPr="00C20E87">
        <w:rPr>
          <w:rFonts w:ascii="IPA P明朝" w:eastAsia="IPA P明朝" w:hAnsi="IPA P明朝" w:hint="eastAsia"/>
          <w:sz w:val="28"/>
          <w:szCs w:val="28"/>
        </w:rPr>
        <w:t>なり。</w:t>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ふもと</w:t>
            </w:r>
          </w:rt>
          <w:rubyBase>
            <w:r w:rsidR="009C1283" w:rsidRPr="00C20E87">
              <w:rPr>
                <w:rFonts w:ascii="IPA P明朝" w:eastAsia="IPA P明朝" w:hAnsi="IPA P明朝"/>
                <w:sz w:val="28"/>
                <w:szCs w:val="28"/>
              </w:rPr>
              <w:t>麓</w:t>
            </w:r>
          </w:rubyBase>
        </w:ruby>
      </w:r>
      <w:r w:rsidR="009C1283" w:rsidRPr="00C20E87">
        <w:rPr>
          <w:rFonts w:ascii="IPA P明朝" w:eastAsia="IPA P明朝" w:hAnsi="IPA P明朝" w:hint="eastAsia"/>
          <w:sz w:val="28"/>
          <w:szCs w:val="28"/>
        </w:rPr>
        <w:t>の里にては又</w:t>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マヘ</w:t>
            </w:r>
          </w:rt>
          <w:rubyBase>
            <w:r w:rsidR="009C1283" w:rsidRPr="00C20E87">
              <w:rPr>
                <w:rFonts w:ascii="IPA P明朝" w:eastAsia="IPA P明朝" w:hAnsi="IPA P明朝"/>
                <w:sz w:val="28"/>
                <w:szCs w:val="28"/>
              </w:rPr>
              <w:t>前</w:t>
            </w:r>
          </w:rubyBase>
        </w:ruby>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ヤク</w:t>
            </w:r>
          </w:rt>
          <w:rubyBase>
            <w:r w:rsidR="009C1283" w:rsidRPr="00C20E87">
              <w:rPr>
                <w:rFonts w:ascii="IPA P明朝" w:eastAsia="IPA P明朝" w:hAnsi="IPA P明朝"/>
                <w:sz w:val="28"/>
                <w:szCs w:val="28"/>
              </w:rPr>
              <w:t>薬</w:t>
            </w:r>
          </w:rubyBase>
        </w:ruby>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シ</w:t>
            </w:r>
          </w:rt>
          <w:rubyBase>
            <w:r w:rsidR="009C1283" w:rsidRPr="00C20E87">
              <w:rPr>
                <w:rFonts w:ascii="IPA P明朝" w:eastAsia="IPA P明朝" w:hAnsi="IPA P明朝"/>
                <w:sz w:val="28"/>
                <w:szCs w:val="28"/>
              </w:rPr>
              <w:t>師</w:t>
            </w:r>
          </w:rubyBase>
        </w:ruby>
      </w:r>
      <w:r w:rsidR="009C1283" w:rsidRPr="00C20E87">
        <w:rPr>
          <w:rFonts w:ascii="IPA P明朝" w:eastAsia="IPA P明朝" w:hAnsi="IPA P明朝" w:hint="eastAsia"/>
          <w:sz w:val="28"/>
          <w:szCs w:val="28"/>
        </w:rPr>
        <w:t>とも云ふ。天狗住めりとて、早地峯に登る者も決して此山は掛けず。山口のハチトと云ふ家の主人、佐々木氏の祖</w:t>
      </w:r>
      <w:r w:rsidR="009C1283" w:rsidRPr="00C20E87">
        <w:rPr>
          <w:rFonts w:ascii="IPA P明朝" w:eastAsia="IPA P明朝" w:hAnsi="IPA P明朝" w:hint="eastAsia"/>
          <w:sz w:val="28"/>
          <w:szCs w:val="28"/>
        </w:rPr>
        <w:lastRenderedPageBreak/>
        <w:t>父と</w:t>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ちくま</w:t>
            </w:r>
          </w:rt>
          <w:rubyBase>
            <w:r w:rsidR="009C1283" w:rsidRPr="00C20E87">
              <w:rPr>
                <w:rFonts w:ascii="IPA P明朝" w:eastAsia="IPA P明朝" w:hAnsi="IPA P明朝"/>
                <w:sz w:val="28"/>
                <w:szCs w:val="28"/>
              </w:rPr>
              <w:t>竹馬</w:t>
            </w:r>
          </w:rubyBase>
        </w:ruby>
      </w:r>
      <w:r w:rsidR="009C1283" w:rsidRPr="00C20E87">
        <w:rPr>
          <w:rFonts w:ascii="IPA P明朝" w:eastAsia="IPA P明朝" w:hAnsi="IPA P明朝" w:hint="eastAsia"/>
          <w:sz w:val="28"/>
          <w:szCs w:val="28"/>
        </w:rPr>
        <w:t>の友なり。極めて無作法にて、</w:t>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マサカリ</w:t>
            </w:r>
          </w:rt>
          <w:rubyBase>
            <w:r w:rsidR="009C1283" w:rsidRPr="00C20E87">
              <w:rPr>
                <w:rFonts w:ascii="IPA P明朝" w:eastAsia="IPA P明朝" w:hAnsi="IPA P明朝"/>
                <w:sz w:val="28"/>
                <w:szCs w:val="28"/>
              </w:rPr>
              <w:t>鉞</w:t>
            </w:r>
          </w:rubyBase>
        </w:ruby>
      </w:r>
      <w:r w:rsidR="009C1283" w:rsidRPr="00C20E87">
        <w:rPr>
          <w:rFonts w:ascii="IPA P明朝" w:eastAsia="IPA P明朝" w:hAnsi="IPA P明朝" w:hint="eastAsia"/>
          <w:sz w:val="28"/>
          <w:szCs w:val="28"/>
        </w:rPr>
        <w:t>にて草を苅り鎌にて土を掘るなど、若き時は</w:t>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らん</w:t>
            </w:r>
          </w:rt>
          <w:rubyBase>
            <w:r w:rsidR="009C1283" w:rsidRPr="00C20E87">
              <w:rPr>
                <w:rFonts w:ascii="IPA P明朝" w:eastAsia="IPA P明朝" w:hAnsi="IPA P明朝"/>
                <w:sz w:val="28"/>
                <w:szCs w:val="28"/>
              </w:rPr>
              <w:t>亂</w:t>
            </w:r>
          </w:rubyBase>
        </w:ruby>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ぼう</w:t>
            </w:r>
          </w:rt>
          <w:rubyBase>
            <w:r w:rsidR="009C1283" w:rsidRPr="00C20E87">
              <w:rPr>
                <w:rFonts w:ascii="IPA P明朝" w:eastAsia="IPA P明朝" w:hAnsi="IPA P明朝"/>
                <w:sz w:val="28"/>
                <w:szCs w:val="28"/>
              </w:rPr>
              <w:t>暴</w:t>
            </w:r>
          </w:rubyBase>
        </w:ruby>
      </w:r>
      <w:r w:rsidR="009C1283" w:rsidRPr="00C20E87">
        <w:rPr>
          <w:rFonts w:ascii="IPA P明朝" w:eastAsia="IPA P明朝" w:hAnsi="IPA P明朝" w:hint="eastAsia"/>
          <w:sz w:val="28"/>
          <w:szCs w:val="28"/>
        </w:rPr>
        <w:t>の</w:t>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フル</w:t>
            </w:r>
          </w:rt>
          <w:rubyBase>
            <w:r w:rsidR="009C1283" w:rsidRPr="00C20E87">
              <w:rPr>
                <w:rFonts w:ascii="IPA P明朝" w:eastAsia="IPA P明朝" w:hAnsi="IPA P明朝"/>
                <w:sz w:val="28"/>
                <w:szCs w:val="28"/>
              </w:rPr>
              <w:t>振</w:t>
            </w:r>
          </w:rubyBase>
        </w:ruby>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マヒ</w:t>
            </w:r>
          </w:rt>
          <w:rubyBase>
            <w:r w:rsidR="009C1283" w:rsidRPr="00C20E87">
              <w:rPr>
                <w:rFonts w:ascii="IPA P明朝" w:eastAsia="IPA P明朝" w:hAnsi="IPA P明朝"/>
                <w:sz w:val="28"/>
                <w:szCs w:val="28"/>
              </w:rPr>
              <w:t>舞</w:t>
            </w:r>
          </w:rubyBase>
        </w:ruby>
      </w:r>
      <w:r w:rsidR="009C1283" w:rsidRPr="00C20E87">
        <w:rPr>
          <w:rFonts w:ascii="IPA P明朝" w:eastAsia="IPA P明朝" w:hAnsi="IPA P明朝" w:hint="eastAsia"/>
          <w:sz w:val="28"/>
          <w:szCs w:val="28"/>
        </w:rPr>
        <w:t>のみ多かりし人なり。或時人と</w:t>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カケ</w:t>
            </w:r>
          </w:rt>
          <w:rubyBase>
            <w:r w:rsidR="009C1283" w:rsidRPr="00C20E87">
              <w:rPr>
                <w:rFonts w:ascii="IPA P明朝" w:eastAsia="IPA P明朝" w:hAnsi="IPA P明朝"/>
                <w:sz w:val="28"/>
                <w:szCs w:val="28"/>
              </w:rPr>
              <w:t>賭</w:t>
            </w:r>
          </w:rubyBase>
        </w:ruby>
      </w:r>
      <w:r w:rsidR="009C1283" w:rsidRPr="00C20E87">
        <w:rPr>
          <w:rFonts w:ascii="IPA P明朝" w:eastAsia="IPA P明朝" w:hAnsi="IPA P明朝" w:hint="eastAsia"/>
          <w:sz w:val="28"/>
          <w:szCs w:val="28"/>
        </w:rPr>
        <w:t>をして一人にて前薬師に登りたり。歸りての物語に曰く、頂上に大なる岩あり、其岩の上に大男三人</w:t>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ヰ</w:t>
            </w:r>
          </w:rt>
          <w:rubyBase>
            <w:r w:rsidR="009C1283" w:rsidRPr="00C20E87">
              <w:rPr>
                <w:rFonts w:ascii="IPA P明朝" w:eastAsia="IPA P明朝" w:hAnsi="IPA P明朝"/>
                <w:sz w:val="28"/>
                <w:szCs w:val="28"/>
              </w:rPr>
              <w:t>居</w:t>
            </w:r>
          </w:rubyBase>
        </w:ruby>
      </w:r>
      <w:r w:rsidR="009C1283" w:rsidRPr="00C20E87">
        <w:rPr>
          <w:rFonts w:ascii="IPA P明朝" w:eastAsia="IPA P明朝" w:hAnsi="IPA P明朝" w:hint="eastAsia"/>
          <w:sz w:val="28"/>
          <w:szCs w:val="28"/>
        </w:rPr>
        <w:t>たり。前にあまたの金銀をひろげたり。此男の近よるを見て</w:t>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ケ</w:t>
            </w:r>
          </w:rt>
          <w:rubyBase>
            <w:r w:rsidR="009C1283" w:rsidRPr="00C20E87">
              <w:rPr>
                <w:rFonts w:ascii="IPA P明朝" w:eastAsia="IPA P明朝" w:hAnsi="IPA P明朝"/>
                <w:sz w:val="28"/>
                <w:szCs w:val="28"/>
              </w:rPr>
              <w:t>氣</w:t>
            </w:r>
          </w:rubyBase>
        </w:ruby>
      </w:r>
      <w:r w:rsidR="009C1283" w:rsidRPr="00C20E87">
        <w:rPr>
          <w:rFonts w:ascii="IPA P明朝" w:eastAsia="IPA P明朝" w:hAnsi="IPA P明朝"/>
          <w:sz w:val="28"/>
          <w:szCs w:val="28"/>
        </w:rPr>
        <w:ruby>
          <w:rubyPr>
            <w:rubyAlign w:val="distributeSpace"/>
            <w:hps w:val="14"/>
            <w:hpsRaise w:val="26"/>
            <w:hpsBaseText w:val="28"/>
            <w:lid w:val="ja-JP"/>
          </w:rubyPr>
          <w:rt>
            <w:r w:rsidR="009C1283" w:rsidRPr="00C20E87">
              <w:rPr>
                <w:rFonts w:ascii="IPA P明朝" w:eastAsia="IPA P明朝" w:hAnsi="IPA P明朝"/>
                <w:sz w:val="14"/>
                <w:szCs w:val="28"/>
              </w:rPr>
              <w:t>シキ</w:t>
            </w:r>
          </w:rt>
          <w:rubyBase>
            <w:r w:rsidR="009C1283" w:rsidRPr="00C20E87">
              <w:rPr>
                <w:rFonts w:ascii="IPA P明朝" w:eastAsia="IPA P明朝" w:hAnsi="IPA P明朝"/>
                <w:sz w:val="28"/>
                <w:szCs w:val="28"/>
              </w:rPr>
              <w:t>色</w:t>
            </w:r>
          </w:rubyBase>
        </w:ruby>
      </w:r>
      <w:r w:rsidR="009C1283" w:rsidRPr="00C20E87">
        <w:rPr>
          <w:rFonts w:ascii="IPA P明朝" w:eastAsia="IPA P明朝" w:hAnsi="IPA P明朝" w:hint="eastAsia"/>
          <w:sz w:val="28"/>
          <w:szCs w:val="28"/>
        </w:rPr>
        <w:t>ばみて振り返る、その眼の光極めて恐ろし。早地峯に登りたるが</w:t>
      </w:r>
      <w:r w:rsidR="00B9393A"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みち</w:t>
            </w:r>
          </w:rt>
          <w:rubyBase>
            <w:r w:rsidR="00B9393A" w:rsidRPr="00C20E87">
              <w:rPr>
                <w:rFonts w:ascii="IPA P明朝" w:eastAsia="IPA P明朝" w:hAnsi="IPA P明朝"/>
                <w:sz w:val="28"/>
                <w:szCs w:val="28"/>
              </w:rPr>
              <w:t>途</w:t>
            </w:r>
          </w:rubyBase>
        </w:ruby>
      </w:r>
      <w:r w:rsidR="00B9393A" w:rsidRPr="00C20E87">
        <w:rPr>
          <w:rFonts w:ascii="IPA P明朝" w:eastAsia="IPA P明朝" w:hAnsi="IPA P明朝" w:hint="eastAsia"/>
          <w:sz w:val="28"/>
          <w:szCs w:val="28"/>
        </w:rPr>
        <w:t>に迷ひて來たるなりと言へば、然らば送りて</w:t>
      </w:r>
      <w:r w:rsidR="00B9393A"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ヤ</w:t>
            </w:r>
          </w:rt>
          <w:rubyBase>
            <w:r w:rsidR="00B9393A" w:rsidRPr="00C20E87">
              <w:rPr>
                <w:rFonts w:ascii="IPA P明朝" w:eastAsia="IPA P明朝" w:hAnsi="IPA P明朝"/>
                <w:sz w:val="28"/>
                <w:szCs w:val="28"/>
              </w:rPr>
              <w:t>遣</w:t>
            </w:r>
          </w:rubyBase>
        </w:ruby>
      </w:r>
      <w:r w:rsidR="00B9393A" w:rsidRPr="00C20E87">
        <w:rPr>
          <w:rFonts w:ascii="IPA P明朝" w:eastAsia="IPA P明朝" w:hAnsi="IPA P明朝" w:hint="eastAsia"/>
          <w:sz w:val="28"/>
          <w:szCs w:val="28"/>
        </w:rPr>
        <w:t>るべしとて</w:t>
      </w:r>
      <w:r w:rsidR="00B9393A"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サキ</w:t>
            </w:r>
          </w:rt>
          <w:rubyBase>
            <w:r w:rsidR="00B9393A" w:rsidRPr="00C20E87">
              <w:rPr>
                <w:rFonts w:ascii="IPA P明朝" w:eastAsia="IPA P明朝" w:hAnsi="IPA P明朝"/>
                <w:sz w:val="28"/>
                <w:szCs w:val="28"/>
              </w:rPr>
              <w:t>先</w:t>
            </w:r>
          </w:rubyBase>
        </w:ruby>
      </w:r>
      <w:r w:rsidR="00B9393A" w:rsidRPr="00C20E87">
        <w:rPr>
          <w:rFonts w:ascii="IPA P明朝" w:eastAsia="IPA P明朝" w:hAnsi="IPA P明朝" w:hint="eastAsia"/>
          <w:sz w:val="28"/>
          <w:szCs w:val="28"/>
        </w:rPr>
        <w:t>に立ち、麓近き處まで來り、眼を</w:t>
      </w:r>
      <w:r w:rsidR="00B9393A"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フサ</w:t>
            </w:r>
          </w:rt>
          <w:rubyBase>
            <w:r w:rsidR="00B9393A" w:rsidRPr="00C20E87">
              <w:rPr>
                <w:rFonts w:ascii="IPA P明朝" w:eastAsia="IPA P明朝" w:hAnsi="IPA P明朝"/>
                <w:sz w:val="28"/>
                <w:szCs w:val="28"/>
              </w:rPr>
              <w:t>塞</w:t>
            </w:r>
          </w:rubyBase>
        </w:ruby>
      </w:r>
      <w:r w:rsidR="00B9393A" w:rsidRPr="00C20E87">
        <w:rPr>
          <w:rFonts w:ascii="IPA P明朝" w:eastAsia="IPA P明朝" w:hAnsi="IPA P明朝" w:hint="eastAsia"/>
          <w:sz w:val="28"/>
          <w:szCs w:val="28"/>
        </w:rPr>
        <w:t>げと言ふまゝに、暫時そこに立ちて居る間に</w:t>
      </w:r>
      <w:r w:rsidR="00B9393A"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たちま</w:t>
            </w:r>
          </w:rt>
          <w:rubyBase>
            <w:r w:rsidR="00B9393A" w:rsidRPr="00C20E87">
              <w:rPr>
                <w:rFonts w:ascii="IPA P明朝" w:eastAsia="IPA P明朝" w:hAnsi="IPA P明朝"/>
                <w:sz w:val="28"/>
                <w:szCs w:val="28"/>
              </w:rPr>
              <w:t>忽</w:t>
            </w:r>
          </w:rubyBase>
        </w:ruby>
      </w:r>
      <w:r w:rsidR="00B9393A" w:rsidRPr="00C20E87">
        <w:rPr>
          <w:rFonts w:ascii="IPA P明朝" w:eastAsia="IPA P明朝" w:hAnsi="IPA P明朝" w:hint="eastAsia"/>
          <w:sz w:val="28"/>
          <w:szCs w:val="28"/>
        </w:rPr>
        <w:t>ち異人は見えずなりたりと云ふ。</w:t>
      </w:r>
    </w:p>
    <w:p w14:paraId="3F8F9A36" w14:textId="11018990" w:rsidR="00B9393A" w:rsidRDefault="00B9393A" w:rsidP="006E4D4F">
      <w:pPr>
        <w:spacing w:line="640" w:lineRule="exact"/>
        <w:ind w:firstLineChars="0" w:firstLine="0"/>
        <w:rPr>
          <w:rFonts w:ascii="IPA P明朝" w:eastAsia="IPA P明朝" w:hAnsi="IPA P明朝"/>
          <w:sz w:val="28"/>
          <w:szCs w:val="28"/>
        </w:rPr>
      </w:pPr>
      <w:r w:rsidRPr="00C20E87">
        <w:rPr>
          <w:rFonts w:ascii="IPA P明朝" w:eastAsia="IPA P明朝" w:hAnsi="IPA P明朝" w:hint="eastAsia"/>
          <w:b/>
          <w:sz w:val="28"/>
          <w:szCs w:val="28"/>
        </w:rPr>
        <w:t>三〇</w:t>
      </w:r>
      <w:r w:rsidRPr="00C20E87">
        <w:rPr>
          <w:rFonts w:ascii="IPA P明朝" w:eastAsia="IPA P明朝" w:hAnsi="IPA P明朝" w:hint="eastAsia"/>
          <w:sz w:val="28"/>
          <w:szCs w:val="28"/>
        </w:rPr>
        <w:tab/>
      </w:r>
      <w:r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ヲ</w:t>
            </w:r>
          </w:rt>
          <w:rubyBase>
            <w:r w:rsidR="00B9393A" w:rsidRPr="00C20E87">
              <w:rPr>
                <w:rFonts w:ascii="IPA P明朝" w:eastAsia="IPA P明朝" w:hAnsi="IPA P明朝"/>
                <w:sz w:val="28"/>
                <w:szCs w:val="28"/>
              </w:rPr>
              <w:t>小</w:t>
            </w:r>
          </w:rubyBase>
        </w:ruby>
      </w:r>
      <w:r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グニ</w:t>
            </w:r>
          </w:rt>
          <w:rubyBase>
            <w:r w:rsidR="00B9393A" w:rsidRPr="00C20E87">
              <w:rPr>
                <w:rFonts w:ascii="IPA P明朝" w:eastAsia="IPA P明朝" w:hAnsi="IPA P明朝"/>
                <w:sz w:val="28"/>
                <w:szCs w:val="28"/>
              </w:rPr>
              <w:t>國</w:t>
            </w:r>
          </w:rubyBase>
        </w:ruby>
      </w:r>
      <w:r w:rsidRPr="00C20E87">
        <w:rPr>
          <w:rFonts w:ascii="IPA P明朝" w:eastAsia="IPA P明朝" w:hAnsi="IPA P明朝" w:hint="eastAsia"/>
          <w:sz w:val="28"/>
          <w:szCs w:val="28"/>
        </w:rPr>
        <w:t>村の何某と云ふ男、或日早地峯に竹を</w:t>
      </w:r>
      <w:r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キ</w:t>
            </w:r>
          </w:rt>
          <w:rubyBase>
            <w:r w:rsidR="00B9393A" w:rsidRPr="00C20E87">
              <w:rPr>
                <w:rFonts w:ascii="IPA P明朝" w:eastAsia="IPA P明朝" w:hAnsi="IPA P明朝"/>
                <w:sz w:val="28"/>
                <w:szCs w:val="28"/>
              </w:rPr>
              <w:t>伐</w:t>
            </w:r>
          </w:rubyBase>
        </w:ruby>
      </w:r>
      <w:r w:rsidRPr="00C20E87">
        <w:rPr>
          <w:rFonts w:ascii="IPA P明朝" w:eastAsia="IPA P明朝" w:hAnsi="IPA P明朝" w:hint="eastAsia"/>
          <w:sz w:val="28"/>
          <w:szCs w:val="28"/>
        </w:rPr>
        <w:t>りに行きしに、</w:t>
      </w:r>
      <w:r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ヂ</w:t>
            </w:r>
          </w:rt>
          <w:rubyBase>
            <w:r w:rsidR="00B9393A" w:rsidRPr="00C20E87">
              <w:rPr>
                <w:rFonts w:ascii="IPA P明朝" w:eastAsia="IPA P明朝" w:hAnsi="IPA P明朝"/>
                <w:sz w:val="28"/>
                <w:szCs w:val="28"/>
              </w:rPr>
              <w:t>地</w:t>
            </w:r>
          </w:rubyBase>
        </w:ruby>
      </w:r>
      <w:r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ダケ</w:t>
            </w:r>
          </w:rt>
          <w:rubyBase>
            <w:r w:rsidR="00B9393A" w:rsidRPr="00C20E87">
              <w:rPr>
                <w:rFonts w:ascii="IPA P明朝" w:eastAsia="IPA P明朝" w:hAnsi="IPA P明朝"/>
                <w:sz w:val="28"/>
                <w:szCs w:val="28"/>
              </w:rPr>
              <w:t>竹</w:t>
            </w:r>
          </w:rubyBase>
        </w:ruby>
      </w:r>
      <w:r w:rsidRPr="00C20E87">
        <w:rPr>
          <w:rFonts w:ascii="IPA P明朝" w:eastAsia="IPA P明朝" w:hAnsi="IPA P明朝" w:hint="eastAsia"/>
          <w:sz w:val="28"/>
          <w:szCs w:val="28"/>
        </w:rPr>
        <w:t>の</w:t>
      </w:r>
      <w:r w:rsidRPr="00C20E87">
        <w:rPr>
          <w:rFonts w:ascii="IPA P明朝" w:eastAsia="IPA P明朝" w:hAnsi="IPA P明朝"/>
          <w:sz w:val="28"/>
          <w:szCs w:val="28"/>
        </w:rPr>
        <w:ruby>
          <w:rubyPr>
            <w:rubyAlign w:val="distributeSpace"/>
            <w:hps w:val="14"/>
            <w:hpsRaise w:val="26"/>
            <w:hpsBaseText w:val="28"/>
            <w:lid w:val="ja-JP"/>
          </w:rubyPr>
          <w:rt>
            <w:r w:rsidR="00B9393A" w:rsidRPr="00C20E87">
              <w:rPr>
                <w:rFonts w:ascii="IPA P明朝" w:eastAsia="IPA P明朝" w:hAnsi="IPA P明朝"/>
                <w:sz w:val="14"/>
                <w:szCs w:val="28"/>
              </w:rPr>
              <w:t>オビタヾ</w:t>
            </w:r>
          </w:rt>
          <w:rubyBase>
            <w:r w:rsidR="00B9393A" w:rsidRPr="00C20E87">
              <w:rPr>
                <w:rFonts w:ascii="IPA P明朝" w:eastAsia="IPA P明朝" w:hAnsi="IPA P明朝"/>
                <w:sz w:val="28"/>
                <w:szCs w:val="28"/>
              </w:rPr>
              <w:t>夥</w:t>
            </w:r>
          </w:rubyBase>
        </w:ruby>
      </w:r>
      <w:r w:rsidRPr="00C20E87">
        <w:rPr>
          <w:rFonts w:ascii="IPA P明朝" w:eastAsia="IPA P明朝" w:hAnsi="IPA P明朝" w:hint="eastAsia"/>
          <w:sz w:val="28"/>
          <w:szCs w:val="28"/>
        </w:rPr>
        <w:t>しく茂りたる中に、大なる男一人寢て居たるを見たり。地竹にて編みたる三尺ばかりの草履を</w:t>
      </w:r>
      <w:r w:rsidR="00C10F7E">
        <w:rPr>
          <w:rFonts w:ascii="IPA P明朝" w:eastAsia="IPA P明朝" w:hAnsi="IPA P明朝"/>
          <w:sz w:val="28"/>
          <w:szCs w:val="28"/>
        </w:rPr>
        <w:ruby>
          <w:rubyPr>
            <w:rubyAlign w:val="distributeSpace"/>
            <w:hps w:val="14"/>
            <w:hpsRaise w:val="26"/>
            <w:hpsBaseText w:val="28"/>
            <w:lid w:val="ja-JP"/>
          </w:rubyPr>
          <w:rt>
            <w:r w:rsidR="00C10F7E" w:rsidRPr="00C10F7E">
              <w:rPr>
                <w:rFonts w:ascii="Batang" w:eastAsia="Batang" w:hAnsi="Batang" w:cs="Batang" w:hint="eastAsia"/>
                <w:sz w:val="14"/>
                <w:szCs w:val="28"/>
              </w:rPr>
              <w:t>脫</w:t>
            </w:r>
          </w:rt>
          <w:rubyBase>
            <w:r w:rsidR="00C10F7E">
              <w:rPr>
                <w:rFonts w:ascii="IPA P明朝" w:eastAsia="IPA P明朝" w:hAnsi="IPA P明朝"/>
                <w:sz w:val="28"/>
                <w:szCs w:val="28"/>
              </w:rPr>
              <w:t>脱</w:t>
            </w:r>
          </w:rubyBase>
        </w:ruby>
      </w:r>
      <w:r w:rsidRPr="00C20E87">
        <w:rPr>
          <w:rFonts w:ascii="IPA P明朝" w:eastAsia="IPA P明朝" w:hAnsi="IPA P明朝" w:hint="eastAsia"/>
          <w:sz w:val="28"/>
          <w:szCs w:val="28"/>
        </w:rPr>
        <w:t>ぎて</w:t>
      </w:r>
      <w:r w:rsidR="0001525D">
        <w:rPr>
          <w:rFonts w:ascii="IPA P明朝" w:eastAsia="IPA P明朝" w:hAnsi="IPA P明朝" w:hint="eastAsia"/>
          <w:sz w:val="28"/>
          <w:szCs w:val="28"/>
        </w:rPr>
        <w:t>あり。</w:t>
      </w:r>
      <w:r w:rsidR="0001525D">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アホ</w:t>
            </w:r>
          </w:rt>
          <w:rubyBase>
            <w:r w:rsidR="0001525D">
              <w:rPr>
                <w:rFonts w:ascii="IPA P明朝" w:eastAsia="IPA P明朝" w:hAnsi="IPA P明朝"/>
                <w:sz w:val="28"/>
                <w:szCs w:val="28"/>
              </w:rPr>
              <w:t>仰</w:t>
            </w:r>
          </w:rubyBase>
        </w:ruby>
      </w:r>
      <w:r w:rsidR="0001525D">
        <w:rPr>
          <w:rFonts w:ascii="IPA P明朝" w:eastAsia="IPA P明朝" w:hAnsi="IPA P明朝" w:hint="eastAsia"/>
          <w:sz w:val="28"/>
          <w:szCs w:val="28"/>
        </w:rPr>
        <w:t>に臥して大なる</w:t>
      </w:r>
      <w:r w:rsidR="0001525D">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イビキ</w:t>
            </w:r>
          </w:rt>
          <w:rubyBase>
            <w:r w:rsidR="0001525D">
              <w:rPr>
                <w:rFonts w:ascii="IPA P明朝" w:eastAsia="IPA P明朝" w:hAnsi="IPA P明朝"/>
                <w:sz w:val="28"/>
                <w:szCs w:val="28"/>
              </w:rPr>
              <w:t>鼾</w:t>
            </w:r>
          </w:rubyBase>
        </w:ruby>
      </w:r>
      <w:r w:rsidR="0001525D">
        <w:rPr>
          <w:rFonts w:ascii="IPA P明朝" w:eastAsia="IPA P明朝" w:hAnsi="IPA P明朝" w:hint="eastAsia"/>
          <w:sz w:val="28"/>
          <w:szCs w:val="28"/>
        </w:rPr>
        <w:t>をかきてありき。</w:t>
      </w:r>
    </w:p>
    <w:p w14:paraId="030705F9" w14:textId="61CC2535" w:rsidR="0001525D" w:rsidRDefault="0001525D" w:rsidP="006E4D4F">
      <w:pPr>
        <w:spacing w:line="640" w:lineRule="exact"/>
        <w:ind w:firstLineChars="0" w:firstLine="0"/>
        <w:rPr>
          <w:rFonts w:ascii="IPA P明朝" w:eastAsia="IPA P明朝" w:hAnsi="IPA P明朝"/>
          <w:sz w:val="28"/>
          <w:szCs w:val="28"/>
        </w:rPr>
      </w:pPr>
      <w:r w:rsidRPr="006601A2">
        <w:rPr>
          <w:rFonts w:ascii="IPA P明朝" w:eastAsia="IPA P明朝" w:hAnsi="IPA P明朝" w:hint="eastAsia"/>
          <w:b/>
          <w:sz w:val="28"/>
          <w:szCs w:val="28"/>
        </w:rPr>
        <w:t>三一</w:t>
      </w:r>
      <w:r>
        <w:rPr>
          <w:rFonts w:ascii="IPA P明朝" w:eastAsia="IPA P明朝" w:hAnsi="IPA P明朝" w:hint="eastAsia"/>
          <w:sz w:val="28"/>
          <w:szCs w:val="28"/>
        </w:rPr>
        <w:tab/>
        <w:t>遠野郷の民家の子女にして、異人にさらはれて行く者年々多くあり。殊に女に多しとなり。</w:t>
      </w:r>
    </w:p>
    <w:p w14:paraId="6FBC54E4" w14:textId="0CD0B611" w:rsidR="0001525D" w:rsidRDefault="0001525D" w:rsidP="006E4D4F">
      <w:pPr>
        <w:spacing w:line="640" w:lineRule="exact"/>
        <w:ind w:firstLineChars="0" w:firstLine="0"/>
        <w:rPr>
          <w:rFonts w:ascii="IPA P明朝" w:eastAsia="IPA P明朝" w:hAnsi="IPA P明朝" w:hint="eastAsia"/>
          <w:sz w:val="28"/>
          <w:szCs w:val="28"/>
        </w:rPr>
      </w:pPr>
      <w:r w:rsidRPr="006601A2">
        <w:rPr>
          <w:rFonts w:ascii="IPA P明朝" w:eastAsia="IPA P明朝" w:hAnsi="IPA P明朝" w:hint="eastAsia"/>
          <w:b/>
          <w:sz w:val="28"/>
          <w:szCs w:val="28"/>
        </w:rPr>
        <w:t>三二</w:t>
      </w:r>
      <w:r>
        <w:rPr>
          <w:rFonts w:ascii="IPA P明朝" w:eastAsia="IPA P明朝" w:hAnsi="IPA P明朝" w:hint="eastAsia"/>
          <w:sz w:val="28"/>
          <w:szCs w:val="28"/>
        </w:rPr>
        <w:tab/>
      </w:r>
      <w:r>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セン</w:t>
            </w:r>
          </w:rt>
          <w:rubyBase>
            <w:r w:rsidR="0001525D">
              <w:rPr>
                <w:rFonts w:ascii="IPA P明朝" w:eastAsia="IPA P明朝" w:hAnsi="IPA P明朝"/>
                <w:sz w:val="28"/>
                <w:szCs w:val="28"/>
              </w:rPr>
              <w:t>千</w:t>
            </w:r>
          </w:rubyBase>
        </w:ruby>
      </w:r>
      <w:r>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バン</w:t>
            </w:r>
          </w:rt>
          <w:rubyBase>
            <w:r w:rsidR="0001525D">
              <w:rPr>
                <w:rFonts w:ascii="IPA P明朝" w:eastAsia="IPA P明朝" w:hAnsi="IPA P明朝"/>
                <w:sz w:val="28"/>
                <w:szCs w:val="28"/>
              </w:rPr>
              <w:t>晩</w:t>
            </w:r>
          </w:rubyBase>
        </w:ruby>
      </w:r>
      <w:r>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ガ</w:t>
            </w:r>
          </w:rt>
          <w:rubyBase>
            <w:r w:rsidR="0001525D">
              <w:rPr>
                <w:rFonts w:ascii="IPA P明朝" w:eastAsia="IPA P明朝" w:hAnsi="IPA P明朝"/>
                <w:sz w:val="28"/>
                <w:szCs w:val="28"/>
              </w:rPr>
              <w:t>ヶ</w:t>
            </w:r>
          </w:rubyBase>
        </w:ruby>
      </w:r>
      <w:r>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ダケ</w:t>
            </w:r>
          </w:rt>
          <w:rubyBase>
            <w:r w:rsidR="0001525D">
              <w:rPr>
                <w:rFonts w:ascii="IPA P明朝" w:eastAsia="IPA P明朝" w:hAnsi="IPA P明朝"/>
                <w:sz w:val="28"/>
                <w:szCs w:val="28"/>
              </w:rPr>
              <w:t>嶽</w:t>
            </w:r>
          </w:rubyBase>
        </w:ruby>
      </w:r>
      <w:r>
        <w:rPr>
          <w:rFonts w:ascii="IPA P明朝" w:eastAsia="IPA P明朝" w:hAnsi="IPA P明朝" w:hint="eastAsia"/>
          <w:sz w:val="28"/>
          <w:szCs w:val="28"/>
        </w:rPr>
        <w:t>は山中に</w:t>
      </w:r>
      <w:r>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ヌマ</w:t>
            </w:r>
          </w:rt>
          <w:rubyBase>
            <w:r w:rsidR="0001525D">
              <w:rPr>
                <w:rFonts w:ascii="IPA P明朝" w:eastAsia="IPA P明朝" w:hAnsi="IPA P明朝"/>
                <w:sz w:val="28"/>
                <w:szCs w:val="28"/>
              </w:rPr>
              <w:t>沼</w:t>
            </w:r>
          </w:rubyBase>
        </w:ruby>
      </w:r>
      <w:r>
        <w:rPr>
          <w:rFonts w:ascii="IPA P明朝" w:eastAsia="IPA P明朝" w:hAnsi="IPA P明朝" w:hint="eastAsia"/>
          <w:sz w:val="28"/>
          <w:szCs w:val="28"/>
        </w:rPr>
        <w:t>あり。此谷は物すごく</w:t>
      </w:r>
      <w:r>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ナマグサ</w:t>
            </w:r>
          </w:rt>
          <w:rubyBase>
            <w:r w:rsidR="0001525D">
              <w:rPr>
                <w:rFonts w:ascii="IPA P明朝" w:eastAsia="IPA P明朝" w:hAnsi="IPA P明朝"/>
                <w:sz w:val="28"/>
                <w:szCs w:val="28"/>
              </w:rPr>
              <w:t>腥</w:t>
            </w:r>
          </w:rubyBase>
        </w:ruby>
      </w:r>
      <w:r>
        <w:rPr>
          <w:rFonts w:ascii="IPA P明朝" w:eastAsia="IPA P明朝" w:hAnsi="IPA P明朝" w:hint="eastAsia"/>
          <w:sz w:val="28"/>
          <w:szCs w:val="28"/>
        </w:rPr>
        <w:t>き</w:t>
      </w:r>
      <w:r>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カ</w:t>
            </w:r>
          </w:rt>
          <w:rubyBase>
            <w:r w:rsidR="0001525D">
              <w:rPr>
                <w:rFonts w:ascii="IPA P明朝" w:eastAsia="IPA P明朝" w:hAnsi="IPA P明朝"/>
                <w:sz w:val="28"/>
                <w:szCs w:val="28"/>
              </w:rPr>
              <w:t>臭</w:t>
            </w:r>
          </w:rubyBase>
        </w:ruby>
      </w:r>
      <w:r>
        <w:rPr>
          <w:rFonts w:ascii="IPA P明朝" w:eastAsia="IPA P明朝" w:hAnsi="IPA P明朝" w:hint="eastAsia"/>
          <w:sz w:val="28"/>
          <w:szCs w:val="28"/>
        </w:rPr>
        <w:t>のする所にて、此山に入り歸りたる者はまことに</w:t>
      </w:r>
      <w:r>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スクナ</w:t>
            </w:r>
          </w:rt>
          <w:rubyBase>
            <w:r w:rsidR="0001525D">
              <w:rPr>
                <w:rFonts w:ascii="IPA P明朝" w:eastAsia="IPA P明朝" w:hAnsi="IPA P明朝"/>
                <w:sz w:val="28"/>
                <w:szCs w:val="28"/>
              </w:rPr>
              <w:t>少</w:t>
            </w:r>
          </w:rubyBase>
        </w:ruby>
      </w:r>
      <w:r>
        <w:rPr>
          <w:rFonts w:ascii="IPA P明朝" w:eastAsia="IPA P明朝" w:hAnsi="IPA P明朝" w:hint="eastAsia"/>
          <w:sz w:val="28"/>
          <w:szCs w:val="28"/>
        </w:rPr>
        <w:t>し。昔何の隼人と云ふ獵師あり。其子孫今もあり。白き鹿を見て之を追ひ此谷に千晩こもりたれば山の名とす。其白鹿撃たれて遁げ、次の山まで行きて</w:t>
      </w:r>
      <w:r>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カタ</w:t>
            </w:r>
          </w:rt>
          <w:rubyBase>
            <w:r w:rsidR="0001525D">
              <w:rPr>
                <w:rFonts w:ascii="IPA P明朝" w:eastAsia="IPA P明朝" w:hAnsi="IPA P明朝"/>
                <w:sz w:val="28"/>
                <w:szCs w:val="28"/>
              </w:rPr>
              <w:t>片</w:t>
            </w:r>
          </w:rubyBase>
        </w:ruby>
      </w:r>
      <w:r>
        <w:rPr>
          <w:rFonts w:ascii="IPA P明朝" w:eastAsia="IPA P明朝" w:hAnsi="IPA P明朝"/>
          <w:sz w:val="28"/>
          <w:szCs w:val="28"/>
        </w:rPr>
        <w:ruby>
          <w:rubyPr>
            <w:rubyAlign w:val="distributeSpace"/>
            <w:hps w:val="14"/>
            <w:hpsRaise w:val="26"/>
            <w:hpsBaseText w:val="28"/>
            <w:lid w:val="ja-JP"/>
          </w:rubyPr>
          <w:rt>
            <w:r w:rsidR="0001525D" w:rsidRPr="0001525D">
              <w:rPr>
                <w:rFonts w:ascii="IPA P明朝" w:eastAsia="IPA P明朝" w:hAnsi="IPA P明朝"/>
                <w:sz w:val="14"/>
                <w:szCs w:val="28"/>
              </w:rPr>
              <w:t>アシ</w:t>
            </w:r>
          </w:rt>
          <w:rubyBase>
            <w:r w:rsidR="0001525D">
              <w:rPr>
                <w:rFonts w:ascii="IPA P明朝" w:eastAsia="IPA P明朝" w:hAnsi="IPA P明朝"/>
                <w:sz w:val="28"/>
                <w:szCs w:val="28"/>
              </w:rPr>
              <w:t>肢</w:t>
            </w:r>
          </w:rubyBase>
        </w:ruby>
      </w:r>
      <w:r>
        <w:rPr>
          <w:rFonts w:ascii="IPA P明朝" w:eastAsia="IPA P明朝" w:hAnsi="IPA P明朝" w:hint="eastAsia"/>
          <w:sz w:val="28"/>
          <w:szCs w:val="28"/>
        </w:rPr>
        <w:t>折れたり。其山を今</w:t>
      </w:r>
      <w:r w:rsidR="00F87651">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カタ</w:t>
            </w:r>
          </w:rt>
          <w:rubyBase>
            <w:r w:rsidR="00F87651">
              <w:rPr>
                <w:rFonts w:ascii="IPA P明朝" w:eastAsia="IPA P明朝" w:hAnsi="IPA P明朝"/>
                <w:sz w:val="28"/>
                <w:szCs w:val="28"/>
              </w:rPr>
              <w:t>片</w:t>
            </w:r>
          </w:rubyBase>
        </w:ruby>
      </w:r>
      <w:r w:rsidR="00F87651">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ハ</w:t>
            </w:r>
          </w:rt>
          <w:rubyBase>
            <w:r w:rsidR="00F87651">
              <w:rPr>
                <w:rFonts w:ascii="IPA P明朝" w:eastAsia="IPA P明朝" w:hAnsi="IPA P明朝"/>
                <w:sz w:val="28"/>
                <w:szCs w:val="28"/>
              </w:rPr>
              <w:t>羽</w:t>
            </w:r>
          </w:rubyBase>
        </w:ruby>
      </w:r>
      <w:r w:rsidR="00F87651">
        <w:rPr>
          <w:rFonts w:ascii="IPA P明朝" w:eastAsia="IPA P明朝" w:hAnsi="IPA P明朝"/>
          <w:sz w:val="28"/>
          <w:szCs w:val="28"/>
        </w:rPr>
        <w:ruby>
          <w:rubyPr>
            <w:rubyAlign w:val="distributeSpace"/>
            <w:hps w:val="14"/>
            <w:hpsRaise w:val="26"/>
            <w:hpsBaseText w:val="28"/>
            <w:lid w:val="ja-JP"/>
          </w:rubyPr>
          <w:rt>
            <w:r w:rsidR="00F87651" w:rsidRPr="00F87651">
              <w:rPr>
                <w:rFonts w:ascii="IPA P明朝" w:eastAsia="IPA P明朝" w:hAnsi="IPA P明朝"/>
                <w:sz w:val="14"/>
                <w:szCs w:val="28"/>
              </w:rPr>
              <w:t>ヤマ</w:t>
            </w:r>
          </w:rt>
          <w:rubyBase>
            <w:r w:rsidR="00F87651">
              <w:rPr>
                <w:rFonts w:ascii="IPA P明朝" w:eastAsia="IPA P明朝" w:hAnsi="IPA P明朝"/>
                <w:sz w:val="28"/>
                <w:szCs w:val="28"/>
              </w:rPr>
              <w:t>山</w:t>
            </w:r>
          </w:rubyBase>
        </w:ruby>
      </w:r>
      <w:r w:rsidR="006601A2">
        <w:rPr>
          <w:rFonts w:ascii="IPA P明朝" w:eastAsia="IPA P明朝" w:hAnsi="IPA P明朝" w:hint="eastAsia"/>
          <w:sz w:val="28"/>
          <w:szCs w:val="28"/>
        </w:rPr>
        <w:t>と云ふ。さて又前なる山へ來て終に死にたり。其地を</w:t>
      </w:r>
      <w:r w:rsidR="006601A2">
        <w:rPr>
          <w:rFonts w:ascii="IPA P明朝" w:eastAsia="IPA P明朝" w:hAnsi="IPA P明朝"/>
          <w:sz w:val="28"/>
          <w:szCs w:val="28"/>
        </w:rPr>
        <w:ruby>
          <w:rubyPr>
            <w:rubyAlign w:val="distributeSpace"/>
            <w:hps w:val="14"/>
            <w:hpsRaise w:val="26"/>
            <w:hpsBaseText w:val="28"/>
            <w:lid w:val="ja-JP"/>
          </w:rubyPr>
          <w:rt>
            <w:r w:rsidR="006601A2" w:rsidRPr="006601A2">
              <w:rPr>
                <w:rFonts w:ascii="IPA P明朝" w:eastAsia="IPA P明朝" w:hAnsi="IPA P明朝"/>
                <w:sz w:val="14"/>
                <w:szCs w:val="28"/>
              </w:rPr>
              <w:t>シ</w:t>
            </w:r>
          </w:rt>
          <w:rubyBase>
            <w:r w:rsidR="006601A2">
              <w:rPr>
                <w:rFonts w:ascii="IPA P明朝" w:eastAsia="IPA P明朝" w:hAnsi="IPA P明朝"/>
                <w:sz w:val="28"/>
                <w:szCs w:val="28"/>
              </w:rPr>
              <w:t>死</w:t>
            </w:r>
          </w:rubyBase>
        </w:ruby>
      </w:r>
      <w:r w:rsidR="006601A2">
        <w:rPr>
          <w:rFonts w:ascii="IPA P明朝" w:eastAsia="IPA P明朝" w:hAnsi="IPA P明朝"/>
          <w:sz w:val="28"/>
          <w:szCs w:val="28"/>
        </w:rPr>
        <w:ruby>
          <w:rubyPr>
            <w:rubyAlign w:val="distributeSpace"/>
            <w:hps w:val="14"/>
            <w:hpsRaise w:val="26"/>
            <w:hpsBaseText w:val="28"/>
            <w:lid w:val="ja-JP"/>
          </w:rubyPr>
          <w:rt>
            <w:r w:rsidR="006601A2" w:rsidRPr="006601A2">
              <w:rPr>
                <w:rFonts w:ascii="IPA P明朝" w:eastAsia="IPA P明朝" w:hAnsi="IPA P明朝"/>
                <w:sz w:val="14"/>
                <w:szCs w:val="28"/>
              </w:rPr>
              <w:t>スケ</w:t>
            </w:r>
          </w:rt>
          <w:rubyBase>
            <w:r w:rsidR="006601A2">
              <w:rPr>
                <w:rFonts w:ascii="IPA P明朝" w:eastAsia="IPA P明朝" w:hAnsi="IPA P明朝"/>
                <w:sz w:val="28"/>
                <w:szCs w:val="28"/>
              </w:rPr>
              <w:t>助</w:t>
            </w:r>
          </w:rubyBase>
        </w:ruby>
      </w:r>
      <w:r w:rsidR="006601A2">
        <w:rPr>
          <w:rFonts w:ascii="IPA P明朝" w:eastAsia="IPA P明朝" w:hAnsi="IPA P明朝" w:hint="eastAsia"/>
          <w:sz w:val="28"/>
          <w:szCs w:val="28"/>
        </w:rPr>
        <w:t>と云ふ。</w:t>
      </w:r>
    </w:p>
    <w:p w14:paraId="3DE55902" w14:textId="3FC240DB" w:rsidR="006601A2" w:rsidRDefault="006601A2" w:rsidP="006E4D4F">
      <w:pPr>
        <w:spacing w:line="640" w:lineRule="exact"/>
        <w:ind w:firstLineChars="0" w:firstLine="0"/>
        <w:rPr>
          <w:rFonts w:ascii="IPA P明朝" w:eastAsia="IPA P明朝" w:hAnsi="IPA P明朝" w:hint="eastAsia"/>
          <w:sz w:val="28"/>
          <w:szCs w:val="28"/>
        </w:rPr>
      </w:pPr>
      <w:r w:rsidRPr="006601A2">
        <w:rPr>
          <w:rFonts w:ascii="IPA P明朝" w:eastAsia="IPA P明朝" w:hAnsi="IPA P明朝" w:hint="eastAsia"/>
          <w:b/>
          <w:sz w:val="28"/>
          <w:szCs w:val="28"/>
        </w:rPr>
        <w:lastRenderedPageBreak/>
        <w:t>三三</w:t>
      </w:r>
      <w:r>
        <w:rPr>
          <w:rFonts w:ascii="IPA P明朝" w:eastAsia="IPA P明朝" w:hAnsi="IPA P明朝" w:hint="eastAsia"/>
          <w:sz w:val="28"/>
          <w:szCs w:val="28"/>
        </w:rPr>
        <w:tab/>
      </w:r>
      <w:r>
        <w:rPr>
          <w:rFonts w:ascii="IPA P明朝" w:eastAsia="IPA P明朝" w:hAnsi="IPA P明朝"/>
          <w:sz w:val="28"/>
          <w:szCs w:val="28"/>
        </w:rPr>
        <w:ruby>
          <w:rubyPr>
            <w:rubyAlign w:val="distributeSpace"/>
            <w:hps w:val="14"/>
            <w:hpsRaise w:val="26"/>
            <w:hpsBaseText w:val="28"/>
            <w:lid w:val="ja-JP"/>
          </w:rubyPr>
          <w:rt>
            <w:r w:rsidR="006601A2" w:rsidRPr="006601A2">
              <w:rPr>
                <w:rFonts w:ascii="IPA P明朝" w:eastAsia="IPA P明朝" w:hAnsi="IPA P明朝"/>
                <w:sz w:val="14"/>
                <w:szCs w:val="28"/>
              </w:rPr>
              <w:t>シロ</w:t>
            </w:r>
          </w:rt>
          <w:rubyBase>
            <w:r w:rsidR="006601A2">
              <w:rPr>
                <w:rFonts w:ascii="IPA P明朝" w:eastAsia="IPA P明朝" w:hAnsi="IPA P明朝"/>
                <w:sz w:val="28"/>
                <w:szCs w:val="28"/>
              </w:rPr>
              <w:t>白</w:t>
            </w:r>
          </w:rubyBase>
        </w:ruby>
      </w:r>
      <w:r>
        <w:rPr>
          <w:rFonts w:ascii="IPA P明朝" w:eastAsia="IPA P明朝" w:hAnsi="IPA P明朝"/>
          <w:sz w:val="28"/>
          <w:szCs w:val="28"/>
        </w:rPr>
        <w:ruby>
          <w:rubyPr>
            <w:rubyAlign w:val="distributeSpace"/>
            <w:hps w:val="14"/>
            <w:hpsRaise w:val="26"/>
            <w:hpsBaseText w:val="28"/>
            <w:lid w:val="ja-JP"/>
          </w:rubyPr>
          <w:rt>
            <w:r w:rsidR="006601A2" w:rsidRPr="006601A2">
              <w:rPr>
                <w:rFonts w:ascii="IPA P明朝" w:eastAsia="IPA P明朝" w:hAnsi="IPA P明朝"/>
                <w:sz w:val="14"/>
                <w:szCs w:val="28"/>
              </w:rPr>
              <w:t>ミ</w:t>
            </w:r>
          </w:rt>
          <w:rubyBase>
            <w:r w:rsidR="006601A2">
              <w:rPr>
                <w:rFonts w:ascii="IPA P明朝" w:eastAsia="IPA P明朝" w:hAnsi="IPA P明朝"/>
                <w:sz w:val="28"/>
                <w:szCs w:val="28"/>
              </w:rPr>
              <w:t>望</w:t>
            </w:r>
          </w:rubyBase>
        </w:ruby>
      </w:r>
      <w:r>
        <w:rPr>
          <w:rFonts w:ascii="IPA P明朝" w:eastAsia="IPA P明朝" w:hAnsi="IPA P明朝" w:hint="eastAsia"/>
          <w:sz w:val="28"/>
          <w:szCs w:val="28"/>
        </w:rPr>
        <w:t>の山に行きて</w:t>
      </w:r>
      <w:r>
        <w:rPr>
          <w:rFonts w:ascii="IPA P明朝" w:eastAsia="IPA P明朝" w:hAnsi="IPA P明朝"/>
          <w:sz w:val="28"/>
          <w:szCs w:val="28"/>
        </w:rPr>
        <w:ruby>
          <w:rubyPr>
            <w:rubyAlign w:val="distributeSpace"/>
            <w:hps w:val="14"/>
            <w:hpsRaise w:val="26"/>
            <w:hpsBaseText w:val="28"/>
            <w:lid w:val="ja-JP"/>
          </w:rubyPr>
          <w:rt>
            <w:r w:rsidR="006601A2" w:rsidRPr="006601A2">
              <w:rPr>
                <w:rFonts w:ascii="IPA P明朝" w:eastAsia="IPA P明朝" w:hAnsi="IPA P明朝"/>
                <w:sz w:val="14"/>
                <w:szCs w:val="28"/>
              </w:rPr>
              <w:t>トマ</w:t>
            </w:r>
          </w:rt>
          <w:rubyBase>
            <w:r w:rsidR="006601A2">
              <w:rPr>
                <w:rFonts w:ascii="IPA P明朝" w:eastAsia="IPA P明朝" w:hAnsi="IPA P明朝"/>
                <w:sz w:val="28"/>
                <w:szCs w:val="28"/>
              </w:rPr>
              <w:t>泊</w:t>
            </w:r>
          </w:rubyBase>
        </w:ruby>
      </w:r>
      <w:r>
        <w:rPr>
          <w:rFonts w:ascii="IPA P明朝" w:eastAsia="IPA P明朝" w:hAnsi="IPA P明朝" w:hint="eastAsia"/>
          <w:sz w:val="28"/>
          <w:szCs w:val="28"/>
        </w:rPr>
        <w:t>れば、深夜にあたりの</w:t>
      </w:r>
      <w:r>
        <w:rPr>
          <w:rFonts w:ascii="IPA P明朝" w:eastAsia="IPA P明朝" w:hAnsi="IPA P明朝"/>
          <w:sz w:val="28"/>
          <w:szCs w:val="28"/>
        </w:rPr>
        <w:ruby>
          <w:rubyPr>
            <w:rubyAlign w:val="distributeSpace"/>
            <w:hps w:val="14"/>
            <w:hpsRaise w:val="26"/>
            <w:hpsBaseText w:val="28"/>
            <w:lid w:val="ja-JP"/>
          </w:rubyPr>
          <w:rt>
            <w:r w:rsidR="006601A2" w:rsidRPr="006601A2">
              <w:rPr>
                <w:rFonts w:ascii="IPA P明朝" w:eastAsia="IPA P明朝" w:hAnsi="IPA P明朝"/>
                <w:sz w:val="14"/>
                <w:szCs w:val="28"/>
              </w:rPr>
              <w:t>ウス</w:t>
            </w:r>
          </w:rt>
          <w:rubyBase>
            <w:r w:rsidR="006601A2">
              <w:rPr>
                <w:rFonts w:ascii="IPA P明朝" w:eastAsia="IPA P明朝" w:hAnsi="IPA P明朝"/>
                <w:sz w:val="28"/>
                <w:szCs w:val="28"/>
              </w:rPr>
              <w:t>薄</w:t>
            </w:r>
          </w:rubyBase>
        </w:ruby>
      </w:r>
      <w:r>
        <w:rPr>
          <w:rFonts w:ascii="IPA P明朝" w:eastAsia="IPA P明朝" w:hAnsi="IPA P明朝"/>
          <w:sz w:val="28"/>
          <w:szCs w:val="28"/>
        </w:rPr>
        <w:ruby>
          <w:rubyPr>
            <w:rubyAlign w:val="distributeSpace"/>
            <w:hps w:val="14"/>
            <w:hpsRaise w:val="26"/>
            <w:hpsBaseText w:val="28"/>
            <w:lid w:val="ja-JP"/>
          </w:rubyPr>
          <w:rt>
            <w:r w:rsidR="006601A2" w:rsidRPr="006601A2">
              <w:rPr>
                <w:rFonts w:ascii="IPA P明朝" w:eastAsia="IPA P明朝" w:hAnsi="IPA P明朝"/>
                <w:sz w:val="14"/>
                <w:szCs w:val="28"/>
              </w:rPr>
              <w:t>アカ</w:t>
            </w:r>
          </w:rt>
          <w:rubyBase>
            <w:r w:rsidR="006601A2">
              <w:rPr>
                <w:rFonts w:ascii="IPA P明朝" w:eastAsia="IPA P明朝" w:hAnsi="IPA P明朝"/>
                <w:sz w:val="28"/>
                <w:szCs w:val="28"/>
              </w:rPr>
              <w:t>明</w:t>
            </w:r>
          </w:rubyBase>
        </w:ruby>
      </w:r>
      <w:r>
        <w:rPr>
          <w:rFonts w:ascii="IPA P明朝" w:eastAsia="IPA P明朝" w:hAnsi="IPA P明朝" w:hint="eastAsia"/>
          <w:sz w:val="28"/>
          <w:szCs w:val="28"/>
        </w:rPr>
        <w:t>るくなることあり。秋の頃</w:t>
      </w:r>
      <w:r>
        <w:rPr>
          <w:rFonts w:ascii="IPA P明朝" w:eastAsia="IPA P明朝" w:hAnsi="IPA P明朝"/>
          <w:sz w:val="28"/>
          <w:szCs w:val="28"/>
        </w:rPr>
        <w:ruby>
          <w:rubyPr>
            <w:rubyAlign w:val="distributeSpace"/>
            <w:hps w:val="14"/>
            <w:hpsRaise w:val="26"/>
            <w:hpsBaseText w:val="28"/>
            <w:lid w:val="ja-JP"/>
          </w:rubyPr>
          <w:rt>
            <w:r w:rsidR="006601A2" w:rsidRPr="006601A2">
              <w:rPr>
                <w:rFonts w:ascii="IPA P明朝" w:eastAsia="IPA P明朝" w:hAnsi="IPA P明朝"/>
                <w:sz w:val="14"/>
                <w:szCs w:val="28"/>
              </w:rPr>
              <w:t>キノコ</w:t>
            </w:r>
          </w:rt>
          <w:rubyBase>
            <w:r w:rsidR="006601A2">
              <w:rPr>
                <w:rFonts w:ascii="IPA P明朝" w:eastAsia="IPA P明朝" w:hAnsi="IPA P明朝"/>
                <w:sz w:val="28"/>
                <w:szCs w:val="28"/>
              </w:rPr>
              <w:t>茸</w:t>
            </w:r>
          </w:rubyBase>
        </w:ruby>
      </w:r>
      <w:r>
        <w:rPr>
          <w:rFonts w:ascii="IPA P明朝" w:eastAsia="IPA P明朝" w:hAnsi="IPA P明朝" w:hint="eastAsia"/>
          <w:sz w:val="28"/>
          <w:szCs w:val="28"/>
        </w:rPr>
        <w:t>を探りに行き山中に宿する者、よく此事に逢ふ。又谷のあなたにて大木を伐り倒す音</w:t>
      </w:r>
      <w:r w:rsidR="00404013">
        <w:rPr>
          <w:rFonts w:ascii="IPA P明朝" w:eastAsia="IPA P明朝" w:hAnsi="IPA P明朝" w:hint="eastAsia"/>
          <w:sz w:val="28"/>
          <w:szCs w:val="28"/>
        </w:rPr>
        <w:t>、</w:t>
      </w:r>
      <w:r>
        <w:rPr>
          <w:rFonts w:ascii="IPA P明朝" w:eastAsia="IPA P明朝" w:hAnsi="IPA P明朝" w:hint="eastAsia"/>
          <w:sz w:val="28"/>
          <w:szCs w:val="28"/>
        </w:rPr>
        <w:t>歌の聲など</w:t>
      </w:r>
      <w:r w:rsidR="00404013">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キコ</w:t>
            </w:r>
          </w:rt>
          <w:rubyBase>
            <w:r w:rsidR="00404013">
              <w:rPr>
                <w:rFonts w:ascii="IPA P明朝" w:eastAsia="IPA P明朝" w:hAnsi="IPA P明朝"/>
                <w:sz w:val="28"/>
                <w:szCs w:val="28"/>
              </w:rPr>
              <w:t>聞</w:t>
            </w:r>
          </w:rubyBase>
        </w:ruby>
      </w:r>
      <w:r w:rsidR="00404013">
        <w:rPr>
          <w:rFonts w:ascii="IPA P明朝" w:eastAsia="IPA P明朝" w:hAnsi="IPA P明朝" w:hint="eastAsia"/>
          <w:sz w:val="28"/>
          <w:szCs w:val="28"/>
        </w:rPr>
        <w:t>ゆることあり。此山の大さは</w:t>
      </w:r>
      <w:r w:rsidR="00404013">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ハカ</w:t>
            </w:r>
          </w:rt>
          <w:rubyBase>
            <w:r w:rsidR="00404013">
              <w:rPr>
                <w:rFonts w:ascii="IPA P明朝" w:eastAsia="IPA P明朝" w:hAnsi="IPA P明朝"/>
                <w:sz w:val="28"/>
                <w:szCs w:val="28"/>
              </w:rPr>
              <w:t>測</w:t>
            </w:r>
          </w:rubyBase>
        </w:ruby>
      </w:r>
      <w:r w:rsidR="00404013">
        <w:rPr>
          <w:rFonts w:ascii="IPA P明朝" w:eastAsia="IPA P明朝" w:hAnsi="IPA P明朝" w:hint="eastAsia"/>
          <w:sz w:val="28"/>
          <w:szCs w:val="28"/>
        </w:rPr>
        <w:t>るべからず。五月に</w:t>
      </w:r>
      <w:r w:rsidR="00404013">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かや</w:t>
            </w:r>
          </w:rt>
          <w:rubyBase>
            <w:r w:rsidR="00404013">
              <w:rPr>
                <w:rFonts w:ascii="IPA P明朝" w:eastAsia="IPA P明朝" w:hAnsi="IPA P明朝"/>
                <w:sz w:val="28"/>
                <w:szCs w:val="28"/>
              </w:rPr>
              <w:t>萱</w:t>
            </w:r>
          </w:rubyBase>
        </w:ruby>
      </w:r>
      <w:r w:rsidR="00404013">
        <w:rPr>
          <w:rFonts w:ascii="IPA P明朝" w:eastAsia="IPA P明朝" w:hAnsi="IPA P明朝" w:hint="eastAsia"/>
          <w:sz w:val="28"/>
          <w:szCs w:val="28"/>
        </w:rPr>
        <w:t>を苅りに行くとき、遠く望めば桐の花の咲き満ちたる山あり。恰も紫の雲のたなびけるが如し。されども終に其あたりに近づくこと能はず。</w:t>
      </w:r>
      <w:r w:rsidR="00404013">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かつ</w:t>
            </w:r>
          </w:rt>
          <w:rubyBase>
            <w:r w:rsidR="00404013">
              <w:rPr>
                <w:rFonts w:ascii="IPA P明朝" w:eastAsia="IPA P明朝" w:hAnsi="IPA P明朝"/>
                <w:sz w:val="28"/>
                <w:szCs w:val="28"/>
              </w:rPr>
              <w:t>曾</w:t>
            </w:r>
          </w:rubyBase>
        </w:ruby>
      </w:r>
      <w:r w:rsidR="00404013">
        <w:rPr>
          <w:rFonts w:ascii="IPA P明朝" w:eastAsia="IPA P明朝" w:hAnsi="IPA P明朝" w:hint="eastAsia"/>
          <w:sz w:val="28"/>
          <w:szCs w:val="28"/>
        </w:rPr>
        <w:t>て茸を探りに入りし者あり。白望の山奥にて金の</w:t>
      </w:r>
      <w:r w:rsidR="00404013">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トイ</w:t>
            </w:r>
          </w:rt>
          <w:rubyBase>
            <w:r w:rsidR="00404013">
              <w:rPr>
                <w:rFonts w:ascii="IPA P明朝" w:eastAsia="IPA P明朝" w:hAnsi="IPA P明朝"/>
                <w:sz w:val="28"/>
                <w:szCs w:val="28"/>
              </w:rPr>
              <w:t>樋</w:t>
            </w:r>
          </w:rubyBase>
        </w:ruby>
      </w:r>
      <w:r w:rsidR="00404013">
        <w:rPr>
          <w:rFonts w:ascii="IPA P明朝" w:eastAsia="IPA P明朝" w:hAnsi="IPA P明朝" w:hint="eastAsia"/>
          <w:sz w:val="28"/>
          <w:szCs w:val="28"/>
        </w:rPr>
        <w:t>と金の</w:t>
      </w:r>
      <w:r w:rsidR="00404013">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シャク</w:t>
            </w:r>
          </w:rt>
          <w:rubyBase>
            <w:r w:rsidR="00404013">
              <w:rPr>
                <w:rFonts w:ascii="IPA P明朝" w:eastAsia="IPA P明朝" w:hAnsi="IPA P明朝"/>
                <w:sz w:val="28"/>
                <w:szCs w:val="28"/>
              </w:rPr>
              <w:t>杓</w:t>
            </w:r>
          </w:rubyBase>
        </w:ruby>
      </w:r>
      <w:r w:rsidR="00404013">
        <w:rPr>
          <w:rFonts w:ascii="IPA P明朝" w:eastAsia="IPA P明朝" w:hAnsi="IPA P明朝" w:hint="eastAsia"/>
          <w:sz w:val="28"/>
          <w:szCs w:val="28"/>
        </w:rPr>
        <w:t>とを見たり。持ち歸らんとするに極めて重く、鎌にて片端を削り取らんとしたれどそれもかなはず。又來んと思ひて樹の皮を白くし</w:t>
      </w:r>
      <w:r w:rsidR="00404013">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シオリ</w:t>
            </w:r>
          </w:rt>
          <w:rubyBase>
            <w:r w:rsidR="00404013">
              <w:rPr>
                <w:rFonts w:ascii="IPA P明朝" w:eastAsia="IPA P明朝" w:hAnsi="IPA P明朝"/>
                <w:sz w:val="28"/>
                <w:szCs w:val="28"/>
              </w:rPr>
              <w:t>栞</w:t>
            </w:r>
          </w:rubyBase>
        </w:ruby>
      </w:r>
      <w:r w:rsidR="00404013">
        <w:rPr>
          <w:rFonts w:ascii="IPA P明朝" w:eastAsia="IPA P明朝" w:hAnsi="IPA P明朝" w:hint="eastAsia"/>
          <w:sz w:val="28"/>
          <w:szCs w:val="28"/>
        </w:rPr>
        <w:t>としたりしが、次の日人々と共に行きて之を求めたれど、終に其木のありかをも見出し得ずしてやみたり。</w:t>
      </w:r>
    </w:p>
    <w:p w14:paraId="1A3EF2AB" w14:textId="6B3DEACB" w:rsidR="00404013" w:rsidRDefault="00404013" w:rsidP="006E4D4F">
      <w:pPr>
        <w:spacing w:line="640" w:lineRule="exact"/>
        <w:ind w:firstLineChars="0" w:firstLine="0"/>
        <w:rPr>
          <w:rFonts w:ascii="IPA P明朝" w:eastAsia="IPA P明朝" w:hAnsi="IPA P明朝" w:hint="eastAsia"/>
          <w:sz w:val="28"/>
          <w:szCs w:val="28"/>
        </w:rPr>
      </w:pPr>
      <w:r w:rsidRPr="009102C9">
        <w:rPr>
          <w:rFonts w:ascii="IPA P明朝" w:eastAsia="IPA P明朝" w:hAnsi="IPA P明朝" w:hint="eastAsia"/>
          <w:b/>
          <w:sz w:val="28"/>
          <w:szCs w:val="28"/>
        </w:rPr>
        <w:t>三四</w:t>
      </w:r>
      <w:r>
        <w:rPr>
          <w:rFonts w:ascii="IPA P明朝" w:eastAsia="IPA P明朝" w:hAnsi="IPA P明朝" w:hint="eastAsia"/>
          <w:sz w:val="28"/>
          <w:szCs w:val="28"/>
        </w:rPr>
        <w:tab/>
        <w:t>白望の山</w:t>
      </w:r>
      <w:r>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つづ</w:t>
            </w:r>
          </w:rt>
          <w:rubyBase>
            <w:r w:rsidR="00404013">
              <w:rPr>
                <w:rFonts w:ascii="IPA P明朝" w:eastAsia="IPA P明朝" w:hAnsi="IPA P明朝"/>
                <w:sz w:val="28"/>
                <w:szCs w:val="28"/>
              </w:rPr>
              <w:t>續</w:t>
            </w:r>
          </w:rubyBase>
        </w:ruby>
      </w:r>
      <w:r>
        <w:rPr>
          <w:rFonts w:ascii="IPA P明朝" w:eastAsia="IPA P明朝" w:hAnsi="IPA P明朝" w:hint="eastAsia"/>
          <w:sz w:val="28"/>
          <w:szCs w:val="28"/>
        </w:rPr>
        <w:t>きに</w:t>
      </w:r>
      <w:r>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ハナレ</w:t>
            </w:r>
          </w:rt>
          <w:rubyBase>
            <w:r w:rsidR="00404013">
              <w:rPr>
                <w:rFonts w:ascii="IPA P明朝" w:eastAsia="IPA P明朝" w:hAnsi="IPA P明朝"/>
                <w:sz w:val="28"/>
                <w:szCs w:val="28"/>
              </w:rPr>
              <w:t>離</w:t>
            </w:r>
          </w:rubyBase>
        </w:ruby>
      </w:r>
      <w:r>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モリ</w:t>
            </w:r>
          </w:rt>
          <w:rubyBase>
            <w:r w:rsidR="00404013">
              <w:rPr>
                <w:rFonts w:ascii="IPA P明朝" w:eastAsia="IPA P明朝" w:hAnsi="IPA P明朝"/>
                <w:sz w:val="28"/>
                <w:szCs w:val="28"/>
              </w:rPr>
              <w:t>森</w:t>
            </w:r>
          </w:rubyBase>
        </w:ruby>
      </w:r>
      <w:r>
        <w:rPr>
          <w:rFonts w:ascii="IPA P明朝" w:eastAsia="IPA P明朝" w:hAnsi="IPA P明朝" w:hint="eastAsia"/>
          <w:sz w:val="28"/>
          <w:szCs w:val="28"/>
        </w:rPr>
        <w:t>と云ふ所あり。その</w:t>
      </w:r>
      <w:r>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コ</w:t>
            </w:r>
          </w:rt>
          <w:rubyBase>
            <w:r w:rsidR="00404013">
              <w:rPr>
                <w:rFonts w:ascii="IPA P明朝" w:eastAsia="IPA P明朝" w:hAnsi="IPA P明朝"/>
                <w:sz w:val="28"/>
                <w:szCs w:val="28"/>
              </w:rPr>
              <w:t>小</w:t>
            </w:r>
          </w:rubyBase>
        </w:ruby>
      </w:r>
      <w:r>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アザ</w:t>
            </w:r>
          </w:rt>
          <w:rubyBase>
            <w:r w:rsidR="00404013">
              <w:rPr>
                <w:rFonts w:ascii="IPA P明朝" w:eastAsia="IPA P明朝" w:hAnsi="IPA P明朝"/>
                <w:sz w:val="28"/>
                <w:szCs w:val="28"/>
              </w:rPr>
              <w:t>字</w:t>
            </w:r>
          </w:rubyBase>
        </w:ruby>
      </w:r>
      <w:r>
        <w:rPr>
          <w:rFonts w:ascii="IPA P明朝" w:eastAsia="IPA P明朝" w:hAnsi="IPA P明朝" w:hint="eastAsia"/>
          <w:sz w:val="28"/>
          <w:szCs w:val="28"/>
        </w:rPr>
        <w:t>に長者屋敷と云ふは、全く無人の境なり。</w:t>
      </w:r>
      <w:r>
        <w:rPr>
          <w:rFonts w:ascii="IPA P明朝" w:eastAsia="IPA P明朝" w:hAnsi="IPA P明朝"/>
          <w:sz w:val="28"/>
          <w:szCs w:val="28"/>
        </w:rPr>
        <w:ruby>
          <w:rubyPr>
            <w:rubyAlign w:val="distributeSpace"/>
            <w:hps w:val="14"/>
            <w:hpsRaise w:val="26"/>
            <w:hpsBaseText w:val="28"/>
            <w:lid w:val="ja-JP"/>
          </w:rubyPr>
          <w:rt>
            <w:r w:rsidR="00404013" w:rsidRPr="00404013">
              <w:rPr>
                <w:rFonts w:ascii="IPA P明朝" w:eastAsia="IPA P明朝" w:hAnsi="IPA P明朝"/>
                <w:sz w:val="14"/>
                <w:szCs w:val="28"/>
              </w:rPr>
              <w:t>コヽ</w:t>
            </w:r>
          </w:rt>
          <w:rubyBase>
            <w:r w:rsidR="00404013">
              <w:rPr>
                <w:rFonts w:ascii="IPA P明朝" w:eastAsia="IPA P明朝" w:hAnsi="IPA P明朝"/>
                <w:sz w:val="28"/>
                <w:szCs w:val="28"/>
              </w:rPr>
              <w:t>茲</w:t>
            </w:r>
          </w:rubyBase>
        </w:ruby>
      </w:r>
      <w:r>
        <w:rPr>
          <w:rFonts w:ascii="IPA P明朝" w:eastAsia="IPA P明朝" w:hAnsi="IPA P明朝" w:hint="eastAsia"/>
          <w:sz w:val="28"/>
          <w:szCs w:val="28"/>
        </w:rPr>
        <w:t>に行きて炭を</w:t>
      </w:r>
      <w:r w:rsidR="009102C9">
        <w:rPr>
          <w:rFonts w:ascii="IPA P明朝" w:eastAsia="IPA P明朝" w:hAnsi="IPA P明朝" w:hint="eastAsia"/>
          <w:sz w:val="28"/>
          <w:szCs w:val="28"/>
        </w:rPr>
        <w:t>燒く者ありき。或夜その小屋の</w:t>
      </w:r>
      <w:r w:rsidR="009102C9">
        <w:rPr>
          <w:rFonts w:ascii="IPA P明朝" w:eastAsia="IPA P明朝" w:hAnsi="IPA P明朝"/>
          <w:sz w:val="28"/>
          <w:szCs w:val="28"/>
        </w:rPr>
        <w:ruby>
          <w:rubyPr>
            <w:rubyAlign w:val="distributeSpace"/>
            <w:hps w:val="14"/>
            <w:hpsRaise w:val="26"/>
            <w:hpsBaseText w:val="28"/>
            <w:lid w:val="ja-JP"/>
          </w:rubyPr>
          <w:rt>
            <w:r w:rsidR="009102C9" w:rsidRPr="009102C9">
              <w:rPr>
                <w:rFonts w:ascii="IPA P明朝" w:eastAsia="IPA P明朝" w:hAnsi="IPA P明朝"/>
                <w:sz w:val="14"/>
                <w:szCs w:val="28"/>
              </w:rPr>
              <w:t>タレ</w:t>
            </w:r>
          </w:rt>
          <w:rubyBase>
            <w:r w:rsidR="009102C9">
              <w:rPr>
                <w:rFonts w:ascii="IPA P明朝" w:eastAsia="IPA P明朝" w:hAnsi="IPA P明朝"/>
                <w:sz w:val="28"/>
                <w:szCs w:val="28"/>
              </w:rPr>
              <w:t>垂</w:t>
            </w:r>
          </w:rubyBase>
        </w:ruby>
      </w:r>
      <w:r w:rsidR="009102C9">
        <w:rPr>
          <w:rFonts w:ascii="IPA P明朝" w:eastAsia="IPA P明朝" w:hAnsi="IPA P明朝"/>
          <w:sz w:val="28"/>
          <w:szCs w:val="28"/>
        </w:rPr>
        <w:ruby>
          <w:rubyPr>
            <w:rubyAlign w:val="distributeSpace"/>
            <w:hps w:val="14"/>
            <w:hpsRaise w:val="26"/>
            <w:hpsBaseText w:val="28"/>
            <w:lid w:val="ja-JP"/>
          </w:rubyPr>
          <w:rt>
            <w:r w:rsidR="009102C9" w:rsidRPr="009102C9">
              <w:rPr>
                <w:rFonts w:ascii="IPA P明朝" w:eastAsia="IPA P明朝" w:hAnsi="IPA P明朝"/>
                <w:sz w:val="14"/>
                <w:szCs w:val="28"/>
              </w:rPr>
              <w:t>コモ</w:t>
            </w:r>
          </w:rt>
          <w:rubyBase>
            <w:r w:rsidR="009102C9">
              <w:rPr>
                <w:rFonts w:ascii="IPA P明朝" w:eastAsia="IPA P明朝" w:hAnsi="IPA P明朝"/>
                <w:sz w:val="28"/>
                <w:szCs w:val="28"/>
              </w:rPr>
              <w:t>菰</w:t>
            </w:r>
          </w:rubyBase>
        </w:ruby>
      </w:r>
      <w:r w:rsidR="009102C9">
        <w:rPr>
          <w:rFonts w:ascii="IPA P明朝" w:eastAsia="IPA P明朝" w:hAnsi="IPA P明朝" w:hint="eastAsia"/>
          <w:sz w:val="28"/>
          <w:szCs w:val="28"/>
        </w:rPr>
        <w:t>をかゝげて、内を</w:t>
      </w:r>
      <w:r w:rsidR="009102C9">
        <w:rPr>
          <w:rFonts w:ascii="IPA P明朝" w:eastAsia="IPA P明朝" w:hAnsi="IPA P明朝"/>
          <w:sz w:val="28"/>
          <w:szCs w:val="28"/>
        </w:rPr>
        <w:ruby>
          <w:rubyPr>
            <w:rubyAlign w:val="distributeSpace"/>
            <w:hps w:val="14"/>
            <w:hpsRaise w:val="26"/>
            <w:hpsBaseText w:val="28"/>
            <w:lid w:val="ja-JP"/>
          </w:rubyPr>
          <w:rt>
            <w:r w:rsidR="009102C9" w:rsidRPr="009102C9">
              <w:rPr>
                <w:rFonts w:ascii="IPA P明朝" w:eastAsia="IPA P明朝" w:hAnsi="IPA P明朝"/>
                <w:sz w:val="14"/>
                <w:szCs w:val="28"/>
              </w:rPr>
              <w:t>ウカヾ</w:t>
            </w:r>
          </w:rt>
          <w:rubyBase>
            <w:r w:rsidR="009102C9">
              <w:rPr>
                <w:rFonts w:ascii="IPA P明朝" w:eastAsia="IPA P明朝" w:hAnsi="IPA P明朝"/>
                <w:sz w:val="28"/>
                <w:szCs w:val="28"/>
              </w:rPr>
              <w:t>覗</w:t>
            </w:r>
          </w:rubyBase>
        </w:ruby>
      </w:r>
      <w:r w:rsidR="009102C9">
        <w:rPr>
          <w:rFonts w:ascii="IPA P明朝" w:eastAsia="IPA P明朝" w:hAnsi="IPA P明朝" w:hint="eastAsia"/>
          <w:sz w:val="28"/>
          <w:szCs w:val="28"/>
        </w:rPr>
        <w:t>ふ者を見たり。髪を長く二つに分けて垂れたる女なり。此あたりにても深夜に女の叫聲を聞くことは珍しからず。</w:t>
      </w:r>
    </w:p>
    <w:p w14:paraId="416568DB" w14:textId="5A8833DC" w:rsidR="009102C9" w:rsidRDefault="009102C9" w:rsidP="006E4D4F">
      <w:pPr>
        <w:spacing w:line="640" w:lineRule="exact"/>
        <w:ind w:firstLineChars="0" w:firstLine="0"/>
        <w:rPr>
          <w:rFonts w:ascii="IPA P明朝" w:eastAsia="IPA P明朝" w:hAnsi="IPA P明朝" w:hint="eastAsia"/>
          <w:sz w:val="28"/>
          <w:szCs w:val="28"/>
        </w:rPr>
      </w:pPr>
      <w:r w:rsidRPr="009102C9">
        <w:rPr>
          <w:rFonts w:ascii="IPA P明朝" w:eastAsia="IPA P明朝" w:hAnsi="IPA P明朝" w:hint="eastAsia"/>
          <w:b/>
          <w:sz w:val="28"/>
          <w:szCs w:val="28"/>
        </w:rPr>
        <w:t>三五</w:t>
      </w:r>
      <w:r>
        <w:rPr>
          <w:rFonts w:ascii="IPA P明朝" w:eastAsia="IPA P明朝" w:hAnsi="IPA P明朝" w:hint="eastAsia"/>
          <w:sz w:val="28"/>
          <w:szCs w:val="28"/>
        </w:rPr>
        <w:tab/>
        <w:t>佐々木氏の祖父の弟、白望に茸を採りに行きて宿りし夜、谷を隔てたるあなたの大なる森林の前を横ぎりて、女の走り行くを見たり。中空を走るやうに思はれたり。待てちやァと二聲ばかり呼はりたるを聞けりとぞ。</w:t>
      </w:r>
    </w:p>
    <w:p w14:paraId="363A7250" w14:textId="43065733" w:rsidR="009102C9" w:rsidRDefault="009102C9" w:rsidP="006E4D4F">
      <w:pPr>
        <w:spacing w:line="640" w:lineRule="exact"/>
        <w:ind w:firstLineChars="0" w:firstLine="0"/>
        <w:rPr>
          <w:rFonts w:ascii="IPA P明朝" w:eastAsia="IPA P明朝" w:hAnsi="IPA P明朝" w:hint="eastAsia"/>
          <w:sz w:val="28"/>
          <w:szCs w:val="28"/>
        </w:rPr>
      </w:pPr>
      <w:r w:rsidRPr="009102C9">
        <w:rPr>
          <w:rFonts w:ascii="IPA P明朝" w:eastAsia="IPA P明朝" w:hAnsi="IPA P明朝" w:hint="eastAsia"/>
          <w:b/>
          <w:sz w:val="28"/>
          <w:szCs w:val="28"/>
        </w:rPr>
        <w:lastRenderedPageBreak/>
        <w:t>三六</w:t>
      </w:r>
      <w:r>
        <w:rPr>
          <w:rFonts w:ascii="IPA P明朝" w:eastAsia="IPA P明朝" w:hAnsi="IPA P明朝" w:hint="eastAsia"/>
          <w:sz w:val="28"/>
          <w:szCs w:val="28"/>
        </w:rPr>
        <w:tab/>
        <w:t>猿の</w:t>
      </w:r>
      <w:r>
        <w:rPr>
          <w:rFonts w:ascii="IPA P明朝" w:eastAsia="IPA P明朝" w:hAnsi="IPA P明朝"/>
          <w:sz w:val="28"/>
          <w:szCs w:val="28"/>
        </w:rPr>
        <w:ruby>
          <w:rubyPr>
            <w:rubyAlign w:val="distributeSpace"/>
            <w:hps w:val="14"/>
            <w:hpsRaise w:val="26"/>
            <w:hpsBaseText w:val="28"/>
            <w:lid w:val="ja-JP"/>
          </w:rubyPr>
          <w:rt>
            <w:r w:rsidR="009102C9" w:rsidRPr="009102C9">
              <w:rPr>
                <w:rFonts w:ascii="IPA P明朝" w:eastAsia="IPA P明朝" w:hAnsi="IPA P明朝"/>
                <w:sz w:val="14"/>
                <w:szCs w:val="28"/>
              </w:rPr>
              <w:t>フツ</w:t>
            </w:r>
          </w:rt>
          <w:rubyBase>
            <w:r w:rsidR="009102C9">
              <w:rPr>
                <w:rFonts w:ascii="IPA P明朝" w:eastAsia="IPA P明朝" w:hAnsi="IPA P明朝"/>
                <w:sz w:val="28"/>
                <w:szCs w:val="28"/>
              </w:rPr>
              <w:t>經</w:t>
            </w:r>
          </w:rubyBase>
        </w:ruby>
      </w:r>
      <w:r>
        <w:rPr>
          <w:rFonts w:ascii="IPA P明朝" w:eastAsia="IPA P明朝" w:hAnsi="IPA P明朝"/>
          <w:sz w:val="28"/>
          <w:szCs w:val="28"/>
        </w:rPr>
        <w:ruby>
          <w:rubyPr>
            <w:rubyAlign w:val="distributeSpace"/>
            <w:hps w:val="14"/>
            <w:hpsRaise w:val="26"/>
            <w:hpsBaseText w:val="28"/>
            <w:lid w:val="ja-JP"/>
          </w:rubyPr>
          <w:rt>
            <w:r w:rsidR="009102C9" w:rsidRPr="009102C9">
              <w:rPr>
                <w:rFonts w:ascii="IPA P明朝" w:eastAsia="IPA P明朝" w:hAnsi="IPA P明朝"/>
                <w:sz w:val="14"/>
                <w:szCs w:val="28"/>
              </w:rPr>
              <w:t>タチ</w:t>
            </w:r>
          </w:rt>
          <w:rubyBase>
            <w:r w:rsidR="009102C9">
              <w:rPr>
                <w:rFonts w:ascii="IPA P明朝" w:eastAsia="IPA P明朝" w:hAnsi="IPA P明朝"/>
                <w:sz w:val="28"/>
                <w:szCs w:val="28"/>
              </w:rPr>
              <w:t>立</w:t>
            </w:r>
          </w:rubyBase>
        </w:ruby>
      </w:r>
      <w:r>
        <w:rPr>
          <w:rFonts w:ascii="IPA P明朝" w:eastAsia="IPA P明朝" w:hAnsi="IPA P明朝" w:hint="eastAsia"/>
          <w:sz w:val="28"/>
          <w:szCs w:val="28"/>
        </w:rPr>
        <w:t>、</w:t>
      </w:r>
      <w:r>
        <w:rPr>
          <w:rFonts w:ascii="IPA P明朝" w:eastAsia="IPA P明朝" w:hAnsi="IPA P明朝"/>
          <w:sz w:val="28"/>
          <w:szCs w:val="28"/>
        </w:rPr>
        <w:ruby>
          <w:rubyPr>
            <w:rubyAlign w:val="distributeSpace"/>
            <w:hps w:val="14"/>
            <w:hpsRaise w:val="26"/>
            <w:hpsBaseText w:val="28"/>
            <w:lid w:val="ja-JP"/>
          </w:rubyPr>
          <w:rt>
            <w:r w:rsidR="009102C9" w:rsidRPr="009102C9">
              <w:rPr>
                <w:rFonts w:ascii="IPA P明朝" w:eastAsia="IPA P明朝" w:hAnsi="IPA P明朝"/>
                <w:sz w:val="14"/>
                <w:szCs w:val="28"/>
              </w:rPr>
              <w:t>オ</w:t>
            </w:r>
          </w:rt>
          <w:rubyBase>
            <w:r w:rsidR="009102C9">
              <w:rPr>
                <w:rFonts w:ascii="IPA P明朝" w:eastAsia="IPA P明朝" w:hAnsi="IPA P明朝"/>
                <w:sz w:val="28"/>
                <w:szCs w:val="28"/>
              </w:rPr>
              <w:t>御</w:t>
            </w:r>
          </w:rubyBase>
        </w:ruby>
      </w:r>
      <w:r>
        <w:rPr>
          <w:rFonts w:ascii="IPA P明朝" w:eastAsia="IPA P明朝" w:hAnsi="IPA P明朝"/>
          <w:sz w:val="28"/>
          <w:szCs w:val="28"/>
        </w:rPr>
        <w:ruby>
          <w:rubyPr>
            <w:rubyAlign w:val="distributeSpace"/>
            <w:hps w:val="14"/>
            <w:hpsRaise w:val="26"/>
            <w:hpsBaseText w:val="28"/>
            <w:lid w:val="ja-JP"/>
          </w:rubyPr>
          <w:rt>
            <w:r w:rsidR="009102C9" w:rsidRPr="009102C9">
              <w:rPr>
                <w:rFonts w:ascii="IPA P明朝" w:eastAsia="IPA P明朝" w:hAnsi="IPA P明朝"/>
                <w:sz w:val="14"/>
                <w:szCs w:val="28"/>
              </w:rPr>
              <w:t>イヌ</w:t>
            </w:r>
          </w:rt>
          <w:rubyBase>
            <w:r w:rsidR="009102C9">
              <w:rPr>
                <w:rFonts w:ascii="IPA P明朝" w:eastAsia="IPA P明朝" w:hAnsi="IPA P明朝"/>
                <w:sz w:val="28"/>
                <w:szCs w:val="28"/>
              </w:rPr>
              <w:t>犬</w:t>
            </w:r>
          </w:rubyBase>
        </w:ruby>
      </w:r>
      <w:r>
        <w:rPr>
          <w:rFonts w:ascii="IPA P明朝" w:eastAsia="IPA P明朝" w:hAnsi="IPA P明朝" w:hint="eastAsia"/>
          <w:sz w:val="28"/>
          <w:szCs w:val="28"/>
        </w:rPr>
        <w:t>の經立は恐ろしきものなり。御犬とは</w:t>
      </w:r>
      <w:r w:rsidR="00EB7830">
        <w:rPr>
          <w:rFonts w:ascii="IPA P明朝" w:eastAsia="IPA P明朝" w:hAnsi="IPA P明朝" w:hint="eastAsia"/>
          <w:sz w:val="28"/>
          <w:szCs w:val="28"/>
        </w:rPr>
        <w:t>狼のことなり。山口の村に近き二ッ石山は岩山なり。ある雨の火、小學校より歸る子ども此山を見るに、處々の岩の上に</w:t>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オ</w:t>
            </w:r>
          </w:rt>
          <w:rubyBase>
            <w:r w:rsidR="00EB7830">
              <w:rPr>
                <w:rFonts w:ascii="IPA P明朝" w:eastAsia="IPA P明朝" w:hAnsi="IPA P明朝"/>
                <w:sz w:val="28"/>
                <w:szCs w:val="28"/>
              </w:rPr>
              <w:t>御</w:t>
            </w:r>
          </w:rubyBase>
        </w:ruby>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イヌ</w:t>
            </w:r>
          </w:rt>
          <w:rubyBase>
            <w:r w:rsidR="00EB7830">
              <w:rPr>
                <w:rFonts w:ascii="IPA P明朝" w:eastAsia="IPA P明朝" w:hAnsi="IPA P明朝"/>
                <w:sz w:val="28"/>
                <w:szCs w:val="28"/>
              </w:rPr>
              <w:t>犬</w:t>
            </w:r>
          </w:rubyBase>
        </w:ruby>
      </w:r>
      <w:r w:rsidR="00EB7830">
        <w:rPr>
          <w:rFonts w:ascii="IPA P明朝" w:eastAsia="IPA P明朝" w:hAnsi="IPA P明朝" w:hint="eastAsia"/>
          <w:sz w:val="28"/>
          <w:szCs w:val="28"/>
        </w:rPr>
        <w:t>うづくまりてあり。やがて首を</w:t>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シタ</w:t>
            </w:r>
          </w:rt>
          <w:rubyBase>
            <w:r w:rsidR="00EB7830">
              <w:rPr>
                <w:rFonts w:ascii="IPA P明朝" w:eastAsia="IPA P明朝" w:hAnsi="IPA P明朝"/>
                <w:sz w:val="28"/>
                <w:szCs w:val="28"/>
              </w:rPr>
              <w:t>下</w:t>
            </w:r>
          </w:rubyBase>
        </w:ruby>
      </w:r>
      <w:r w:rsidR="00EB7830">
        <w:rPr>
          <w:rFonts w:ascii="IPA P明朝" w:eastAsia="IPA P明朝" w:hAnsi="IPA P明朝" w:hint="eastAsia"/>
          <w:sz w:val="28"/>
          <w:szCs w:val="28"/>
        </w:rPr>
        <w:t>より</w:t>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オシ</w:t>
            </w:r>
          </w:rt>
          <w:rubyBase>
            <w:r w:rsidR="00EB7830">
              <w:rPr>
                <w:rFonts w:ascii="IPA P明朝" w:eastAsia="IPA P明朝" w:hAnsi="IPA P明朝"/>
                <w:sz w:val="28"/>
                <w:szCs w:val="28"/>
              </w:rPr>
              <w:t>押</w:t>
            </w:r>
          </w:rubyBase>
        </w:ruby>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ア</w:t>
            </w:r>
          </w:rt>
          <w:rubyBase>
            <w:r w:rsidR="00EB7830">
              <w:rPr>
                <w:rFonts w:ascii="IPA P明朝" w:eastAsia="IPA P明朝" w:hAnsi="IPA P明朝"/>
                <w:sz w:val="28"/>
                <w:szCs w:val="28"/>
              </w:rPr>
              <w:t>上</w:t>
            </w:r>
          </w:rubyBase>
        </w:ruby>
      </w:r>
      <w:r w:rsidR="00EB7830">
        <w:rPr>
          <w:rFonts w:ascii="IPA P明朝" w:eastAsia="IPA P明朝" w:hAnsi="IPA P明朝" w:hint="eastAsia"/>
          <w:sz w:val="28"/>
          <w:szCs w:val="28"/>
        </w:rPr>
        <w:t>ぐるやうにしてかはる</w:t>
      </w:r>
      <w:r w:rsidR="00EB7830" w:rsidRPr="00EB7830">
        <w:rPr>
          <w:rFonts w:ascii="ＭＳ 明朝" w:eastAsia="ＭＳ 明朝" w:hAnsi="ＭＳ 明朝" w:cs="ＭＳ 明朝" w:hint="eastAsia"/>
          <w:w w:val="200"/>
          <w:sz w:val="28"/>
          <w:szCs w:val="28"/>
        </w:rPr>
        <w:t>〲</w:t>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ホ</w:t>
            </w:r>
          </w:rt>
          <w:rubyBase>
            <w:r w:rsidR="00EB7830">
              <w:rPr>
                <w:rFonts w:ascii="IPA P明朝" w:eastAsia="IPA P明朝" w:hAnsi="IPA P明朝"/>
                <w:sz w:val="28"/>
                <w:szCs w:val="28"/>
              </w:rPr>
              <w:t>吠</w:t>
            </w:r>
          </w:rubyBase>
        </w:ruby>
      </w:r>
      <w:r w:rsidR="00EB7830">
        <w:rPr>
          <w:rFonts w:ascii="IPA P明朝" w:eastAsia="IPA P明朝" w:hAnsi="IPA P明朝" w:hint="eastAsia"/>
          <w:sz w:val="28"/>
          <w:szCs w:val="28"/>
        </w:rPr>
        <w:t>えたり。正面より見れば</w:t>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ウマ</w:t>
            </w:r>
          </w:rt>
          <w:rubyBase>
            <w:r w:rsidR="00EB7830">
              <w:rPr>
                <w:rFonts w:ascii="IPA P明朝" w:eastAsia="IPA P明朝" w:hAnsi="IPA P明朝"/>
                <w:sz w:val="28"/>
                <w:szCs w:val="28"/>
              </w:rPr>
              <w:t>生</w:t>
            </w:r>
          </w:rubyBase>
        </w:ruby>
      </w:r>
      <w:r w:rsidR="00EB7830">
        <w:rPr>
          <w:rFonts w:ascii="IPA P明朝" w:eastAsia="IPA P明朝" w:hAnsi="IPA P明朝" w:hint="eastAsia"/>
          <w:sz w:val="28"/>
          <w:szCs w:val="28"/>
        </w:rPr>
        <w:t>れ</w:t>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タ</w:t>
            </w:r>
          </w:rt>
          <w:rubyBase>
            <w:r w:rsidR="00EB7830">
              <w:rPr>
                <w:rFonts w:ascii="IPA P明朝" w:eastAsia="IPA P明朝" w:hAnsi="IPA P明朝"/>
                <w:sz w:val="28"/>
                <w:szCs w:val="28"/>
              </w:rPr>
              <w:t>立</w:t>
            </w:r>
          </w:rubyBase>
        </w:ruby>
      </w:r>
      <w:r w:rsidR="00EB7830">
        <w:rPr>
          <w:rFonts w:ascii="IPA P明朝" w:eastAsia="IPA P明朝" w:hAnsi="IPA P明朝" w:hint="eastAsia"/>
          <w:sz w:val="28"/>
          <w:szCs w:val="28"/>
        </w:rPr>
        <w:t>ての馬の子ほどに見ゆ。</w:t>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ウシロ</w:t>
            </w:r>
          </w:rt>
          <w:rubyBase>
            <w:r w:rsidR="00EB7830">
              <w:rPr>
                <w:rFonts w:ascii="IPA P明朝" w:eastAsia="IPA P明朝" w:hAnsi="IPA P明朝"/>
                <w:sz w:val="28"/>
                <w:szCs w:val="28"/>
              </w:rPr>
              <w:t>後</w:t>
            </w:r>
          </w:rubyBase>
        </w:ruby>
      </w:r>
      <w:r w:rsidR="00EB7830">
        <w:rPr>
          <w:rFonts w:ascii="IPA P明朝" w:eastAsia="IPA P明朝" w:hAnsi="IPA P明朝" w:hint="eastAsia"/>
          <w:sz w:val="28"/>
          <w:szCs w:val="28"/>
        </w:rPr>
        <w:t>から見れば</w:t>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ゾン</w:t>
            </w:r>
          </w:rt>
          <w:rubyBase>
            <w:r w:rsidR="00EB7830">
              <w:rPr>
                <w:rFonts w:ascii="IPA P明朝" w:eastAsia="IPA P明朝" w:hAnsi="IPA P明朝"/>
                <w:sz w:val="28"/>
                <w:szCs w:val="28"/>
              </w:rPr>
              <w:t>存</w:t>
            </w:r>
          </w:rubyBase>
        </w:ruby>
      </w:r>
      <w:r w:rsidR="00EB7830">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グワイ</w:t>
            </w:r>
          </w:rt>
          <w:rubyBase>
            <w:r w:rsidR="00EB7830">
              <w:rPr>
                <w:rFonts w:ascii="IPA P明朝" w:eastAsia="IPA P明朝" w:hAnsi="IPA P明朝"/>
                <w:sz w:val="28"/>
                <w:szCs w:val="28"/>
              </w:rPr>
              <w:t>外</w:t>
            </w:r>
          </w:rubyBase>
        </w:ruby>
      </w:r>
      <w:r w:rsidR="00EB7830">
        <w:rPr>
          <w:rFonts w:ascii="IPA P明朝" w:eastAsia="IPA P明朝" w:hAnsi="IPA P明朝" w:hint="eastAsia"/>
          <w:sz w:val="28"/>
          <w:szCs w:val="28"/>
        </w:rPr>
        <w:t>小さしと云へり。御犬のうなる聲ほど物凄く恐ろしきものは無し。</w:t>
      </w:r>
    </w:p>
    <w:p w14:paraId="654C261A" w14:textId="089E15B6" w:rsidR="00EB7830" w:rsidRDefault="00EB7830" w:rsidP="006E4D4F">
      <w:pPr>
        <w:spacing w:line="640" w:lineRule="exact"/>
        <w:ind w:firstLineChars="0" w:firstLine="0"/>
        <w:rPr>
          <w:rFonts w:ascii="IPA P明朝" w:eastAsia="IPA P明朝" w:hAnsi="IPA P明朝" w:hint="eastAsia"/>
          <w:sz w:val="28"/>
          <w:szCs w:val="28"/>
        </w:rPr>
      </w:pPr>
      <w:r w:rsidRPr="00EB7830">
        <w:rPr>
          <w:rFonts w:ascii="IPA P明朝" w:eastAsia="IPA P明朝" w:hAnsi="IPA P明朝" w:hint="eastAsia"/>
          <w:b/>
          <w:sz w:val="28"/>
          <w:szCs w:val="28"/>
        </w:rPr>
        <w:t>三七</w:t>
      </w:r>
      <w:r>
        <w:rPr>
          <w:rFonts w:ascii="IPA P明朝" w:eastAsia="IPA P明朝" w:hAnsi="IPA P明朝" w:hint="eastAsia"/>
          <w:sz w:val="28"/>
          <w:szCs w:val="28"/>
        </w:rPr>
        <w:tab/>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サカヒ</w:t>
            </w:r>
          </w:rt>
          <w:rubyBase>
            <w:r w:rsidR="00EB7830">
              <w:rPr>
                <w:rFonts w:ascii="IPA P明朝" w:eastAsia="IPA P明朝" w:hAnsi="IPA P明朝"/>
                <w:sz w:val="28"/>
                <w:szCs w:val="28"/>
              </w:rPr>
              <w:t>境</w:t>
            </w:r>
          </w:rubyBase>
        </w:ruby>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ゲ</w:t>
            </w:r>
          </w:rt>
          <w:rubyBase>
            <w:r w:rsidR="00EB7830">
              <w:rPr>
                <w:rFonts w:ascii="IPA P明朝" w:eastAsia="IPA P明朝" w:hAnsi="IPA P明朝"/>
                <w:sz w:val="28"/>
                <w:szCs w:val="28"/>
              </w:rPr>
              <w:t>木</w:t>
            </w:r>
          </w:rubyBase>
        </w:ruby>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タウゲ</w:t>
            </w:r>
          </w:rt>
          <w:rubyBase>
            <w:r w:rsidR="00EB7830">
              <w:rPr>
                <w:rFonts w:ascii="IPA P明朝" w:eastAsia="IPA P明朝" w:hAnsi="IPA P明朝"/>
                <w:sz w:val="28"/>
                <w:szCs w:val="28"/>
              </w:rPr>
              <w:t>峠</w:t>
            </w:r>
          </w:rubyBase>
        </w:ruby>
      </w:r>
      <w:r>
        <w:rPr>
          <w:rFonts w:ascii="IPA P明朝" w:eastAsia="IPA P明朝" w:hAnsi="IPA P明朝" w:hint="eastAsia"/>
          <w:sz w:val="28"/>
          <w:szCs w:val="28"/>
        </w:rPr>
        <w:t>と</w:t>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ワ</w:t>
            </w:r>
          </w:rt>
          <w:rubyBase>
            <w:r w:rsidR="00EB7830">
              <w:rPr>
                <w:rFonts w:ascii="IPA P明朝" w:eastAsia="IPA P明朝" w:hAnsi="IPA P明朝"/>
                <w:sz w:val="28"/>
                <w:szCs w:val="28"/>
              </w:rPr>
              <w:t>和</w:t>
            </w:r>
          </w:rubyBase>
        </w:ruby>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ヤマ</w:t>
            </w:r>
          </w:rt>
          <w:rubyBase>
            <w:r w:rsidR="00EB7830">
              <w:rPr>
                <w:rFonts w:ascii="IPA P明朝" w:eastAsia="IPA P明朝" w:hAnsi="IPA P明朝"/>
                <w:sz w:val="28"/>
                <w:szCs w:val="28"/>
              </w:rPr>
              <w:t>山</w:t>
            </w:r>
          </w:rubyBase>
        </w:ruby>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タウゲ</w:t>
            </w:r>
          </w:rt>
          <w:rubyBase>
            <w:r w:rsidR="00EB7830">
              <w:rPr>
                <w:rFonts w:ascii="IPA P明朝" w:eastAsia="IPA P明朝" w:hAnsi="IPA P明朝"/>
                <w:sz w:val="28"/>
                <w:szCs w:val="28"/>
              </w:rPr>
              <w:t>峠</w:t>
            </w:r>
          </w:rubyBase>
        </w:ruby>
      </w:r>
      <w:r>
        <w:rPr>
          <w:rFonts w:ascii="IPA P明朝" w:eastAsia="IPA P明朝" w:hAnsi="IPA P明朝" w:hint="eastAsia"/>
          <w:sz w:val="28"/>
          <w:szCs w:val="28"/>
        </w:rPr>
        <w:t>との間にて、昔は駄賃馬を</w:t>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オ</w:t>
            </w:r>
          </w:rt>
          <w:rubyBase>
            <w:r w:rsidR="00EB7830">
              <w:rPr>
                <w:rFonts w:ascii="IPA P明朝" w:eastAsia="IPA P明朝" w:hAnsi="IPA P明朝"/>
                <w:sz w:val="28"/>
                <w:szCs w:val="28"/>
              </w:rPr>
              <w:t>追</w:t>
            </w:r>
          </w:rubyBase>
        </w:ruby>
      </w:r>
      <w:r>
        <w:rPr>
          <w:rFonts w:ascii="IPA P明朝" w:eastAsia="IPA P明朝" w:hAnsi="IPA P明朝" w:hint="eastAsia"/>
          <w:sz w:val="28"/>
          <w:szCs w:val="28"/>
        </w:rPr>
        <w:t>ふ者、</w:t>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シバシバ</w:t>
            </w:r>
          </w:rt>
          <w:rubyBase>
            <w:r w:rsidR="00EB7830">
              <w:rPr>
                <w:rFonts w:ascii="IPA P明朝" w:eastAsia="IPA P明朝" w:hAnsi="IPA P明朝" w:hint="eastAsia"/>
                <w:sz w:val="28"/>
                <w:szCs w:val="28"/>
              </w:rPr>
              <w:t>屢</w:t>
            </w:r>
          </w:rubyBase>
        </w:ruby>
      </w:r>
      <w:r>
        <w:rPr>
          <w:rFonts w:ascii="IPA P明朝" w:eastAsia="IPA P明朝" w:hAnsi="IPA P明朝" w:hint="eastAsia"/>
          <w:sz w:val="28"/>
          <w:szCs w:val="28"/>
        </w:rPr>
        <w:t>狼に逢ひたりき。</w:t>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ウマ</w:t>
            </w:r>
          </w:rt>
          <w:rubyBase>
            <w:r w:rsidR="00EB7830">
              <w:rPr>
                <w:rFonts w:ascii="IPA P明朝" w:eastAsia="IPA P明朝" w:hAnsi="IPA P明朝"/>
                <w:sz w:val="28"/>
                <w:szCs w:val="28"/>
              </w:rPr>
              <w:t>馬</w:t>
            </w:r>
          </w:rubyBase>
        </w:ruby>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カタ</w:t>
            </w:r>
          </w:rt>
          <w:rubyBase>
            <w:r w:rsidR="00EB7830">
              <w:rPr>
                <w:rFonts w:ascii="IPA P明朝" w:eastAsia="IPA P明朝" w:hAnsi="IPA P明朝"/>
                <w:sz w:val="28"/>
                <w:szCs w:val="28"/>
              </w:rPr>
              <w:t>方</w:t>
            </w:r>
          </w:rubyBase>
        </w:ruby>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ラ</w:t>
            </w:r>
          </w:rt>
          <w:rubyBase>
            <w:r w:rsidR="00EB7830">
              <w:rPr>
                <w:rFonts w:ascii="IPA P明朝" w:eastAsia="IPA P明朝" w:hAnsi="IPA P明朝"/>
                <w:sz w:val="28"/>
                <w:szCs w:val="28"/>
              </w:rPr>
              <w:t>等</w:t>
            </w:r>
          </w:rubyBase>
        </w:ruby>
      </w:r>
      <w:r>
        <w:rPr>
          <w:rFonts w:ascii="IPA P明朝" w:eastAsia="IPA P明朝" w:hAnsi="IPA P明朝" w:hint="eastAsia"/>
          <w:sz w:val="28"/>
          <w:szCs w:val="28"/>
        </w:rPr>
        <w:t>は夜行には大抵十人ばかりも</w:t>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ムレ</w:t>
            </w:r>
          </w:rt>
          <w:rubyBase>
            <w:r w:rsidR="00EB7830">
              <w:rPr>
                <w:rFonts w:ascii="IPA P明朝" w:eastAsia="IPA P明朝" w:hAnsi="IPA P明朝"/>
                <w:sz w:val="28"/>
                <w:szCs w:val="28"/>
              </w:rPr>
              <w:t>群</w:t>
            </w:r>
          </w:rubyBase>
        </w:ruby>
      </w:r>
      <w:r>
        <w:rPr>
          <w:rFonts w:ascii="IPA P明朝" w:eastAsia="IPA P明朝" w:hAnsi="IPA P明朝" w:hint="eastAsia"/>
          <w:sz w:val="28"/>
          <w:szCs w:val="28"/>
        </w:rPr>
        <w:t>を爲し、その一人が牽く馬は</w:t>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ヒト</w:t>
            </w:r>
          </w:rt>
          <w:rubyBase>
            <w:r w:rsidR="00EB7830">
              <w:rPr>
                <w:rFonts w:ascii="IPA P明朝" w:eastAsia="IPA P明朝" w:hAnsi="IPA P明朝"/>
                <w:sz w:val="28"/>
                <w:szCs w:val="28"/>
              </w:rPr>
              <w:t>一</w:t>
            </w:r>
          </w:rubyBase>
        </w:ruby>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ハ</w:t>
            </w:r>
          </w:rt>
          <w:rubyBase>
            <w:r w:rsidR="00EB7830">
              <w:rPr>
                <w:rFonts w:ascii="IPA P明朝" w:eastAsia="IPA P明朝" w:hAnsi="IPA P明朝"/>
                <w:sz w:val="28"/>
                <w:szCs w:val="28"/>
              </w:rPr>
              <w:t>端</w:t>
            </w:r>
          </w:rubyBase>
        </w:ruby>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ヅナ</w:t>
            </w:r>
          </w:rt>
          <w:rubyBase>
            <w:r w:rsidR="00EB7830">
              <w:rPr>
                <w:rFonts w:ascii="IPA P明朝" w:eastAsia="IPA P明朝" w:hAnsi="IPA P明朝"/>
                <w:sz w:val="28"/>
                <w:szCs w:val="28"/>
              </w:rPr>
              <w:t>綱</w:t>
            </w:r>
          </w:rubyBase>
        </w:ruby>
      </w:r>
      <w:r>
        <w:rPr>
          <w:rFonts w:ascii="IPA P明朝" w:eastAsia="IPA P明朝" w:hAnsi="IPA P明朝" w:hint="eastAsia"/>
          <w:sz w:val="28"/>
          <w:szCs w:val="28"/>
        </w:rPr>
        <w:t>とて大抵五六七</w:t>
      </w:r>
      <w:r>
        <w:rPr>
          <w:rFonts w:ascii="IPA P明朝" w:eastAsia="IPA P明朝" w:hAnsi="IPA P明朝"/>
          <w:sz w:val="28"/>
          <w:szCs w:val="28"/>
        </w:rPr>
        <w:ruby>
          <w:rubyPr>
            <w:rubyAlign w:val="distributeSpace"/>
            <w:hps w:val="14"/>
            <w:hpsRaise w:val="26"/>
            <w:hpsBaseText w:val="28"/>
            <w:lid w:val="ja-JP"/>
          </w:rubyPr>
          <w:rt>
            <w:r w:rsidR="00EB7830" w:rsidRPr="00EB7830">
              <w:rPr>
                <w:rFonts w:ascii="IPA P明朝" w:eastAsia="IPA P明朝" w:hAnsi="IPA P明朝"/>
                <w:sz w:val="14"/>
                <w:szCs w:val="28"/>
              </w:rPr>
              <w:t>ヒキ</w:t>
            </w:r>
          </w:rt>
          <w:rubyBase>
            <w:r w:rsidR="00EB7830">
              <w:rPr>
                <w:rFonts w:ascii="IPA P明朝" w:eastAsia="IPA P明朝" w:hAnsi="IPA P明朝"/>
                <w:sz w:val="28"/>
                <w:szCs w:val="28"/>
              </w:rPr>
              <w:t>匹</w:t>
            </w:r>
          </w:rubyBase>
        </w:ruby>
      </w:r>
      <w:r>
        <w:rPr>
          <w:rFonts w:ascii="IPA P明朝" w:eastAsia="IPA P明朝" w:hAnsi="IPA P明朝" w:hint="eastAsia"/>
          <w:sz w:val="28"/>
          <w:szCs w:val="28"/>
        </w:rPr>
        <w:t>までなれば、常に四五十匹の馬の數なり。ある時二三百ばかりの狼追い</w:t>
      </w:r>
      <w:r w:rsidR="00603492">
        <w:rPr>
          <w:rFonts w:ascii="IPA P明朝" w:eastAsia="IPA P明朝" w:hAnsi="IPA P明朝" w:hint="eastAsia"/>
          <w:sz w:val="28"/>
          <w:szCs w:val="28"/>
        </w:rPr>
        <w:t>來り、其足音山もどよむばかりなれば、あまりの恐ろしさに馬も人も一所に集まりて、其めぐりに火</w:t>
      </w:r>
      <w:r w:rsidR="00EF60E7">
        <w:rPr>
          <w:rFonts w:ascii="IPA P明朝" w:eastAsia="IPA P明朝" w:hAnsi="IPA P明朝" w:hint="eastAsia"/>
          <w:sz w:val="28"/>
          <w:szCs w:val="28"/>
        </w:rPr>
        <w:t>を燒きて之を</w:t>
      </w:r>
      <w:r w:rsidR="003203DE">
        <w:rPr>
          <w:rFonts w:ascii="IPA P明朝" w:eastAsia="IPA P明朝" w:hAnsi="IPA P明朝" w:hint="eastAsia"/>
          <w:sz w:val="28"/>
          <w:szCs w:val="28"/>
        </w:rPr>
        <w:t>防ぎたり。されど猶其火を</w:t>
      </w:r>
      <w:r w:rsidR="003203DE">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おど</w:t>
            </w:r>
          </w:rt>
          <w:rubyBase>
            <w:r w:rsidR="003203DE">
              <w:rPr>
                <w:rFonts w:ascii="IPA P明朝" w:eastAsia="IPA P明朝" w:hAnsi="IPA P明朝"/>
                <w:sz w:val="28"/>
                <w:szCs w:val="28"/>
              </w:rPr>
              <w:t>躍</w:t>
            </w:r>
          </w:rubyBase>
        </w:ruby>
      </w:r>
      <w:r w:rsidR="003203DE">
        <w:rPr>
          <w:rFonts w:ascii="IPA P明朝" w:eastAsia="IPA P明朝" w:hAnsi="IPA P明朝" w:hint="eastAsia"/>
          <w:sz w:val="28"/>
          <w:szCs w:val="28"/>
        </w:rPr>
        <w:t>り越えて入り來るにより、終には馬の綱を解き之を</w:t>
      </w:r>
      <w:r w:rsidR="003203DE">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ハ</w:t>
            </w:r>
          </w:rt>
          <w:rubyBase>
            <w:r w:rsidR="003203DE">
              <w:rPr>
                <w:rFonts w:ascii="IPA P明朝" w:eastAsia="IPA P明朝" w:hAnsi="IPA P明朝"/>
                <w:sz w:val="28"/>
                <w:szCs w:val="28"/>
              </w:rPr>
              <w:t>張</w:t>
            </w:r>
          </w:rubyBase>
        </w:ruby>
      </w:r>
      <w:r w:rsidR="003203DE">
        <w:rPr>
          <w:rFonts w:ascii="IPA P明朝" w:eastAsia="IPA P明朝" w:hAnsi="IPA P明朝" w:hint="eastAsia"/>
          <w:sz w:val="28"/>
          <w:szCs w:val="28"/>
        </w:rPr>
        <w:t>り囘らせしに、</w:t>
      </w:r>
      <w:r w:rsidR="003203DE">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オトシアナ</w:t>
            </w:r>
          </w:rt>
          <w:rubyBase>
            <w:r w:rsidR="003203DE">
              <w:rPr>
                <w:rFonts w:ascii="IPA P明朝" w:eastAsia="IPA P明朝" w:hAnsi="IPA P明朝"/>
                <w:sz w:val="28"/>
                <w:szCs w:val="28"/>
              </w:rPr>
              <w:t>穽</w:t>
            </w:r>
          </w:rubyBase>
        </w:ruby>
      </w:r>
      <w:r w:rsidR="003203DE">
        <w:rPr>
          <w:rFonts w:ascii="IPA P明朝" w:eastAsia="IPA P明朝" w:hAnsi="IPA P明朝" w:hint="eastAsia"/>
          <w:sz w:val="28"/>
          <w:szCs w:val="28"/>
        </w:rPr>
        <w:t>などなりとや思ひけん、それより後は中に飛び入らず。遠くより</w:t>
      </w:r>
      <w:r w:rsidR="003203DE">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トリ</w:t>
            </w:r>
          </w:rt>
          <w:rubyBase>
            <w:r w:rsidR="003203DE">
              <w:rPr>
                <w:rFonts w:ascii="IPA P明朝" w:eastAsia="IPA P明朝" w:hAnsi="IPA P明朝"/>
                <w:sz w:val="28"/>
                <w:szCs w:val="28"/>
              </w:rPr>
              <w:t>取</w:t>
            </w:r>
          </w:rubyBase>
        </w:ruby>
      </w:r>
      <w:r w:rsidR="003203DE">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カコ</w:t>
            </w:r>
          </w:rt>
          <w:rubyBase>
            <w:r w:rsidR="003203DE">
              <w:rPr>
                <w:rFonts w:ascii="IPA P明朝" w:eastAsia="IPA P明朝" w:hAnsi="IPA P明朝"/>
                <w:sz w:val="28"/>
                <w:szCs w:val="28"/>
              </w:rPr>
              <w:t>圍</w:t>
            </w:r>
          </w:rubyBase>
        </w:ruby>
      </w:r>
      <w:r w:rsidR="003203DE">
        <w:rPr>
          <w:rFonts w:ascii="IPA P明朝" w:eastAsia="IPA P明朝" w:hAnsi="IPA P明朝" w:hint="eastAsia"/>
          <w:sz w:val="28"/>
          <w:szCs w:val="28"/>
        </w:rPr>
        <w:t>みて夜の明るまで吠えてありきとぞ。</w:t>
      </w:r>
    </w:p>
    <w:p w14:paraId="33B38EE8" w14:textId="540C6997" w:rsidR="003203DE" w:rsidRDefault="003203DE" w:rsidP="006E4D4F">
      <w:pPr>
        <w:spacing w:line="640" w:lineRule="exact"/>
        <w:ind w:firstLineChars="0" w:firstLine="0"/>
        <w:rPr>
          <w:rFonts w:ascii="IPA P明朝" w:eastAsia="IPA P明朝" w:hAnsi="IPA P明朝" w:hint="eastAsia"/>
          <w:sz w:val="28"/>
          <w:szCs w:val="28"/>
        </w:rPr>
      </w:pPr>
      <w:r>
        <w:rPr>
          <w:rFonts w:ascii="IPA P明朝" w:eastAsia="IPA P明朝" w:hAnsi="IPA P明朝" w:hint="eastAsia"/>
          <w:sz w:val="28"/>
          <w:szCs w:val="28"/>
        </w:rPr>
        <w:t>三八</w:t>
      </w:r>
      <w:r>
        <w:rPr>
          <w:rFonts w:ascii="IPA P明朝" w:eastAsia="IPA P明朝" w:hAnsi="IPA P明朝" w:hint="eastAsia"/>
          <w:sz w:val="28"/>
          <w:szCs w:val="28"/>
        </w:rPr>
        <w:tab/>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オ</w:t>
            </w:r>
          </w:rt>
          <w:rubyBase>
            <w:r w:rsidR="003203DE">
              <w:rPr>
                <w:rFonts w:ascii="IPA P明朝" w:eastAsia="IPA P明朝" w:hAnsi="IPA P明朝"/>
                <w:sz w:val="28"/>
                <w:szCs w:val="28"/>
              </w:rPr>
              <w:t>小</w:t>
            </w:r>
          </w:rubyBase>
        </w:ruby>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トモ</w:t>
            </w:r>
          </w:rt>
          <w:rubyBase>
            <w:r w:rsidR="003203DE">
              <w:rPr>
                <w:rFonts w:ascii="IPA P明朝" w:eastAsia="IPA P明朝" w:hAnsi="IPA P明朝"/>
                <w:sz w:val="28"/>
                <w:szCs w:val="28"/>
              </w:rPr>
              <w:t>友</w:t>
            </w:r>
          </w:rubyBase>
        </w:ruby>
      </w:r>
      <w:r>
        <w:rPr>
          <w:rFonts w:ascii="IPA P明朝" w:eastAsia="IPA P明朝" w:hAnsi="IPA P明朝" w:hint="eastAsia"/>
          <w:sz w:val="28"/>
          <w:szCs w:val="28"/>
        </w:rPr>
        <w:t>村の舊家の主人にて今も生存せる</w:t>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ナニガシ</w:t>
            </w:r>
          </w:rt>
          <w:rubyBase>
            <w:r w:rsidR="003203DE">
              <w:rPr>
                <w:rFonts w:ascii="IPA P明朝" w:eastAsia="IPA P明朝" w:hAnsi="IPA P明朝"/>
                <w:sz w:val="28"/>
                <w:szCs w:val="28"/>
              </w:rPr>
              <w:t>某</w:t>
            </w:r>
          </w:rubyBase>
        </w:ruby>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ヂー</w:t>
            </w:r>
          </w:rt>
          <w:rubyBase>
            <w:r w:rsidR="003203DE">
              <w:rPr>
                <w:rFonts w:ascii="IPA P明朝" w:eastAsia="IPA P明朝" w:hAnsi="IPA P明朝"/>
                <w:sz w:val="28"/>
                <w:szCs w:val="28"/>
              </w:rPr>
              <w:t>爺</w:t>
            </w:r>
          </w:rubyBase>
        </w:ruby>
      </w:r>
      <w:r>
        <w:rPr>
          <w:rFonts w:ascii="IPA P明朝" w:eastAsia="IPA P明朝" w:hAnsi="IPA P明朝" w:hint="eastAsia"/>
          <w:sz w:val="28"/>
          <w:szCs w:val="28"/>
        </w:rPr>
        <w:t>と云ふ人、町より歸りに</w:t>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しきり</w:t>
            </w:r>
          </w:rt>
          <w:rubyBase>
            <w:r w:rsidR="003203DE">
              <w:rPr>
                <w:rFonts w:ascii="IPA P明朝" w:eastAsia="IPA P明朝" w:hAnsi="IPA P明朝"/>
                <w:sz w:val="28"/>
                <w:szCs w:val="28"/>
              </w:rPr>
              <w:t>頻</w:t>
            </w:r>
          </w:rubyBase>
        </w:ruby>
      </w:r>
      <w:r>
        <w:rPr>
          <w:rFonts w:ascii="IPA P明朝" w:eastAsia="IPA P明朝" w:hAnsi="IPA P明朝" w:hint="eastAsia"/>
          <w:sz w:val="28"/>
          <w:szCs w:val="28"/>
        </w:rPr>
        <w:t>に御犬の吠ゆるを聞きて、酒に酔ひたればおのれも亦其聲をまねたりしに、狼も吠えながら跡より來るやうなり。恐ろしくなりて急ぎ家に歸り入り、門の戸を</w:t>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カタ</w:t>
            </w:r>
          </w:rt>
          <w:rubyBase>
            <w:r w:rsidR="003203DE">
              <w:rPr>
                <w:rFonts w:ascii="IPA P明朝" w:eastAsia="IPA P明朝" w:hAnsi="IPA P明朝"/>
                <w:sz w:val="28"/>
                <w:szCs w:val="28"/>
              </w:rPr>
              <w:t>堅</w:t>
            </w:r>
          </w:rubyBase>
        </w:ruby>
      </w:r>
      <w:r>
        <w:rPr>
          <w:rFonts w:ascii="IPA P明朝" w:eastAsia="IPA P明朝" w:hAnsi="IPA P明朝" w:hint="eastAsia"/>
          <w:sz w:val="28"/>
          <w:szCs w:val="28"/>
        </w:rPr>
        <w:t>く</w:t>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トザ</w:t>
            </w:r>
          </w:rt>
          <w:rubyBase>
            <w:r w:rsidR="003203DE">
              <w:rPr>
                <w:rFonts w:ascii="IPA P明朝" w:eastAsia="IPA P明朝" w:hAnsi="IPA P明朝"/>
                <w:sz w:val="28"/>
                <w:szCs w:val="28"/>
              </w:rPr>
              <w:t>鎖</w:t>
            </w:r>
          </w:rubyBase>
        </w:ruby>
      </w:r>
      <w:r>
        <w:rPr>
          <w:rFonts w:ascii="IPA P明朝" w:eastAsia="IPA P明朝" w:hAnsi="IPA P明朝" w:hint="eastAsia"/>
          <w:sz w:val="28"/>
          <w:szCs w:val="28"/>
        </w:rPr>
        <w:t>して</w:t>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ウチ</w:t>
            </w:r>
          </w:rt>
          <w:rubyBase>
            <w:r w:rsidR="003203DE">
              <w:rPr>
                <w:rFonts w:ascii="IPA P明朝" w:eastAsia="IPA P明朝" w:hAnsi="IPA P明朝"/>
                <w:sz w:val="28"/>
                <w:szCs w:val="28"/>
              </w:rPr>
              <w:t>打</w:t>
            </w:r>
          </w:rubyBase>
        </w:ruby>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ヒソ</w:t>
            </w:r>
          </w:rt>
          <w:rubyBase>
            <w:r w:rsidR="003203DE">
              <w:rPr>
                <w:rFonts w:ascii="IPA P明朝" w:eastAsia="IPA P明朝" w:hAnsi="IPA P明朝"/>
                <w:sz w:val="28"/>
                <w:szCs w:val="28"/>
              </w:rPr>
              <w:t>潜</w:t>
            </w:r>
          </w:rubyBase>
        </w:ruby>
      </w:r>
      <w:r>
        <w:rPr>
          <w:rFonts w:ascii="IPA P明朝" w:eastAsia="IPA P明朝" w:hAnsi="IPA P明朝" w:hint="eastAsia"/>
          <w:sz w:val="28"/>
          <w:szCs w:val="28"/>
        </w:rPr>
        <w:t>みたれども、夜通し狼の家をめぐりて吠ゆる聲やまず。</w:t>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ヨ</w:t>
            </w:r>
          </w:rt>
          <w:rubyBase>
            <w:r w:rsidR="003203DE">
              <w:rPr>
                <w:rFonts w:ascii="IPA P明朝" w:eastAsia="IPA P明朝" w:hAnsi="IPA P明朝"/>
                <w:sz w:val="28"/>
                <w:szCs w:val="28"/>
              </w:rPr>
              <w:t>夜</w:t>
            </w:r>
          </w:rubyBase>
        </w:ruby>
      </w:r>
      <w:r>
        <w:rPr>
          <w:rFonts w:ascii="IPA P明朝" w:eastAsia="IPA P明朝" w:hAnsi="IPA P明朝"/>
          <w:sz w:val="28"/>
          <w:szCs w:val="28"/>
        </w:rPr>
        <w:ruby>
          <w:rubyPr>
            <w:rubyAlign w:val="distributeSpace"/>
            <w:hps w:val="14"/>
            <w:hpsRaise w:val="26"/>
            <w:hpsBaseText w:val="28"/>
            <w:lid w:val="ja-JP"/>
          </w:rubyPr>
          <w:rt>
            <w:r w:rsidR="003203DE" w:rsidRPr="003203DE">
              <w:rPr>
                <w:rFonts w:ascii="IPA P明朝" w:eastAsia="IPA P明朝" w:hAnsi="IPA P明朝"/>
                <w:sz w:val="14"/>
                <w:szCs w:val="28"/>
              </w:rPr>
              <w:t>ア</w:t>
            </w:r>
          </w:rt>
          <w:rubyBase>
            <w:r w:rsidR="003203DE">
              <w:rPr>
                <w:rFonts w:ascii="IPA P明朝" w:eastAsia="IPA P明朝" w:hAnsi="IPA P明朝"/>
                <w:sz w:val="28"/>
                <w:szCs w:val="28"/>
              </w:rPr>
              <w:t>明</w:t>
            </w:r>
          </w:rubyBase>
        </w:ruby>
      </w:r>
      <w:r>
        <w:rPr>
          <w:rFonts w:ascii="IPA P明朝" w:eastAsia="IPA P明朝" w:hAnsi="IPA P明朝" w:hint="eastAsia"/>
          <w:sz w:val="28"/>
          <w:szCs w:val="28"/>
        </w:rPr>
        <w:t>けて</w:t>
      </w:r>
      <w:r w:rsidR="00123A9F">
        <w:rPr>
          <w:rFonts w:ascii="IPA P明朝" w:eastAsia="IPA P明朝" w:hAnsi="IPA P明朝" w:hint="eastAsia"/>
          <w:sz w:val="28"/>
          <w:szCs w:val="28"/>
        </w:rPr>
        <w:t>見れば、馬屋の</w:t>
      </w:r>
      <w:r w:rsidR="00123A9F">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ド</w:t>
            </w:r>
          </w:rt>
          <w:rubyBase>
            <w:r w:rsidR="00123A9F">
              <w:rPr>
                <w:rFonts w:ascii="IPA P明朝" w:eastAsia="IPA P明朝" w:hAnsi="IPA P明朝"/>
                <w:sz w:val="28"/>
                <w:szCs w:val="28"/>
              </w:rPr>
              <w:t>土</w:t>
            </w:r>
          </w:rubyBase>
        </w:ruby>
      </w:r>
      <w:r w:rsidR="00123A9F">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ダイ</w:t>
            </w:r>
          </w:rt>
          <w:rubyBase>
            <w:r w:rsidR="00123A9F">
              <w:rPr>
                <w:rFonts w:ascii="IPA P明朝" w:eastAsia="IPA P明朝" w:hAnsi="IPA P明朝"/>
                <w:sz w:val="28"/>
                <w:szCs w:val="28"/>
              </w:rPr>
              <w:t>臺</w:t>
            </w:r>
          </w:rubyBase>
        </w:ruby>
      </w:r>
      <w:r w:rsidR="00123A9F">
        <w:rPr>
          <w:rFonts w:ascii="IPA P明朝" w:eastAsia="IPA P明朝" w:hAnsi="IPA P明朝" w:hint="eastAsia"/>
          <w:sz w:val="28"/>
          <w:szCs w:val="28"/>
        </w:rPr>
        <w:t>の下を掘り</w:t>
      </w:r>
      <w:r w:rsidR="00123A9F">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うが</w:t>
            </w:r>
          </w:rt>
          <w:rubyBase>
            <w:r w:rsidR="00123A9F">
              <w:rPr>
                <w:rFonts w:ascii="IPA P明朝" w:eastAsia="IPA P明朝" w:hAnsi="IPA P明朝"/>
                <w:sz w:val="28"/>
                <w:szCs w:val="28"/>
              </w:rPr>
              <w:t>穿</w:t>
            </w:r>
          </w:rubyBase>
        </w:ruby>
      </w:r>
      <w:r w:rsidR="00123A9F">
        <w:rPr>
          <w:rFonts w:ascii="IPA P明朝" w:eastAsia="IPA P明朝" w:hAnsi="IPA P明朝" w:hint="eastAsia"/>
          <w:sz w:val="28"/>
          <w:szCs w:val="28"/>
        </w:rPr>
        <w:t>ちて中に入り、馬の七頭ありしを悉く食ひ殺して</w:t>
      </w:r>
      <w:r w:rsidR="00123A9F">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い</w:t>
            </w:r>
          </w:rt>
          <w:rubyBase>
            <w:r w:rsidR="00123A9F">
              <w:rPr>
                <w:rFonts w:ascii="IPA P明朝" w:eastAsia="IPA P明朝" w:hAnsi="IPA P明朝"/>
                <w:sz w:val="28"/>
                <w:szCs w:val="28"/>
              </w:rPr>
              <w:t>ゐ</w:t>
            </w:r>
          </w:rubyBase>
        </w:ruby>
      </w:r>
      <w:r w:rsidR="00123A9F">
        <w:rPr>
          <w:rFonts w:ascii="IPA P明朝" w:eastAsia="IPA P明朝" w:hAnsi="IPA P明朝" w:hint="eastAsia"/>
          <w:sz w:val="28"/>
          <w:szCs w:val="28"/>
        </w:rPr>
        <w:t>たり。此家はその頃より</w:t>
      </w:r>
      <w:r w:rsidR="00123A9F">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さん</w:t>
            </w:r>
          </w:rt>
          <w:rubyBase>
            <w:r w:rsidR="00123A9F">
              <w:rPr>
                <w:rFonts w:ascii="IPA P明朝" w:eastAsia="IPA P明朝" w:hAnsi="IPA P明朝"/>
                <w:sz w:val="28"/>
                <w:szCs w:val="28"/>
              </w:rPr>
              <w:t>産</w:t>
            </w:r>
          </w:rubyBase>
        </w:ruby>
      </w:r>
      <w:r w:rsidR="00123A9F">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やや</w:t>
            </w:r>
          </w:rt>
          <w:rubyBase>
            <w:r w:rsidR="00123A9F">
              <w:rPr>
                <w:rFonts w:ascii="IPA P明朝" w:eastAsia="IPA P明朝" w:hAnsi="IPA P明朝"/>
                <w:sz w:val="28"/>
                <w:szCs w:val="28"/>
              </w:rPr>
              <w:t>稍</w:t>
            </w:r>
          </w:rubyBase>
        </w:ruby>
      </w:r>
      <w:r w:rsidR="00123A9F">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かたむ</w:t>
            </w:r>
          </w:rt>
          <w:rubyBase>
            <w:r w:rsidR="00123A9F">
              <w:rPr>
                <w:rFonts w:ascii="IPA P明朝" w:eastAsia="IPA P明朝" w:hAnsi="IPA P明朝"/>
                <w:sz w:val="28"/>
                <w:szCs w:val="28"/>
              </w:rPr>
              <w:t>傾</w:t>
            </w:r>
          </w:rubyBase>
        </w:ruby>
      </w:r>
      <w:r w:rsidR="00123A9F">
        <w:rPr>
          <w:rFonts w:ascii="IPA P明朝" w:eastAsia="IPA P明朝" w:hAnsi="IPA P明朝" w:hint="eastAsia"/>
          <w:sz w:val="28"/>
          <w:szCs w:val="28"/>
        </w:rPr>
        <w:t>きたりとのことなり。</w:t>
      </w:r>
    </w:p>
    <w:p w14:paraId="7B3BA589" w14:textId="46DFFF8B" w:rsidR="00123A9F" w:rsidRDefault="00123A9F" w:rsidP="006E4D4F">
      <w:pPr>
        <w:spacing w:line="640" w:lineRule="exact"/>
        <w:ind w:firstLineChars="0" w:firstLine="0"/>
        <w:rPr>
          <w:rFonts w:ascii="IPA P明朝" w:eastAsia="IPA P明朝" w:hAnsi="IPA P明朝" w:hint="eastAsia"/>
          <w:sz w:val="28"/>
          <w:szCs w:val="28"/>
        </w:rPr>
      </w:pPr>
      <w:r w:rsidRPr="00123A9F">
        <w:rPr>
          <w:rFonts w:ascii="IPA P明朝" w:eastAsia="IPA P明朝" w:hAnsi="IPA P明朝" w:hint="eastAsia"/>
          <w:b/>
          <w:sz w:val="28"/>
          <w:szCs w:val="28"/>
        </w:rPr>
        <w:t>三九</w:t>
      </w:r>
      <w:r>
        <w:rPr>
          <w:rFonts w:ascii="IPA P明朝" w:eastAsia="IPA P明朝" w:hAnsi="IPA P明朝" w:hint="eastAsia"/>
          <w:sz w:val="28"/>
          <w:szCs w:val="28"/>
        </w:rPr>
        <w:tab/>
        <w:t>佐々木君幼き頃、祖父と二人にて山より歸りしに、村に近き谷川の岸の上に、大なる鹿の倒れてあるを見たり。横腹は破れ、殺されて</w:t>
      </w:r>
      <w:r>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マ</w:t>
            </w:r>
          </w:rt>
          <w:rubyBase>
            <w:r w:rsidR="00123A9F">
              <w:rPr>
                <w:rFonts w:ascii="IPA P明朝" w:eastAsia="IPA P明朝" w:hAnsi="IPA P明朝"/>
                <w:sz w:val="28"/>
                <w:szCs w:val="28"/>
              </w:rPr>
              <w:t>間</w:t>
            </w:r>
          </w:rubyBase>
        </w:ruby>
      </w:r>
      <w:r>
        <w:rPr>
          <w:rFonts w:ascii="IPA P明朝" w:eastAsia="IPA P明朝" w:hAnsi="IPA P明朝" w:hint="eastAsia"/>
          <w:sz w:val="28"/>
          <w:szCs w:val="28"/>
        </w:rPr>
        <w:t>も無きにや、そこよりはまだ</w:t>
      </w:r>
      <w:r>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ユ</w:t>
            </w:r>
          </w:rt>
          <w:rubyBase>
            <w:r w:rsidR="00123A9F">
              <w:rPr>
                <w:rFonts w:ascii="IPA P明朝" w:eastAsia="IPA P明朝" w:hAnsi="IPA P明朝"/>
                <w:sz w:val="28"/>
                <w:szCs w:val="28"/>
              </w:rPr>
              <w:t>湯</w:t>
            </w:r>
          </w:rubyBase>
        </w:ruby>
      </w:r>
      <w:r>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ゲ</w:t>
            </w:r>
          </w:rt>
          <w:rubyBase>
            <w:r w:rsidR="00123A9F">
              <w:rPr>
                <w:rFonts w:ascii="IPA P明朝" w:eastAsia="IPA P明朝" w:hAnsi="IPA P明朝"/>
                <w:sz w:val="28"/>
                <w:szCs w:val="28"/>
              </w:rPr>
              <w:t>氣</w:t>
            </w:r>
          </w:rubyBase>
        </w:ruby>
      </w:r>
      <w:r>
        <w:rPr>
          <w:rFonts w:ascii="IPA P明朝" w:eastAsia="IPA P明朝" w:hAnsi="IPA P明朝" w:hint="eastAsia"/>
          <w:sz w:val="28"/>
          <w:szCs w:val="28"/>
        </w:rPr>
        <w:t>立てり。祖父の曰く、これは狼が食ひたるなり。此皮ほしけれども</w:t>
      </w:r>
      <w:r>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オ</w:t>
            </w:r>
          </w:rt>
          <w:rubyBase>
            <w:r w:rsidR="00123A9F">
              <w:rPr>
                <w:rFonts w:ascii="IPA P明朝" w:eastAsia="IPA P明朝" w:hAnsi="IPA P明朝"/>
                <w:sz w:val="28"/>
                <w:szCs w:val="28"/>
              </w:rPr>
              <w:t>御</w:t>
            </w:r>
          </w:rubyBase>
        </w:ruby>
      </w:r>
      <w:r>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イヌ</w:t>
            </w:r>
          </w:rt>
          <w:rubyBase>
            <w:r w:rsidR="00123A9F">
              <w:rPr>
                <w:rFonts w:ascii="IPA P明朝" w:eastAsia="IPA P明朝" w:hAnsi="IPA P明朝"/>
                <w:sz w:val="28"/>
                <w:szCs w:val="28"/>
              </w:rPr>
              <w:t>犬</w:t>
            </w:r>
          </w:rubyBase>
        </w:ruby>
      </w:r>
      <w:r>
        <w:rPr>
          <w:rFonts w:ascii="IPA P明朝" w:eastAsia="IPA P明朝" w:hAnsi="IPA P明朝" w:hint="eastAsia"/>
          <w:sz w:val="28"/>
          <w:szCs w:val="28"/>
        </w:rPr>
        <w:t>は必ずどこか此近所に隱れて見て</w:t>
      </w:r>
      <w:r>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お</w:t>
            </w:r>
          </w:rt>
          <w:rubyBase>
            <w:r w:rsidR="00123A9F">
              <w:rPr>
                <w:rFonts w:ascii="IPA P明朝" w:eastAsia="IPA P明朝" w:hAnsi="IPA P明朝"/>
                <w:sz w:val="28"/>
                <w:szCs w:val="28"/>
              </w:rPr>
              <w:t>を</w:t>
            </w:r>
          </w:rubyBase>
        </w:ruby>
      </w:r>
      <w:r>
        <w:rPr>
          <w:rFonts w:ascii="IPA P明朝" w:eastAsia="IPA P明朝" w:hAnsi="IPA P明朝" w:hint="eastAsia"/>
          <w:sz w:val="28"/>
          <w:szCs w:val="28"/>
        </w:rPr>
        <w:t>るに相違なければ、取ることが出來ぬと云へり。</w:t>
      </w:r>
    </w:p>
    <w:p w14:paraId="7EDE3413" w14:textId="08E3B582" w:rsidR="00123A9F" w:rsidRDefault="00123A9F" w:rsidP="006E4D4F">
      <w:pPr>
        <w:spacing w:line="640" w:lineRule="exact"/>
        <w:ind w:firstLineChars="0" w:firstLine="0"/>
        <w:rPr>
          <w:rFonts w:ascii="IPA P明朝" w:eastAsia="IPA P明朝" w:hAnsi="IPA P明朝" w:hint="eastAsia"/>
          <w:sz w:val="28"/>
          <w:szCs w:val="28"/>
        </w:rPr>
      </w:pPr>
      <w:r w:rsidRPr="0057744F">
        <w:rPr>
          <w:rFonts w:ascii="IPA P明朝" w:eastAsia="IPA P明朝" w:hAnsi="IPA P明朝" w:hint="eastAsia"/>
          <w:b/>
          <w:sz w:val="28"/>
          <w:szCs w:val="28"/>
        </w:rPr>
        <w:t>四〇</w:t>
      </w:r>
      <w:r>
        <w:rPr>
          <w:rFonts w:ascii="IPA P明朝" w:eastAsia="IPA P明朝" w:hAnsi="IPA P明朝" w:hint="eastAsia"/>
          <w:sz w:val="28"/>
          <w:szCs w:val="28"/>
        </w:rPr>
        <w:tab/>
        <w:t>草の長さ三寸あれば狼は身を隱すと云へり。</w:t>
      </w:r>
      <w:r>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サウ</w:t>
            </w:r>
          </w:rt>
          <w:rubyBase>
            <w:r w:rsidR="00123A9F">
              <w:rPr>
                <w:rFonts w:ascii="IPA P明朝" w:eastAsia="IPA P明朝" w:hAnsi="IPA P明朝"/>
                <w:sz w:val="28"/>
                <w:szCs w:val="28"/>
              </w:rPr>
              <w:t>草</w:t>
            </w:r>
          </w:rubyBase>
        </w:ruby>
      </w:r>
      <w:r>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モク</w:t>
            </w:r>
          </w:rt>
          <w:rubyBase>
            <w:r w:rsidR="00123A9F">
              <w:rPr>
                <w:rFonts w:ascii="IPA P明朝" w:eastAsia="IPA P明朝" w:hAnsi="IPA P明朝"/>
                <w:sz w:val="28"/>
                <w:szCs w:val="28"/>
              </w:rPr>
              <w:t>木</w:t>
            </w:r>
          </w:rubyBase>
        </w:ruby>
      </w:r>
      <w:r>
        <w:rPr>
          <w:rFonts w:ascii="IPA P明朝" w:eastAsia="IPA P明朝" w:hAnsi="IPA P明朝" w:hint="eastAsia"/>
          <w:sz w:val="28"/>
          <w:szCs w:val="28"/>
        </w:rPr>
        <w:t>の色の移り行くにつれて、狼の毛の色も季節ごとに</w:t>
      </w:r>
      <w:r>
        <w:rPr>
          <w:rFonts w:ascii="IPA P明朝" w:eastAsia="IPA P明朝" w:hAnsi="IPA P明朝"/>
          <w:sz w:val="28"/>
          <w:szCs w:val="28"/>
        </w:rPr>
        <w:ruby>
          <w:rubyPr>
            <w:rubyAlign w:val="distributeSpace"/>
            <w:hps w:val="14"/>
            <w:hpsRaise w:val="26"/>
            <w:hpsBaseText w:val="28"/>
            <w:lid w:val="ja-JP"/>
          </w:rubyPr>
          <w:rt>
            <w:r w:rsidR="00123A9F" w:rsidRPr="00123A9F">
              <w:rPr>
                <w:rFonts w:ascii="IPA P明朝" w:eastAsia="IPA P明朝" w:hAnsi="IPA P明朝"/>
                <w:sz w:val="14"/>
                <w:szCs w:val="28"/>
              </w:rPr>
              <w:t>かわ</w:t>
            </w:r>
          </w:rt>
          <w:rubyBase>
            <w:r w:rsidR="00123A9F">
              <w:rPr>
                <w:rFonts w:ascii="IPA P明朝" w:eastAsia="IPA P明朝" w:hAnsi="IPA P明朝"/>
                <w:sz w:val="28"/>
                <w:szCs w:val="28"/>
              </w:rPr>
              <w:t>變</w:t>
            </w:r>
          </w:rubyBase>
        </w:ruby>
      </w:r>
      <w:r>
        <w:rPr>
          <w:rFonts w:ascii="IPA P明朝" w:eastAsia="IPA P明朝" w:hAnsi="IPA P明朝" w:hint="eastAsia"/>
          <w:sz w:val="28"/>
          <w:szCs w:val="28"/>
        </w:rPr>
        <w:t>りて</w:t>
      </w:r>
      <w:r w:rsidR="0057744F">
        <w:rPr>
          <w:rFonts w:ascii="IPA P明朝" w:eastAsia="IPA P明朝" w:hAnsi="IPA P明朝" w:hint="eastAsia"/>
          <w:sz w:val="28"/>
          <w:szCs w:val="28"/>
        </w:rPr>
        <w:t>行くものなり。</w:t>
      </w:r>
    </w:p>
    <w:p w14:paraId="22B6F16E" w14:textId="3D3E408F" w:rsidR="0057744F" w:rsidRDefault="0057744F" w:rsidP="006E4D4F">
      <w:pPr>
        <w:spacing w:line="640" w:lineRule="exact"/>
        <w:ind w:firstLineChars="0" w:firstLine="0"/>
        <w:rPr>
          <w:rFonts w:ascii="IPA P明朝" w:eastAsia="IPA P明朝" w:hAnsi="IPA P明朝" w:hint="eastAsia"/>
          <w:sz w:val="28"/>
          <w:szCs w:val="28"/>
        </w:rPr>
      </w:pPr>
      <w:r w:rsidRPr="0057744F">
        <w:rPr>
          <w:rFonts w:ascii="IPA P明朝" w:eastAsia="IPA P明朝" w:hAnsi="IPA P明朝" w:hint="eastAsia"/>
          <w:b/>
          <w:sz w:val="28"/>
          <w:szCs w:val="28"/>
        </w:rPr>
        <w:t>四一</w:t>
      </w:r>
      <w:r>
        <w:rPr>
          <w:rFonts w:ascii="IPA P明朝" w:eastAsia="IPA P明朝" w:hAnsi="IPA P明朝" w:hint="eastAsia"/>
          <w:sz w:val="28"/>
          <w:szCs w:val="28"/>
        </w:rPr>
        <w:tab/>
        <w:t>和野の佐々木喜兵衛、或年境木越の大谷地へ狩にゆきたり。</w:t>
      </w:r>
      <w:r>
        <w:rPr>
          <w:rFonts w:ascii="IPA P明朝" w:eastAsia="IPA P明朝" w:hAnsi="IPA P明朝"/>
          <w:sz w:val="28"/>
          <w:szCs w:val="28"/>
        </w:rPr>
        <w:ruby>
          <w:rubyPr>
            <w:rubyAlign w:val="distributeSpace"/>
            <w:hps w:val="14"/>
            <w:hpsRaise w:val="26"/>
            <w:hpsBaseText w:val="28"/>
            <w:lid w:val="ja-JP"/>
          </w:rubyPr>
          <w:rt>
            <w:r w:rsidR="0057744F" w:rsidRPr="0057744F">
              <w:rPr>
                <w:rFonts w:ascii="IPA P明朝" w:eastAsia="IPA P明朝" w:hAnsi="IPA P明朝"/>
                <w:sz w:val="14"/>
                <w:szCs w:val="28"/>
              </w:rPr>
              <w:t>シ</w:t>
            </w:r>
          </w:rt>
          <w:rubyBase>
            <w:r w:rsidR="0057744F">
              <w:rPr>
                <w:rFonts w:ascii="IPA P明朝" w:eastAsia="IPA P明朝" w:hAnsi="IPA P明朝"/>
                <w:sz w:val="28"/>
                <w:szCs w:val="28"/>
              </w:rPr>
              <w:t>死</w:t>
            </w:r>
          </w:rubyBase>
        </w:ruby>
      </w:r>
      <w:r>
        <w:rPr>
          <w:rFonts w:ascii="IPA P明朝" w:eastAsia="IPA P明朝" w:hAnsi="IPA P明朝"/>
          <w:sz w:val="28"/>
          <w:szCs w:val="28"/>
        </w:rPr>
        <w:ruby>
          <w:rubyPr>
            <w:rubyAlign w:val="distributeSpace"/>
            <w:hps w:val="14"/>
            <w:hpsRaise w:val="26"/>
            <w:hpsBaseText w:val="28"/>
            <w:lid w:val="ja-JP"/>
          </w:rubyPr>
          <w:rt>
            <w:r w:rsidR="0057744F" w:rsidRPr="0057744F">
              <w:rPr>
                <w:rFonts w:ascii="IPA P明朝" w:eastAsia="IPA P明朝" w:hAnsi="IPA P明朝"/>
                <w:sz w:val="14"/>
                <w:szCs w:val="28"/>
              </w:rPr>
              <w:t>スケ</w:t>
            </w:r>
          </w:rt>
          <w:rubyBase>
            <w:r w:rsidR="0057744F">
              <w:rPr>
                <w:rFonts w:ascii="IPA P明朝" w:eastAsia="IPA P明朝" w:hAnsi="IPA P明朝"/>
                <w:sz w:val="28"/>
                <w:szCs w:val="28"/>
              </w:rPr>
              <w:t>助</w:t>
            </w:r>
          </w:rubyBase>
        </w:ruby>
      </w:r>
      <w:r>
        <w:rPr>
          <w:rFonts w:ascii="IPA P明朝" w:eastAsia="IPA P明朝" w:hAnsi="IPA P明朝" w:hint="eastAsia"/>
          <w:sz w:val="28"/>
          <w:szCs w:val="28"/>
        </w:rPr>
        <w:t>の方より走れる原なり。秋の暮のことにて木の葉は散り</w:t>
      </w:r>
      <w:r w:rsidR="0094374B">
        <w:rPr>
          <w:rFonts w:ascii="IPA P明朝" w:eastAsia="IPA P明朝" w:hAnsi="IPA P明朝"/>
          <w:sz w:val="28"/>
          <w:szCs w:val="28"/>
        </w:rPr>
        <w:ruby>
          <w:rubyPr>
            <w:rubyAlign w:val="distributeSpace"/>
            <w:hps w:val="14"/>
            <w:hpsRaise w:val="26"/>
            <w:hpsBaseText w:val="28"/>
            <w:lid w:val="ja-JP"/>
          </w:rubyPr>
          <w:rt>
            <w:r w:rsidR="0094374B" w:rsidRPr="0094374B">
              <w:rPr>
                <w:rFonts w:ascii="IPA P明朝" w:eastAsia="IPA P明朝" w:hAnsi="IPA P明朝"/>
                <w:sz w:val="14"/>
                <w:szCs w:val="28"/>
              </w:rPr>
              <w:t>つき</w:t>
            </w:r>
          </w:rt>
          <w:rubyBase>
            <w:r w:rsidR="0094374B">
              <w:rPr>
                <w:rFonts w:ascii="IPA P明朝" w:eastAsia="IPA P明朝" w:hAnsi="IPA P明朝"/>
                <w:sz w:val="28"/>
                <w:szCs w:val="28"/>
              </w:rPr>
              <w:t>盡</w:t>
            </w:r>
          </w:rubyBase>
        </w:ruby>
      </w:r>
      <w:r w:rsidR="0094374B">
        <w:rPr>
          <w:rFonts w:ascii="IPA P明朝" w:eastAsia="IPA P明朝" w:hAnsi="IPA P明朝" w:hint="eastAsia"/>
          <w:sz w:val="28"/>
          <w:szCs w:val="28"/>
        </w:rPr>
        <w:t>し山もあらは也。</w:t>
      </w:r>
      <w:r w:rsidR="0094374B">
        <w:rPr>
          <w:rFonts w:ascii="IPA P明朝" w:eastAsia="IPA P明朝" w:hAnsi="IPA P明朝"/>
          <w:sz w:val="28"/>
          <w:szCs w:val="28"/>
        </w:rPr>
        <w:ruby>
          <w:rubyPr>
            <w:rubyAlign w:val="distributeSpace"/>
            <w:hps w:val="14"/>
            <w:hpsRaise w:val="26"/>
            <w:hpsBaseText w:val="28"/>
            <w:lid w:val="ja-JP"/>
          </w:rubyPr>
          <w:rt>
            <w:r w:rsidR="0094374B" w:rsidRPr="0094374B">
              <w:rPr>
                <w:rFonts w:ascii="IPA P明朝" w:eastAsia="IPA P明朝" w:hAnsi="IPA P明朝"/>
                <w:sz w:val="14"/>
                <w:szCs w:val="28"/>
              </w:rPr>
              <w:t>ムカフ</w:t>
            </w:r>
          </w:rt>
          <w:rubyBase>
            <w:r w:rsidR="0094374B">
              <w:rPr>
                <w:rFonts w:ascii="IPA P明朝" w:eastAsia="IPA P明朝" w:hAnsi="IPA P明朝"/>
                <w:sz w:val="28"/>
                <w:szCs w:val="28"/>
              </w:rPr>
              <w:t>向</w:t>
            </w:r>
          </w:rubyBase>
        </w:ruby>
      </w:r>
      <w:r w:rsidR="0094374B">
        <w:rPr>
          <w:rFonts w:ascii="IPA P明朝" w:eastAsia="IPA P明朝" w:hAnsi="IPA P明朝" w:hint="eastAsia"/>
          <w:sz w:val="28"/>
          <w:szCs w:val="28"/>
        </w:rPr>
        <w:t>の峯より何百とも知れぬ狼此方へ群れて走り來るを見て恐ろしさに堪へず、樹の梢に</w:t>
      </w:r>
      <w:r w:rsidR="0094374B">
        <w:rPr>
          <w:rFonts w:ascii="IPA P明朝" w:eastAsia="IPA P明朝" w:hAnsi="IPA P明朝"/>
          <w:sz w:val="28"/>
          <w:szCs w:val="28"/>
        </w:rPr>
        <w:ruby>
          <w:rubyPr>
            <w:rubyAlign w:val="distributeSpace"/>
            <w:hps w:val="14"/>
            <w:hpsRaise w:val="26"/>
            <w:hpsBaseText w:val="28"/>
            <w:lid w:val="ja-JP"/>
          </w:rubyPr>
          <w:rt>
            <w:r w:rsidR="0094374B" w:rsidRPr="0094374B">
              <w:rPr>
                <w:rFonts w:ascii="IPA P明朝" w:eastAsia="IPA P明朝" w:hAnsi="IPA P明朝"/>
                <w:sz w:val="14"/>
                <w:szCs w:val="28"/>
              </w:rPr>
              <w:t>ノボ</w:t>
            </w:r>
          </w:rt>
          <w:rubyBase>
            <w:r w:rsidR="0094374B">
              <w:rPr>
                <w:rFonts w:ascii="IPA P明朝" w:eastAsia="IPA P明朝" w:hAnsi="IPA P明朝"/>
                <w:sz w:val="28"/>
                <w:szCs w:val="28"/>
              </w:rPr>
              <w:t>上</w:t>
            </w:r>
          </w:rubyBase>
        </w:ruby>
      </w:r>
      <w:r w:rsidR="0094374B">
        <w:rPr>
          <w:rFonts w:ascii="IPA P明朝" w:eastAsia="IPA P明朝" w:hAnsi="IPA P明朝" w:hint="eastAsia"/>
          <w:sz w:val="28"/>
          <w:szCs w:val="28"/>
        </w:rPr>
        <w:t>りてありしに、其樹の下を</w:t>
      </w:r>
      <w:r w:rsidR="0094374B">
        <w:rPr>
          <w:rFonts w:ascii="IPA P明朝" w:eastAsia="IPA P明朝" w:hAnsi="IPA P明朝"/>
          <w:sz w:val="28"/>
          <w:szCs w:val="28"/>
        </w:rPr>
        <w:ruby>
          <w:rubyPr>
            <w:rubyAlign w:val="distributeSpace"/>
            <w:hps w:val="14"/>
            <w:hpsRaise w:val="26"/>
            <w:hpsBaseText w:val="28"/>
            <w:lid w:val="ja-JP"/>
          </w:rubyPr>
          <w:rt>
            <w:r w:rsidR="0094374B" w:rsidRPr="0094374B">
              <w:rPr>
                <w:rFonts w:ascii="IPA P明朝" w:eastAsia="IPA P明朝" w:hAnsi="IPA P明朝"/>
                <w:sz w:val="14"/>
                <w:szCs w:val="28"/>
              </w:rPr>
              <w:t>おびただ</w:t>
            </w:r>
          </w:rt>
          <w:rubyBase>
            <w:r w:rsidR="0094374B">
              <w:rPr>
                <w:rFonts w:ascii="IPA P明朝" w:eastAsia="IPA P明朝" w:hAnsi="IPA P明朝"/>
                <w:sz w:val="28"/>
                <w:szCs w:val="28"/>
              </w:rPr>
              <w:t>夥</w:t>
            </w:r>
          </w:rubyBase>
        </w:ruby>
      </w:r>
      <w:r w:rsidR="0094374B">
        <w:rPr>
          <w:rFonts w:ascii="IPA P明朝" w:eastAsia="IPA P明朝" w:hAnsi="IPA P明朝" w:hint="eastAsia"/>
          <w:sz w:val="28"/>
          <w:szCs w:val="28"/>
        </w:rPr>
        <w:t>しき足音して走り過ぎ北の方へ行けり。その頃より遠野郷には狼甚だ少なくなれりとのことなり。</w:t>
      </w:r>
    </w:p>
    <w:p w14:paraId="183F937B" w14:textId="3427F9DB" w:rsidR="0094374B" w:rsidRDefault="0094374B" w:rsidP="006E4D4F">
      <w:pPr>
        <w:spacing w:line="640" w:lineRule="exact"/>
        <w:ind w:firstLineChars="0" w:firstLine="0"/>
        <w:rPr>
          <w:rFonts w:ascii="IPA P明朝" w:eastAsia="IPA P明朝" w:hAnsi="IPA P明朝" w:cs="ＭＳ 明朝" w:hint="eastAsia"/>
          <w:sz w:val="28"/>
          <w:szCs w:val="28"/>
        </w:rPr>
      </w:pPr>
      <w:r>
        <w:rPr>
          <w:rFonts w:ascii="IPA P明朝" w:eastAsia="IPA P明朝" w:hAnsi="IPA P明朝" w:hint="eastAsia"/>
          <w:sz w:val="28"/>
          <w:szCs w:val="28"/>
        </w:rPr>
        <w:t>四二</w:t>
      </w:r>
      <w:r>
        <w:rPr>
          <w:rFonts w:ascii="IPA P明朝" w:eastAsia="IPA P明朝" w:hAnsi="IPA P明朝" w:hint="eastAsia"/>
          <w:sz w:val="28"/>
          <w:szCs w:val="28"/>
        </w:rPr>
        <w:tab/>
      </w:r>
      <w:r>
        <w:rPr>
          <w:rFonts w:ascii="IPA P明朝" w:eastAsia="IPA P明朝" w:hAnsi="IPA P明朝"/>
          <w:sz w:val="28"/>
          <w:szCs w:val="28"/>
        </w:rPr>
        <w:ruby>
          <w:rubyPr>
            <w:rubyAlign w:val="distributeSpace"/>
            <w:hps w:val="14"/>
            <w:hpsRaise w:val="26"/>
            <w:hpsBaseText w:val="28"/>
            <w:lid w:val="ja-JP"/>
          </w:rubyPr>
          <w:rt>
            <w:r w:rsidR="0094374B" w:rsidRPr="0094374B">
              <w:rPr>
                <w:rFonts w:ascii="IPA P明朝" w:eastAsia="IPA P明朝" w:hAnsi="IPA P明朝"/>
                <w:sz w:val="14"/>
                <w:szCs w:val="28"/>
              </w:rPr>
              <w:t>ロツ</w:t>
            </w:r>
          </w:rt>
          <w:rubyBase>
            <w:r w:rsidR="0094374B">
              <w:rPr>
                <w:rFonts w:ascii="IPA P明朝" w:eastAsia="IPA P明朝" w:hAnsi="IPA P明朝"/>
                <w:sz w:val="28"/>
                <w:szCs w:val="28"/>
              </w:rPr>
              <w:t>六</w:t>
            </w:r>
          </w:rubyBase>
        </w:ruby>
      </w:r>
      <w:r>
        <w:rPr>
          <w:rFonts w:ascii="IPA P明朝" w:eastAsia="IPA P明朝" w:hAnsi="IPA P明朝"/>
          <w:sz w:val="28"/>
          <w:szCs w:val="28"/>
        </w:rPr>
        <w:ruby>
          <w:rubyPr>
            <w:rubyAlign w:val="distributeSpace"/>
            <w:hps w:val="14"/>
            <w:hpsRaise w:val="26"/>
            <w:hpsBaseText w:val="28"/>
            <w:lid w:val="ja-JP"/>
          </w:rubyPr>
          <w:rt>
            <w:r w:rsidR="0094374B" w:rsidRPr="0094374B">
              <w:rPr>
                <w:rFonts w:ascii="IPA P明朝" w:eastAsia="IPA P明朝" w:hAnsi="IPA P明朝"/>
                <w:sz w:val="14"/>
                <w:szCs w:val="28"/>
              </w:rPr>
              <w:t>コウ</w:t>
            </w:r>
          </w:rt>
          <w:rubyBase>
            <w:r w:rsidR="0094374B">
              <w:rPr>
                <w:rFonts w:ascii="IPA P明朝" w:eastAsia="IPA P明朝" w:hAnsi="IPA P明朝"/>
                <w:sz w:val="28"/>
                <w:szCs w:val="28"/>
              </w:rPr>
              <w:t>角</w:t>
            </w:r>
          </w:rubyBase>
        </w:ruby>
      </w:r>
      <w:r>
        <w:rPr>
          <w:rFonts w:ascii="IPA P明朝" w:eastAsia="IPA P明朝" w:hAnsi="IPA P明朝"/>
          <w:sz w:val="28"/>
          <w:szCs w:val="28"/>
        </w:rPr>
        <w:ruby>
          <w:rubyPr>
            <w:rubyAlign w:val="distributeSpace"/>
            <w:hps w:val="14"/>
            <w:hpsRaise w:val="26"/>
            <w:hpsBaseText w:val="28"/>
            <w:lid w:val="ja-JP"/>
          </w:rubyPr>
          <w:rt>
            <w:r w:rsidR="0094374B" w:rsidRPr="0094374B">
              <w:rPr>
                <w:rFonts w:ascii="IPA P明朝" w:eastAsia="IPA P明朝" w:hAnsi="IPA P明朝"/>
                <w:sz w:val="14"/>
                <w:szCs w:val="28"/>
              </w:rPr>
              <w:t>シ</w:t>
            </w:r>
          </w:rt>
          <w:rubyBase>
            <w:r w:rsidR="0094374B">
              <w:rPr>
                <w:rFonts w:ascii="IPA P明朝" w:eastAsia="IPA P明朝" w:hAnsi="IPA P明朝"/>
                <w:sz w:val="28"/>
                <w:szCs w:val="28"/>
              </w:rPr>
              <w:t>牛</w:t>
            </w:r>
          </w:rubyBase>
        </w:ruby>
      </w:r>
      <w:r>
        <w:rPr>
          <w:rFonts w:ascii="IPA P明朝" w:eastAsia="IPA P明朝" w:hAnsi="IPA P明朝" w:hint="eastAsia"/>
          <w:sz w:val="28"/>
          <w:szCs w:val="28"/>
        </w:rPr>
        <w:t>山の麓にヲバヤ、板小屋など云ふ所あり。廣き</w:t>
      </w:r>
      <w:r>
        <w:rPr>
          <w:rFonts w:ascii="IPA P明朝" w:eastAsia="IPA P明朝" w:hAnsi="IPA P明朝"/>
          <w:sz w:val="28"/>
          <w:szCs w:val="28"/>
        </w:rPr>
        <w:ruby>
          <w:rubyPr>
            <w:rubyAlign w:val="distributeSpace"/>
            <w:hps w:val="14"/>
            <w:hpsRaise w:val="26"/>
            <w:hpsBaseText w:val="28"/>
            <w:lid w:val="ja-JP"/>
          </w:rubyPr>
          <w:rt>
            <w:r w:rsidR="0094374B" w:rsidRPr="0094374B">
              <w:rPr>
                <w:rFonts w:ascii="IPA P明朝" w:eastAsia="IPA P明朝" w:hAnsi="IPA P明朝"/>
                <w:sz w:val="14"/>
                <w:szCs w:val="28"/>
              </w:rPr>
              <w:t>かや</w:t>
            </w:r>
          </w:rt>
          <w:rubyBase>
            <w:r w:rsidR="0094374B">
              <w:rPr>
                <w:rFonts w:ascii="IPA P明朝" w:eastAsia="IPA P明朝" w:hAnsi="IPA P明朝"/>
                <w:sz w:val="28"/>
                <w:szCs w:val="28"/>
              </w:rPr>
              <w:t>萱</w:t>
            </w:r>
          </w:rubyBase>
        </w:ruby>
      </w:r>
      <w:r>
        <w:rPr>
          <w:rFonts w:ascii="IPA P明朝" w:eastAsia="IPA P明朝" w:hAnsi="IPA P明朝" w:hint="eastAsia"/>
          <w:sz w:val="28"/>
          <w:szCs w:val="28"/>
        </w:rPr>
        <w:t>山</w:t>
      </w:r>
      <w:r w:rsidR="00444829">
        <w:rPr>
          <w:rFonts w:ascii="IPA P明朝" w:eastAsia="IPA P明朝" w:hAnsi="IPA P明朝" w:hint="eastAsia"/>
          <w:sz w:val="28"/>
          <w:szCs w:val="28"/>
        </w:rPr>
        <w:t>なり。村々より苅りに行く。ある年の秋</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イヒ</w:t>
            </w:r>
          </w:rt>
          <w:rubyBase>
            <w:r w:rsidR="00444829">
              <w:rPr>
                <w:rFonts w:ascii="IPA P明朝" w:eastAsia="IPA P明朝" w:hAnsi="IPA P明朝"/>
                <w:sz w:val="28"/>
                <w:szCs w:val="28"/>
              </w:rPr>
              <w:t>飯</w:t>
            </w:r>
          </w:rubyBase>
        </w:ruby>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デ</w:t>
            </w:r>
          </w:rt>
          <w:rubyBase>
            <w:r w:rsidR="00444829">
              <w:rPr>
                <w:rFonts w:ascii="IPA P明朝" w:eastAsia="IPA P明朝" w:hAnsi="IPA P明朝"/>
                <w:sz w:val="28"/>
                <w:szCs w:val="28"/>
              </w:rPr>
              <w:t>豊</w:t>
            </w:r>
          </w:rubyBase>
        </w:ruby>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ムラ</w:t>
            </w:r>
          </w:rt>
          <w:rubyBase>
            <w:r w:rsidR="00444829">
              <w:rPr>
                <w:rFonts w:ascii="IPA P明朝" w:eastAsia="IPA P明朝" w:hAnsi="IPA P明朝"/>
                <w:sz w:val="28"/>
                <w:szCs w:val="28"/>
              </w:rPr>
              <w:t>村</w:t>
            </w:r>
          </w:rubyBase>
        </w:ruby>
      </w:r>
      <w:r w:rsidR="00444829">
        <w:rPr>
          <w:rFonts w:ascii="IPA P明朝" w:eastAsia="IPA P明朝" w:hAnsi="IPA P明朝" w:hint="eastAsia"/>
          <w:sz w:val="28"/>
          <w:szCs w:val="28"/>
        </w:rPr>
        <w:t>の者ども萱を</w:t>
      </w:r>
      <w:r w:rsidR="00444829">
        <w:rPr>
          <w:rFonts w:ascii="IPA P明朝" w:eastAsia="IPA P明朝" w:hAnsi="IPA P明朝" w:hint="eastAsia"/>
          <w:sz w:val="28"/>
          <w:szCs w:val="28"/>
        </w:rPr>
        <w:lastRenderedPageBreak/>
        <w:t>苅るとて、岩穴の中より狼の子三匹を見出し、その二つを殺し一つを持ち歸りしに、その日より狼の</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イヒ</w:t>
            </w:r>
          </w:rt>
          <w:rubyBase>
            <w:r w:rsidR="00444829">
              <w:rPr>
                <w:rFonts w:ascii="IPA P明朝" w:eastAsia="IPA P明朝" w:hAnsi="IPA P明朝"/>
                <w:sz w:val="28"/>
                <w:szCs w:val="28"/>
              </w:rPr>
              <w:t>飯</w:t>
            </w:r>
          </w:rubyBase>
        </w:ruby>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デ</w:t>
            </w:r>
          </w:rt>
          <w:rubyBase>
            <w:r w:rsidR="00444829">
              <w:rPr>
                <w:rFonts w:ascii="IPA P明朝" w:eastAsia="IPA P明朝" w:hAnsi="IPA P明朝"/>
                <w:sz w:val="28"/>
                <w:szCs w:val="28"/>
              </w:rPr>
              <w:t>豊</w:t>
            </w:r>
          </w:rubyBase>
        </w:ruby>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シ</w:t>
            </w:r>
          </w:rt>
          <w:rubyBase>
            <w:r w:rsidR="00444829">
              <w:rPr>
                <w:rFonts w:ascii="IPA P明朝" w:eastAsia="IPA P明朝" w:hAnsi="IPA P明朝"/>
                <w:sz w:val="28"/>
                <w:szCs w:val="28"/>
              </w:rPr>
              <w:t>衆</w:t>
            </w:r>
          </w:rubyBase>
        </w:ruby>
      </w:r>
      <w:r w:rsidR="00444829">
        <w:rPr>
          <w:rFonts w:ascii="IPA P明朝" w:eastAsia="IPA P明朝" w:hAnsi="IPA P明朝" w:hint="eastAsia"/>
          <w:sz w:val="28"/>
          <w:szCs w:val="28"/>
        </w:rPr>
        <w:t>の馬を</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オソ</w:t>
            </w:r>
          </w:rt>
          <w:rubyBase>
            <w:r w:rsidR="00444829">
              <w:rPr>
                <w:rFonts w:ascii="IPA P明朝" w:eastAsia="IPA P明朝" w:hAnsi="IPA P明朝"/>
                <w:sz w:val="28"/>
                <w:szCs w:val="28"/>
              </w:rPr>
              <w:t>襲</w:t>
            </w:r>
          </w:rubyBase>
        </w:ruby>
      </w:r>
      <w:r w:rsidR="00444829">
        <w:rPr>
          <w:rFonts w:ascii="IPA P明朝" w:eastAsia="IPA P明朝" w:hAnsi="IPA P明朝" w:hint="eastAsia"/>
          <w:sz w:val="28"/>
          <w:szCs w:val="28"/>
        </w:rPr>
        <w:t>ふことやまず。外の村々の人馬には</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いささ</w:t>
            </w:r>
          </w:rt>
          <w:rubyBase>
            <w:r w:rsidR="00444829">
              <w:rPr>
                <w:rFonts w:ascii="IPA P明朝" w:eastAsia="IPA P明朝" w:hAnsi="IPA P明朝"/>
                <w:sz w:val="28"/>
                <w:szCs w:val="28"/>
              </w:rPr>
              <w:t>聊</w:t>
            </w:r>
          </w:rubyBase>
        </w:ruby>
      </w:r>
      <w:r w:rsidR="00444829">
        <w:rPr>
          <w:rFonts w:ascii="IPA P明朝" w:eastAsia="IPA P明朝" w:hAnsi="IPA P明朝" w:hint="eastAsia"/>
          <w:sz w:val="28"/>
          <w:szCs w:val="28"/>
        </w:rPr>
        <w:t>かも害を爲さず。飯豊衆相談して狼狩を爲す。其中には相撲を取り</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へいぜい</w:t>
            </w:r>
          </w:rt>
          <w:rubyBase>
            <w:r w:rsidR="00444829">
              <w:rPr>
                <w:rFonts w:ascii="IPA P明朝" w:eastAsia="IPA P明朝" w:hAnsi="IPA P明朝"/>
                <w:sz w:val="28"/>
                <w:szCs w:val="28"/>
              </w:rPr>
              <w:t>平生</w:t>
            </w:r>
          </w:rubyBase>
        </w:ruby>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チカラ</w:t>
            </w:r>
          </w:rt>
          <w:rubyBase>
            <w:r w:rsidR="00444829">
              <w:rPr>
                <w:rFonts w:ascii="IPA P明朝" w:eastAsia="IPA P明朝" w:hAnsi="IPA P明朝"/>
                <w:sz w:val="28"/>
                <w:szCs w:val="28"/>
              </w:rPr>
              <w:t>力</w:t>
            </w:r>
          </w:rubyBase>
        </w:ruby>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ジ</w:t>
            </w:r>
          </w:rt>
          <w:rubyBase>
            <w:r w:rsidR="00444829">
              <w:rPr>
                <w:rFonts w:ascii="IPA P明朝" w:eastAsia="IPA P明朝" w:hAnsi="IPA P明朝"/>
                <w:sz w:val="28"/>
                <w:szCs w:val="28"/>
              </w:rPr>
              <w:t>自</w:t>
            </w:r>
          </w:rubyBase>
        </w:ruby>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マン</w:t>
            </w:r>
          </w:rt>
          <w:rubyBase>
            <w:r w:rsidR="00444829">
              <w:rPr>
                <w:rFonts w:ascii="IPA P明朝" w:eastAsia="IPA P明朝" w:hAnsi="IPA P明朝"/>
                <w:sz w:val="28"/>
                <w:szCs w:val="28"/>
              </w:rPr>
              <w:t>慢</w:t>
            </w:r>
          </w:rubyBase>
        </w:ruby>
      </w:r>
      <w:r w:rsidR="00444829">
        <w:rPr>
          <w:rFonts w:ascii="IPA P明朝" w:eastAsia="IPA P明朝" w:hAnsi="IPA P明朝" w:hint="eastAsia"/>
          <w:sz w:val="28"/>
          <w:szCs w:val="28"/>
        </w:rPr>
        <w:t>の者あり。さて野に出でゝ見るに、</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オス</w:t>
            </w:r>
          </w:rt>
          <w:rubyBase>
            <w:r w:rsidR="00444829">
              <w:rPr>
                <w:rFonts w:ascii="IPA P明朝" w:eastAsia="IPA P明朝" w:hAnsi="IPA P明朝"/>
                <w:sz w:val="28"/>
                <w:szCs w:val="28"/>
              </w:rPr>
              <w:t>雄</w:t>
            </w:r>
          </w:rubyBase>
        </w:ruby>
      </w:r>
      <w:r w:rsidR="00444829">
        <w:rPr>
          <w:rFonts w:ascii="IPA P明朝" w:eastAsia="IPA P明朝" w:hAnsi="IPA P明朝" w:hint="eastAsia"/>
          <w:sz w:val="28"/>
          <w:szCs w:val="28"/>
        </w:rPr>
        <w:t>の狼は遠くに</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お</w:t>
            </w:r>
          </w:rt>
          <w:rubyBase>
            <w:r w:rsidR="00444829">
              <w:rPr>
                <w:rFonts w:ascii="IPA P明朝" w:eastAsia="IPA P明朝" w:hAnsi="IPA P明朝"/>
                <w:sz w:val="28"/>
                <w:szCs w:val="28"/>
              </w:rPr>
              <w:t>を</w:t>
            </w:r>
          </w:rubyBase>
        </w:ruby>
      </w:r>
      <w:r w:rsidR="00444829">
        <w:rPr>
          <w:rFonts w:ascii="IPA P明朝" w:eastAsia="IPA P明朝" w:hAnsi="IPA P明朝" w:hint="eastAsia"/>
          <w:sz w:val="28"/>
          <w:szCs w:val="28"/>
        </w:rPr>
        <w:t>りて來らず。</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メス</w:t>
            </w:r>
          </w:rt>
          <w:rubyBase>
            <w:r w:rsidR="00444829">
              <w:rPr>
                <w:rFonts w:ascii="IPA P明朝" w:eastAsia="IPA P明朝" w:hAnsi="IPA P明朝"/>
                <w:sz w:val="28"/>
                <w:szCs w:val="28"/>
              </w:rPr>
              <w:t>雌</w:t>
            </w:r>
          </w:rubyBase>
        </w:ruby>
      </w:r>
      <w:r w:rsidR="00444829">
        <w:rPr>
          <w:rFonts w:ascii="IPA P明朝" w:eastAsia="IPA P明朝" w:hAnsi="IPA P明朝" w:hint="eastAsia"/>
          <w:sz w:val="28"/>
          <w:szCs w:val="28"/>
        </w:rPr>
        <w:t>狼一つ</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てつ</w:t>
            </w:r>
          </w:rt>
          <w:rubyBase>
            <w:r w:rsidR="00444829">
              <w:rPr>
                <w:rFonts w:ascii="IPA P明朝" w:eastAsia="IPA P明朝" w:hAnsi="IPA P明朝"/>
                <w:sz w:val="28"/>
                <w:szCs w:val="28"/>
              </w:rPr>
              <w:t>鐵</w:t>
            </w:r>
          </w:rubyBase>
        </w:ruby>
      </w:r>
      <w:r w:rsidR="00444829">
        <w:rPr>
          <w:rFonts w:ascii="IPA P明朝" w:eastAsia="IPA P明朝" w:hAnsi="IPA P明朝" w:hint="eastAsia"/>
          <w:sz w:val="28"/>
          <w:szCs w:val="28"/>
        </w:rPr>
        <w:t>と云ふ男に飛び掛りたるをワツボロを脱ぎて</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ウデ</w:t>
            </w:r>
          </w:rt>
          <w:rubyBase>
            <w:r w:rsidR="00444829">
              <w:rPr>
                <w:rFonts w:ascii="IPA P明朝" w:eastAsia="IPA P明朝" w:hAnsi="IPA P明朝"/>
                <w:sz w:val="28"/>
                <w:szCs w:val="28"/>
              </w:rPr>
              <w:t>腕</w:t>
            </w:r>
          </w:rubyBase>
        </w:ruby>
      </w:r>
      <w:r w:rsidR="00444829">
        <w:rPr>
          <w:rFonts w:ascii="IPA P明朝" w:eastAsia="IPA P明朝" w:hAnsi="IPA P明朝" w:hint="eastAsia"/>
          <w:sz w:val="28"/>
          <w:szCs w:val="28"/>
        </w:rPr>
        <w:t>に巻き、</w:t>
      </w:r>
      <w:r w:rsidR="00444829">
        <w:rPr>
          <w:rFonts w:ascii="IPA P明朝" w:eastAsia="IPA P明朝" w:hAnsi="IPA P明朝"/>
          <w:sz w:val="28"/>
          <w:szCs w:val="28"/>
        </w:rPr>
        <w:ruby>
          <w:rubyPr>
            <w:rubyAlign w:val="distributeSpace"/>
            <w:hps w:val="14"/>
            <w:hpsRaise w:val="26"/>
            <w:hpsBaseText w:val="28"/>
            <w:lid w:val="ja-JP"/>
          </w:rubyPr>
          <w:rt>
            <w:r w:rsidR="00444829" w:rsidRPr="00444829">
              <w:rPr>
                <w:rFonts w:ascii="IPA P明朝" w:eastAsia="IPA P明朝" w:hAnsi="IPA P明朝"/>
                <w:sz w:val="14"/>
                <w:szCs w:val="28"/>
              </w:rPr>
              <w:t>やにわ</w:t>
            </w:r>
          </w:rt>
          <w:rubyBase>
            <w:r w:rsidR="00444829">
              <w:rPr>
                <w:rFonts w:ascii="IPA P明朝" w:eastAsia="IPA P明朝" w:hAnsi="IPA P明朝"/>
                <w:sz w:val="28"/>
                <w:szCs w:val="28"/>
              </w:rPr>
              <w:t>矢庭</w:t>
            </w:r>
          </w:rubyBase>
        </w:ruby>
      </w:r>
      <w:r w:rsidR="00444829">
        <w:rPr>
          <w:rFonts w:ascii="IPA P明朝" w:eastAsia="IPA P明朝" w:hAnsi="IPA P明朝" w:hint="eastAsia"/>
          <w:sz w:val="28"/>
          <w:szCs w:val="28"/>
        </w:rPr>
        <w:t>に其狼の口の中に突込みしに、狼之を嚙む。猶強く突き入れながら人を</w:t>
      </w:r>
      <w:r w:rsidR="00371D9E">
        <w:rPr>
          <w:rFonts w:ascii="IPA P明朝" w:eastAsia="IPA P明朝" w:hAnsi="IPA P明朝"/>
          <w:sz w:val="28"/>
          <w:szCs w:val="28"/>
        </w:rPr>
        <w:ruby>
          <w:rubyPr>
            <w:rubyAlign w:val="distributeSpace"/>
            <w:hps w:val="14"/>
            <w:hpsRaise w:val="26"/>
            <w:hpsBaseText w:val="28"/>
            <w:lid w:val="ja-JP"/>
          </w:rubyPr>
          <w:rt>
            <w:r w:rsidR="00371D9E" w:rsidRPr="00371D9E">
              <w:rPr>
                <w:rFonts w:ascii="IPA P明朝" w:eastAsia="IPA P明朝" w:hAnsi="IPA P明朝"/>
                <w:sz w:val="14"/>
                <w:szCs w:val="28"/>
              </w:rPr>
              <w:t>ヨ</w:t>
            </w:r>
          </w:rt>
          <w:rubyBase>
            <w:r w:rsidR="00371D9E">
              <w:rPr>
                <w:rFonts w:ascii="IPA P明朝" w:eastAsia="IPA P明朝" w:hAnsi="IPA P明朝"/>
                <w:sz w:val="28"/>
                <w:szCs w:val="28"/>
              </w:rPr>
              <w:t>喚</w:t>
            </w:r>
          </w:rubyBase>
        </w:ruby>
      </w:r>
      <w:r w:rsidR="00371D9E">
        <w:rPr>
          <w:rFonts w:ascii="IPA P明朝" w:eastAsia="IPA P明朝" w:hAnsi="IPA P明朝" w:hint="eastAsia"/>
          <w:sz w:val="28"/>
          <w:szCs w:val="28"/>
        </w:rPr>
        <w:t>ぶに、</w:t>
      </w:r>
      <w:r w:rsidR="00371D9E" w:rsidRPr="00371D9E">
        <w:rPr>
          <w:rFonts w:ascii="IPA P明朝" w:eastAsia="IPA P明朝" w:hAnsi="IPA P明朝" w:hint="eastAsia"/>
          <w:sz w:val="28"/>
          <w:szCs w:val="28"/>
        </w:rPr>
        <w:t>誰も</w:t>
      </w:r>
      <w:r w:rsidR="00371D9E" w:rsidRPr="00371D9E">
        <w:rPr>
          <w:rFonts w:ascii="IPA P明朝" w:eastAsia="IPA P明朝" w:hAnsi="IPA P明朝" w:cs="ＭＳ 明朝" w:hint="eastAsia"/>
          <w:sz w:val="28"/>
          <w:szCs w:val="28"/>
        </w:rPr>
        <w:t>々々怖れて近よらず。其間に鐵の腕は狼の腹まで</w:t>
      </w:r>
      <w:r w:rsidR="00371D9E">
        <w:rPr>
          <w:rFonts w:ascii="IPA P明朝" w:eastAsia="IPA P明朝" w:hAnsi="IPA P明朝" w:cs="ＭＳ 明朝"/>
          <w:sz w:val="28"/>
          <w:szCs w:val="28"/>
        </w:rPr>
        <w:ruby>
          <w:rubyPr>
            <w:rubyAlign w:val="distributeSpace"/>
            <w:hps w:val="14"/>
            <w:hpsRaise w:val="26"/>
            <w:hpsBaseText w:val="28"/>
            <w:lid w:val="ja-JP"/>
          </w:rubyPr>
          <w:rt>
            <w:r w:rsidR="00371D9E" w:rsidRPr="00371D9E">
              <w:rPr>
                <w:rFonts w:ascii="IPA P明朝" w:eastAsia="IPA P明朝" w:hAnsi="IPA P明朝" w:cs="ＭＳ 明朝"/>
                <w:sz w:val="14"/>
                <w:szCs w:val="28"/>
              </w:rPr>
              <w:t>ハイ</w:t>
            </w:r>
          </w:rt>
          <w:rubyBase>
            <w:r w:rsidR="00371D9E">
              <w:rPr>
                <w:rFonts w:ascii="IPA P明朝" w:eastAsia="IPA P明朝" w:hAnsi="IPA P明朝" w:cs="ＭＳ 明朝"/>
                <w:sz w:val="28"/>
                <w:szCs w:val="28"/>
              </w:rPr>
              <w:t>入</w:t>
            </w:r>
          </w:rubyBase>
        </w:ruby>
      </w:r>
      <w:r w:rsidR="00371D9E" w:rsidRPr="00371D9E">
        <w:rPr>
          <w:rFonts w:ascii="IPA P明朝" w:eastAsia="IPA P明朝" w:hAnsi="IPA P明朝" w:cs="ＭＳ 明朝" w:hint="eastAsia"/>
          <w:sz w:val="28"/>
          <w:szCs w:val="28"/>
        </w:rPr>
        <w:t>り、狼は苦しまぎれに鐵</w:t>
      </w:r>
      <w:r w:rsidR="00371D9E">
        <w:rPr>
          <w:rFonts w:ascii="IPA P明朝" w:eastAsia="IPA P明朝" w:hAnsi="IPA P明朝" w:cs="ＭＳ 明朝" w:hint="eastAsia"/>
          <w:sz w:val="28"/>
          <w:szCs w:val="28"/>
        </w:rPr>
        <w:t>の腕骨を嚙み砕きたり。狼は其場にて死したれども、</w:t>
      </w:r>
      <w:r w:rsidR="00371D9E" w:rsidRPr="00371D9E">
        <w:rPr>
          <w:rFonts w:ascii="IPA P明朝" w:eastAsia="IPA P明朝" w:hAnsi="IPA P明朝" w:cs="ＭＳ 明朝" w:hint="eastAsia"/>
          <w:sz w:val="28"/>
          <w:szCs w:val="28"/>
        </w:rPr>
        <w:t>鐵</w:t>
      </w:r>
      <w:r w:rsidR="00371D9E">
        <w:rPr>
          <w:rFonts w:ascii="IPA P明朝" w:eastAsia="IPA P明朝" w:hAnsi="IPA P明朝" w:cs="ＭＳ 明朝" w:hint="eastAsia"/>
          <w:sz w:val="28"/>
          <w:szCs w:val="28"/>
        </w:rPr>
        <w:t>も</w:t>
      </w:r>
      <w:r w:rsidR="00371D9E">
        <w:rPr>
          <w:rFonts w:ascii="IPA P明朝" w:eastAsia="IPA P明朝" w:hAnsi="IPA P明朝" w:cs="ＭＳ 明朝"/>
          <w:sz w:val="28"/>
          <w:szCs w:val="28"/>
        </w:rPr>
        <w:ruby>
          <w:rubyPr>
            <w:rubyAlign w:val="distributeSpace"/>
            <w:hps w:val="14"/>
            <w:hpsRaise w:val="26"/>
            <w:hpsBaseText w:val="28"/>
            <w:lid w:val="ja-JP"/>
          </w:rubyPr>
          <w:rt>
            <w:r w:rsidR="00371D9E" w:rsidRPr="00371D9E">
              <w:rPr>
                <w:rFonts w:ascii="IPA P明朝" w:eastAsia="IPA P明朝" w:hAnsi="IPA P明朝" w:cs="ＭＳ 明朝"/>
                <w:sz w:val="14"/>
                <w:szCs w:val="28"/>
              </w:rPr>
              <w:t>カツ</w:t>
            </w:r>
          </w:rt>
          <w:rubyBase>
            <w:r w:rsidR="00371D9E">
              <w:rPr>
                <w:rFonts w:ascii="IPA P明朝" w:eastAsia="IPA P明朝" w:hAnsi="IPA P明朝" w:cs="ＭＳ 明朝"/>
                <w:sz w:val="28"/>
                <w:szCs w:val="28"/>
              </w:rPr>
              <w:t>擔</w:t>
            </w:r>
          </w:rubyBase>
        </w:ruby>
      </w:r>
      <w:r w:rsidR="00371D9E">
        <w:rPr>
          <w:rFonts w:ascii="IPA P明朝" w:eastAsia="IPA P明朝" w:hAnsi="IPA P明朝" w:cs="ＭＳ 明朝" w:hint="eastAsia"/>
          <w:sz w:val="28"/>
          <w:szCs w:val="28"/>
        </w:rPr>
        <w:t>がれて歸り程なく死したり。</w:t>
      </w:r>
    </w:p>
    <w:p w14:paraId="7CA91947" w14:textId="70B17AEA" w:rsidR="00371D9E" w:rsidRDefault="00371D9E" w:rsidP="006E4D4F">
      <w:pPr>
        <w:spacing w:line="640" w:lineRule="exact"/>
        <w:ind w:firstLineChars="0" w:firstLine="0"/>
        <w:rPr>
          <w:rFonts w:ascii="IPA P明朝" w:eastAsia="IPA P明朝" w:hAnsi="IPA P明朝" w:cs="ＭＳ 明朝" w:hint="eastAsia"/>
          <w:sz w:val="28"/>
          <w:szCs w:val="28"/>
        </w:rPr>
      </w:pPr>
      <w:r w:rsidRPr="0057735D">
        <w:rPr>
          <w:rFonts w:ascii="IPA P明朝" w:eastAsia="IPA P明朝" w:hAnsi="IPA P明朝" w:cs="ＭＳ 明朝" w:hint="eastAsia"/>
          <w:b/>
          <w:sz w:val="28"/>
          <w:szCs w:val="28"/>
        </w:rPr>
        <w:t>四三</w:t>
      </w:r>
      <w:r>
        <w:rPr>
          <w:rFonts w:ascii="IPA P明朝" w:eastAsia="IPA P明朝" w:hAnsi="IPA P明朝" w:cs="ＭＳ 明朝" w:hint="eastAsia"/>
          <w:sz w:val="28"/>
          <w:szCs w:val="28"/>
        </w:rPr>
        <w:tab/>
        <w:t>一昨年の遠野</w:t>
      </w:r>
      <w:r w:rsidR="0057735D">
        <w:rPr>
          <w:rFonts w:ascii="IPA P明朝" w:eastAsia="IPA P明朝" w:hAnsi="IPA P明朝" w:cs="ＭＳ 明朝" w:hint="eastAsia"/>
          <w:sz w:val="28"/>
          <w:szCs w:val="28"/>
        </w:rPr>
        <w:t>新聞にも此記事を載せたり。上郷村の熊と云ふ男、友人と共に雪の日に六角牛に狩に行き谷深く入りしに、熊の足跡を見出でたれば、手分して其跡を</w:t>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モト</w:t>
            </w:r>
          </w:rt>
          <w:rubyBase>
            <w:r w:rsidR="0057735D">
              <w:rPr>
                <w:rFonts w:ascii="IPA P明朝" w:eastAsia="IPA P明朝" w:hAnsi="IPA P明朝" w:cs="ＭＳ 明朝"/>
                <w:sz w:val="28"/>
                <w:szCs w:val="28"/>
              </w:rPr>
              <w:t>覓</w:t>
            </w:r>
          </w:rubyBase>
        </w:ruby>
      </w:r>
      <w:r w:rsidR="0057735D">
        <w:rPr>
          <w:rFonts w:ascii="IPA P明朝" w:eastAsia="IPA P明朝" w:hAnsi="IPA P明朝" w:cs="ＭＳ 明朝" w:hint="eastAsia"/>
          <w:sz w:val="28"/>
          <w:szCs w:val="28"/>
        </w:rPr>
        <w:t>め、自分は峯の方を行きしに、とある岩の陰より大なる熊此方を見る。</w:t>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ヤ</w:t>
            </w:r>
          </w:rt>
          <w:rubyBase>
            <w:r w:rsidR="0057735D">
              <w:rPr>
                <w:rFonts w:ascii="IPA P明朝" w:eastAsia="IPA P明朝" w:hAnsi="IPA P明朝" w:cs="ＭＳ 明朝"/>
                <w:sz w:val="28"/>
                <w:szCs w:val="28"/>
              </w:rPr>
              <w:t>矢</w:t>
            </w:r>
          </w:rubyBase>
        </w:ruby>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ゴロ</w:t>
            </w:r>
          </w:rt>
          <w:rubyBase>
            <w:r w:rsidR="0057735D">
              <w:rPr>
                <w:rFonts w:ascii="IPA P明朝" w:eastAsia="IPA P明朝" w:hAnsi="IPA P明朝" w:cs="ＭＳ 明朝"/>
                <w:sz w:val="28"/>
                <w:szCs w:val="28"/>
              </w:rPr>
              <w:t>頃</w:t>
            </w:r>
          </w:rubyBase>
        </w:ruby>
      </w:r>
      <w:r w:rsidR="0057735D">
        <w:rPr>
          <w:rFonts w:ascii="IPA P明朝" w:eastAsia="IPA P明朝" w:hAnsi="IPA P明朝" w:cs="ＭＳ 明朝" w:hint="eastAsia"/>
          <w:sz w:val="28"/>
          <w:szCs w:val="28"/>
        </w:rPr>
        <w:t>あまりに近かりしかば、銃をすてゝ熊に</w:t>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かか</w:t>
            </w:r>
          </w:rt>
          <w:rubyBase>
            <w:r w:rsidR="0057735D">
              <w:rPr>
                <w:rFonts w:ascii="IPA P明朝" w:eastAsia="IPA P明朝" w:hAnsi="IPA P明朝" w:cs="ＭＳ 明朝"/>
                <w:sz w:val="28"/>
                <w:szCs w:val="28"/>
              </w:rPr>
              <w:t>抱</w:t>
            </w:r>
          </w:rubyBase>
        </w:ruby>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え</w:t>
            </w:r>
          </w:rt>
          <w:rubyBase>
            <w:r w:rsidR="0057735D">
              <w:rPr>
                <w:rFonts w:ascii="IPA P明朝" w:eastAsia="IPA P明朝" w:hAnsi="IPA P明朝" w:cs="ＭＳ 明朝"/>
                <w:sz w:val="28"/>
                <w:szCs w:val="28"/>
              </w:rPr>
              <w:t>へ</w:t>
            </w:r>
          </w:rubyBase>
        </w:ruby>
      </w:r>
      <w:r w:rsidR="0057735D">
        <w:rPr>
          <w:rFonts w:ascii="IPA P明朝" w:eastAsia="IPA P明朝" w:hAnsi="IPA P明朝" w:cs="ＭＳ 明朝" w:hint="eastAsia"/>
          <w:sz w:val="28"/>
          <w:szCs w:val="28"/>
        </w:rPr>
        <w:t>着き雪の上を</w:t>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コロ</w:t>
            </w:r>
          </w:rt>
          <w:rubyBase>
            <w:r w:rsidR="0057735D">
              <w:rPr>
                <w:rFonts w:ascii="IPA P明朝" w:eastAsia="IPA P明朝" w:hAnsi="IPA P明朝" w:cs="ＭＳ 明朝"/>
                <w:sz w:val="28"/>
                <w:szCs w:val="28"/>
              </w:rPr>
              <w:t>轉</w:t>
            </w:r>
          </w:rubyBase>
        </w:ruby>
      </w:r>
      <w:r w:rsidR="0057735D">
        <w:rPr>
          <w:rFonts w:ascii="IPA P明朝" w:eastAsia="IPA P明朝" w:hAnsi="IPA P明朝" w:cs="ＭＳ 明朝" w:hint="eastAsia"/>
          <w:sz w:val="28"/>
          <w:szCs w:val="28"/>
        </w:rPr>
        <w:t>びて谷へ下る。</w:t>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ツレ</w:t>
            </w:r>
          </w:rt>
          <w:rubyBase>
            <w:r w:rsidR="0057735D">
              <w:rPr>
                <w:rFonts w:ascii="IPA P明朝" w:eastAsia="IPA P明朝" w:hAnsi="IPA P明朝" w:cs="ＭＳ 明朝"/>
                <w:sz w:val="28"/>
                <w:szCs w:val="28"/>
              </w:rPr>
              <w:t>連</w:t>
            </w:r>
          </w:rubyBase>
        </w:ruby>
      </w:r>
      <w:r w:rsidR="0057735D">
        <w:rPr>
          <w:rFonts w:ascii="IPA P明朝" w:eastAsia="IPA P明朝" w:hAnsi="IPA P明朝" w:cs="ＭＳ 明朝" w:hint="eastAsia"/>
          <w:sz w:val="28"/>
          <w:szCs w:val="28"/>
        </w:rPr>
        <w:t>の男之を救はんと思へども力及ばず。やがて谷川に落入りて、人の熊の</w:t>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シタ</w:t>
            </w:r>
          </w:rt>
          <w:rubyBase>
            <w:r w:rsidR="0057735D">
              <w:rPr>
                <w:rFonts w:ascii="IPA P明朝" w:eastAsia="IPA P明朝" w:hAnsi="IPA P明朝" w:cs="ＭＳ 明朝"/>
                <w:sz w:val="28"/>
                <w:szCs w:val="28"/>
              </w:rPr>
              <w:t>下</w:t>
            </w:r>
          </w:rubyBase>
        </w:ruby>
      </w:r>
      <w:r w:rsidR="0057735D">
        <w:rPr>
          <w:rFonts w:ascii="IPA P明朝" w:eastAsia="IPA P明朝" w:hAnsi="IPA P明朝" w:cs="ＭＳ 明朝" w:hint="eastAsia"/>
          <w:sz w:val="28"/>
          <w:szCs w:val="28"/>
        </w:rPr>
        <w:t>になり水に沈みたりしかば、その</w:t>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ヒマ</w:t>
            </w:r>
          </w:rt>
          <w:rubyBase>
            <w:r w:rsidR="0057735D">
              <w:rPr>
                <w:rFonts w:ascii="IPA P明朝" w:eastAsia="IPA P明朝" w:hAnsi="IPA P明朝" w:cs="ＭＳ 明朝"/>
                <w:sz w:val="28"/>
                <w:szCs w:val="28"/>
              </w:rPr>
              <w:t>隙</w:t>
            </w:r>
          </w:rubyBase>
        </w:ruby>
      </w:r>
      <w:r w:rsidR="0057735D">
        <w:rPr>
          <w:rFonts w:ascii="IPA P明朝" w:eastAsia="IPA P明朝" w:hAnsi="IPA P明朝" w:cs="ＭＳ 明朝" w:hint="eastAsia"/>
          <w:sz w:val="28"/>
          <w:szCs w:val="28"/>
        </w:rPr>
        <w:t>に</w:t>
      </w:r>
      <w:r w:rsidR="0057735D" w:rsidRPr="0057735D">
        <w:rPr>
          <w:rFonts w:ascii="IPA P明朝" w:eastAsia="IPA P明朝" w:hAnsi="IPA P明朝" w:cs="ＭＳ 明朝" w:hint="eastAsia"/>
          <w:sz w:val="28"/>
          <w:szCs w:val="28"/>
        </w:rPr>
        <w:t>獸</w:t>
      </w:r>
      <w:r w:rsidR="0057735D">
        <w:rPr>
          <w:rFonts w:ascii="IPA P明朝" w:eastAsia="IPA P明朝" w:hAnsi="IPA P明朝" w:cs="ＭＳ 明朝" w:hint="eastAsia"/>
          <w:sz w:val="28"/>
          <w:szCs w:val="28"/>
        </w:rPr>
        <w:t>の熊を打取りぬ。水にも</w:t>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オボ</w:t>
            </w:r>
          </w:rt>
          <w:rubyBase>
            <w:r w:rsidR="0057735D">
              <w:rPr>
                <w:rFonts w:ascii="IPA P明朝" w:eastAsia="IPA P明朝" w:hAnsi="IPA P明朝" w:cs="ＭＳ 明朝"/>
                <w:sz w:val="28"/>
                <w:szCs w:val="28"/>
              </w:rPr>
              <w:t>溺</w:t>
            </w:r>
          </w:rubyBase>
        </w:ruby>
      </w:r>
      <w:r w:rsidR="0057735D">
        <w:rPr>
          <w:rFonts w:ascii="IPA P明朝" w:eastAsia="IPA P明朝" w:hAnsi="IPA P明朝" w:cs="ＭＳ 明朝" w:hint="eastAsia"/>
          <w:sz w:val="28"/>
          <w:szCs w:val="28"/>
        </w:rPr>
        <w:t>れず、爪の傷は數ヶ所受けたれども命に</w:t>
      </w:r>
      <w:r w:rsidR="0057735D">
        <w:rPr>
          <w:rFonts w:ascii="IPA P明朝" w:eastAsia="IPA P明朝" w:hAnsi="IPA P明朝" w:cs="ＭＳ 明朝"/>
          <w:sz w:val="28"/>
          <w:szCs w:val="28"/>
        </w:rPr>
        <w:ruby>
          <w:rubyPr>
            <w:rubyAlign w:val="distributeSpace"/>
            <w:hps w:val="14"/>
            <w:hpsRaise w:val="26"/>
            <w:hpsBaseText w:val="28"/>
            <w:lid w:val="ja-JP"/>
          </w:rubyPr>
          <w:rt>
            <w:r w:rsidR="0057735D" w:rsidRPr="0057735D">
              <w:rPr>
                <w:rFonts w:ascii="IPA P明朝" w:eastAsia="IPA P明朝" w:hAnsi="IPA P明朝" w:cs="ＭＳ 明朝"/>
                <w:sz w:val="14"/>
                <w:szCs w:val="28"/>
              </w:rPr>
              <w:t>サハ</w:t>
            </w:r>
          </w:rt>
          <w:rubyBase>
            <w:r w:rsidR="0057735D">
              <w:rPr>
                <w:rFonts w:ascii="IPA P明朝" w:eastAsia="IPA P明朝" w:hAnsi="IPA P明朝" w:cs="ＭＳ 明朝"/>
                <w:sz w:val="28"/>
                <w:szCs w:val="28"/>
              </w:rPr>
              <w:t>障</w:t>
            </w:r>
          </w:rubyBase>
        </w:ruby>
      </w:r>
      <w:r w:rsidR="0057735D">
        <w:rPr>
          <w:rFonts w:ascii="IPA P明朝" w:eastAsia="IPA P明朝" w:hAnsi="IPA P明朝" w:cs="ＭＳ 明朝" w:hint="eastAsia"/>
          <w:sz w:val="28"/>
          <w:szCs w:val="28"/>
        </w:rPr>
        <w:t>ることはなかりき。</w:t>
      </w:r>
    </w:p>
    <w:p w14:paraId="63C54FBA" w14:textId="3F545075" w:rsidR="0057735D" w:rsidRDefault="0057735D" w:rsidP="006E4D4F">
      <w:pPr>
        <w:spacing w:line="640" w:lineRule="exact"/>
        <w:ind w:firstLineChars="0" w:firstLine="0"/>
        <w:rPr>
          <w:rFonts w:ascii="IPA P明朝" w:eastAsia="IPA P明朝" w:hAnsi="IPA P明朝" w:cs="ＭＳ 明朝" w:hint="eastAsia"/>
          <w:sz w:val="28"/>
          <w:szCs w:val="28"/>
        </w:rPr>
      </w:pPr>
      <w:r w:rsidRPr="0057735D">
        <w:rPr>
          <w:rFonts w:ascii="IPA P明朝" w:eastAsia="IPA P明朝" w:hAnsi="IPA P明朝" w:cs="ＭＳ 明朝" w:hint="eastAsia"/>
          <w:b/>
          <w:sz w:val="28"/>
          <w:szCs w:val="28"/>
        </w:rPr>
        <w:t>四四</w:t>
      </w:r>
      <w:r>
        <w:rPr>
          <w:rFonts w:ascii="IPA P明朝" w:eastAsia="IPA P明朝" w:hAnsi="IPA P明朝" w:cs="ＭＳ 明朝" w:hint="eastAsia"/>
          <w:sz w:val="28"/>
          <w:szCs w:val="28"/>
        </w:rPr>
        <w:tab/>
        <w:t>六角牛の</w:t>
      </w:r>
      <w:r w:rsidR="00B14596">
        <w:rPr>
          <w:rFonts w:ascii="IPA P明朝" w:eastAsia="IPA P明朝" w:hAnsi="IPA P明朝" w:cs="ＭＳ 明朝" w:hint="eastAsia"/>
          <w:sz w:val="28"/>
          <w:szCs w:val="28"/>
        </w:rPr>
        <w:t>峯續きにて、</w:t>
      </w:r>
      <w:r w:rsidR="00B14596">
        <w:rPr>
          <w:rFonts w:ascii="IPA P明朝" w:eastAsia="IPA P明朝" w:hAnsi="IPA P明朝" w:cs="ＭＳ 明朝"/>
          <w:sz w:val="28"/>
          <w:szCs w:val="28"/>
        </w:rPr>
        <w:ruby>
          <w:rubyPr>
            <w:rubyAlign w:val="distributeSpace"/>
            <w:hps w:val="14"/>
            <w:hpsRaise w:val="26"/>
            <w:hpsBaseText w:val="28"/>
            <w:lid w:val="ja-JP"/>
          </w:rubyPr>
          <w:rt>
            <w:r w:rsidR="00B14596" w:rsidRPr="00B14596">
              <w:rPr>
                <w:rFonts w:ascii="IPA P明朝" w:eastAsia="IPA P明朝" w:hAnsi="IPA P明朝" w:cs="ＭＳ 明朝"/>
                <w:sz w:val="14"/>
                <w:szCs w:val="28"/>
              </w:rPr>
              <w:t>ハシ</w:t>
            </w:r>
          </w:rt>
          <w:rubyBase>
            <w:r w:rsidR="00B14596">
              <w:rPr>
                <w:rFonts w:ascii="IPA P明朝" w:eastAsia="IPA P明朝" w:hAnsi="IPA P明朝" w:cs="ＭＳ 明朝"/>
                <w:sz w:val="28"/>
                <w:szCs w:val="28"/>
              </w:rPr>
              <w:t>橋</w:t>
            </w:r>
          </w:rubyBase>
        </w:ruby>
      </w:r>
      <w:r w:rsidR="00B14596">
        <w:rPr>
          <w:rFonts w:ascii="IPA P明朝" w:eastAsia="IPA P明朝" w:hAnsi="IPA P明朝" w:cs="ＭＳ 明朝"/>
          <w:sz w:val="28"/>
          <w:szCs w:val="28"/>
        </w:rPr>
        <w:ruby>
          <w:rubyPr>
            <w:rubyAlign w:val="distributeSpace"/>
            <w:hps w:val="14"/>
            <w:hpsRaise w:val="26"/>
            <w:hpsBaseText w:val="28"/>
            <w:lid w:val="ja-JP"/>
          </w:rubyPr>
          <w:rt>
            <w:r w:rsidR="00B14596" w:rsidRPr="00B14596">
              <w:rPr>
                <w:rFonts w:ascii="IPA P明朝" w:eastAsia="IPA P明朝" w:hAnsi="IPA P明朝" w:cs="ＭＳ 明朝"/>
                <w:sz w:val="14"/>
                <w:szCs w:val="28"/>
              </w:rPr>
              <w:t>ノ</w:t>
            </w:r>
          </w:rt>
          <w:rubyBase>
            <w:r w:rsidR="00B14596">
              <w:rPr>
                <w:rFonts w:ascii="IPA P明朝" w:eastAsia="IPA P明朝" w:hAnsi="IPA P明朝" w:cs="ＭＳ 明朝"/>
                <w:sz w:val="28"/>
                <w:szCs w:val="28"/>
              </w:rPr>
              <w:t>野</w:t>
            </w:r>
          </w:rubyBase>
        </w:ruby>
      </w:r>
      <w:r w:rsidR="00B14596">
        <w:rPr>
          <w:rFonts w:ascii="IPA P明朝" w:eastAsia="IPA P明朝" w:hAnsi="IPA P明朝" w:cs="ＭＳ 明朝" w:hint="eastAsia"/>
          <w:sz w:val="28"/>
          <w:szCs w:val="28"/>
        </w:rPr>
        <w:t>と云ふ村の上なる山に</w:t>
      </w:r>
      <w:r w:rsidR="00B14596">
        <w:rPr>
          <w:rFonts w:ascii="IPA P明朝" w:eastAsia="IPA P明朝" w:hAnsi="IPA P明朝" w:cs="ＭＳ 明朝"/>
          <w:sz w:val="28"/>
          <w:szCs w:val="28"/>
        </w:rPr>
        <w:ruby>
          <w:rubyPr>
            <w:rubyAlign w:val="distributeSpace"/>
            <w:hps w:val="14"/>
            <w:hpsRaise w:val="26"/>
            <w:hpsBaseText w:val="28"/>
            <w:lid w:val="ja-JP"/>
          </w:rubyPr>
          <w:rt>
            <w:r w:rsidR="00B14596" w:rsidRPr="00B14596">
              <w:rPr>
                <w:rFonts w:ascii="IPA P明朝" w:eastAsia="IPA P明朝" w:hAnsi="IPA P明朝" w:cs="ＭＳ 明朝"/>
                <w:sz w:val="14"/>
                <w:szCs w:val="28"/>
              </w:rPr>
              <w:t>キン</w:t>
            </w:r>
          </w:rt>
          <w:rubyBase>
            <w:r w:rsidR="00B14596">
              <w:rPr>
                <w:rFonts w:ascii="IPA P明朝" w:eastAsia="IPA P明朝" w:hAnsi="IPA P明朝" w:cs="ＭＳ 明朝"/>
                <w:sz w:val="28"/>
                <w:szCs w:val="28"/>
              </w:rPr>
              <w:t>金</w:t>
            </w:r>
          </w:rubyBase>
        </w:ruby>
      </w:r>
      <w:r w:rsidR="00B14596">
        <w:rPr>
          <w:rFonts w:ascii="IPA P明朝" w:eastAsia="IPA P明朝" w:hAnsi="IPA P明朝" w:cs="ＭＳ 明朝"/>
          <w:sz w:val="28"/>
          <w:szCs w:val="28"/>
        </w:rPr>
        <w:ruby>
          <w:rubyPr>
            <w:rubyAlign w:val="distributeSpace"/>
            <w:hps w:val="14"/>
            <w:hpsRaise w:val="26"/>
            <w:hpsBaseText w:val="28"/>
            <w:lid w:val="ja-JP"/>
          </w:rubyPr>
          <w:rt>
            <w:r w:rsidR="00B14596" w:rsidRPr="00B14596">
              <w:rPr>
                <w:rFonts w:ascii="IPA P明朝" w:eastAsia="IPA P明朝" w:hAnsi="IPA P明朝" w:cs="ＭＳ 明朝"/>
                <w:sz w:val="14"/>
                <w:szCs w:val="28"/>
              </w:rPr>
              <w:t>コウ</w:t>
            </w:r>
          </w:rt>
          <w:rubyBase>
            <w:r w:rsidR="00B14596">
              <w:rPr>
                <w:rFonts w:ascii="IPA P明朝" w:eastAsia="IPA P明朝" w:hAnsi="IPA P明朝" w:cs="ＭＳ 明朝"/>
                <w:sz w:val="28"/>
                <w:szCs w:val="28"/>
              </w:rPr>
              <w:t>坑</w:t>
            </w:r>
          </w:rubyBase>
        </w:ruby>
      </w:r>
      <w:r w:rsidR="00B14596">
        <w:rPr>
          <w:rFonts w:ascii="IPA P明朝" w:eastAsia="IPA P明朝" w:hAnsi="IPA P明朝" w:cs="ＭＳ 明朝" w:hint="eastAsia"/>
          <w:sz w:val="28"/>
          <w:szCs w:val="28"/>
        </w:rPr>
        <w:t>あり。この</w:t>
      </w:r>
      <w:r w:rsidR="00B14596" w:rsidRPr="00B14596">
        <w:rPr>
          <w:rFonts w:ascii="IPA P明朝" w:eastAsia="IPA P明朝" w:hAnsi="IPA P明朝" w:cs="ＭＳ 明朝" w:hint="eastAsia"/>
          <w:sz w:val="28"/>
          <w:szCs w:val="28"/>
        </w:rPr>
        <w:t>鑛</w:t>
      </w:r>
      <w:r w:rsidR="00B14596">
        <w:rPr>
          <w:rFonts w:ascii="IPA P明朝" w:eastAsia="IPA P明朝" w:hAnsi="IPA P明朝" w:cs="ＭＳ 明朝" w:hint="eastAsia"/>
          <w:sz w:val="28"/>
          <w:szCs w:val="28"/>
        </w:rPr>
        <w:t>山</w:t>
      </w:r>
      <w:r w:rsidR="009B0838">
        <w:rPr>
          <w:rFonts w:ascii="IPA P明朝" w:eastAsia="IPA P明朝" w:hAnsi="IPA P明朝" w:cs="ＭＳ 明朝" w:hint="eastAsia"/>
          <w:sz w:val="28"/>
          <w:szCs w:val="28"/>
        </w:rPr>
        <w:t>の爲に炭を燒きて生計とする者、これも笛の上</w:t>
      </w:r>
      <w:r w:rsidR="009B0838">
        <w:rPr>
          <w:rFonts w:ascii="IPA P明朝" w:eastAsia="IPA P明朝" w:hAnsi="IPA P明朝" w:cs="ＭＳ 明朝" w:hint="eastAsia"/>
          <w:sz w:val="28"/>
          <w:szCs w:val="28"/>
        </w:rPr>
        <w:lastRenderedPageBreak/>
        <w:t>手にて、ある日</w:t>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ヒル</w:t>
            </w:r>
          </w:rt>
          <w:rubyBase>
            <w:r w:rsidR="009B0838">
              <w:rPr>
                <w:rFonts w:ascii="IPA P明朝" w:eastAsia="IPA P明朝" w:hAnsi="IPA P明朝" w:cs="ＭＳ 明朝"/>
                <w:sz w:val="28"/>
                <w:szCs w:val="28"/>
              </w:rPr>
              <w:t>晝</w:t>
            </w:r>
          </w:rubyBase>
        </w:ruby>
      </w:r>
      <w:r w:rsidR="009B0838">
        <w:rPr>
          <w:rFonts w:ascii="IPA P明朝" w:eastAsia="IPA P明朝" w:hAnsi="IPA P明朝" w:cs="ＭＳ 明朝" w:hint="eastAsia"/>
          <w:sz w:val="28"/>
          <w:szCs w:val="28"/>
        </w:rPr>
        <w:t>の</w:t>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アヒダ</w:t>
            </w:r>
          </w:rt>
          <w:rubyBase>
            <w:r w:rsidR="009B0838">
              <w:rPr>
                <w:rFonts w:ascii="IPA P明朝" w:eastAsia="IPA P明朝" w:hAnsi="IPA P明朝" w:cs="ＭＳ 明朝"/>
                <w:sz w:val="28"/>
                <w:szCs w:val="28"/>
              </w:rPr>
              <w:t>間</w:t>
            </w:r>
          </w:rubyBase>
        </w:ruby>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コ</w:t>
            </w:r>
          </w:rt>
          <w:rubyBase>
            <w:r w:rsidR="009B0838">
              <w:rPr>
                <w:rFonts w:ascii="IPA P明朝" w:eastAsia="IPA P明朝" w:hAnsi="IPA P明朝" w:cs="ＭＳ 明朝"/>
                <w:sz w:val="28"/>
                <w:szCs w:val="28"/>
              </w:rPr>
              <w:t>小</w:t>
            </w:r>
          </w:rubyBase>
        </w:ruby>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ヤ</w:t>
            </w:r>
          </w:rt>
          <w:rubyBase>
            <w:r w:rsidR="009B0838">
              <w:rPr>
                <w:rFonts w:ascii="IPA P明朝" w:eastAsia="IPA P明朝" w:hAnsi="IPA P明朝" w:cs="ＭＳ 明朝"/>
                <w:sz w:val="28"/>
                <w:szCs w:val="28"/>
              </w:rPr>
              <w:t>屋</w:t>
            </w:r>
          </w:rubyBase>
        </w:ruby>
      </w:r>
      <w:r w:rsidR="009B0838">
        <w:rPr>
          <w:rFonts w:ascii="IPA P明朝" w:eastAsia="IPA P明朝" w:hAnsi="IPA P明朝" w:cs="ＭＳ 明朝" w:hint="eastAsia"/>
          <w:sz w:val="28"/>
          <w:szCs w:val="28"/>
        </w:rPr>
        <w:t>に居り、</w:t>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アホ</w:t>
            </w:r>
          </w:rt>
          <w:rubyBase>
            <w:r w:rsidR="009B0838">
              <w:rPr>
                <w:rFonts w:ascii="IPA P明朝" w:eastAsia="IPA P明朝" w:hAnsi="IPA P明朝" w:cs="ＭＳ 明朝"/>
                <w:sz w:val="28"/>
                <w:szCs w:val="28"/>
              </w:rPr>
              <w:t>仰</w:t>
            </w:r>
          </w:rubyBase>
        </w:ruby>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ムキ</w:t>
            </w:r>
          </w:rt>
          <w:rubyBase>
            <w:r w:rsidR="009B0838">
              <w:rPr>
                <w:rFonts w:ascii="IPA P明朝" w:eastAsia="IPA P明朝" w:hAnsi="IPA P明朝" w:cs="ＭＳ 明朝"/>
                <w:sz w:val="28"/>
                <w:szCs w:val="28"/>
              </w:rPr>
              <w:t>向</w:t>
            </w:r>
          </w:rubyBase>
        </w:ruby>
      </w:r>
      <w:r w:rsidR="009B0838">
        <w:rPr>
          <w:rFonts w:ascii="IPA P明朝" w:eastAsia="IPA P明朝" w:hAnsi="IPA P明朝" w:cs="ＭＳ 明朝" w:hint="eastAsia"/>
          <w:sz w:val="28"/>
          <w:szCs w:val="28"/>
        </w:rPr>
        <w:t>に</w:t>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ネ</w:t>
            </w:r>
          </w:rt>
          <w:rubyBase>
            <w:r w:rsidR="009B0838">
              <w:rPr>
                <w:rFonts w:ascii="IPA P明朝" w:eastAsia="IPA P明朝" w:hAnsi="IPA P明朝" w:cs="ＭＳ 明朝"/>
                <w:sz w:val="28"/>
                <w:szCs w:val="28"/>
              </w:rPr>
              <w:t>寢</w:t>
            </w:r>
          </w:rubyBase>
        </w:ruby>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コロ</w:t>
            </w:r>
          </w:rt>
          <w:rubyBase>
            <w:r w:rsidR="009B0838">
              <w:rPr>
                <w:rFonts w:ascii="IPA P明朝" w:eastAsia="IPA P明朝" w:hAnsi="IPA P明朝" w:cs="ＭＳ 明朝"/>
                <w:sz w:val="28"/>
                <w:szCs w:val="28"/>
              </w:rPr>
              <w:t>轉</w:t>
            </w:r>
          </w:rubyBase>
        </w:ruby>
      </w:r>
      <w:r w:rsidR="009B0838">
        <w:rPr>
          <w:rFonts w:ascii="IPA P明朝" w:eastAsia="IPA P明朝" w:hAnsi="IPA P明朝" w:cs="ＭＳ 明朝" w:hint="eastAsia"/>
          <w:sz w:val="28"/>
          <w:szCs w:val="28"/>
        </w:rPr>
        <w:t>びて笛を吹きてありしに、小屋の口なる</w:t>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タレ</w:t>
            </w:r>
          </w:rt>
          <w:rubyBase>
            <w:r w:rsidR="009B0838">
              <w:rPr>
                <w:rFonts w:ascii="IPA P明朝" w:eastAsia="IPA P明朝" w:hAnsi="IPA P明朝" w:cs="ＭＳ 明朝"/>
                <w:sz w:val="28"/>
                <w:szCs w:val="28"/>
              </w:rPr>
              <w:t>垂</w:t>
            </w:r>
          </w:rubyBase>
        </w:ruby>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ゴモ</w:t>
            </w:r>
          </w:rt>
          <w:rubyBase>
            <w:r w:rsidR="009B0838">
              <w:rPr>
                <w:rFonts w:ascii="IPA P明朝" w:eastAsia="IPA P明朝" w:hAnsi="IPA P明朝" w:cs="ＭＳ 明朝"/>
                <w:sz w:val="28"/>
                <w:szCs w:val="28"/>
              </w:rPr>
              <w:t>菰</w:t>
            </w:r>
          </w:rubyBase>
        </w:ruby>
      </w:r>
      <w:r w:rsidR="009B0838">
        <w:rPr>
          <w:rFonts w:ascii="IPA P明朝" w:eastAsia="IPA P明朝" w:hAnsi="IPA P明朝" w:cs="ＭＳ 明朝" w:hint="eastAsia"/>
          <w:sz w:val="28"/>
          <w:szCs w:val="28"/>
        </w:rPr>
        <w:t>をかゝぐる者あり。驚きて見れば猿の</w:t>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フツ</w:t>
            </w:r>
          </w:rt>
          <w:rubyBase>
            <w:r w:rsidR="009B0838">
              <w:rPr>
                <w:rFonts w:ascii="IPA P明朝" w:eastAsia="IPA P明朝" w:hAnsi="IPA P明朝" w:cs="ＭＳ 明朝"/>
                <w:sz w:val="28"/>
                <w:szCs w:val="28"/>
              </w:rPr>
              <w:t>經</w:t>
            </w:r>
          </w:rubyBase>
        </w:ruby>
      </w:r>
      <w:r w:rsidR="009B0838">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タチ</w:t>
            </w:r>
          </w:rt>
          <w:rubyBase>
            <w:r w:rsidR="009B0838">
              <w:rPr>
                <w:rFonts w:ascii="IPA P明朝" w:eastAsia="IPA P明朝" w:hAnsi="IPA P明朝" w:cs="ＭＳ 明朝"/>
                <w:sz w:val="28"/>
                <w:szCs w:val="28"/>
              </w:rPr>
              <w:t>立</w:t>
            </w:r>
          </w:rubyBase>
        </w:ruby>
      </w:r>
      <w:r w:rsidR="009B0838">
        <w:rPr>
          <w:rFonts w:ascii="IPA P明朝" w:eastAsia="IPA P明朝" w:hAnsi="IPA P明朝" w:cs="ＭＳ 明朝" w:hint="eastAsia"/>
          <w:sz w:val="28"/>
          <w:szCs w:val="28"/>
        </w:rPr>
        <w:t>なり。恐ろしくて起き直りたれば、おもむろに彼方へ去り行きぬ。</w:t>
      </w:r>
    </w:p>
    <w:p w14:paraId="209F5DBD" w14:textId="21BC5AE1" w:rsidR="009B0838" w:rsidRDefault="009B0838" w:rsidP="006E4D4F">
      <w:pPr>
        <w:spacing w:line="640" w:lineRule="exact"/>
        <w:ind w:firstLineChars="0" w:firstLine="0"/>
        <w:rPr>
          <w:rFonts w:ascii="IPA P明朝" w:eastAsia="IPA P明朝" w:hAnsi="IPA P明朝" w:cs="ＭＳ 明朝" w:hint="eastAsia"/>
          <w:sz w:val="28"/>
          <w:szCs w:val="28"/>
        </w:rPr>
      </w:pPr>
      <w:r w:rsidRPr="009B0838">
        <w:rPr>
          <w:rFonts w:ascii="IPA P明朝" w:eastAsia="IPA P明朝" w:hAnsi="IPA P明朝" w:cs="ＭＳ 明朝" w:hint="eastAsia"/>
          <w:b/>
          <w:sz w:val="28"/>
          <w:szCs w:val="28"/>
        </w:rPr>
        <w:t>四五</w:t>
      </w:r>
      <w:r>
        <w:rPr>
          <w:rFonts w:ascii="IPA P明朝" w:eastAsia="IPA P明朝" w:hAnsi="IPA P明朝" w:cs="ＭＳ 明朝" w:hint="eastAsia"/>
          <w:sz w:val="28"/>
          <w:szCs w:val="28"/>
        </w:rPr>
        <w:tab/>
        <w:t>猿の</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フツ</w:t>
            </w:r>
          </w:rt>
          <w:rubyBase>
            <w:r w:rsidR="009B0838">
              <w:rPr>
                <w:rFonts w:ascii="IPA P明朝" w:eastAsia="IPA P明朝" w:hAnsi="IPA P明朝" w:cs="ＭＳ 明朝"/>
                <w:sz w:val="28"/>
                <w:szCs w:val="28"/>
              </w:rPr>
              <w:t>經</w:t>
            </w:r>
          </w:rubyBase>
        </w:ruby>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タチ</w:t>
            </w:r>
          </w:rt>
          <w:rubyBase>
            <w:r w:rsidR="009B0838">
              <w:rPr>
                <w:rFonts w:ascii="IPA P明朝" w:eastAsia="IPA P明朝" w:hAnsi="IPA P明朝" w:cs="ＭＳ 明朝"/>
                <w:sz w:val="28"/>
                <w:szCs w:val="28"/>
              </w:rPr>
              <w:t>立</w:t>
            </w:r>
          </w:rubyBase>
        </w:ruby>
      </w:r>
      <w:r>
        <w:rPr>
          <w:rFonts w:ascii="IPA P明朝" w:eastAsia="IPA P明朝" w:hAnsi="IPA P明朝" w:cs="ＭＳ 明朝" w:hint="eastAsia"/>
          <w:sz w:val="28"/>
          <w:szCs w:val="28"/>
        </w:rPr>
        <w:t>はよく人に似て、女色を好み里の婦人を盗み去ること多し。</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マツ</w:t>
            </w:r>
          </w:rt>
          <w:rubyBase>
            <w:r w:rsidR="009B0838">
              <w:rPr>
                <w:rFonts w:ascii="IPA P明朝" w:eastAsia="IPA P明朝" w:hAnsi="IPA P明朝" w:cs="ＭＳ 明朝"/>
                <w:sz w:val="28"/>
                <w:szCs w:val="28"/>
              </w:rPr>
              <w:t>松</w:t>
            </w:r>
          </w:rubyBase>
        </w:ruby>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ヤニ</w:t>
            </w:r>
          </w:rt>
          <w:rubyBase>
            <w:r w:rsidR="009B0838">
              <w:rPr>
                <w:rFonts w:ascii="IPA P明朝" w:eastAsia="IPA P明朝" w:hAnsi="IPA P明朝" w:cs="ＭＳ 明朝"/>
                <w:sz w:val="28"/>
                <w:szCs w:val="28"/>
              </w:rPr>
              <w:t>脂</w:t>
            </w:r>
          </w:rubyBase>
        </w:ruby>
      </w:r>
      <w:r>
        <w:rPr>
          <w:rFonts w:ascii="IPA P明朝" w:eastAsia="IPA P明朝" w:hAnsi="IPA P明朝" w:cs="ＭＳ 明朝" w:hint="eastAsia"/>
          <w:sz w:val="28"/>
          <w:szCs w:val="28"/>
        </w:rPr>
        <w:t>を毛に</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ス</w:t>
            </w:r>
          </w:rt>
          <w:rubyBase>
            <w:r w:rsidR="009B0838">
              <w:rPr>
                <w:rFonts w:ascii="IPA P明朝" w:eastAsia="IPA P明朝" w:hAnsi="IPA P明朝" w:cs="ＭＳ 明朝"/>
                <w:sz w:val="28"/>
                <w:szCs w:val="28"/>
              </w:rPr>
              <w:t>塗</w:t>
            </w:r>
          </w:rubyBase>
        </w:ruby>
      </w:r>
      <w:r>
        <w:rPr>
          <w:rFonts w:ascii="IPA P明朝" w:eastAsia="IPA P明朝" w:hAnsi="IPA P明朝" w:cs="ＭＳ 明朝" w:hint="eastAsia"/>
          <w:sz w:val="28"/>
          <w:szCs w:val="28"/>
        </w:rPr>
        <w:t>り砂を其上に附けて</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お</w:t>
            </w:r>
          </w:rt>
          <w:rubyBase>
            <w:r w:rsidR="009B0838">
              <w:rPr>
                <w:rFonts w:ascii="IPA P明朝" w:eastAsia="IPA P明朝" w:hAnsi="IPA P明朝" w:cs="ＭＳ 明朝"/>
                <w:sz w:val="28"/>
                <w:szCs w:val="28"/>
              </w:rPr>
              <w:t>を</w:t>
            </w:r>
          </w:rubyBase>
        </w:ruby>
      </w:r>
      <w:r>
        <w:rPr>
          <w:rFonts w:ascii="IPA P明朝" w:eastAsia="IPA P明朝" w:hAnsi="IPA P明朝" w:cs="ＭＳ 明朝" w:hint="eastAsia"/>
          <w:sz w:val="28"/>
          <w:szCs w:val="28"/>
        </w:rPr>
        <w:t>る故、</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ケ</w:t>
            </w:r>
          </w:rt>
          <w:rubyBase>
            <w:r w:rsidR="009B0838">
              <w:rPr>
                <w:rFonts w:ascii="IPA P明朝" w:eastAsia="IPA P明朝" w:hAnsi="IPA P明朝" w:cs="ＭＳ 明朝"/>
                <w:sz w:val="28"/>
                <w:szCs w:val="28"/>
              </w:rPr>
              <w:t>毛</w:t>
            </w:r>
          </w:rubyBase>
        </w:ruby>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ガハ</w:t>
            </w:r>
          </w:rt>
          <w:rubyBase>
            <w:r w:rsidR="009B0838">
              <w:rPr>
                <w:rFonts w:ascii="IPA P明朝" w:eastAsia="IPA P明朝" w:hAnsi="IPA P明朝" w:cs="ＭＳ 明朝"/>
                <w:sz w:val="28"/>
                <w:szCs w:val="28"/>
              </w:rPr>
              <w:t>皮</w:t>
            </w:r>
          </w:rubyBase>
        </w:ruby>
      </w:r>
      <w:r>
        <w:rPr>
          <w:rFonts w:ascii="IPA P明朝" w:eastAsia="IPA P明朝" w:hAnsi="IPA P明朝" w:cs="ＭＳ 明朝" w:hint="eastAsia"/>
          <w:sz w:val="28"/>
          <w:szCs w:val="28"/>
        </w:rPr>
        <w:t>は</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ヨロヒ</w:t>
            </w:r>
          </w:rt>
          <w:rubyBase>
            <w:r w:rsidR="009B0838">
              <w:rPr>
                <w:rFonts w:ascii="IPA P明朝" w:eastAsia="IPA P明朝" w:hAnsi="IPA P明朝" w:cs="ＭＳ 明朝"/>
                <w:sz w:val="28"/>
                <w:szCs w:val="28"/>
              </w:rPr>
              <w:t>鎧</w:t>
            </w:r>
          </w:rubyBase>
        </w:ruby>
      </w:r>
      <w:r>
        <w:rPr>
          <w:rFonts w:ascii="IPA P明朝" w:eastAsia="IPA P明朝" w:hAnsi="IPA P明朝" w:cs="ＭＳ 明朝" w:hint="eastAsia"/>
          <w:sz w:val="28"/>
          <w:szCs w:val="28"/>
        </w:rPr>
        <w:t>の如く鐵砲の彈も</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トホ</w:t>
            </w:r>
          </w:rt>
          <w:rubyBase>
            <w:r w:rsidR="009B0838">
              <w:rPr>
                <w:rFonts w:ascii="IPA P明朝" w:eastAsia="IPA P明朝" w:hAnsi="IPA P明朝" w:cs="ＭＳ 明朝"/>
                <w:sz w:val="28"/>
                <w:szCs w:val="28"/>
              </w:rPr>
              <w:t>通</w:t>
            </w:r>
          </w:rubyBase>
        </w:ruby>
      </w:r>
      <w:r>
        <w:rPr>
          <w:rFonts w:ascii="IPA P明朝" w:eastAsia="IPA P明朝" w:hAnsi="IPA P明朝" w:cs="ＭＳ 明朝" w:hint="eastAsia"/>
          <w:sz w:val="28"/>
          <w:szCs w:val="28"/>
        </w:rPr>
        <w:t>らず。</w:t>
      </w:r>
    </w:p>
    <w:p w14:paraId="51F720F6" w14:textId="54A28F74" w:rsidR="009B0838" w:rsidRDefault="009B0838" w:rsidP="006E4D4F">
      <w:pPr>
        <w:spacing w:line="640" w:lineRule="exact"/>
        <w:ind w:firstLineChars="0" w:firstLine="0"/>
        <w:rPr>
          <w:rFonts w:ascii="IPA P明朝" w:eastAsia="IPA P明朝" w:hAnsi="IPA P明朝" w:cs="ＭＳ 明朝" w:hint="eastAsia"/>
          <w:sz w:val="28"/>
          <w:szCs w:val="28"/>
        </w:rPr>
      </w:pPr>
      <w:r w:rsidRPr="009B0838">
        <w:rPr>
          <w:rFonts w:ascii="IPA P明朝" w:eastAsia="IPA P明朝" w:hAnsi="IPA P明朝" w:cs="ＭＳ 明朝" w:hint="eastAsia"/>
          <w:b/>
          <w:sz w:val="28"/>
          <w:szCs w:val="28"/>
        </w:rPr>
        <w:t>四六</w:t>
      </w:r>
      <w:r>
        <w:rPr>
          <w:rFonts w:ascii="IPA P明朝" w:eastAsia="IPA P明朝" w:hAnsi="IPA P明朝" w:cs="ＭＳ 明朝" w:hint="eastAsia"/>
          <w:sz w:val="28"/>
          <w:szCs w:val="28"/>
        </w:rPr>
        <w:tab/>
        <w:t>栃内村の</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ハヤシ</w:t>
            </w:r>
          </w:rt>
          <w:rubyBase>
            <w:r w:rsidR="009B0838">
              <w:rPr>
                <w:rFonts w:ascii="IPA P明朝" w:eastAsia="IPA P明朝" w:hAnsi="IPA P明朝" w:cs="ＭＳ 明朝"/>
                <w:sz w:val="28"/>
                <w:szCs w:val="28"/>
              </w:rPr>
              <w:t>林</w:t>
            </w:r>
          </w:rubyBase>
        </w:ruby>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ザキ</w:t>
            </w:r>
          </w:rt>
          <w:rubyBase>
            <w:r w:rsidR="009B0838">
              <w:rPr>
                <w:rFonts w:ascii="IPA P明朝" w:eastAsia="IPA P明朝" w:hAnsi="IPA P明朝" w:cs="ＭＳ 明朝"/>
                <w:sz w:val="28"/>
                <w:szCs w:val="28"/>
              </w:rPr>
              <w:t>崎</w:t>
            </w:r>
          </w:rubyBase>
        </w:ruby>
      </w:r>
      <w:r>
        <w:rPr>
          <w:rFonts w:ascii="IPA P明朝" w:eastAsia="IPA P明朝" w:hAnsi="IPA P明朝" w:cs="ＭＳ 明朝" w:hint="eastAsia"/>
          <w:sz w:val="28"/>
          <w:szCs w:val="28"/>
        </w:rPr>
        <w:t>に住む何某と云ふ男、今は五十に近し。十年あまり前のことなり。六角牛に鹿を撃ちに行き、オキを吹きたりしに、猿の經立あり、之を</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マコト</w:t>
            </w:r>
          </w:rt>
          <w:rubyBase>
            <w:r w:rsidR="009B0838">
              <w:rPr>
                <w:rFonts w:ascii="IPA P明朝" w:eastAsia="IPA P明朝" w:hAnsi="IPA P明朝" w:cs="ＭＳ 明朝"/>
                <w:sz w:val="28"/>
                <w:szCs w:val="28"/>
              </w:rPr>
              <w:t>眞</w:t>
            </w:r>
          </w:rubyBase>
        </w:ruby>
      </w:r>
      <w:r>
        <w:rPr>
          <w:rFonts w:ascii="IPA P明朝" w:eastAsia="IPA P明朝" w:hAnsi="IPA P明朝" w:cs="ＭＳ 明朝" w:hint="eastAsia"/>
          <w:sz w:val="28"/>
          <w:szCs w:val="28"/>
        </w:rPr>
        <w:t>の鹿なりと思ひしか、</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ヂ</w:t>
            </w:r>
          </w:rt>
          <w:rubyBase>
            <w:r w:rsidR="009B0838">
              <w:rPr>
                <w:rFonts w:ascii="IPA P明朝" w:eastAsia="IPA P明朝" w:hAnsi="IPA P明朝" w:cs="ＭＳ 明朝"/>
                <w:sz w:val="28"/>
                <w:szCs w:val="28"/>
              </w:rPr>
              <w:t>地</w:t>
            </w:r>
          </w:rubyBase>
        </w:ruby>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ダケ</w:t>
            </w:r>
          </w:rt>
          <w:rubyBase>
            <w:r w:rsidR="009B0838">
              <w:rPr>
                <w:rFonts w:ascii="IPA P明朝" w:eastAsia="IPA P明朝" w:hAnsi="IPA P明朝" w:cs="ＭＳ 明朝"/>
                <w:sz w:val="28"/>
                <w:szCs w:val="28"/>
              </w:rPr>
              <w:t>竹</w:t>
            </w:r>
          </w:rubyBase>
        </w:ruby>
      </w:r>
      <w:r>
        <w:rPr>
          <w:rFonts w:ascii="IPA P明朝" w:eastAsia="IPA P明朝" w:hAnsi="IPA P明朝" w:cs="ＭＳ 明朝" w:hint="eastAsia"/>
          <w:sz w:val="28"/>
          <w:szCs w:val="28"/>
        </w:rPr>
        <w:t>を手にて</w:t>
      </w:r>
      <w:r>
        <w:rPr>
          <w:rFonts w:ascii="IPA P明朝" w:eastAsia="IPA P明朝" w:hAnsi="IPA P明朝" w:cs="ＭＳ 明朝"/>
          <w:sz w:val="28"/>
          <w:szCs w:val="28"/>
        </w:rPr>
        <w:ruby>
          <w:rubyPr>
            <w:rubyAlign w:val="distributeSpace"/>
            <w:hps w:val="14"/>
            <w:hpsRaise w:val="26"/>
            <w:hpsBaseText w:val="28"/>
            <w:lid w:val="ja-JP"/>
          </w:rubyPr>
          <w:rt>
            <w:r w:rsidR="009B0838" w:rsidRPr="009B0838">
              <w:rPr>
                <w:rFonts w:ascii="IPA P明朝" w:eastAsia="IPA P明朝" w:hAnsi="IPA P明朝" w:cs="ＭＳ 明朝"/>
                <w:sz w:val="14"/>
                <w:szCs w:val="28"/>
              </w:rPr>
              <w:t>ワ</w:t>
            </w:r>
          </w:rt>
          <w:rubyBase>
            <w:r w:rsidR="009B0838">
              <w:rPr>
                <w:rFonts w:ascii="IPA P明朝" w:eastAsia="IPA P明朝" w:hAnsi="IPA P明朝" w:cs="ＭＳ 明朝"/>
                <w:sz w:val="28"/>
                <w:szCs w:val="28"/>
              </w:rPr>
              <w:t>分</w:t>
            </w:r>
          </w:rubyBase>
        </w:ruby>
      </w:r>
      <w:r>
        <w:rPr>
          <w:rFonts w:ascii="IPA P明朝" w:eastAsia="IPA P明朝" w:hAnsi="IPA P明朝" w:cs="ＭＳ 明朝" w:hint="eastAsia"/>
          <w:sz w:val="28"/>
          <w:szCs w:val="28"/>
        </w:rPr>
        <w:t>け</w:t>
      </w:r>
      <w:r w:rsidR="001519E3">
        <w:rPr>
          <w:rFonts w:ascii="IPA P明朝" w:eastAsia="IPA P明朝" w:hAnsi="IPA P明朝" w:cs="ＭＳ 明朝" w:hint="eastAsia"/>
          <w:sz w:val="28"/>
          <w:szCs w:val="28"/>
        </w:rPr>
        <w:t>ながら大なる口をあけ嶺の方より</w:t>
      </w:r>
      <w:r w:rsidR="001519E3">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クダ</w:t>
            </w:r>
          </w:rt>
          <w:rubyBase>
            <w:r w:rsidR="001519E3">
              <w:rPr>
                <w:rFonts w:ascii="IPA P明朝" w:eastAsia="IPA P明朝" w:hAnsi="IPA P明朝" w:cs="ＭＳ 明朝"/>
                <w:sz w:val="28"/>
                <w:szCs w:val="28"/>
              </w:rPr>
              <w:t>下</w:t>
            </w:r>
          </w:rubyBase>
        </w:ruby>
      </w:r>
      <w:r w:rsidR="001519E3">
        <w:rPr>
          <w:rFonts w:ascii="IPA P明朝" w:eastAsia="IPA P明朝" w:hAnsi="IPA P明朝" w:cs="ＭＳ 明朝" w:hint="eastAsia"/>
          <w:sz w:val="28"/>
          <w:szCs w:val="28"/>
        </w:rPr>
        <w:t>り來れり。</w:t>
      </w:r>
      <w:r w:rsidR="001519E3">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キモ</w:t>
            </w:r>
          </w:rt>
          <w:rubyBase>
            <w:r w:rsidR="001519E3">
              <w:rPr>
                <w:rFonts w:ascii="IPA P明朝" w:eastAsia="IPA P明朝" w:hAnsi="IPA P明朝" w:cs="ＭＳ 明朝"/>
                <w:sz w:val="28"/>
                <w:szCs w:val="28"/>
              </w:rPr>
              <w:t>膽</w:t>
            </w:r>
          </w:rubyBase>
        </w:ruby>
      </w:r>
      <w:r w:rsidR="001519E3">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ツブ</w:t>
            </w:r>
          </w:rt>
          <w:rubyBase>
            <w:r w:rsidR="001519E3">
              <w:rPr>
                <w:rFonts w:ascii="IPA P明朝" w:eastAsia="IPA P明朝" w:hAnsi="IPA P明朝" w:cs="ＭＳ 明朝"/>
                <w:sz w:val="28"/>
                <w:szCs w:val="28"/>
              </w:rPr>
              <w:t>潰</w:t>
            </w:r>
          </w:rubyBase>
        </w:ruby>
      </w:r>
      <w:r w:rsidR="001519E3">
        <w:rPr>
          <w:rFonts w:ascii="IPA P明朝" w:eastAsia="IPA P明朝" w:hAnsi="IPA P明朝" w:cs="ＭＳ 明朝" w:hint="eastAsia"/>
          <w:sz w:val="28"/>
          <w:szCs w:val="28"/>
        </w:rPr>
        <w:t>れて笛を吹止めたなれば、やがて</w:t>
      </w:r>
      <w:r w:rsidR="001519E3">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ソ</w:t>
            </w:r>
          </w:rt>
          <w:rubyBase>
            <w:r w:rsidR="001519E3">
              <w:rPr>
                <w:rFonts w:ascii="IPA P明朝" w:eastAsia="IPA P明朝" w:hAnsi="IPA P明朝" w:cs="ＭＳ 明朝"/>
                <w:sz w:val="28"/>
                <w:szCs w:val="28"/>
              </w:rPr>
              <w:t>反</w:t>
            </w:r>
          </w:rubyBase>
        </w:ruby>
      </w:r>
      <w:r w:rsidR="001519E3">
        <w:rPr>
          <w:rFonts w:ascii="IPA P明朝" w:eastAsia="IPA P明朝" w:hAnsi="IPA P明朝" w:cs="ＭＳ 明朝" w:hint="eastAsia"/>
          <w:sz w:val="28"/>
          <w:szCs w:val="28"/>
        </w:rPr>
        <w:t>れて谷の方へ走り行きたり。</w:t>
      </w:r>
    </w:p>
    <w:p w14:paraId="7B66406F" w14:textId="08BC7645" w:rsidR="001519E3" w:rsidRDefault="001519E3" w:rsidP="006E4D4F">
      <w:pPr>
        <w:spacing w:line="640" w:lineRule="exact"/>
        <w:ind w:firstLineChars="0" w:firstLine="0"/>
        <w:rPr>
          <w:rFonts w:ascii="IPA P明朝" w:eastAsia="IPA P明朝" w:hAnsi="IPA P明朝" w:cs="ＭＳ 明朝" w:hint="eastAsia"/>
          <w:sz w:val="28"/>
          <w:szCs w:val="28"/>
        </w:rPr>
      </w:pPr>
      <w:r w:rsidRPr="001519E3">
        <w:rPr>
          <w:rFonts w:ascii="IPA P明朝" w:eastAsia="IPA P明朝" w:hAnsi="IPA P明朝" w:cs="ＭＳ 明朝" w:hint="eastAsia"/>
          <w:b/>
          <w:sz w:val="28"/>
          <w:szCs w:val="28"/>
        </w:rPr>
        <w:t>四七</w:t>
      </w:r>
      <w:r>
        <w:rPr>
          <w:rFonts w:ascii="IPA P明朝" w:eastAsia="IPA P明朝" w:hAnsi="IPA P明朝" w:cs="ＭＳ 明朝" w:hint="eastAsia"/>
          <w:sz w:val="28"/>
          <w:szCs w:val="28"/>
        </w:rPr>
        <w:tab/>
        <w:t>此地方にて子供をおどす</w:t>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コトバ</w:t>
            </w:r>
          </w:rt>
          <w:rubyBase>
            <w:r w:rsidR="001519E3">
              <w:rPr>
                <w:rFonts w:ascii="IPA P明朝" w:eastAsia="IPA P明朝" w:hAnsi="IPA P明朝" w:cs="ＭＳ 明朝"/>
                <w:sz w:val="28"/>
                <w:szCs w:val="28"/>
              </w:rPr>
              <w:t>語</w:t>
            </w:r>
          </w:rubyBase>
        </w:ruby>
      </w:r>
      <w:r>
        <w:rPr>
          <w:rFonts w:ascii="IPA P明朝" w:eastAsia="IPA P明朝" w:hAnsi="IPA P明朝" w:cs="ＭＳ 明朝" w:hint="eastAsia"/>
          <w:sz w:val="28"/>
          <w:szCs w:val="28"/>
        </w:rPr>
        <w:t>に、六角牛の猿の經立が來るぞと云ふこと常の事なり。此山には猿多し。</w:t>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ヲ</w:t>
            </w:r>
          </w:rt>
          <w:rubyBase>
            <w:r w:rsidR="001519E3">
              <w:rPr>
                <w:rFonts w:ascii="IPA P明朝" w:eastAsia="IPA P明朝" w:hAnsi="IPA P明朝" w:cs="ＭＳ 明朝"/>
                <w:sz w:val="28"/>
                <w:szCs w:val="28"/>
              </w:rPr>
              <w:t>緒</w:t>
            </w:r>
          </w:rubyBase>
        </w:ruby>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ガセ</w:t>
            </w:r>
          </w:rt>
          <w:rubyBase>
            <w:r w:rsidR="001519E3">
              <w:rPr>
                <w:rFonts w:ascii="IPA P明朝" w:eastAsia="IPA P明朝" w:hAnsi="IPA P明朝" w:cs="ＭＳ 明朝" w:hint="eastAsia"/>
                <w:sz w:val="28"/>
                <w:szCs w:val="28"/>
              </w:rPr>
              <w:t>挊</w:t>
            </w:r>
          </w:rubyBase>
        </w:ruby>
      </w:r>
      <w:r>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タキ</w:t>
            </w:r>
          </w:rt>
          <w:rubyBase>
            <w:r w:rsidR="001519E3">
              <w:rPr>
                <w:rFonts w:ascii="IPA P明朝" w:eastAsia="IPA P明朝" w:hAnsi="IPA P明朝" w:cs="ＭＳ 明朝"/>
                <w:sz w:val="28"/>
                <w:szCs w:val="28"/>
              </w:rPr>
              <w:t>瀧</w:t>
            </w:r>
          </w:rubyBase>
        </w:ruby>
      </w:r>
      <w:r>
        <w:rPr>
          <w:rFonts w:ascii="IPA P明朝" w:eastAsia="IPA P明朝" w:hAnsi="IPA P明朝" w:cs="ＭＳ 明朝" w:hint="eastAsia"/>
          <w:sz w:val="28"/>
          <w:szCs w:val="28"/>
        </w:rPr>
        <w:t>を見に行けば、</w:t>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ガケ</w:t>
            </w:r>
          </w:rt>
          <w:rubyBase>
            <w:r w:rsidR="001519E3">
              <w:rPr>
                <w:rFonts w:ascii="IPA P明朝" w:eastAsia="IPA P明朝" w:hAnsi="IPA P明朝" w:cs="ＭＳ 明朝"/>
                <w:sz w:val="28"/>
                <w:szCs w:val="28"/>
              </w:rPr>
              <w:t>崖</w:t>
            </w:r>
          </w:rubyBase>
        </w:ruby>
      </w:r>
      <w:r>
        <w:rPr>
          <w:rFonts w:ascii="IPA P明朝" w:eastAsia="IPA P明朝" w:hAnsi="IPA P明朝" w:cs="ＭＳ 明朝" w:hint="eastAsia"/>
          <w:sz w:val="28"/>
          <w:szCs w:val="28"/>
        </w:rPr>
        <w:t>の樹の</w:t>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コズエ</w:t>
            </w:r>
          </w:rt>
          <w:rubyBase>
            <w:r w:rsidR="001519E3">
              <w:rPr>
                <w:rFonts w:ascii="IPA P明朝" w:eastAsia="IPA P明朝" w:hAnsi="IPA P明朝" w:cs="ＭＳ 明朝"/>
                <w:sz w:val="28"/>
                <w:szCs w:val="28"/>
              </w:rPr>
              <w:t>梢</w:t>
            </w:r>
          </w:rubyBase>
        </w:ruby>
      </w:r>
      <w:r>
        <w:rPr>
          <w:rFonts w:ascii="IPA P明朝" w:eastAsia="IPA P明朝" w:hAnsi="IPA P明朝" w:cs="ＭＳ 明朝" w:hint="eastAsia"/>
          <w:sz w:val="28"/>
          <w:szCs w:val="28"/>
        </w:rPr>
        <w:t>にあまた</w:t>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ヲ</w:t>
            </w:r>
          </w:rt>
          <w:rubyBase>
            <w:r w:rsidR="001519E3">
              <w:rPr>
                <w:rFonts w:ascii="IPA P明朝" w:eastAsia="IPA P明朝" w:hAnsi="IPA P明朝" w:cs="ＭＳ 明朝"/>
                <w:sz w:val="28"/>
                <w:szCs w:val="28"/>
              </w:rPr>
              <w:t>居</w:t>
            </w:r>
          </w:rubyBase>
        </w:ruby>
      </w:r>
      <w:r>
        <w:rPr>
          <w:rFonts w:ascii="IPA P明朝" w:eastAsia="IPA P明朝" w:hAnsi="IPA P明朝" w:cs="ＭＳ 明朝" w:hint="eastAsia"/>
          <w:sz w:val="28"/>
          <w:szCs w:val="28"/>
        </w:rPr>
        <w:t>り、人を見れば</w:t>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ニ</w:t>
            </w:r>
          </w:rt>
          <w:rubyBase>
            <w:r w:rsidR="001519E3">
              <w:rPr>
                <w:rFonts w:ascii="IPA P明朝" w:eastAsia="IPA P明朝" w:hAnsi="IPA P明朝" w:cs="ＭＳ 明朝"/>
                <w:sz w:val="28"/>
                <w:szCs w:val="28"/>
              </w:rPr>
              <w:t>遁</w:t>
            </w:r>
          </w:rubyBase>
        </w:ruby>
      </w:r>
      <w:r>
        <w:rPr>
          <w:rFonts w:ascii="IPA P明朝" w:eastAsia="IPA P明朝" w:hAnsi="IPA P明朝" w:cs="ＭＳ 明朝" w:hint="eastAsia"/>
          <w:sz w:val="28"/>
          <w:szCs w:val="28"/>
        </w:rPr>
        <w:t>げながら木の</w:t>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み</w:t>
            </w:r>
          </w:rt>
          <w:rubyBase>
            <w:r w:rsidR="001519E3">
              <w:rPr>
                <w:rFonts w:ascii="IPA P明朝" w:eastAsia="IPA P明朝" w:hAnsi="IPA P明朝" w:cs="ＭＳ 明朝"/>
                <w:sz w:val="28"/>
                <w:szCs w:val="28"/>
              </w:rPr>
              <w:t>實</w:t>
            </w:r>
          </w:rubyBase>
        </w:ruby>
      </w:r>
      <w:r>
        <w:rPr>
          <w:rFonts w:ascii="IPA P明朝" w:eastAsia="IPA P明朝" w:hAnsi="IPA P明朝" w:cs="ＭＳ 明朝" w:hint="eastAsia"/>
          <w:sz w:val="28"/>
          <w:szCs w:val="28"/>
        </w:rPr>
        <w:t>などを</w:t>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ナゲウ</w:t>
            </w:r>
          </w:rt>
          <w:rubyBase>
            <w:r w:rsidR="001519E3">
              <w:rPr>
                <w:rFonts w:ascii="IPA P明朝" w:eastAsia="IPA P明朝" w:hAnsi="IPA P明朝" w:cs="ＭＳ 明朝"/>
                <w:sz w:val="28"/>
                <w:szCs w:val="28"/>
              </w:rPr>
              <w:t>擲</w:t>
            </w:r>
          </w:rubyBase>
        </w:ruby>
      </w:r>
      <w:r>
        <w:rPr>
          <w:rFonts w:ascii="IPA P明朝" w:eastAsia="IPA P明朝" w:hAnsi="IPA P明朝" w:cs="ＭＳ 明朝" w:hint="eastAsia"/>
          <w:sz w:val="28"/>
          <w:szCs w:val="28"/>
        </w:rPr>
        <w:t>ちて行くなり。</w:t>
      </w:r>
    </w:p>
    <w:p w14:paraId="4111DAC1" w14:textId="03F5D763" w:rsidR="001519E3" w:rsidRDefault="001519E3" w:rsidP="006E4D4F">
      <w:pPr>
        <w:spacing w:line="640" w:lineRule="exact"/>
        <w:ind w:firstLineChars="0" w:firstLine="0"/>
        <w:rPr>
          <w:rFonts w:ascii="IPA P明朝" w:eastAsia="IPA P明朝" w:hAnsi="IPA P明朝" w:cs="ＭＳ 明朝" w:hint="eastAsia"/>
          <w:sz w:val="28"/>
          <w:szCs w:val="28"/>
        </w:rPr>
      </w:pPr>
      <w:r w:rsidRPr="001519E3">
        <w:rPr>
          <w:rFonts w:ascii="IPA P明朝" w:eastAsia="IPA P明朝" w:hAnsi="IPA P明朝" w:cs="ＭＳ 明朝" w:hint="eastAsia"/>
          <w:b/>
          <w:sz w:val="28"/>
          <w:szCs w:val="28"/>
        </w:rPr>
        <w:t>四八</w:t>
      </w:r>
      <w:r>
        <w:rPr>
          <w:rFonts w:ascii="IPA P明朝" w:eastAsia="IPA P明朝" w:hAnsi="IPA P明朝" w:cs="ＭＳ 明朝" w:hint="eastAsia"/>
          <w:sz w:val="28"/>
          <w:szCs w:val="28"/>
        </w:rPr>
        <w:tab/>
        <w:t>仙人峠にもあまた猿をりて行人に</w:t>
      </w:r>
      <w:r>
        <w:rPr>
          <w:rFonts w:ascii="IPA P明朝" w:eastAsia="IPA P明朝" w:hAnsi="IPA P明朝" w:cs="ＭＳ 明朝"/>
          <w:sz w:val="28"/>
          <w:szCs w:val="28"/>
        </w:rPr>
        <w:ruby>
          <w:rubyPr>
            <w:rubyAlign w:val="distributeSpace"/>
            <w:hps w:val="14"/>
            <w:hpsRaise w:val="26"/>
            <w:hpsBaseText w:val="28"/>
            <w:lid w:val="ja-JP"/>
          </w:rubyPr>
          <w:rt>
            <w:r w:rsidR="001519E3" w:rsidRPr="001519E3">
              <w:rPr>
                <w:rFonts w:ascii="IPA P明朝" w:eastAsia="IPA P明朝" w:hAnsi="IPA P明朝" w:cs="ＭＳ 明朝"/>
                <w:sz w:val="14"/>
                <w:szCs w:val="28"/>
              </w:rPr>
              <w:t>タハム</w:t>
            </w:r>
          </w:rt>
          <w:rubyBase>
            <w:r w:rsidR="001519E3">
              <w:rPr>
                <w:rFonts w:ascii="IPA P明朝" w:eastAsia="IPA P明朝" w:hAnsi="IPA P明朝" w:cs="ＭＳ 明朝"/>
                <w:sz w:val="28"/>
                <w:szCs w:val="28"/>
              </w:rPr>
              <w:t>戯</w:t>
            </w:r>
          </w:rubyBase>
        </w:ruby>
      </w:r>
      <w:r>
        <w:rPr>
          <w:rFonts w:ascii="IPA P明朝" w:eastAsia="IPA P明朝" w:hAnsi="IPA P明朝" w:cs="ＭＳ 明朝" w:hint="eastAsia"/>
          <w:sz w:val="28"/>
          <w:szCs w:val="28"/>
        </w:rPr>
        <w:t>れ石を打ち付けなどす。</w:t>
      </w:r>
    </w:p>
    <w:p w14:paraId="0954989B" w14:textId="189E3EA2" w:rsidR="001519E3" w:rsidRDefault="001519E3" w:rsidP="006E4D4F">
      <w:pPr>
        <w:spacing w:line="640" w:lineRule="exact"/>
        <w:ind w:firstLineChars="0" w:firstLine="0"/>
        <w:rPr>
          <w:rFonts w:ascii="IPA P明朝" w:eastAsia="IPA P明朝" w:hAnsi="IPA P明朝" w:cs="ＭＳ 明朝" w:hint="eastAsia"/>
          <w:sz w:val="28"/>
          <w:szCs w:val="28"/>
        </w:rPr>
      </w:pPr>
      <w:r w:rsidRPr="001519E3">
        <w:rPr>
          <w:rFonts w:ascii="IPA P明朝" w:eastAsia="IPA P明朝" w:hAnsi="IPA P明朝" w:cs="ＭＳ 明朝" w:hint="eastAsia"/>
          <w:b/>
          <w:sz w:val="28"/>
          <w:szCs w:val="28"/>
        </w:rPr>
        <w:t>四九</w:t>
      </w:r>
      <w:r>
        <w:rPr>
          <w:rFonts w:ascii="IPA P明朝" w:eastAsia="IPA P明朝" w:hAnsi="IPA P明朝" w:cs="ＭＳ 明朝" w:hint="eastAsia"/>
          <w:sz w:val="28"/>
          <w:szCs w:val="28"/>
        </w:rPr>
        <w:tab/>
        <w:t>仙人峠は登り十五里下り十五里</w:t>
      </w:r>
      <w:r w:rsidR="003877ED">
        <w:rPr>
          <w:rFonts w:ascii="IPA P明朝" w:eastAsia="IPA P明朝" w:hAnsi="IPA P明朝" w:cs="ＭＳ 明朝" w:hint="eastAsia"/>
          <w:sz w:val="28"/>
          <w:szCs w:val="28"/>
        </w:rPr>
        <w:t>あり。其中程に仙人の像を祀りたる堂あり。此堂の</w:t>
      </w:r>
      <w:r w:rsidR="003877ED">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カベ</w:t>
            </w:r>
          </w:rt>
          <w:rubyBase>
            <w:r w:rsidR="003877ED">
              <w:rPr>
                <w:rFonts w:ascii="IPA P明朝" w:eastAsia="IPA P明朝" w:hAnsi="IPA P明朝" w:cs="ＭＳ 明朝"/>
                <w:sz w:val="28"/>
                <w:szCs w:val="28"/>
              </w:rPr>
              <w:t>壁</w:t>
            </w:r>
          </w:rubyBase>
        </w:ruby>
      </w:r>
      <w:r w:rsidR="003877ED">
        <w:rPr>
          <w:rFonts w:ascii="IPA P明朝" w:eastAsia="IPA P明朝" w:hAnsi="IPA P明朝" w:cs="ＭＳ 明朝" w:hint="eastAsia"/>
          <w:sz w:val="28"/>
          <w:szCs w:val="28"/>
        </w:rPr>
        <w:t>には旅人がこの山中にて遭ひた</w:t>
      </w:r>
      <w:r w:rsidR="003877ED">
        <w:rPr>
          <w:rFonts w:ascii="IPA P明朝" w:eastAsia="IPA P明朝" w:hAnsi="IPA P明朝" w:cs="ＭＳ 明朝" w:hint="eastAsia"/>
          <w:sz w:val="28"/>
          <w:szCs w:val="28"/>
        </w:rPr>
        <w:lastRenderedPageBreak/>
        <w:t>る不思議の出來事を書き</w:t>
      </w:r>
      <w:r w:rsidR="003877ED">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シル</w:t>
            </w:r>
          </w:rt>
          <w:rubyBase>
            <w:r w:rsidR="003877ED">
              <w:rPr>
                <w:rFonts w:ascii="IPA P明朝" w:eastAsia="IPA P明朝" w:hAnsi="IPA P明朝" w:cs="ＭＳ 明朝"/>
                <w:sz w:val="28"/>
                <w:szCs w:val="28"/>
              </w:rPr>
              <w:t>識</w:t>
            </w:r>
          </w:rubyBase>
        </w:ruby>
      </w:r>
      <w:r w:rsidR="003877ED">
        <w:rPr>
          <w:rFonts w:ascii="IPA P明朝" w:eastAsia="IPA P明朝" w:hAnsi="IPA P明朝" w:cs="ＭＳ 明朝" w:hint="eastAsia"/>
          <w:sz w:val="28"/>
          <w:szCs w:val="28"/>
        </w:rPr>
        <w:t>すこと昔より</w:t>
      </w:r>
      <w:r w:rsidR="003877ED">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ナラヒ</w:t>
            </w:r>
          </w:rt>
          <w:rubyBase>
            <w:r w:rsidR="003877ED">
              <w:rPr>
                <w:rFonts w:ascii="IPA P明朝" w:eastAsia="IPA P明朝" w:hAnsi="IPA P明朝" w:cs="ＭＳ 明朝"/>
                <w:sz w:val="28"/>
                <w:szCs w:val="28"/>
              </w:rPr>
              <w:t>習</w:t>
            </w:r>
          </w:rubyBase>
        </w:ruby>
      </w:r>
      <w:r w:rsidR="003877ED">
        <w:rPr>
          <w:rFonts w:ascii="IPA P明朝" w:eastAsia="IPA P明朝" w:hAnsi="IPA P明朝" w:cs="ＭＳ 明朝" w:hint="eastAsia"/>
          <w:sz w:val="28"/>
          <w:szCs w:val="28"/>
        </w:rPr>
        <w:t>なり。例へば、我は越後の者なるが、何月何日の夜、この山路にて若き女の髪を垂れたるに逢へり。こちらを見てにこと笑ひたりと云ふ類なり。又此所にて猿に</w:t>
      </w:r>
      <w:r w:rsidR="003877ED">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イタ</w:t>
            </w:r>
          </w:rt>
          <w:rubyBase>
            <w:r w:rsidR="003877ED">
              <w:rPr>
                <w:rFonts w:ascii="IPA P明朝" w:eastAsia="IPA P明朝" w:hAnsi="IPA P明朝" w:cs="ＭＳ 明朝"/>
                <w:sz w:val="28"/>
                <w:szCs w:val="28"/>
              </w:rPr>
              <w:t>悪</w:t>
            </w:r>
          </w:rubyBase>
        </w:ruby>
      </w:r>
      <w:r w:rsidR="003877ED">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ヅラ</w:t>
            </w:r>
          </w:rt>
          <w:rubyBase>
            <w:r w:rsidR="003877ED">
              <w:rPr>
                <w:rFonts w:ascii="IPA P明朝" w:eastAsia="IPA P明朝" w:hAnsi="IPA P明朝" w:cs="ＭＳ 明朝"/>
                <w:sz w:val="28"/>
                <w:szCs w:val="28"/>
              </w:rPr>
              <w:t>戯</w:t>
            </w:r>
          </w:rubyBase>
        </w:ruby>
      </w:r>
      <w:r w:rsidR="003877ED">
        <w:rPr>
          <w:rFonts w:ascii="IPA P明朝" w:eastAsia="IPA P明朝" w:hAnsi="IPA P明朝" w:cs="ＭＳ 明朝" w:hint="eastAsia"/>
          <w:sz w:val="28"/>
          <w:szCs w:val="28"/>
        </w:rPr>
        <w:t>をせられたりとか、三人の盗賊に逢へりと云ふやうなる事を記せり。</w:t>
      </w:r>
    </w:p>
    <w:p w14:paraId="09D5892C" w14:textId="41A1F589" w:rsidR="003877ED" w:rsidRDefault="003877ED" w:rsidP="006E4D4F">
      <w:pPr>
        <w:spacing w:line="640" w:lineRule="exact"/>
        <w:ind w:firstLineChars="0" w:firstLine="0"/>
        <w:rPr>
          <w:rFonts w:ascii="IPA P明朝" w:eastAsia="IPA P明朝" w:hAnsi="IPA P明朝" w:cs="ＭＳ 明朝" w:hint="eastAsia"/>
          <w:sz w:val="28"/>
          <w:szCs w:val="28"/>
        </w:rPr>
      </w:pPr>
      <w:r w:rsidRPr="003877ED">
        <w:rPr>
          <w:rFonts w:ascii="IPA P明朝" w:eastAsia="IPA P明朝" w:hAnsi="IPA P明朝" w:cs="ＭＳ 明朝" w:hint="eastAsia"/>
          <w:b/>
          <w:sz w:val="28"/>
          <w:szCs w:val="28"/>
        </w:rPr>
        <w:t>五〇</w:t>
      </w:r>
      <w:r>
        <w:rPr>
          <w:rFonts w:ascii="IPA P明朝" w:eastAsia="IPA P明朝" w:hAnsi="IPA P明朝" w:cs="ＭＳ 明朝" w:hint="eastAsia"/>
          <w:sz w:val="28"/>
          <w:szCs w:val="28"/>
        </w:rPr>
        <w:tab/>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シ</w:t>
            </w:r>
          </w:rt>
          <w:rubyBase>
            <w:r w:rsidR="003877ED">
              <w:rPr>
                <w:rFonts w:ascii="IPA P明朝" w:eastAsia="IPA P明朝" w:hAnsi="IPA P明朝" w:cs="ＭＳ 明朝"/>
                <w:sz w:val="28"/>
                <w:szCs w:val="28"/>
              </w:rPr>
              <w:t>死</w:t>
            </w:r>
          </w:rubyBase>
        </w:ruby>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スケ</w:t>
            </w:r>
          </w:rt>
          <w:rubyBase>
            <w:r w:rsidR="003877ED">
              <w:rPr>
                <w:rFonts w:ascii="IPA P明朝" w:eastAsia="IPA P明朝" w:hAnsi="IPA P明朝" w:cs="ＭＳ 明朝"/>
                <w:sz w:val="28"/>
                <w:szCs w:val="28"/>
              </w:rPr>
              <w:t>助</w:t>
            </w:r>
          </w:rubyBase>
        </w:ruby>
      </w:r>
      <w:r>
        <w:rPr>
          <w:rFonts w:ascii="IPA P明朝" w:eastAsia="IPA P明朝" w:hAnsi="IPA P明朝" w:cs="ＭＳ 明朝" w:hint="eastAsia"/>
          <w:sz w:val="28"/>
          <w:szCs w:val="28"/>
        </w:rPr>
        <w:t>の山にカツコ花あり。遠野郷にても珍しと云ふ花なり。五月</w:t>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カン</w:t>
            </w:r>
          </w:rt>
          <w:rubyBase>
            <w:r w:rsidR="003877ED">
              <w:rPr>
                <w:rFonts w:ascii="IPA P明朝" w:eastAsia="IPA P明朝" w:hAnsi="IPA P明朝" w:cs="ＭＳ 明朝"/>
                <w:sz w:val="28"/>
                <w:szCs w:val="28"/>
              </w:rPr>
              <w:t>閑</w:t>
            </w:r>
          </w:rubyBase>
        </w:ruby>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コ</w:t>
            </w:r>
          </w:rt>
          <w:rubyBase>
            <w:r w:rsidR="003877ED">
              <w:rPr>
                <w:rFonts w:ascii="IPA P明朝" w:eastAsia="IPA P明朝" w:hAnsi="IPA P明朝" w:cs="ＭＳ 明朝"/>
                <w:sz w:val="28"/>
                <w:szCs w:val="28"/>
              </w:rPr>
              <w:t>古</w:t>
            </w:r>
          </w:rubyBase>
        </w:ruby>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ドリ</w:t>
            </w:r>
          </w:rt>
          <w:rubyBase>
            <w:r w:rsidR="003877ED">
              <w:rPr>
                <w:rFonts w:ascii="IPA P明朝" w:eastAsia="IPA P明朝" w:hAnsi="IPA P明朝" w:cs="ＭＳ 明朝"/>
                <w:sz w:val="28"/>
                <w:szCs w:val="28"/>
              </w:rPr>
              <w:t>鳥</w:t>
            </w:r>
          </w:rubyBase>
        </w:ruby>
      </w:r>
      <w:r>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ナ</w:t>
            </w:r>
          </w:rt>
          <w:rubyBase>
            <w:r w:rsidR="003877ED">
              <w:rPr>
                <w:rFonts w:ascii="IPA P明朝" w:eastAsia="IPA P明朝" w:hAnsi="IPA P明朝" w:cs="ＭＳ 明朝"/>
                <w:sz w:val="28"/>
                <w:szCs w:val="28"/>
              </w:rPr>
              <w:t>啼</w:t>
            </w:r>
          </w:rubyBase>
        </w:ruby>
      </w:r>
      <w:r>
        <w:rPr>
          <w:rFonts w:ascii="IPA P明朝" w:eastAsia="IPA P明朝" w:hAnsi="IPA P明朝" w:cs="ＭＳ 明朝" w:hint="eastAsia"/>
          <w:sz w:val="28"/>
          <w:szCs w:val="28"/>
        </w:rPr>
        <w:t>く頃、女や子ども之を探りに山へ行く。</w:t>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ス</w:t>
            </w:r>
          </w:rt>
          <w:rubyBase>
            <w:r w:rsidR="003877ED">
              <w:rPr>
                <w:rFonts w:ascii="IPA P明朝" w:eastAsia="IPA P明朝" w:hAnsi="IPA P明朝" w:cs="ＭＳ 明朝"/>
                <w:sz w:val="28"/>
                <w:szCs w:val="28"/>
              </w:rPr>
              <w:t>酢</w:t>
            </w:r>
          </w:rubyBase>
        </w:ruby>
      </w:r>
      <w:r>
        <w:rPr>
          <w:rFonts w:ascii="IPA P明朝" w:eastAsia="IPA P明朝" w:hAnsi="IPA P明朝" w:cs="ＭＳ 明朝" w:hint="eastAsia"/>
          <w:sz w:val="28"/>
          <w:szCs w:val="28"/>
        </w:rPr>
        <w:t>の中に</w:t>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ツ</w:t>
            </w:r>
          </w:rt>
          <w:rubyBase>
            <w:r w:rsidR="003877ED">
              <w:rPr>
                <w:rFonts w:ascii="IPA P明朝" w:eastAsia="IPA P明朝" w:hAnsi="IPA P明朝" w:cs="ＭＳ 明朝"/>
                <w:sz w:val="28"/>
                <w:szCs w:val="28"/>
              </w:rPr>
              <w:t>漬</w:t>
            </w:r>
          </w:rubyBase>
        </w:ruby>
      </w:r>
      <w:r>
        <w:rPr>
          <w:rFonts w:ascii="IPA P明朝" w:eastAsia="IPA P明朝" w:hAnsi="IPA P明朝" w:cs="ＭＳ 明朝" w:hint="eastAsia"/>
          <w:sz w:val="28"/>
          <w:szCs w:val="28"/>
        </w:rPr>
        <w:t>けて置けば</w:t>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ムラサキ</w:t>
            </w:r>
          </w:rt>
          <w:rubyBase>
            <w:r w:rsidR="003877ED">
              <w:rPr>
                <w:rFonts w:ascii="IPA P明朝" w:eastAsia="IPA P明朝" w:hAnsi="IPA P明朝" w:cs="ＭＳ 明朝"/>
                <w:sz w:val="28"/>
                <w:szCs w:val="28"/>
              </w:rPr>
              <w:t>紫</w:t>
            </w:r>
          </w:rubyBase>
        </w:ruby>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イロ</w:t>
            </w:r>
          </w:rt>
          <w:rubyBase>
            <w:r w:rsidR="003877ED">
              <w:rPr>
                <w:rFonts w:ascii="IPA P明朝" w:eastAsia="IPA P明朝" w:hAnsi="IPA P明朝" w:cs="ＭＳ 明朝"/>
                <w:sz w:val="28"/>
                <w:szCs w:val="28"/>
              </w:rPr>
              <w:t>色</w:t>
            </w:r>
          </w:rubyBase>
        </w:ruby>
      </w:r>
      <w:r>
        <w:rPr>
          <w:rFonts w:ascii="IPA P明朝" w:eastAsia="IPA P明朝" w:hAnsi="IPA P明朝" w:cs="ＭＳ 明朝" w:hint="eastAsia"/>
          <w:sz w:val="28"/>
          <w:szCs w:val="28"/>
        </w:rPr>
        <w:t>になる。</w:t>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ホヽ</w:t>
            </w:r>
          </w:rt>
          <w:rubyBase>
            <w:r w:rsidR="003877ED">
              <w:rPr>
                <w:rFonts w:ascii="IPA P明朝" w:eastAsia="IPA P明朝" w:hAnsi="IPA P明朝" w:cs="ＭＳ 明朝"/>
                <w:sz w:val="28"/>
                <w:szCs w:val="28"/>
              </w:rPr>
              <w:t>酸</w:t>
            </w:r>
          </w:rubyBase>
        </w:ruby>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ヅキ</w:t>
            </w:r>
          </w:rt>
          <w:rubyBase>
            <w:r w:rsidR="003877ED">
              <w:rPr>
                <w:rFonts w:ascii="IPA P明朝" w:eastAsia="IPA P明朝" w:hAnsi="IPA P明朝" w:cs="ＭＳ 明朝"/>
                <w:sz w:val="28"/>
                <w:szCs w:val="28"/>
              </w:rPr>
              <w:t>漿</w:t>
            </w:r>
          </w:rubyBase>
        </w:ruby>
      </w:r>
      <w:r>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み</w:t>
            </w:r>
          </w:rt>
          <w:rubyBase>
            <w:r w:rsidR="003877ED">
              <w:rPr>
                <w:rFonts w:ascii="IPA P明朝" w:eastAsia="IPA P明朝" w:hAnsi="IPA P明朝" w:cs="ＭＳ 明朝"/>
                <w:sz w:val="28"/>
                <w:szCs w:val="28"/>
              </w:rPr>
              <w:t>實</w:t>
            </w:r>
          </w:rubyBase>
        </w:ruby>
      </w:r>
      <w:r>
        <w:rPr>
          <w:rFonts w:ascii="IPA P明朝" w:eastAsia="IPA P明朝" w:hAnsi="IPA P明朝" w:cs="ＭＳ 明朝" w:hint="eastAsia"/>
          <w:sz w:val="28"/>
          <w:szCs w:val="28"/>
        </w:rPr>
        <w:t>のやうに吹きて遊ぶなり。此花を探ることは若き者の最も大なる</w:t>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ゆうらく</w:t>
            </w:r>
          </w:rt>
          <w:rubyBase>
            <w:r w:rsidR="003877ED">
              <w:rPr>
                <w:rFonts w:ascii="IPA P明朝" w:eastAsia="IPA P明朝" w:hAnsi="IPA P明朝" w:cs="ＭＳ 明朝"/>
                <w:sz w:val="28"/>
                <w:szCs w:val="28"/>
              </w:rPr>
              <w:t>遊樂</w:t>
            </w:r>
          </w:rubyBase>
        </w:ruby>
      </w:r>
      <w:r>
        <w:rPr>
          <w:rFonts w:ascii="IPA P明朝" w:eastAsia="IPA P明朝" w:hAnsi="IPA P明朝" w:cs="ＭＳ 明朝" w:hint="eastAsia"/>
          <w:sz w:val="28"/>
          <w:szCs w:val="28"/>
        </w:rPr>
        <w:t>なり。</w:t>
      </w:r>
    </w:p>
    <w:p w14:paraId="7D555B7D" w14:textId="112D6135" w:rsidR="003877ED" w:rsidRDefault="003877ED" w:rsidP="006E4D4F">
      <w:pPr>
        <w:spacing w:line="640" w:lineRule="exact"/>
        <w:ind w:firstLineChars="0" w:firstLine="0"/>
        <w:rPr>
          <w:rFonts w:ascii="IPA P明朝" w:eastAsia="IPA P明朝" w:hAnsi="IPA P明朝" w:cs="ＭＳ 明朝" w:hint="eastAsia"/>
          <w:sz w:val="28"/>
          <w:szCs w:val="28"/>
        </w:rPr>
      </w:pPr>
      <w:r w:rsidRPr="003877ED">
        <w:rPr>
          <w:rFonts w:ascii="IPA P明朝" w:eastAsia="IPA P明朝" w:hAnsi="IPA P明朝" w:cs="ＭＳ 明朝" w:hint="eastAsia"/>
          <w:b/>
          <w:sz w:val="28"/>
          <w:szCs w:val="28"/>
        </w:rPr>
        <w:t>五一</w:t>
      </w:r>
      <w:r>
        <w:rPr>
          <w:rFonts w:ascii="IPA P明朝" w:eastAsia="IPA P明朝" w:hAnsi="IPA P明朝" w:cs="ＭＳ 明朝" w:hint="eastAsia"/>
          <w:sz w:val="28"/>
          <w:szCs w:val="28"/>
        </w:rPr>
        <w:tab/>
        <w:t>山には</w:t>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サマザマ</w:t>
            </w:r>
          </w:rt>
          <w:rubyBase>
            <w:r w:rsidR="003877ED">
              <w:rPr>
                <w:rFonts w:ascii="IPA P明朝" w:eastAsia="IPA P明朝" w:hAnsi="IPA P明朝" w:cs="ＭＳ 明朝"/>
                <w:sz w:val="28"/>
                <w:szCs w:val="28"/>
              </w:rPr>
              <w:t>様々</w:t>
            </w:r>
          </w:rubyBase>
        </w:ruby>
      </w:r>
      <w:r>
        <w:rPr>
          <w:rFonts w:ascii="IPA P明朝" w:eastAsia="IPA P明朝" w:hAnsi="IPA P明朝" w:cs="ＭＳ 明朝" w:hint="eastAsia"/>
          <w:sz w:val="28"/>
          <w:szCs w:val="28"/>
        </w:rPr>
        <w:t>の鳥</w:t>
      </w:r>
      <w:r>
        <w:rPr>
          <w:rFonts w:ascii="IPA P明朝" w:eastAsia="IPA P明朝" w:hAnsi="IPA P明朝" w:cs="ＭＳ 明朝"/>
          <w:sz w:val="28"/>
          <w:szCs w:val="28"/>
        </w:rPr>
        <w:ruby>
          <w:rubyPr>
            <w:rubyAlign w:val="distributeSpace"/>
            <w:hps w:val="14"/>
            <w:hpsRaise w:val="26"/>
            <w:hpsBaseText w:val="28"/>
            <w:lid w:val="ja-JP"/>
          </w:rubyPr>
          <w:rt>
            <w:r w:rsidR="003877ED" w:rsidRPr="003877ED">
              <w:rPr>
                <w:rFonts w:ascii="IPA P明朝" w:eastAsia="IPA P明朝" w:hAnsi="IPA P明朝" w:cs="ＭＳ 明朝"/>
                <w:sz w:val="14"/>
                <w:szCs w:val="28"/>
              </w:rPr>
              <w:t>ス</w:t>
            </w:r>
          </w:rt>
          <w:rubyBase>
            <w:r w:rsidR="003877ED">
              <w:rPr>
                <w:rFonts w:ascii="IPA P明朝" w:eastAsia="IPA P明朝" w:hAnsi="IPA P明朝" w:cs="ＭＳ 明朝"/>
                <w:sz w:val="28"/>
                <w:szCs w:val="28"/>
              </w:rPr>
              <w:t>住</w:t>
            </w:r>
          </w:rubyBase>
        </w:ruby>
      </w:r>
      <w:r>
        <w:rPr>
          <w:rFonts w:ascii="IPA P明朝" w:eastAsia="IPA P明朝" w:hAnsi="IPA P明朝" w:cs="ＭＳ 明朝" w:hint="eastAsia"/>
          <w:sz w:val="28"/>
          <w:szCs w:val="28"/>
        </w:rPr>
        <w:t>めど、</w:t>
      </w:r>
      <w:r w:rsidR="00B7113D">
        <w:rPr>
          <w:rFonts w:ascii="IPA P明朝" w:eastAsia="IPA P明朝" w:hAnsi="IPA P明朝" w:cs="ＭＳ 明朝" w:hint="eastAsia"/>
          <w:sz w:val="28"/>
          <w:szCs w:val="28"/>
        </w:rPr>
        <w:t>最も</w:t>
      </w:r>
      <w:r w:rsidR="00B7113D">
        <w:rPr>
          <w:rFonts w:ascii="IPA P明朝" w:eastAsia="IPA P明朝" w:hAnsi="IPA P明朝" w:cs="ＭＳ 明朝"/>
          <w:sz w:val="28"/>
          <w:szCs w:val="28"/>
        </w:rPr>
        <w:ruby>
          <w:rubyPr>
            <w:rubyAlign w:val="distributeSpace"/>
            <w:hps w:val="14"/>
            <w:hpsRaise w:val="26"/>
            <w:hpsBaseText w:val="28"/>
            <w:lid w:val="ja-JP"/>
          </w:rubyPr>
          <w:rt>
            <w:r w:rsidR="00B7113D" w:rsidRPr="00B7113D">
              <w:rPr>
                <w:rFonts w:ascii="IPA P明朝" w:eastAsia="IPA P明朝" w:hAnsi="IPA P明朝" w:cs="ＭＳ 明朝"/>
                <w:sz w:val="14"/>
                <w:szCs w:val="28"/>
              </w:rPr>
              <w:t>サビ</w:t>
            </w:r>
          </w:rt>
          <w:rubyBase>
            <w:r w:rsidR="00B7113D">
              <w:rPr>
                <w:rFonts w:ascii="IPA P明朝" w:eastAsia="IPA P明朝" w:hAnsi="IPA P明朝" w:cs="ＭＳ 明朝"/>
                <w:sz w:val="28"/>
                <w:szCs w:val="28"/>
              </w:rPr>
              <w:t>寂</w:t>
            </w:r>
          </w:rubyBase>
        </w:ruby>
      </w:r>
      <w:r w:rsidR="00B7113D">
        <w:rPr>
          <w:rFonts w:ascii="IPA P明朝" w:eastAsia="IPA P明朝" w:hAnsi="IPA P明朝" w:cs="ＭＳ 明朝" w:hint="eastAsia"/>
          <w:sz w:val="28"/>
          <w:szCs w:val="28"/>
        </w:rPr>
        <w:t>しき聲の鳥はオット鳥なり。夏の</w:t>
      </w:r>
      <w:r w:rsidR="00B7113D">
        <w:rPr>
          <w:rFonts w:ascii="IPA P明朝" w:eastAsia="IPA P明朝" w:hAnsi="IPA P明朝" w:cs="ＭＳ 明朝"/>
          <w:sz w:val="28"/>
          <w:szCs w:val="28"/>
        </w:rPr>
        <w:ruby>
          <w:rubyPr>
            <w:rubyAlign w:val="distributeSpace"/>
            <w:hps w:val="14"/>
            <w:hpsRaise w:val="26"/>
            <w:hpsBaseText w:val="28"/>
            <w:lid w:val="ja-JP"/>
          </w:rubyPr>
          <w:rt>
            <w:r w:rsidR="00B7113D" w:rsidRPr="00B7113D">
              <w:rPr>
                <w:rFonts w:ascii="IPA P明朝" w:eastAsia="IPA P明朝" w:hAnsi="IPA P明朝" w:cs="ＭＳ 明朝"/>
                <w:sz w:val="14"/>
                <w:szCs w:val="28"/>
              </w:rPr>
              <w:t>ヨ</w:t>
            </w:r>
          </w:rt>
          <w:rubyBase>
            <w:r w:rsidR="00B7113D">
              <w:rPr>
                <w:rFonts w:ascii="IPA P明朝" w:eastAsia="IPA P明朝" w:hAnsi="IPA P明朝" w:cs="ＭＳ 明朝"/>
                <w:sz w:val="28"/>
                <w:szCs w:val="28"/>
              </w:rPr>
              <w:t>夜</w:t>
            </w:r>
          </w:rubyBase>
        </w:ruby>
      </w:r>
      <w:r w:rsidR="00B7113D">
        <w:rPr>
          <w:rFonts w:ascii="IPA P明朝" w:eastAsia="IPA P明朝" w:hAnsi="IPA P明朝" w:cs="ＭＳ 明朝"/>
          <w:sz w:val="28"/>
          <w:szCs w:val="28"/>
        </w:rPr>
        <w:ruby>
          <w:rubyPr>
            <w:rubyAlign w:val="distributeSpace"/>
            <w:hps w:val="14"/>
            <w:hpsRaise w:val="26"/>
            <w:hpsBaseText w:val="28"/>
            <w:lid w:val="ja-JP"/>
          </w:rubyPr>
          <w:rt>
            <w:r w:rsidR="00B7113D" w:rsidRPr="00B7113D">
              <w:rPr>
                <w:rFonts w:ascii="IPA P明朝" w:eastAsia="IPA P明朝" w:hAnsi="IPA P明朝" w:cs="ＭＳ 明朝"/>
                <w:sz w:val="14"/>
                <w:szCs w:val="28"/>
              </w:rPr>
              <w:t>ナカ</w:t>
            </w:r>
          </w:rt>
          <w:rubyBase>
            <w:r w:rsidR="00B7113D">
              <w:rPr>
                <w:rFonts w:ascii="IPA P明朝" w:eastAsia="IPA P明朝" w:hAnsi="IPA P明朝" w:cs="ＭＳ 明朝"/>
                <w:sz w:val="28"/>
                <w:szCs w:val="28"/>
              </w:rPr>
              <w:t>中</w:t>
            </w:r>
          </w:rubyBase>
        </w:ruby>
      </w:r>
      <w:r w:rsidR="00B7113D">
        <w:rPr>
          <w:rFonts w:ascii="IPA P明朝" w:eastAsia="IPA P明朝" w:hAnsi="IPA P明朝" w:cs="ＭＳ 明朝" w:hint="eastAsia"/>
          <w:sz w:val="28"/>
          <w:szCs w:val="28"/>
        </w:rPr>
        <w:t>に啼く。濱の</w:t>
      </w:r>
      <w:r w:rsidR="00B7113D">
        <w:rPr>
          <w:rFonts w:ascii="IPA P明朝" w:eastAsia="IPA P明朝" w:hAnsi="IPA P明朝" w:cs="ＭＳ 明朝"/>
          <w:sz w:val="28"/>
          <w:szCs w:val="28"/>
        </w:rPr>
        <w:ruby>
          <w:rubyPr>
            <w:rubyAlign w:val="distributeSpace"/>
            <w:hps w:val="14"/>
            <w:hpsRaise w:val="26"/>
            <w:hpsBaseText w:val="28"/>
            <w:lid w:val="ja-JP"/>
          </w:rubyPr>
          <w:rt>
            <w:r w:rsidR="00B7113D" w:rsidRPr="00B7113D">
              <w:rPr>
                <w:rFonts w:ascii="IPA P明朝" w:eastAsia="IPA P明朝" w:hAnsi="IPA P明朝" w:cs="ＭＳ 明朝"/>
                <w:sz w:val="14"/>
                <w:szCs w:val="28"/>
              </w:rPr>
              <w:t>オオ</w:t>
            </w:r>
          </w:rt>
          <w:rubyBase>
            <w:r w:rsidR="00B7113D">
              <w:rPr>
                <w:rFonts w:ascii="IPA P明朝" w:eastAsia="IPA P明朝" w:hAnsi="IPA P明朝" w:cs="ＭＳ 明朝"/>
                <w:sz w:val="28"/>
                <w:szCs w:val="28"/>
              </w:rPr>
              <w:t>大</w:t>
            </w:r>
          </w:rubyBase>
        </w:ruby>
      </w:r>
      <w:r w:rsidR="00B7113D">
        <w:rPr>
          <w:rFonts w:ascii="IPA P明朝" w:eastAsia="IPA P明朝" w:hAnsi="IPA P明朝" w:cs="ＭＳ 明朝"/>
          <w:sz w:val="28"/>
          <w:szCs w:val="28"/>
        </w:rPr>
        <w:ruby>
          <w:rubyPr>
            <w:rubyAlign w:val="distributeSpace"/>
            <w:hps w:val="14"/>
            <w:hpsRaise w:val="26"/>
            <w:hpsBaseText w:val="28"/>
            <w:lid w:val="ja-JP"/>
          </w:rubyPr>
          <w:rt>
            <w:r w:rsidR="00B7113D" w:rsidRPr="00B7113D">
              <w:rPr>
                <w:rFonts w:ascii="IPA P明朝" w:eastAsia="IPA P明朝" w:hAnsi="IPA P明朝" w:cs="ＭＳ 明朝"/>
                <w:sz w:val="14"/>
                <w:szCs w:val="28"/>
              </w:rPr>
              <w:t>ヅチ</w:t>
            </w:r>
          </w:rt>
          <w:rubyBase>
            <w:r w:rsidR="00B7113D">
              <w:rPr>
                <w:rFonts w:ascii="IPA P明朝" w:eastAsia="IPA P明朝" w:hAnsi="IPA P明朝" w:cs="ＭＳ 明朝"/>
                <w:sz w:val="28"/>
                <w:szCs w:val="28"/>
              </w:rPr>
              <w:t>槌</w:t>
            </w:r>
          </w:rubyBase>
        </w:ruby>
      </w:r>
      <w:r w:rsidR="00B7113D">
        <w:rPr>
          <w:rFonts w:ascii="IPA P明朝" w:eastAsia="IPA P明朝" w:hAnsi="IPA P明朝" w:cs="ＭＳ 明朝" w:hint="eastAsia"/>
          <w:sz w:val="28"/>
          <w:szCs w:val="28"/>
        </w:rPr>
        <w:t>より</w:t>
      </w:r>
      <w:r w:rsidR="00B7113D">
        <w:rPr>
          <w:rFonts w:ascii="IPA P明朝" w:eastAsia="IPA P明朝" w:hAnsi="IPA P明朝" w:cs="ＭＳ 明朝"/>
          <w:sz w:val="28"/>
          <w:szCs w:val="28"/>
        </w:rPr>
        <w:ruby>
          <w:rubyPr>
            <w:rubyAlign w:val="distributeSpace"/>
            <w:hps w:val="14"/>
            <w:hpsRaise w:val="26"/>
            <w:hpsBaseText w:val="28"/>
            <w:lid w:val="ja-JP"/>
          </w:rubyPr>
          <w:rt>
            <w:r w:rsidR="00B7113D" w:rsidRPr="00B7113D">
              <w:rPr>
                <w:rFonts w:ascii="IPA P明朝" w:eastAsia="IPA P明朝" w:hAnsi="IPA P明朝" w:cs="ＭＳ 明朝"/>
                <w:sz w:val="14"/>
                <w:szCs w:val="28"/>
              </w:rPr>
              <w:t>ダ</w:t>
            </w:r>
          </w:rt>
          <w:rubyBase>
            <w:r w:rsidR="00B7113D">
              <w:rPr>
                <w:rFonts w:ascii="IPA P明朝" w:eastAsia="IPA P明朝" w:hAnsi="IPA P明朝" w:cs="ＭＳ 明朝"/>
                <w:sz w:val="28"/>
                <w:szCs w:val="28"/>
              </w:rPr>
              <w:t>駄</w:t>
            </w:r>
          </w:rubyBase>
        </w:ruby>
      </w:r>
      <w:r w:rsidR="00B7113D">
        <w:rPr>
          <w:rFonts w:ascii="IPA P明朝" w:eastAsia="IPA P明朝" w:hAnsi="IPA P明朝" w:cs="ＭＳ 明朝"/>
          <w:sz w:val="28"/>
          <w:szCs w:val="28"/>
        </w:rPr>
        <w:ruby>
          <w:rubyPr>
            <w:rubyAlign w:val="distributeSpace"/>
            <w:hps w:val="14"/>
            <w:hpsRaise w:val="26"/>
            <w:hpsBaseText w:val="28"/>
            <w:lid w:val="ja-JP"/>
          </w:rubyPr>
          <w:rt>
            <w:r w:rsidR="00B7113D" w:rsidRPr="00B7113D">
              <w:rPr>
                <w:rFonts w:ascii="IPA P明朝" w:eastAsia="IPA P明朝" w:hAnsi="IPA P明朝" w:cs="ＭＳ 明朝"/>
                <w:sz w:val="14"/>
                <w:szCs w:val="28"/>
              </w:rPr>
              <w:t>チン</w:t>
            </w:r>
          </w:rt>
          <w:rubyBase>
            <w:r w:rsidR="00B7113D">
              <w:rPr>
                <w:rFonts w:ascii="IPA P明朝" w:eastAsia="IPA P明朝" w:hAnsi="IPA P明朝" w:cs="ＭＳ 明朝"/>
                <w:sz w:val="28"/>
                <w:szCs w:val="28"/>
              </w:rPr>
              <w:t>賃</w:t>
            </w:r>
          </w:rubyBase>
        </w:ruby>
      </w:r>
      <w:r w:rsidR="00B7113D">
        <w:rPr>
          <w:rFonts w:ascii="IPA P明朝" w:eastAsia="IPA P明朝" w:hAnsi="IPA P明朝" w:cs="ＭＳ 明朝"/>
          <w:sz w:val="28"/>
          <w:szCs w:val="28"/>
        </w:rPr>
        <w:ruby>
          <w:rubyPr>
            <w:rubyAlign w:val="distributeSpace"/>
            <w:hps w:val="14"/>
            <w:hpsRaise w:val="26"/>
            <w:hpsBaseText w:val="28"/>
            <w:lid w:val="ja-JP"/>
          </w:rubyPr>
          <w:rt>
            <w:r w:rsidR="00B7113D" w:rsidRPr="00B7113D">
              <w:rPr>
                <w:rFonts w:ascii="IPA P明朝" w:eastAsia="IPA P明朝" w:hAnsi="IPA P明朝" w:cs="ＭＳ 明朝"/>
                <w:sz w:val="14"/>
                <w:szCs w:val="28"/>
              </w:rPr>
              <w:t>ヅケ</w:t>
            </w:r>
          </w:rt>
          <w:rubyBase>
            <w:r w:rsidR="00B7113D">
              <w:rPr>
                <w:rFonts w:ascii="IPA P明朝" w:eastAsia="IPA P明朝" w:hAnsi="IPA P明朝" w:cs="ＭＳ 明朝"/>
                <w:sz w:val="28"/>
                <w:szCs w:val="28"/>
              </w:rPr>
              <w:t>附</w:t>
            </w:r>
          </w:rubyBase>
        </w:ruby>
      </w:r>
      <w:r w:rsidR="00B7113D">
        <w:rPr>
          <w:rFonts w:ascii="IPA P明朝" w:eastAsia="IPA P明朝" w:hAnsi="IPA P明朝" w:cs="ＭＳ 明朝" w:hint="eastAsia"/>
          <w:sz w:val="28"/>
          <w:szCs w:val="28"/>
        </w:rPr>
        <w:t>の者など峠を越え來れば、遙に谷底にて其聲を聞くと云へり。昔ある長者の娘あり。又ある長者の男の子と</w:t>
      </w:r>
      <w:r w:rsidR="00B7113D">
        <w:rPr>
          <w:rFonts w:ascii="IPA P明朝" w:eastAsia="IPA P明朝" w:hAnsi="IPA P明朝" w:cs="ＭＳ 明朝"/>
          <w:sz w:val="28"/>
          <w:szCs w:val="28"/>
        </w:rPr>
        <w:ruby>
          <w:rubyPr>
            <w:rubyAlign w:val="distributeSpace"/>
            <w:hps w:val="14"/>
            <w:hpsRaise w:val="26"/>
            <w:hpsBaseText w:val="28"/>
            <w:lid w:val="ja-JP"/>
          </w:rubyPr>
          <w:rt>
            <w:r w:rsidR="00B7113D" w:rsidRPr="00B7113D">
              <w:rPr>
                <w:rFonts w:ascii="IPA P明朝" w:eastAsia="IPA P明朝" w:hAnsi="IPA P明朝" w:cs="ＭＳ 明朝"/>
                <w:sz w:val="14"/>
                <w:szCs w:val="28"/>
              </w:rPr>
              <w:t>シタ</w:t>
            </w:r>
          </w:rt>
          <w:rubyBase>
            <w:r w:rsidR="00B7113D">
              <w:rPr>
                <w:rFonts w:ascii="IPA P明朝" w:eastAsia="IPA P明朝" w:hAnsi="IPA P明朝" w:cs="ＭＳ 明朝"/>
                <w:sz w:val="28"/>
                <w:szCs w:val="28"/>
              </w:rPr>
              <w:t>親</w:t>
            </w:r>
          </w:rubyBase>
        </w:ruby>
      </w:r>
      <w:r w:rsidR="00B7113D">
        <w:rPr>
          <w:rFonts w:ascii="IPA P明朝" w:eastAsia="IPA P明朝" w:hAnsi="IPA P明朝" w:cs="ＭＳ 明朝" w:hint="eastAsia"/>
          <w:sz w:val="28"/>
          <w:szCs w:val="28"/>
        </w:rPr>
        <w:t>しみ、山に行きて遊びしに、男見えずなりたり。夕暮になり夜になるまで</w:t>
      </w:r>
      <w:r w:rsidR="00B7113D">
        <w:rPr>
          <w:rFonts w:ascii="IPA P明朝" w:eastAsia="IPA P明朝" w:hAnsi="IPA P明朝" w:cs="ＭＳ 明朝"/>
          <w:sz w:val="28"/>
          <w:szCs w:val="28"/>
        </w:rPr>
        <w:ruby>
          <w:rubyPr>
            <w:rubyAlign w:val="distributeSpace"/>
            <w:hps w:val="14"/>
            <w:hpsRaise w:val="26"/>
            <w:hpsBaseText w:val="28"/>
            <w:lid w:val="ja-JP"/>
          </w:rubyPr>
          <w:rt>
            <w:r w:rsidR="00B7113D" w:rsidRPr="00B7113D">
              <w:rPr>
                <w:rFonts w:ascii="IPA P明朝" w:eastAsia="IPA P明朝" w:hAnsi="IPA P明朝" w:cs="ＭＳ 明朝"/>
                <w:sz w:val="14"/>
                <w:szCs w:val="28"/>
              </w:rPr>
              <w:t>サガ</w:t>
            </w:r>
          </w:rt>
          <w:rubyBase>
            <w:r w:rsidR="00B7113D">
              <w:rPr>
                <w:rFonts w:ascii="IPA P明朝" w:eastAsia="IPA P明朝" w:hAnsi="IPA P明朝" w:cs="ＭＳ 明朝"/>
                <w:sz w:val="28"/>
                <w:szCs w:val="28"/>
              </w:rPr>
              <w:t>探</w:t>
            </w:r>
          </w:rubyBase>
        </w:ruby>
      </w:r>
      <w:r w:rsidR="00B7113D">
        <w:rPr>
          <w:rFonts w:ascii="IPA P明朝" w:eastAsia="IPA P明朝" w:hAnsi="IPA P明朝" w:cs="ＭＳ 明朝" w:hint="eastAsia"/>
          <w:sz w:val="28"/>
          <w:szCs w:val="28"/>
        </w:rPr>
        <w:t>しあるきしが、</w:t>
      </w:r>
      <w:r w:rsidR="003314A3">
        <w:rPr>
          <w:rFonts w:ascii="IPA P明朝" w:eastAsia="IPA P明朝" w:hAnsi="IPA P明朝" w:cs="ＭＳ 明朝" w:hint="eastAsia"/>
          <w:sz w:val="28"/>
          <w:szCs w:val="28"/>
        </w:rPr>
        <w:t>之を見つくることを得ずして、終に此鳥になりたりと云ふ。オットーン、オットーンと云ふは夫のことなり。末の方かすれてあはれなる鳴聲なり。</w:t>
      </w:r>
    </w:p>
    <w:p w14:paraId="14F6E9E6" w14:textId="73A94902" w:rsidR="003314A3" w:rsidRDefault="003314A3" w:rsidP="006E4D4F">
      <w:pPr>
        <w:spacing w:line="640" w:lineRule="exact"/>
        <w:ind w:firstLineChars="0" w:firstLine="0"/>
        <w:rPr>
          <w:rFonts w:ascii="IPA P明朝" w:eastAsia="IPA P明朝" w:hAnsi="IPA P明朝" w:cs="ＭＳ 明朝" w:hint="eastAsia"/>
          <w:sz w:val="28"/>
          <w:szCs w:val="28"/>
        </w:rPr>
      </w:pPr>
      <w:r w:rsidRPr="003314A3">
        <w:rPr>
          <w:rFonts w:ascii="IPA P明朝" w:eastAsia="IPA P明朝" w:hAnsi="IPA P明朝" w:cs="ＭＳ 明朝" w:hint="eastAsia"/>
          <w:b/>
          <w:sz w:val="28"/>
          <w:szCs w:val="28"/>
        </w:rPr>
        <w:t>五二</w:t>
      </w:r>
      <w:r>
        <w:rPr>
          <w:rFonts w:ascii="IPA P明朝" w:eastAsia="IPA P明朝" w:hAnsi="IPA P明朝" w:cs="ＭＳ 明朝" w:hint="eastAsia"/>
          <w:sz w:val="28"/>
          <w:szCs w:val="28"/>
        </w:rPr>
        <w:tab/>
        <w:t>馬追鳥は</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ホトヽギス</w:t>
            </w:r>
          </w:rt>
          <w:rubyBase>
            <w:r w:rsidR="003314A3">
              <w:rPr>
                <w:rFonts w:ascii="IPA P明朝" w:eastAsia="IPA P明朝" w:hAnsi="IPA P明朝" w:cs="ＭＳ 明朝"/>
                <w:sz w:val="28"/>
                <w:szCs w:val="28"/>
              </w:rPr>
              <w:t>時鳥</w:t>
            </w:r>
          </w:rubyBase>
        </w:ruby>
      </w:r>
      <w:r>
        <w:rPr>
          <w:rFonts w:ascii="IPA P明朝" w:eastAsia="IPA P明朝" w:hAnsi="IPA P明朝" w:cs="ＭＳ 明朝" w:hint="eastAsia"/>
          <w:sz w:val="28"/>
          <w:szCs w:val="28"/>
        </w:rPr>
        <w:t>に似て</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スコ</w:t>
            </w:r>
          </w:rt>
          <w:rubyBase>
            <w:r w:rsidR="003314A3">
              <w:rPr>
                <w:rFonts w:ascii="IPA P明朝" w:eastAsia="IPA P明朝" w:hAnsi="IPA P明朝" w:cs="ＭＳ 明朝"/>
                <w:sz w:val="28"/>
                <w:szCs w:val="28"/>
              </w:rPr>
              <w:t>少</w:t>
            </w:r>
          </w:rubyBase>
        </w:ruby>
      </w:r>
      <w:r>
        <w:rPr>
          <w:rFonts w:ascii="IPA P明朝" w:eastAsia="IPA P明朝" w:hAnsi="IPA P明朝" w:cs="ＭＳ 明朝" w:hint="eastAsia"/>
          <w:sz w:val="28"/>
          <w:szCs w:val="28"/>
        </w:rPr>
        <w:t>し大きく、</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ハネ</w:t>
            </w:r>
          </w:rt>
          <w:rubyBase>
            <w:r w:rsidR="003314A3">
              <w:rPr>
                <w:rFonts w:ascii="IPA P明朝" w:eastAsia="IPA P明朝" w:hAnsi="IPA P明朝" w:cs="ＭＳ 明朝"/>
                <w:sz w:val="28"/>
                <w:szCs w:val="28"/>
              </w:rPr>
              <w:t>羽</w:t>
            </w:r>
          </w:rubyBase>
        </w:ruby>
      </w:r>
      <w:r>
        <w:rPr>
          <w:rFonts w:ascii="IPA P明朝" w:eastAsia="IPA P明朝" w:hAnsi="IPA P明朝" w:cs="ＭＳ 明朝" w:hint="eastAsia"/>
          <w:sz w:val="28"/>
          <w:szCs w:val="28"/>
        </w:rPr>
        <w:t>の色は赤に茶を帯び、肩には馬の</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ツナ</w:t>
            </w:r>
          </w:rt>
          <w:rubyBase>
            <w:r w:rsidR="003314A3">
              <w:rPr>
                <w:rFonts w:ascii="IPA P明朝" w:eastAsia="IPA P明朝" w:hAnsi="IPA P明朝" w:cs="ＭＳ 明朝"/>
                <w:sz w:val="28"/>
                <w:szCs w:val="28"/>
              </w:rPr>
              <w:t>綱</w:t>
            </w:r>
          </w:rubyBase>
        </w:ruby>
      </w:r>
      <w:r>
        <w:rPr>
          <w:rFonts w:ascii="IPA P明朝" w:eastAsia="IPA P明朝" w:hAnsi="IPA P明朝" w:cs="ＭＳ 明朝" w:hint="eastAsia"/>
          <w:sz w:val="28"/>
          <w:szCs w:val="28"/>
        </w:rPr>
        <w:t>のやうなる</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シマ</w:t>
            </w:r>
          </w:rt>
          <w:rubyBase>
            <w:r w:rsidR="003314A3">
              <w:rPr>
                <w:rFonts w:ascii="IPA P明朝" w:eastAsia="IPA P明朝" w:hAnsi="IPA P明朝" w:cs="ＭＳ 明朝"/>
                <w:sz w:val="28"/>
                <w:szCs w:val="28"/>
              </w:rPr>
              <w:t>縞</w:t>
            </w:r>
          </w:rubyBase>
        </w:ruby>
      </w:r>
      <w:r>
        <w:rPr>
          <w:rFonts w:ascii="IPA P明朝" w:eastAsia="IPA P明朝" w:hAnsi="IPA P明朝" w:cs="ＭＳ 明朝" w:hint="eastAsia"/>
          <w:sz w:val="28"/>
          <w:szCs w:val="28"/>
        </w:rPr>
        <w:t>あり。胸のあたりにクツゴゴのやうなるかたあり。これも或長者が家の奉公人、山へ馬を</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ハナ</w:t>
            </w:r>
          </w:rt>
          <w:rubyBase>
            <w:r w:rsidR="003314A3">
              <w:rPr>
                <w:rFonts w:ascii="IPA P明朝" w:eastAsia="IPA P明朝" w:hAnsi="IPA P明朝" w:cs="ＭＳ 明朝"/>
                <w:sz w:val="28"/>
                <w:szCs w:val="28"/>
              </w:rPr>
              <w:t>放</w:t>
            </w:r>
          </w:rubyBase>
        </w:ruby>
      </w:r>
      <w:r>
        <w:rPr>
          <w:rFonts w:ascii="IPA P明朝" w:eastAsia="IPA P明朝" w:hAnsi="IPA P明朝" w:cs="ＭＳ 明朝" w:hint="eastAsia"/>
          <w:sz w:val="28"/>
          <w:szCs w:val="28"/>
        </w:rPr>
        <w:t>しに行き、家に歸らんとするに一匹不足せり。夜通し之を求めある</w:t>
      </w:r>
      <w:r>
        <w:rPr>
          <w:rFonts w:ascii="IPA P明朝" w:eastAsia="IPA P明朝" w:hAnsi="IPA P明朝" w:cs="ＭＳ 明朝" w:hint="eastAsia"/>
          <w:sz w:val="28"/>
          <w:szCs w:val="28"/>
        </w:rPr>
        <w:lastRenderedPageBreak/>
        <w:t>きしが遂に此鳥となる。アーホー、アーホーと啼くは此地方にて野に</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ヲ</w:t>
            </w:r>
          </w:rt>
          <w:rubyBase>
            <w:r w:rsidR="003314A3">
              <w:rPr>
                <w:rFonts w:ascii="IPA P明朝" w:eastAsia="IPA P明朝" w:hAnsi="IPA P明朝" w:cs="ＭＳ 明朝"/>
                <w:sz w:val="28"/>
                <w:szCs w:val="28"/>
              </w:rPr>
              <w:t>居</w:t>
            </w:r>
          </w:rubyBase>
        </w:ruby>
      </w:r>
      <w:r>
        <w:rPr>
          <w:rFonts w:ascii="IPA P明朝" w:eastAsia="IPA P明朝" w:hAnsi="IPA P明朝" w:cs="ＭＳ 明朝" w:hint="eastAsia"/>
          <w:sz w:val="28"/>
          <w:szCs w:val="28"/>
        </w:rPr>
        <w:t>る馬を追ふ聲なり。年により馬追鳥里に來て啼くことあるは飢餓の前兆なり。深山には常に住みて啼く聲を聞くなり。</w:t>
      </w:r>
    </w:p>
    <w:p w14:paraId="4062C352" w14:textId="60692E79" w:rsidR="003314A3" w:rsidRDefault="003314A3" w:rsidP="006E4D4F">
      <w:pPr>
        <w:spacing w:line="640" w:lineRule="exact"/>
        <w:ind w:firstLineChars="0" w:firstLine="0"/>
        <w:rPr>
          <w:rFonts w:ascii="IPA P明朝" w:eastAsia="IPA P明朝" w:hAnsi="IPA P明朝" w:cs="ＭＳ 明朝" w:hint="eastAsia"/>
          <w:sz w:val="28"/>
          <w:szCs w:val="28"/>
        </w:rPr>
      </w:pPr>
      <w:r w:rsidRPr="003314A3">
        <w:rPr>
          <w:rFonts w:ascii="IPA P明朝" w:eastAsia="IPA P明朝" w:hAnsi="IPA P明朝" w:cs="ＭＳ 明朝" w:hint="eastAsia"/>
          <w:b/>
          <w:sz w:val="28"/>
          <w:szCs w:val="28"/>
        </w:rPr>
        <w:t>五三</w:t>
      </w:r>
      <w:r>
        <w:rPr>
          <w:rFonts w:ascii="IPA P明朝" w:eastAsia="IPA P明朝" w:hAnsi="IPA P明朝" w:cs="ＭＳ 明朝" w:hint="eastAsia"/>
          <w:sz w:val="28"/>
          <w:szCs w:val="28"/>
        </w:rPr>
        <w:tab/>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クワツコウ</w:t>
            </w:r>
          </w:rt>
          <w:rubyBase>
            <w:r w:rsidR="003314A3">
              <w:rPr>
                <w:rFonts w:ascii="IPA P明朝" w:eastAsia="IPA P明朝" w:hAnsi="IPA P明朝" w:cs="ＭＳ 明朝"/>
                <w:sz w:val="28"/>
                <w:szCs w:val="28"/>
              </w:rPr>
              <w:t>郭公</w:t>
            </w:r>
          </w:rubyBase>
        </w:ruby>
      </w:r>
      <w:r>
        <w:rPr>
          <w:rFonts w:ascii="IPA P明朝" w:eastAsia="IPA P明朝" w:hAnsi="IPA P明朝" w:cs="ＭＳ 明朝" w:hint="eastAsia"/>
          <w:sz w:val="28"/>
          <w:szCs w:val="28"/>
        </w:rPr>
        <w:t>と</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ホトヽギス</w:t>
            </w:r>
          </w:rt>
          <w:rubyBase>
            <w:r w:rsidR="003314A3">
              <w:rPr>
                <w:rFonts w:ascii="IPA P明朝" w:eastAsia="IPA P明朝" w:hAnsi="IPA P明朝" w:cs="ＭＳ 明朝"/>
                <w:sz w:val="28"/>
                <w:szCs w:val="28"/>
              </w:rPr>
              <w:t>時鳥</w:t>
            </w:r>
          </w:rubyBase>
        </w:ruby>
      </w:r>
      <w:r>
        <w:rPr>
          <w:rFonts w:ascii="IPA P明朝" w:eastAsia="IPA P明朝" w:hAnsi="IPA P明朝" w:cs="ＭＳ 明朝" w:hint="eastAsia"/>
          <w:sz w:val="28"/>
          <w:szCs w:val="28"/>
        </w:rPr>
        <w:t>とは昔有りし</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アネイモト</w:t>
            </w:r>
          </w:rt>
          <w:rubyBase>
            <w:r w:rsidR="003314A3">
              <w:rPr>
                <w:rFonts w:ascii="IPA P明朝" w:eastAsia="IPA P明朝" w:hAnsi="IPA P明朝" w:cs="ＭＳ 明朝"/>
                <w:sz w:val="28"/>
                <w:szCs w:val="28"/>
              </w:rPr>
              <w:t>姉妹</w:t>
            </w:r>
          </w:rubyBase>
        </w:ruby>
      </w:r>
      <w:r>
        <w:rPr>
          <w:rFonts w:ascii="IPA P明朝" w:eastAsia="IPA P明朝" w:hAnsi="IPA P明朝" w:cs="ＭＳ 明朝" w:hint="eastAsia"/>
          <w:sz w:val="28"/>
          <w:szCs w:val="28"/>
        </w:rPr>
        <w:t>なり。郭公は姉なるがある時</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イモ</w:t>
            </w:r>
          </w:rt>
          <w:rubyBase>
            <w:r w:rsidR="003314A3">
              <w:rPr>
                <w:rFonts w:ascii="IPA P明朝" w:eastAsia="IPA P明朝" w:hAnsi="IPA P明朝" w:cs="ＭＳ 明朝"/>
                <w:sz w:val="28"/>
                <w:szCs w:val="28"/>
              </w:rPr>
              <w:t>芋</w:t>
            </w:r>
          </w:rubyBase>
        </w:ruby>
      </w:r>
      <w:r>
        <w:rPr>
          <w:rFonts w:ascii="IPA P明朝" w:eastAsia="IPA P明朝" w:hAnsi="IPA P明朝" w:cs="ＭＳ 明朝" w:hint="eastAsia"/>
          <w:sz w:val="28"/>
          <w:szCs w:val="28"/>
        </w:rPr>
        <w:t>を掘りて燒き、そのまはりの堅き所を自ら食ひ、中の</w:t>
      </w:r>
      <w:r>
        <w:rPr>
          <w:rFonts w:ascii="IPA P明朝" w:eastAsia="IPA P明朝" w:hAnsi="IPA P明朝" w:cs="ＭＳ 明朝"/>
          <w:sz w:val="28"/>
          <w:szCs w:val="28"/>
        </w:rPr>
        <w:ruby>
          <w:rubyPr>
            <w:rubyAlign w:val="distributeSpace"/>
            <w:hps w:val="14"/>
            <w:hpsRaise w:val="26"/>
            <w:hpsBaseText w:val="28"/>
            <w:lid w:val="ja-JP"/>
          </w:rubyPr>
          <w:rt>
            <w:r w:rsidR="003314A3" w:rsidRPr="003314A3">
              <w:rPr>
                <w:rFonts w:ascii="IPA P明朝" w:eastAsia="IPA P明朝" w:hAnsi="IPA P明朝" w:cs="ＭＳ 明朝"/>
                <w:sz w:val="14"/>
                <w:szCs w:val="28"/>
              </w:rPr>
              <w:t>ヤワラ</w:t>
            </w:r>
          </w:rt>
          <w:rubyBase>
            <w:r w:rsidR="003314A3">
              <w:rPr>
                <w:rFonts w:ascii="IPA P明朝" w:eastAsia="IPA P明朝" w:hAnsi="IPA P明朝" w:cs="ＭＳ 明朝"/>
                <w:sz w:val="28"/>
                <w:szCs w:val="28"/>
              </w:rPr>
              <w:t>軟</w:t>
            </w:r>
          </w:rubyBase>
        </w:ruby>
      </w:r>
      <w:r>
        <w:rPr>
          <w:rFonts w:ascii="IPA P明朝" w:eastAsia="IPA P明朝" w:hAnsi="IPA P明朝" w:cs="ＭＳ 明朝" w:hint="eastAsia"/>
          <w:sz w:val="28"/>
          <w:szCs w:val="28"/>
        </w:rPr>
        <w:t>かなる所を妹に與へたりしを、</w:t>
      </w:r>
      <w:r w:rsidR="008A635C">
        <w:rPr>
          <w:rFonts w:ascii="IPA P明朝" w:eastAsia="IPA P明朝" w:hAnsi="IPA P明朝" w:cs="ＭＳ 明朝" w:hint="eastAsia"/>
          <w:sz w:val="28"/>
          <w:szCs w:val="28"/>
        </w:rPr>
        <w:t>妹は姉の食ふ</w:t>
      </w:r>
      <w:r w:rsidR="008A635C">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ブン</w:t>
            </w:r>
          </w:rt>
          <w:rubyBase>
            <w:r w:rsidR="008A635C">
              <w:rPr>
                <w:rFonts w:ascii="IPA P明朝" w:eastAsia="IPA P明朝" w:hAnsi="IPA P明朝" w:cs="ＭＳ 明朝"/>
                <w:sz w:val="28"/>
                <w:szCs w:val="28"/>
              </w:rPr>
              <w:t>分</w:t>
            </w:r>
          </w:rubyBase>
        </w:ruby>
      </w:r>
      <w:r w:rsidR="008A635C">
        <w:rPr>
          <w:rFonts w:ascii="IPA P明朝" w:eastAsia="IPA P明朝" w:hAnsi="IPA P明朝" w:cs="ＭＳ 明朝" w:hint="eastAsia"/>
          <w:sz w:val="28"/>
          <w:szCs w:val="28"/>
        </w:rPr>
        <w:t>は一層</w:t>
      </w:r>
      <w:r w:rsidR="008A635C">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ウマ</w:t>
            </w:r>
          </w:rt>
          <w:rubyBase>
            <w:r w:rsidR="008A635C">
              <w:rPr>
                <w:rFonts w:ascii="IPA P明朝" w:eastAsia="IPA P明朝" w:hAnsi="IPA P明朝" w:cs="ＭＳ 明朝"/>
                <w:sz w:val="28"/>
                <w:szCs w:val="28"/>
              </w:rPr>
              <w:t>旨</w:t>
            </w:r>
          </w:rubyBase>
        </w:ruby>
      </w:r>
      <w:r w:rsidR="008A635C">
        <w:rPr>
          <w:rFonts w:ascii="IPA P明朝" w:eastAsia="IPA P明朝" w:hAnsi="IPA P明朝" w:cs="ＭＳ 明朝" w:hint="eastAsia"/>
          <w:sz w:val="28"/>
          <w:szCs w:val="28"/>
        </w:rPr>
        <w:t>かるべしと想ひて、包丁にて其姉を殺せしに、忽ちに鳥となり、ガンコ、ガンコと啼きて飛び去りぬ。ガンコは方言にて堅い所と云ふことなり。妹さてはよき所をのみおのれに呉れしなりけりと思ひ、悔恨に堪へず、やがて又これも鳥になりて包丁かけたと啼きたりと云ふ。遠野にては時鳥のことを包丁かけと呼ぶ。</w:t>
      </w:r>
      <w:r w:rsidR="008A635C">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モリオカ</w:t>
            </w:r>
          </w:rt>
          <w:rubyBase>
            <w:r w:rsidR="008A635C">
              <w:rPr>
                <w:rFonts w:ascii="IPA P明朝" w:eastAsia="IPA P明朝" w:hAnsi="IPA P明朝" w:cs="ＭＳ 明朝"/>
                <w:sz w:val="28"/>
                <w:szCs w:val="28"/>
              </w:rPr>
              <w:t>盛岡</w:t>
            </w:r>
          </w:rubyBase>
        </w:ruby>
      </w:r>
      <w:r w:rsidR="008A635C">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あたり</w:t>
            </w:r>
          </w:rt>
          <w:rubyBase>
            <w:r w:rsidR="008A635C">
              <w:rPr>
                <w:rFonts w:ascii="IPA P明朝" w:eastAsia="IPA P明朝" w:hAnsi="IPA P明朝" w:cs="ＭＳ 明朝"/>
                <w:sz w:val="28"/>
                <w:szCs w:val="28"/>
              </w:rPr>
              <w:t>邊</w:t>
            </w:r>
          </w:rubyBase>
        </w:ruby>
      </w:r>
      <w:r w:rsidR="008A635C">
        <w:rPr>
          <w:rFonts w:ascii="IPA P明朝" w:eastAsia="IPA P明朝" w:hAnsi="IPA P明朝" w:cs="ＭＳ 明朝" w:hint="eastAsia"/>
          <w:sz w:val="28"/>
          <w:szCs w:val="28"/>
        </w:rPr>
        <w:t>にては、時鳥はどちらやへ飛んでたと啼くと云ふ。</w:t>
      </w:r>
    </w:p>
    <w:p w14:paraId="3E28C175" w14:textId="49E45289" w:rsidR="008A635C" w:rsidRDefault="008A635C" w:rsidP="006E4D4F">
      <w:pPr>
        <w:spacing w:line="640" w:lineRule="exact"/>
        <w:ind w:firstLineChars="0" w:firstLine="0"/>
        <w:rPr>
          <w:rFonts w:ascii="IPA P明朝" w:eastAsia="IPA P明朝" w:hAnsi="IPA P明朝" w:cs="ＭＳ 明朝" w:hint="eastAsia"/>
          <w:sz w:val="28"/>
          <w:szCs w:val="28"/>
        </w:rPr>
      </w:pPr>
      <w:r w:rsidRPr="002E3D04">
        <w:rPr>
          <w:rFonts w:ascii="IPA P明朝" w:eastAsia="IPA P明朝" w:hAnsi="IPA P明朝" w:cs="ＭＳ 明朝" w:hint="eastAsia"/>
          <w:b/>
          <w:sz w:val="28"/>
          <w:szCs w:val="28"/>
        </w:rPr>
        <w:t>五四</w:t>
      </w:r>
      <w:r>
        <w:rPr>
          <w:rFonts w:ascii="IPA P明朝" w:eastAsia="IPA P明朝" w:hAnsi="IPA P明朝" w:cs="ＭＳ 明朝" w:hint="eastAsia"/>
          <w:sz w:val="28"/>
          <w:szCs w:val="28"/>
        </w:rPr>
        <w:tab/>
      </w:r>
      <w:r>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ヘ</w:t>
            </w:r>
          </w:rt>
          <w:rubyBase>
            <w:r w:rsidR="008A635C">
              <w:rPr>
                <w:rFonts w:ascii="IPA P明朝" w:eastAsia="IPA P明朝" w:hAnsi="IPA P明朝" w:cs="ＭＳ 明朝"/>
                <w:sz w:val="28"/>
                <w:szCs w:val="28"/>
              </w:rPr>
              <w:t>閉</w:t>
            </w:r>
          </w:rubyBase>
        </w:ruby>
      </w:r>
      <w:r>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イ</w:t>
            </w:r>
          </w:rt>
          <w:rubyBase>
            <w:r w:rsidR="008A635C">
              <w:rPr>
                <w:rFonts w:ascii="IPA P明朝" w:eastAsia="IPA P明朝" w:hAnsi="IPA P明朝" w:cs="ＭＳ 明朝"/>
                <w:sz w:val="28"/>
                <w:szCs w:val="28"/>
              </w:rPr>
              <w:t>伊</w:t>
            </w:r>
          </w:rubyBase>
        </w:ruby>
      </w:r>
      <w:r>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ガハ</w:t>
            </w:r>
          </w:rt>
          <w:rubyBase>
            <w:r w:rsidR="008A635C">
              <w:rPr>
                <w:rFonts w:ascii="IPA P明朝" w:eastAsia="IPA P明朝" w:hAnsi="IPA P明朝" w:cs="ＭＳ 明朝"/>
                <w:sz w:val="28"/>
                <w:szCs w:val="28"/>
              </w:rPr>
              <w:t>川</w:t>
            </w:r>
          </w:rubyBase>
        </w:ruby>
      </w:r>
      <w:r>
        <w:rPr>
          <w:rFonts w:ascii="IPA P明朝" w:eastAsia="IPA P明朝" w:hAnsi="IPA P明朝" w:cs="ＭＳ 明朝" w:hint="eastAsia"/>
          <w:sz w:val="28"/>
          <w:szCs w:val="28"/>
        </w:rPr>
        <w:t>の</w:t>
      </w:r>
      <w:r>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ナガレ</w:t>
            </w:r>
          </w:rt>
          <w:rubyBase>
            <w:r w:rsidR="008A635C">
              <w:rPr>
                <w:rFonts w:ascii="IPA P明朝" w:eastAsia="IPA P明朝" w:hAnsi="IPA P明朝" w:cs="ＭＳ 明朝"/>
                <w:sz w:val="28"/>
                <w:szCs w:val="28"/>
              </w:rPr>
              <w:t>流</w:t>
            </w:r>
          </w:rubyBase>
        </w:ruby>
      </w:r>
      <w:r>
        <w:rPr>
          <w:rFonts w:ascii="IPA P明朝" w:eastAsia="IPA P明朝" w:hAnsi="IPA P明朝" w:cs="ＭＳ 明朝" w:hint="eastAsia"/>
          <w:sz w:val="28"/>
          <w:szCs w:val="28"/>
        </w:rPr>
        <w:t>には</w:t>
      </w:r>
      <w:r>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フチ</w:t>
            </w:r>
          </w:rt>
          <w:rubyBase>
            <w:r w:rsidR="008A635C">
              <w:rPr>
                <w:rFonts w:ascii="IPA P明朝" w:eastAsia="IPA P明朝" w:hAnsi="IPA P明朝" w:cs="ＭＳ 明朝"/>
                <w:sz w:val="28"/>
                <w:szCs w:val="28"/>
              </w:rPr>
              <w:t>淵</w:t>
            </w:r>
          </w:rubyBase>
        </w:ruby>
      </w:r>
      <w:r>
        <w:rPr>
          <w:rFonts w:ascii="IPA P明朝" w:eastAsia="IPA P明朝" w:hAnsi="IPA P明朝" w:cs="ＭＳ 明朝" w:hint="eastAsia"/>
          <w:sz w:val="28"/>
          <w:szCs w:val="28"/>
        </w:rPr>
        <w:t>多く恐ろしき傳説少なからず。小國川との落合に近き所に、川井と云ふ村あり。其村の長者の奉公人、ある淵の上なる山にて樹を伐るとて、斧を水中に</w:t>
      </w:r>
      <w:r>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トリ</w:t>
            </w:r>
          </w:rt>
          <w:rubyBase>
            <w:r w:rsidR="008A635C">
              <w:rPr>
                <w:rFonts w:ascii="IPA P明朝" w:eastAsia="IPA P明朝" w:hAnsi="IPA P明朝" w:cs="ＭＳ 明朝"/>
                <w:sz w:val="28"/>
                <w:szCs w:val="28"/>
              </w:rPr>
              <w:t>取</w:t>
            </w:r>
          </w:rubyBase>
        </w:ruby>
      </w:r>
      <w:r>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オト</w:t>
            </w:r>
          </w:rt>
          <w:rubyBase>
            <w:r w:rsidR="008A635C">
              <w:rPr>
                <w:rFonts w:ascii="IPA P明朝" w:eastAsia="IPA P明朝" w:hAnsi="IPA P明朝" w:cs="ＭＳ 明朝"/>
                <w:sz w:val="28"/>
                <w:szCs w:val="28"/>
              </w:rPr>
              <w:t>落</w:t>
            </w:r>
          </w:rubyBase>
        </w:ruby>
      </w:r>
      <w:r>
        <w:rPr>
          <w:rFonts w:ascii="IPA P明朝" w:eastAsia="IPA P明朝" w:hAnsi="IPA P明朝" w:cs="ＭＳ 明朝" w:hint="eastAsia"/>
          <w:sz w:val="28"/>
          <w:szCs w:val="28"/>
        </w:rPr>
        <w:t>したり。主人の物なれば淵に入りて之を</w:t>
      </w:r>
      <w:r>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サグ</w:t>
            </w:r>
          </w:rt>
          <w:rubyBase>
            <w:r w:rsidR="008A635C">
              <w:rPr>
                <w:rFonts w:ascii="IPA P明朝" w:eastAsia="IPA P明朝" w:hAnsi="IPA P明朝" w:cs="ＭＳ 明朝"/>
                <w:sz w:val="28"/>
                <w:szCs w:val="28"/>
              </w:rPr>
              <w:t>探</w:t>
            </w:r>
          </w:rubyBase>
        </w:ruby>
      </w:r>
      <w:r>
        <w:rPr>
          <w:rFonts w:ascii="IPA P明朝" w:eastAsia="IPA P明朝" w:hAnsi="IPA P明朝" w:cs="ＭＳ 明朝" w:hint="eastAsia"/>
          <w:sz w:val="28"/>
          <w:szCs w:val="28"/>
        </w:rPr>
        <w:t>しに、水の底に入るまゝに物音聞ゆ。之を求めて行くに岩の陰に家あり。奥の方に美しき娘</w:t>
      </w:r>
      <w:r>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ハタ</w:t>
            </w:r>
          </w:rt>
          <w:rubyBase>
            <w:r w:rsidR="008A635C">
              <w:rPr>
                <w:rFonts w:ascii="IPA P明朝" w:eastAsia="IPA P明朝" w:hAnsi="IPA P明朝" w:cs="ＭＳ 明朝"/>
                <w:sz w:val="28"/>
                <w:szCs w:val="28"/>
              </w:rPr>
              <w:t>機</w:t>
            </w:r>
          </w:rubyBase>
        </w:ruby>
      </w:r>
      <w:r>
        <w:rPr>
          <w:rFonts w:ascii="IPA P明朝" w:eastAsia="IPA P明朝" w:hAnsi="IPA P明朝" w:cs="ＭＳ 明朝" w:hint="eastAsia"/>
          <w:sz w:val="28"/>
          <w:szCs w:val="28"/>
        </w:rPr>
        <w:t>を織りて</w:t>
      </w:r>
      <w:r>
        <w:rPr>
          <w:rFonts w:ascii="IPA P明朝" w:eastAsia="IPA P明朝" w:hAnsi="IPA P明朝" w:cs="ＭＳ 明朝"/>
          <w:sz w:val="28"/>
          <w:szCs w:val="28"/>
        </w:rPr>
        <w:ruby>
          <w:rubyPr>
            <w:rubyAlign w:val="distributeSpace"/>
            <w:hps w:val="14"/>
            <w:hpsRaise w:val="26"/>
            <w:hpsBaseText w:val="28"/>
            <w:lid w:val="ja-JP"/>
          </w:rubyPr>
          <w:rt>
            <w:r w:rsidR="008A635C" w:rsidRPr="008A635C">
              <w:rPr>
                <w:rFonts w:ascii="IPA P明朝" w:eastAsia="IPA P明朝" w:hAnsi="IPA P明朝" w:cs="ＭＳ 明朝"/>
                <w:sz w:val="14"/>
                <w:szCs w:val="28"/>
              </w:rPr>
              <w:t>ヰ</w:t>
            </w:r>
          </w:rt>
          <w:rubyBase>
            <w:r w:rsidR="008A635C">
              <w:rPr>
                <w:rFonts w:ascii="IPA P明朝" w:eastAsia="IPA P明朝" w:hAnsi="IPA P明朝" w:cs="ＭＳ 明朝"/>
                <w:sz w:val="28"/>
                <w:szCs w:val="28"/>
              </w:rPr>
              <w:t>居</w:t>
            </w:r>
          </w:rubyBase>
        </w:ruby>
      </w:r>
      <w:r>
        <w:rPr>
          <w:rFonts w:ascii="IPA P明朝" w:eastAsia="IPA P明朝" w:hAnsi="IPA P明朝" w:cs="ＭＳ 明朝" w:hint="eastAsia"/>
          <w:sz w:val="28"/>
          <w:szCs w:val="28"/>
        </w:rPr>
        <w:t>たり。そのハタシに彼の斧は立てかけてありたり。</w:t>
      </w:r>
      <w:r w:rsidR="00303084">
        <w:rPr>
          <w:rFonts w:ascii="IPA P明朝" w:eastAsia="IPA P明朝" w:hAnsi="IPA P明朝" w:cs="ＭＳ 明朝" w:hint="eastAsia"/>
          <w:sz w:val="28"/>
          <w:szCs w:val="28"/>
        </w:rPr>
        <w:t>之を返したまはらんと言う時、振り返りたる女の顔を見れば、二三年前に身まかりたる我が主人の娘なり。斧は返すべけ</w:t>
      </w:r>
      <w:r w:rsidR="00303084">
        <w:rPr>
          <w:rFonts w:ascii="IPA P明朝" w:eastAsia="IPA P明朝" w:hAnsi="IPA P明朝" w:cs="ＭＳ 明朝" w:hint="eastAsia"/>
          <w:sz w:val="28"/>
          <w:szCs w:val="28"/>
        </w:rPr>
        <w:lastRenderedPageBreak/>
        <w:t>れば我が</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コノトコロ</w:t>
            </w:r>
          </w:rt>
          <w:rubyBase>
            <w:r w:rsidR="00303084">
              <w:rPr>
                <w:rFonts w:ascii="IPA P明朝" w:eastAsia="IPA P明朝" w:hAnsi="IPA P明朝" w:cs="ＭＳ 明朝"/>
                <w:sz w:val="28"/>
                <w:szCs w:val="28"/>
              </w:rPr>
              <w:t>此所</w:t>
            </w:r>
          </w:rubyBase>
        </w:ruby>
      </w:r>
      <w:r w:rsidR="00303084">
        <w:rPr>
          <w:rFonts w:ascii="IPA P明朝" w:eastAsia="IPA P明朝" w:hAnsi="IPA P明朝" w:cs="ＭＳ 明朝" w:hint="eastAsia"/>
          <w:sz w:val="28"/>
          <w:szCs w:val="28"/>
        </w:rPr>
        <w:t>にあることを人に言ふな。其</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れい</w:t>
            </w:r>
          </w:rt>
          <w:rubyBase>
            <w:r w:rsidR="00303084">
              <w:rPr>
                <w:rFonts w:ascii="IPA P明朝" w:eastAsia="IPA P明朝" w:hAnsi="IPA P明朝" w:cs="ＭＳ 明朝"/>
                <w:sz w:val="28"/>
                <w:szCs w:val="28"/>
              </w:rPr>
              <w:t>禮</w:t>
            </w:r>
          </w:rubyBase>
        </w:ruby>
      </w:r>
      <w:r w:rsidR="00303084">
        <w:rPr>
          <w:rFonts w:ascii="IPA P明朝" w:eastAsia="IPA P明朝" w:hAnsi="IPA P明朝" w:cs="ＭＳ 明朝" w:hint="eastAsia"/>
          <w:sz w:val="28"/>
          <w:szCs w:val="28"/>
        </w:rPr>
        <w:t>としては其方</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シンシヤウ</w:t>
            </w:r>
          </w:rt>
          <w:rubyBase>
            <w:r w:rsidR="00303084">
              <w:rPr>
                <w:rFonts w:ascii="IPA P明朝" w:eastAsia="IPA P明朝" w:hAnsi="IPA P明朝" w:cs="ＭＳ 明朝"/>
                <w:sz w:val="28"/>
                <w:szCs w:val="28"/>
              </w:rPr>
              <w:t>身上</w:t>
            </w:r>
          </w:rubyBase>
        </w:ruby>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ヨ</w:t>
            </w:r>
          </w:rt>
          <w:rubyBase>
            <w:r w:rsidR="00303084">
              <w:rPr>
                <w:rFonts w:ascii="IPA P明朝" w:eastAsia="IPA P明朝" w:hAnsi="IPA P明朝" w:cs="ＭＳ 明朝"/>
                <w:sz w:val="28"/>
                <w:szCs w:val="28"/>
              </w:rPr>
              <w:t>良</w:t>
            </w:r>
          </w:rubyBase>
        </w:ruby>
      </w:r>
      <w:r w:rsidR="00303084">
        <w:rPr>
          <w:rFonts w:ascii="IPA P明朝" w:eastAsia="IPA P明朝" w:hAnsi="IPA P明朝" w:cs="ＭＳ 明朝" w:hint="eastAsia"/>
          <w:sz w:val="28"/>
          <w:szCs w:val="28"/>
        </w:rPr>
        <w:t>くなり、奉公をせずともすむやうにして遣らんと言ひたり。その爲なるか否かは知らず、其後</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ドウビキ</w:t>
            </w:r>
          </w:rt>
          <w:rubyBase>
            <w:r w:rsidR="00303084">
              <w:rPr>
                <w:rFonts w:ascii="IPA P明朝" w:eastAsia="IPA P明朝" w:hAnsi="IPA P明朝" w:cs="ＭＳ 明朝"/>
                <w:sz w:val="28"/>
                <w:szCs w:val="28"/>
              </w:rPr>
              <w:t>胴引</w:t>
            </w:r>
          </w:rubyBase>
        </w:ruby>
      </w:r>
      <w:r w:rsidR="00303084">
        <w:rPr>
          <w:rFonts w:ascii="IPA P明朝" w:eastAsia="IPA P明朝" w:hAnsi="IPA P明朝" w:cs="ＭＳ 明朝" w:hint="eastAsia"/>
          <w:sz w:val="28"/>
          <w:szCs w:val="28"/>
        </w:rPr>
        <w:t>など云ふ</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バクチ</w:t>
            </w:r>
          </w:rt>
          <w:rubyBase>
            <w:r w:rsidR="00303084">
              <w:rPr>
                <w:rFonts w:ascii="IPA P明朝" w:eastAsia="IPA P明朝" w:hAnsi="IPA P明朝" w:cs="ＭＳ 明朝"/>
                <w:sz w:val="28"/>
                <w:szCs w:val="28"/>
              </w:rPr>
              <w:t>博奕</w:t>
            </w:r>
          </w:rubyBase>
        </w:ruby>
      </w:r>
      <w:r w:rsidR="00303084">
        <w:rPr>
          <w:rFonts w:ascii="IPA P明朝" w:eastAsia="IPA P明朝" w:hAnsi="IPA P明朝" w:cs="ＭＳ 明朝" w:hint="eastAsia"/>
          <w:sz w:val="28"/>
          <w:szCs w:val="28"/>
        </w:rPr>
        <w:t>に不思議に勝ち</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ツヾ</w:t>
            </w:r>
          </w:rt>
          <w:rubyBase>
            <w:r w:rsidR="00303084">
              <w:rPr>
                <w:rFonts w:ascii="IPA P明朝" w:eastAsia="IPA P明朝" w:hAnsi="IPA P明朝" w:cs="ＭＳ 明朝"/>
                <w:sz w:val="28"/>
                <w:szCs w:val="28"/>
              </w:rPr>
              <w:t>續</w:t>
            </w:r>
          </w:rubyBase>
        </w:ruby>
      </w:r>
      <w:r w:rsidR="00303084">
        <w:rPr>
          <w:rFonts w:ascii="IPA P明朝" w:eastAsia="IPA P明朝" w:hAnsi="IPA P明朝" w:cs="ＭＳ 明朝" w:hint="eastAsia"/>
          <w:sz w:val="28"/>
          <w:szCs w:val="28"/>
        </w:rPr>
        <w:t>けて</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カネ</w:t>
            </w:r>
          </w:rt>
          <w:rubyBase>
            <w:r w:rsidR="00303084">
              <w:rPr>
                <w:rFonts w:ascii="IPA P明朝" w:eastAsia="IPA P明朝" w:hAnsi="IPA P明朝" w:cs="ＭＳ 明朝"/>
                <w:sz w:val="28"/>
                <w:szCs w:val="28"/>
              </w:rPr>
              <w:t>金</w:t>
            </w:r>
          </w:rubyBase>
        </w:ruby>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タマ</w:t>
            </w:r>
          </w:rt>
          <w:rubyBase>
            <w:r w:rsidR="00303084">
              <w:rPr>
                <w:rFonts w:ascii="IPA P明朝" w:eastAsia="IPA P明朝" w:hAnsi="IPA P明朝" w:cs="ＭＳ 明朝"/>
                <w:sz w:val="28"/>
                <w:szCs w:val="28"/>
              </w:rPr>
              <w:t>溜</w:t>
            </w:r>
          </w:rubyBase>
        </w:ruby>
      </w:r>
      <w:r w:rsidR="00303084">
        <w:rPr>
          <w:rFonts w:ascii="IPA P明朝" w:eastAsia="IPA P明朝" w:hAnsi="IPA P明朝" w:cs="ＭＳ 明朝" w:hint="eastAsia"/>
          <w:sz w:val="28"/>
          <w:szCs w:val="28"/>
        </w:rPr>
        <w:t>り、程なく奉公をやめ家に引込みて</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チウグラヰ</w:t>
            </w:r>
          </w:rt>
          <w:rubyBase>
            <w:r w:rsidR="00303084">
              <w:rPr>
                <w:rFonts w:ascii="IPA P明朝" w:eastAsia="IPA P明朝" w:hAnsi="IPA P明朝" w:cs="ＭＳ 明朝"/>
                <w:sz w:val="28"/>
                <w:szCs w:val="28"/>
              </w:rPr>
              <w:t>中位</w:t>
            </w:r>
          </w:rubyBase>
        </w:ruby>
      </w:r>
      <w:r w:rsidR="00303084">
        <w:rPr>
          <w:rFonts w:ascii="IPA P明朝" w:eastAsia="IPA P明朝" w:hAnsi="IPA P明朝" w:cs="ＭＳ 明朝" w:hint="eastAsia"/>
          <w:sz w:val="28"/>
          <w:szCs w:val="28"/>
        </w:rPr>
        <w:t>の農民になりたれど、此男は</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ト</w:t>
            </w:r>
          </w:rt>
          <w:rubyBase>
            <w:r w:rsidR="00303084">
              <w:rPr>
                <w:rFonts w:ascii="IPA P明朝" w:eastAsia="IPA P明朝" w:hAnsi="IPA P明朝" w:cs="ＭＳ 明朝"/>
                <w:sz w:val="28"/>
                <w:szCs w:val="28"/>
              </w:rPr>
              <w:t>疾</w:t>
            </w:r>
          </w:rubyBase>
        </w:ruby>
      </w:r>
      <w:r w:rsidR="00303084">
        <w:rPr>
          <w:rFonts w:ascii="IPA P明朝" w:eastAsia="IPA P明朝" w:hAnsi="IPA P明朝" w:cs="ＭＳ 明朝" w:hint="eastAsia"/>
          <w:sz w:val="28"/>
          <w:szCs w:val="28"/>
        </w:rPr>
        <w:t>くに物忘れして、此娘の言ひしことも心付かずしてありしに、或日同じ淵の</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ホトリ</w:t>
            </w:r>
          </w:rt>
          <w:rubyBase>
            <w:r w:rsidR="00303084">
              <w:rPr>
                <w:rFonts w:ascii="IPA P明朝" w:eastAsia="IPA P明朝" w:hAnsi="IPA P明朝" w:cs="ＭＳ 明朝"/>
                <w:sz w:val="28"/>
                <w:szCs w:val="28"/>
              </w:rPr>
              <w:t>邊</w:t>
            </w:r>
          </w:rubyBase>
        </w:ruby>
      </w:r>
      <w:r w:rsidR="00303084">
        <w:rPr>
          <w:rFonts w:ascii="IPA P明朝" w:eastAsia="IPA P明朝" w:hAnsi="IPA P明朝" w:cs="ＭＳ 明朝" w:hint="eastAsia"/>
          <w:sz w:val="28"/>
          <w:szCs w:val="28"/>
        </w:rPr>
        <w:t>を</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ス</w:t>
            </w:r>
          </w:rt>
          <w:rubyBase>
            <w:r w:rsidR="00303084">
              <w:rPr>
                <w:rFonts w:ascii="IPA P明朝" w:eastAsia="IPA P明朝" w:hAnsi="IPA P明朝" w:cs="ＭＳ 明朝"/>
                <w:sz w:val="28"/>
                <w:szCs w:val="28"/>
              </w:rPr>
              <w:t>過</w:t>
            </w:r>
          </w:rubyBase>
        </w:ruby>
      </w:r>
      <w:r w:rsidR="00303084">
        <w:rPr>
          <w:rFonts w:ascii="IPA P明朝" w:eastAsia="IPA P明朝" w:hAnsi="IPA P明朝" w:cs="ＭＳ 明朝" w:hint="eastAsia"/>
          <w:sz w:val="28"/>
          <w:szCs w:val="28"/>
        </w:rPr>
        <w:t>ぎて、町へ行くとて、ふと前の事を思ひ出し、</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トモナ</w:t>
            </w:r>
          </w:rt>
          <w:rubyBase>
            <w:r w:rsidR="00303084">
              <w:rPr>
                <w:rFonts w:ascii="IPA P明朝" w:eastAsia="IPA P明朝" w:hAnsi="IPA P明朝" w:cs="ＭＳ 明朝"/>
                <w:sz w:val="28"/>
                <w:szCs w:val="28"/>
              </w:rPr>
              <w:t>伴</w:t>
            </w:r>
          </w:rubyBase>
        </w:ruby>
      </w:r>
      <w:r w:rsidR="00303084">
        <w:rPr>
          <w:rFonts w:ascii="IPA P明朝" w:eastAsia="IPA P明朝" w:hAnsi="IPA P明朝" w:cs="ＭＳ 明朝" w:hint="eastAsia"/>
          <w:sz w:val="28"/>
          <w:szCs w:val="28"/>
        </w:rPr>
        <w:t>へる者に以前かゝることありきと語りしかば、やがて其噂は近郷に傳はりぬ。其頃より男は家産再び</w:t>
      </w:r>
      <w:r w:rsidR="00303084">
        <w:rPr>
          <w:rFonts w:ascii="IPA P明朝" w:eastAsia="IPA P明朝" w:hAnsi="IPA P明朝" w:cs="ＭＳ 明朝"/>
          <w:sz w:val="28"/>
          <w:szCs w:val="28"/>
        </w:rPr>
        <w:ruby>
          <w:rubyPr>
            <w:rubyAlign w:val="distributeSpace"/>
            <w:hps w:val="14"/>
            <w:hpsRaise w:val="26"/>
            <w:hpsBaseText w:val="28"/>
            <w:lid w:val="ja-JP"/>
          </w:rubyPr>
          <w:rt>
            <w:r w:rsidR="00303084" w:rsidRPr="00303084">
              <w:rPr>
                <w:rFonts w:ascii="IPA P明朝" w:eastAsia="IPA P明朝" w:hAnsi="IPA P明朝" w:cs="ＭＳ 明朝"/>
                <w:sz w:val="14"/>
                <w:szCs w:val="28"/>
              </w:rPr>
              <w:t>カタム</w:t>
            </w:r>
          </w:rt>
          <w:rubyBase>
            <w:r w:rsidR="00303084">
              <w:rPr>
                <w:rFonts w:ascii="IPA P明朝" w:eastAsia="IPA P明朝" w:hAnsi="IPA P明朝" w:cs="ＭＳ 明朝"/>
                <w:sz w:val="28"/>
                <w:szCs w:val="28"/>
              </w:rPr>
              <w:t>傾</w:t>
            </w:r>
          </w:rubyBase>
        </w:ruby>
      </w:r>
      <w:r w:rsidR="00303084">
        <w:rPr>
          <w:rFonts w:ascii="IPA P明朝" w:eastAsia="IPA P明朝" w:hAnsi="IPA P明朝" w:cs="ＭＳ 明朝" w:hint="eastAsia"/>
          <w:sz w:val="28"/>
          <w:szCs w:val="28"/>
        </w:rPr>
        <w:t>き</w:t>
      </w:r>
      <w:r w:rsidR="002E3D04">
        <w:rPr>
          <w:rFonts w:ascii="IPA P明朝" w:eastAsia="IPA P明朝" w:hAnsi="IPA P明朝" w:cs="ＭＳ 明朝" w:hint="eastAsia"/>
          <w:sz w:val="28"/>
          <w:szCs w:val="28"/>
        </w:rPr>
        <w:t>、又昔の主人に奉公して年を經たり。家の主人は何と思ひしにや、その淵に</w:t>
      </w:r>
      <w:r w:rsidR="002E3D04">
        <w:rPr>
          <w:rFonts w:ascii="IPA P明朝" w:eastAsia="IPA P明朝" w:hAnsi="IPA P明朝" w:cs="ＭＳ 明朝"/>
          <w:sz w:val="28"/>
          <w:szCs w:val="28"/>
        </w:rPr>
        <w:ruby>
          <w:rubyPr>
            <w:rubyAlign w:val="distributeSpace"/>
            <w:hps w:val="14"/>
            <w:hpsRaise w:val="26"/>
            <w:hpsBaseText w:val="28"/>
            <w:lid w:val="ja-JP"/>
          </w:rubyPr>
          <w:rt>
            <w:r w:rsidR="002E3D04" w:rsidRPr="002E3D04">
              <w:rPr>
                <w:rFonts w:ascii="IPA P明朝" w:eastAsia="IPA P明朝" w:hAnsi="IPA P明朝" w:cs="ＭＳ 明朝"/>
                <w:sz w:val="14"/>
                <w:szCs w:val="28"/>
              </w:rPr>
              <w:t>ナン</w:t>
            </w:r>
          </w:rt>
          <w:rubyBase>
            <w:r w:rsidR="002E3D04">
              <w:rPr>
                <w:rFonts w:ascii="IPA P明朝" w:eastAsia="IPA P明朝" w:hAnsi="IPA P明朝" w:cs="ＭＳ 明朝"/>
                <w:sz w:val="28"/>
                <w:szCs w:val="28"/>
              </w:rPr>
              <w:t>何</w:t>
            </w:r>
          </w:rubyBase>
        </w:ruby>
      </w:r>
      <w:r w:rsidR="002E3D04">
        <w:rPr>
          <w:rFonts w:ascii="IPA P明朝" w:eastAsia="IPA P明朝" w:hAnsi="IPA P明朝" w:cs="ＭＳ 明朝"/>
          <w:sz w:val="28"/>
          <w:szCs w:val="28"/>
        </w:rPr>
        <w:ruby>
          <w:rubyPr>
            <w:rubyAlign w:val="distributeSpace"/>
            <w:hps w:val="14"/>
            <w:hpsRaise w:val="26"/>
            <w:hpsBaseText w:val="28"/>
            <w:lid w:val="ja-JP"/>
          </w:rubyPr>
          <w:rt>
            <w:r w:rsidR="002E3D04" w:rsidRPr="002E3D04">
              <w:rPr>
                <w:rFonts w:ascii="IPA P明朝" w:eastAsia="IPA P明朝" w:hAnsi="IPA P明朝" w:cs="ＭＳ 明朝"/>
                <w:sz w:val="14"/>
                <w:szCs w:val="28"/>
              </w:rPr>
              <w:t>ガ</w:t>
            </w:r>
          </w:rt>
          <w:rubyBase>
            <w:r w:rsidR="002E3D04">
              <w:rPr>
                <w:rFonts w:ascii="IPA P明朝" w:eastAsia="IPA P明朝" w:hAnsi="IPA P明朝" w:cs="ＭＳ 明朝"/>
                <w:sz w:val="28"/>
                <w:szCs w:val="28"/>
              </w:rPr>
              <w:t>荷</w:t>
            </w:r>
          </w:rubyBase>
        </w:ruby>
      </w:r>
      <w:r w:rsidR="002E3D04">
        <w:rPr>
          <w:rFonts w:ascii="IPA P明朝" w:eastAsia="IPA P明朝" w:hAnsi="IPA P明朝" w:cs="ＭＳ 明朝" w:hint="eastAsia"/>
          <w:sz w:val="28"/>
          <w:szCs w:val="28"/>
        </w:rPr>
        <w:t>とも無く熱湯を</w:t>
      </w:r>
      <w:r w:rsidR="002E3D04">
        <w:rPr>
          <w:rFonts w:ascii="IPA P明朝" w:eastAsia="IPA P明朝" w:hAnsi="IPA P明朝" w:cs="ＭＳ 明朝"/>
          <w:sz w:val="28"/>
          <w:szCs w:val="28"/>
        </w:rPr>
        <w:ruby>
          <w:rubyPr>
            <w:rubyAlign w:val="distributeSpace"/>
            <w:hps w:val="14"/>
            <w:hpsRaise w:val="26"/>
            <w:hpsBaseText w:val="28"/>
            <w:lid w:val="ja-JP"/>
          </w:rubyPr>
          <w:rt>
            <w:r w:rsidR="002E3D04" w:rsidRPr="002E3D04">
              <w:rPr>
                <w:rFonts w:ascii="IPA P明朝" w:eastAsia="IPA P明朝" w:hAnsi="IPA P明朝" w:cs="ＭＳ 明朝"/>
                <w:sz w:val="14"/>
                <w:szCs w:val="28"/>
              </w:rPr>
              <w:t>ソヽ</w:t>
            </w:r>
          </w:rt>
          <w:rubyBase>
            <w:r w:rsidR="002E3D04">
              <w:rPr>
                <w:rFonts w:ascii="IPA P明朝" w:eastAsia="IPA P明朝" w:hAnsi="IPA P明朝" w:cs="ＭＳ 明朝"/>
                <w:sz w:val="28"/>
                <w:szCs w:val="28"/>
              </w:rPr>
              <w:t>注</w:t>
            </w:r>
          </w:rubyBase>
        </w:ruby>
      </w:r>
      <w:r w:rsidR="002E3D04">
        <w:rPr>
          <w:rFonts w:ascii="IPA P明朝" w:eastAsia="IPA P明朝" w:hAnsi="IPA P明朝" w:cs="ＭＳ 明朝" w:hint="eastAsia"/>
          <w:sz w:val="28"/>
          <w:szCs w:val="28"/>
        </w:rPr>
        <w:t>ぎ入れなどしたりしが、何の</w:t>
      </w:r>
      <w:r w:rsidR="002E3D04">
        <w:rPr>
          <w:rFonts w:ascii="IPA P明朝" w:eastAsia="IPA P明朝" w:hAnsi="IPA P明朝" w:cs="ＭＳ 明朝"/>
          <w:sz w:val="28"/>
          <w:szCs w:val="28"/>
        </w:rPr>
        <w:ruby>
          <w:rubyPr>
            <w:rubyAlign w:val="distributeSpace"/>
            <w:hps w:val="14"/>
            <w:hpsRaise w:val="26"/>
            <w:hpsBaseText w:val="28"/>
            <w:lid w:val="ja-JP"/>
          </w:rubyPr>
          <w:rt>
            <w:r w:rsidR="002E3D04" w:rsidRPr="002E3D04">
              <w:rPr>
                <w:rFonts w:ascii="IPA P明朝" w:eastAsia="IPA P明朝" w:hAnsi="IPA P明朝" w:cs="ＭＳ 明朝"/>
                <w:sz w:val="14"/>
                <w:szCs w:val="28"/>
              </w:rPr>
              <w:t>コウ</w:t>
            </w:r>
          </w:rt>
          <w:rubyBase>
            <w:r w:rsidR="002E3D04">
              <w:rPr>
                <w:rFonts w:ascii="IPA P明朝" w:eastAsia="IPA P明朝" w:hAnsi="IPA P明朝" w:cs="ＭＳ 明朝"/>
                <w:sz w:val="28"/>
                <w:szCs w:val="28"/>
              </w:rPr>
              <w:t>效</w:t>
            </w:r>
          </w:rubyBase>
        </w:ruby>
      </w:r>
      <w:r w:rsidR="002E3D04">
        <w:rPr>
          <w:rFonts w:ascii="IPA P明朝" w:eastAsia="IPA P明朝" w:hAnsi="IPA P明朝" w:cs="ＭＳ 明朝" w:hint="eastAsia"/>
          <w:sz w:val="28"/>
          <w:szCs w:val="28"/>
        </w:rPr>
        <w:t>も無かりしとのことなり。</w:t>
      </w:r>
    </w:p>
    <w:p w14:paraId="573F3499" w14:textId="17C98FA7" w:rsidR="002E3D04" w:rsidRDefault="002E3D04" w:rsidP="006E4D4F">
      <w:pPr>
        <w:spacing w:line="640" w:lineRule="exact"/>
        <w:ind w:firstLineChars="0" w:firstLine="0"/>
        <w:rPr>
          <w:rFonts w:ascii="IPA P明朝" w:eastAsia="IPA P明朝" w:hAnsi="IPA P明朝" w:hint="eastAsia"/>
          <w:sz w:val="28"/>
          <w:szCs w:val="28"/>
        </w:rPr>
      </w:pPr>
      <w:r>
        <w:rPr>
          <w:rFonts w:ascii="IPA P明朝" w:eastAsia="IPA P明朝" w:hAnsi="IPA P明朝" w:hint="eastAsia"/>
          <w:sz w:val="28"/>
          <w:szCs w:val="28"/>
        </w:rPr>
        <w:t>五五</w:t>
      </w:r>
      <w:r>
        <w:rPr>
          <w:rFonts w:ascii="IPA P明朝" w:eastAsia="IPA P明朝" w:hAnsi="IPA P明朝" w:hint="eastAsia"/>
          <w:sz w:val="28"/>
          <w:szCs w:val="28"/>
        </w:rPr>
        <w:tab/>
        <w:t>川には</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カツ</w:t>
            </w:r>
          </w:rt>
          <w:rubyBase>
            <w:r w:rsidR="002E3D04">
              <w:rPr>
                <w:rFonts w:ascii="IPA P明朝" w:eastAsia="IPA P明朝" w:hAnsi="IPA P明朝"/>
                <w:sz w:val="28"/>
                <w:szCs w:val="28"/>
              </w:rPr>
              <w:t>河</w:t>
            </w:r>
          </w:rubyBase>
        </w:ruby>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パ</w:t>
            </w:r>
          </w:rt>
          <w:rubyBase>
            <w:r w:rsidR="002E3D04">
              <w:rPr>
                <w:rFonts w:ascii="IPA P明朝" w:eastAsia="IPA P明朝" w:hAnsi="IPA P明朝"/>
                <w:sz w:val="28"/>
                <w:szCs w:val="28"/>
              </w:rPr>
              <w:t>童</w:t>
            </w:r>
          </w:rubyBase>
        </w:ruby>
      </w:r>
      <w:r>
        <w:rPr>
          <w:rFonts w:ascii="IPA P明朝" w:eastAsia="IPA P明朝" w:hAnsi="IPA P明朝" w:hint="eastAsia"/>
          <w:sz w:val="28"/>
          <w:szCs w:val="28"/>
        </w:rPr>
        <w:t>多く住めり。猿ヶ石川殊に多し。松崎村の</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カハバタ</w:t>
            </w:r>
          </w:rt>
          <w:rubyBase>
            <w:r w:rsidR="002E3D04">
              <w:rPr>
                <w:rFonts w:ascii="IPA P明朝" w:eastAsia="IPA P明朝" w:hAnsi="IPA P明朝"/>
                <w:sz w:val="28"/>
                <w:szCs w:val="28"/>
              </w:rPr>
              <w:t>川端</w:t>
            </w:r>
          </w:rubyBase>
        </w:ruby>
      </w:r>
      <w:r>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ウチ</w:t>
            </w:r>
          </w:rt>
          <w:rubyBase>
            <w:r w:rsidR="002E3D04">
              <w:rPr>
                <w:rFonts w:ascii="IPA P明朝" w:eastAsia="IPA P明朝" w:hAnsi="IPA P明朝"/>
                <w:sz w:val="28"/>
                <w:szCs w:val="28"/>
              </w:rPr>
              <w:t>家</w:t>
            </w:r>
          </w:rubyBase>
        </w:ruby>
      </w:r>
      <w:r>
        <w:rPr>
          <w:rFonts w:ascii="IPA P明朝" w:eastAsia="IPA P明朝" w:hAnsi="IPA P明朝" w:hint="eastAsia"/>
          <w:sz w:val="28"/>
          <w:szCs w:val="28"/>
        </w:rPr>
        <w:t>にて、二代まで續けて河童の子を</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ハラ</w:t>
            </w:r>
          </w:rt>
          <w:rubyBase>
            <w:r w:rsidR="002E3D04">
              <w:rPr>
                <w:rFonts w:ascii="IPA P明朝" w:eastAsia="IPA P明朝" w:hAnsi="IPA P明朝"/>
                <w:sz w:val="28"/>
                <w:szCs w:val="28"/>
              </w:rPr>
              <w:t>孕</w:t>
            </w:r>
          </w:rubyBase>
        </w:ruby>
      </w:r>
      <w:r>
        <w:rPr>
          <w:rFonts w:ascii="IPA P明朝" w:eastAsia="IPA P明朝" w:hAnsi="IPA P明朝" w:hint="eastAsia"/>
          <w:sz w:val="28"/>
          <w:szCs w:val="28"/>
        </w:rPr>
        <w:t>みたる者あり。生まれし子は</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キ</w:t>
            </w:r>
          </w:rt>
          <w:rubyBase>
            <w:r w:rsidR="002E3D04">
              <w:rPr>
                <w:rFonts w:ascii="IPA P明朝" w:eastAsia="IPA P明朝" w:hAnsi="IPA P明朝"/>
                <w:sz w:val="28"/>
                <w:szCs w:val="28"/>
              </w:rPr>
              <w:t>斬</w:t>
            </w:r>
          </w:rubyBase>
        </w:ruby>
      </w:r>
      <w:r>
        <w:rPr>
          <w:rFonts w:ascii="IPA P明朝" w:eastAsia="IPA P明朝" w:hAnsi="IPA P明朝" w:hint="eastAsia"/>
          <w:sz w:val="28"/>
          <w:szCs w:val="28"/>
        </w:rPr>
        <w:t>り</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キザ</w:t>
            </w:r>
          </w:rt>
          <w:rubyBase>
            <w:r w:rsidR="002E3D04">
              <w:rPr>
                <w:rFonts w:ascii="IPA P明朝" w:eastAsia="IPA P明朝" w:hAnsi="IPA P明朝"/>
                <w:sz w:val="28"/>
                <w:szCs w:val="28"/>
              </w:rPr>
              <w:t>刻</w:t>
            </w:r>
          </w:rubyBase>
        </w:ruby>
      </w:r>
      <w:r>
        <w:rPr>
          <w:rFonts w:ascii="IPA P明朝" w:eastAsia="IPA P明朝" w:hAnsi="IPA P明朝" w:hint="eastAsia"/>
          <w:sz w:val="28"/>
          <w:szCs w:val="28"/>
        </w:rPr>
        <w:t>みて</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イツシヤウ</w:t>
            </w:r>
          </w:rt>
          <w:rubyBase>
            <w:r w:rsidR="002E3D04">
              <w:rPr>
                <w:rFonts w:ascii="IPA P明朝" w:eastAsia="IPA P明朝" w:hAnsi="IPA P明朝"/>
                <w:sz w:val="28"/>
                <w:szCs w:val="28"/>
              </w:rPr>
              <w:t>一升</w:t>
            </w:r>
          </w:rubyBase>
        </w:ruby>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ダル</w:t>
            </w:r>
          </w:rt>
          <w:rubyBase>
            <w:r w:rsidR="002E3D04">
              <w:rPr>
                <w:rFonts w:ascii="IPA P明朝" w:eastAsia="IPA P明朝" w:hAnsi="IPA P明朝"/>
                <w:sz w:val="28"/>
                <w:szCs w:val="28"/>
              </w:rPr>
              <w:t>樽</w:t>
            </w:r>
          </w:rubyBase>
        </w:ruby>
      </w:r>
      <w:r>
        <w:rPr>
          <w:rFonts w:ascii="IPA P明朝" w:eastAsia="IPA P明朝" w:hAnsi="IPA P明朝" w:hint="eastAsia"/>
          <w:sz w:val="28"/>
          <w:szCs w:val="28"/>
        </w:rPr>
        <w:t>に入れ、土中に</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ウヅ</w:t>
            </w:r>
          </w:rt>
          <w:rubyBase>
            <w:r w:rsidR="002E3D04">
              <w:rPr>
                <w:rFonts w:ascii="IPA P明朝" w:eastAsia="IPA P明朝" w:hAnsi="IPA P明朝"/>
                <w:sz w:val="28"/>
                <w:szCs w:val="28"/>
              </w:rPr>
              <w:t>埋</w:t>
            </w:r>
          </w:rubyBase>
        </w:ruby>
      </w:r>
      <w:r>
        <w:rPr>
          <w:rFonts w:ascii="IPA P明朝" w:eastAsia="IPA P明朝" w:hAnsi="IPA P明朝" w:hint="eastAsia"/>
          <w:sz w:val="28"/>
          <w:szCs w:val="28"/>
        </w:rPr>
        <w:t>めたり。其</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カタチ</w:t>
            </w:r>
          </w:rt>
          <w:rubyBase>
            <w:r w:rsidR="002E3D04">
              <w:rPr>
                <w:rFonts w:ascii="IPA P明朝" w:eastAsia="IPA P明朝" w:hAnsi="IPA P明朝"/>
                <w:sz w:val="28"/>
                <w:szCs w:val="28"/>
              </w:rPr>
              <w:t>形</w:t>
            </w:r>
          </w:rubyBase>
        </w:ruby>
      </w:r>
      <w:r>
        <w:rPr>
          <w:rFonts w:ascii="IPA P明朝" w:eastAsia="IPA P明朝" w:hAnsi="IPA P明朝" w:hint="eastAsia"/>
          <w:sz w:val="28"/>
          <w:szCs w:val="28"/>
        </w:rPr>
        <w:t>極めて</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しゅうかい</w:t>
            </w:r>
          </w:rt>
          <w:rubyBase>
            <w:r w:rsidR="002E3D04">
              <w:rPr>
                <w:rFonts w:ascii="IPA P明朝" w:eastAsia="IPA P明朝" w:hAnsi="IPA P明朝"/>
                <w:sz w:val="28"/>
                <w:szCs w:val="28"/>
              </w:rPr>
              <w:t>醜恠</w:t>
            </w:r>
          </w:rubyBase>
        </w:ruby>
      </w:r>
      <w:r>
        <w:rPr>
          <w:rFonts w:ascii="IPA P明朝" w:eastAsia="IPA P明朝" w:hAnsi="IPA P明朝" w:hint="eastAsia"/>
          <w:sz w:val="28"/>
          <w:szCs w:val="28"/>
        </w:rPr>
        <w:t>なるなるものなりき。女の</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むこ</w:t>
            </w:r>
          </w:rt>
          <w:rubyBase>
            <w:r w:rsidR="002E3D04">
              <w:rPr>
                <w:rFonts w:ascii="IPA P明朝" w:eastAsia="IPA P明朝" w:hAnsi="IPA P明朝"/>
                <w:sz w:val="28"/>
                <w:szCs w:val="28"/>
              </w:rPr>
              <w:t>聟</w:t>
            </w:r>
          </w:rubyBase>
        </w:ruby>
      </w:r>
      <w:r>
        <w:rPr>
          <w:rFonts w:ascii="IPA P明朝" w:eastAsia="IPA P明朝" w:hAnsi="IPA P明朝" w:hint="eastAsia"/>
          <w:sz w:val="28"/>
          <w:szCs w:val="28"/>
        </w:rPr>
        <w:t>の里は</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ニヒハリ</w:t>
            </w:r>
          </w:rt>
          <w:rubyBase>
            <w:r w:rsidR="002E3D04">
              <w:rPr>
                <w:rFonts w:ascii="IPA P明朝" w:eastAsia="IPA P明朝" w:hAnsi="IPA P明朝"/>
                <w:sz w:val="28"/>
                <w:szCs w:val="28"/>
              </w:rPr>
              <w:t>新張</w:t>
            </w:r>
          </w:rubyBase>
        </w:ruby>
      </w:r>
      <w:r>
        <w:rPr>
          <w:rFonts w:ascii="IPA P明朝" w:eastAsia="IPA P明朝" w:hAnsi="IPA P明朝" w:hint="eastAsia"/>
          <w:sz w:val="28"/>
          <w:szCs w:val="28"/>
        </w:rPr>
        <w:t>村の何某とて、これも川端の家なり。。其主人</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ヒト</w:t>
            </w:r>
          </w:rt>
          <w:rubyBase>
            <w:r w:rsidR="002E3D04">
              <w:rPr>
                <w:rFonts w:ascii="IPA P明朝" w:eastAsia="IPA P明朝" w:hAnsi="IPA P明朝"/>
                <w:sz w:val="28"/>
                <w:szCs w:val="28"/>
              </w:rPr>
              <w:t>人</w:t>
            </w:r>
          </w:rubyBase>
        </w:ruby>
      </w:r>
      <w:r>
        <w:rPr>
          <w:rFonts w:ascii="IPA P明朝" w:eastAsia="IPA P明朝" w:hAnsi="IPA P明朝" w:hint="eastAsia"/>
          <w:sz w:val="28"/>
          <w:szCs w:val="28"/>
        </w:rPr>
        <w:t>に其</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シヾ</w:t>
            </w:r>
          </w:rt>
          <w:rubyBase>
            <w:r w:rsidR="002E3D04">
              <w:rPr>
                <w:rFonts w:ascii="IPA P明朝" w:eastAsia="IPA P明朝" w:hAnsi="IPA P明朝"/>
                <w:sz w:val="28"/>
                <w:szCs w:val="28"/>
              </w:rPr>
              <w:t>始</w:t>
            </w:r>
          </w:rubyBase>
        </w:ruby>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ウ</w:t>
            </w:r>
          </w:rt>
          <w:rubyBase>
            <w:r w:rsidR="002E3D04">
              <w:rPr>
                <w:rFonts w:ascii="IPA P明朝" w:eastAsia="IPA P明朝" w:hAnsi="IPA P明朝"/>
                <w:sz w:val="28"/>
                <w:szCs w:val="28"/>
              </w:rPr>
              <w:t>終</w:t>
            </w:r>
          </w:rubyBase>
        </w:ruby>
      </w:r>
      <w:r>
        <w:rPr>
          <w:rFonts w:ascii="IPA P明朝" w:eastAsia="IPA P明朝" w:hAnsi="IPA P明朝" w:hint="eastAsia"/>
          <w:sz w:val="28"/>
          <w:szCs w:val="28"/>
        </w:rPr>
        <w:t>を語れり。かの家の者一同ある日</w:t>
      </w:r>
      <w:r>
        <w:rPr>
          <w:rFonts w:ascii="IPA P明朝" w:eastAsia="IPA P明朝" w:hAnsi="IPA P明朝"/>
          <w:sz w:val="28"/>
          <w:szCs w:val="28"/>
        </w:rPr>
        <w:ruby>
          <w:rubyPr>
            <w:rubyAlign w:val="distributeSpace"/>
            <w:hps w:val="14"/>
            <w:hpsRaise w:val="26"/>
            <w:hpsBaseText w:val="28"/>
            <w:lid w:val="ja-JP"/>
          </w:rubyPr>
          <w:rt>
            <w:r w:rsidR="002E3D04" w:rsidRPr="002E3D04">
              <w:rPr>
                <w:rFonts w:ascii="IPA P明朝" w:eastAsia="IPA P明朝" w:hAnsi="IPA P明朝"/>
                <w:sz w:val="14"/>
                <w:szCs w:val="28"/>
              </w:rPr>
              <w:t>はたけ</w:t>
            </w:r>
          </w:rt>
          <w:rubyBase>
            <w:r w:rsidR="002E3D04">
              <w:rPr>
                <w:rFonts w:ascii="IPA P明朝" w:eastAsia="IPA P明朝" w:hAnsi="IPA P明朝"/>
                <w:sz w:val="28"/>
                <w:szCs w:val="28"/>
              </w:rPr>
              <w:t>畠</w:t>
            </w:r>
          </w:rubyBase>
        </w:ruby>
      </w:r>
      <w:r>
        <w:rPr>
          <w:rFonts w:ascii="IPA P明朝" w:eastAsia="IPA P明朝" w:hAnsi="IPA P明朝" w:hint="eastAsia"/>
          <w:sz w:val="28"/>
          <w:szCs w:val="28"/>
        </w:rPr>
        <w:t>に行きて夕方に歸らんとするに、女川の</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ミギワ</w:t>
            </w:r>
          </w:rt>
          <w:rubyBase>
            <w:r w:rsidR="005E793F">
              <w:rPr>
                <w:rFonts w:ascii="IPA P明朝" w:eastAsia="IPA P明朝" w:hAnsi="IPA P明朝"/>
                <w:sz w:val="28"/>
                <w:szCs w:val="28"/>
              </w:rPr>
              <w:t>汀</w:t>
            </w:r>
          </w:rubyBase>
        </w:ruby>
      </w:r>
      <w:r w:rsidR="005E793F">
        <w:rPr>
          <w:rFonts w:ascii="IPA P明朝" w:eastAsia="IPA P明朝" w:hAnsi="IPA P明朝" w:hint="eastAsia"/>
          <w:sz w:val="28"/>
          <w:szCs w:val="28"/>
        </w:rPr>
        <w:t>に</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ウヅクマ</w:t>
            </w:r>
          </w:rt>
          <w:rubyBase>
            <w:r w:rsidR="005E793F">
              <w:rPr>
                <w:rFonts w:ascii="IPA P明朝" w:eastAsia="IPA P明朝" w:hAnsi="IPA P明朝"/>
                <w:sz w:val="28"/>
                <w:szCs w:val="28"/>
              </w:rPr>
              <w:t>踞</w:t>
            </w:r>
          </w:rubyBase>
        </w:ruby>
      </w:r>
      <w:r w:rsidR="005E793F">
        <w:rPr>
          <w:rFonts w:ascii="IPA P明朝" w:eastAsia="IPA P明朝" w:hAnsi="IPA P明朝" w:hint="eastAsia"/>
          <w:sz w:val="28"/>
          <w:szCs w:val="28"/>
        </w:rPr>
        <w:t>りてにこ</w:t>
      </w:r>
      <w:r w:rsidR="005E793F" w:rsidRPr="005E793F">
        <w:rPr>
          <w:rFonts w:ascii="ＭＳ 明朝" w:eastAsia="ＭＳ 明朝" w:hAnsi="ＭＳ 明朝" w:cs="ＭＳ 明朝" w:hint="eastAsia"/>
          <w:w w:val="200"/>
          <w:sz w:val="28"/>
          <w:szCs w:val="28"/>
        </w:rPr>
        <w:t>〱</w:t>
      </w:r>
      <w:r w:rsidR="005E793F">
        <w:rPr>
          <w:rFonts w:ascii="IPA P明朝" w:eastAsia="IPA P明朝" w:hAnsi="IPA P明朝" w:hint="eastAsia"/>
          <w:sz w:val="28"/>
          <w:szCs w:val="28"/>
        </w:rPr>
        <w:t>と笑ひてあり。次の日は</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ヒル</w:t>
            </w:r>
          </w:rt>
          <w:rubyBase>
            <w:r w:rsidR="005E793F">
              <w:rPr>
                <w:rFonts w:ascii="IPA P明朝" w:eastAsia="IPA P明朝" w:hAnsi="IPA P明朝"/>
                <w:sz w:val="28"/>
                <w:szCs w:val="28"/>
              </w:rPr>
              <w:t>晝</w:t>
            </w:r>
          </w:rubyBase>
        </w:ruby>
      </w:r>
      <w:r w:rsidR="005E793F">
        <w:rPr>
          <w:rFonts w:ascii="IPA P明朝" w:eastAsia="IPA P明朝" w:hAnsi="IPA P明朝" w:hint="eastAsia"/>
          <w:sz w:val="28"/>
          <w:szCs w:val="28"/>
        </w:rPr>
        <w:t>の休に亦此事あり。斯くすること日を重ねたりしに、次第に其女の所へ村の何某と云ふ者</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ヨルヨル</w:t>
            </w:r>
          </w:rt>
          <w:rubyBase>
            <w:r w:rsidR="005E793F">
              <w:rPr>
                <w:rFonts w:ascii="IPA P明朝" w:eastAsia="IPA P明朝" w:hAnsi="IPA P明朝"/>
                <w:sz w:val="28"/>
                <w:szCs w:val="28"/>
              </w:rPr>
              <w:t>夜々</w:t>
            </w:r>
          </w:rubyBase>
        </w:ruby>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カヨ</w:t>
            </w:r>
          </w:rt>
          <w:rubyBase>
            <w:r w:rsidR="005E793F">
              <w:rPr>
                <w:rFonts w:ascii="IPA P明朝" w:eastAsia="IPA P明朝" w:hAnsi="IPA P明朝"/>
                <w:sz w:val="28"/>
                <w:szCs w:val="28"/>
              </w:rPr>
              <w:t>通</w:t>
            </w:r>
          </w:rubyBase>
        </w:ruby>
      </w:r>
      <w:r w:rsidR="005E793F">
        <w:rPr>
          <w:rFonts w:ascii="IPA P明朝" w:eastAsia="IPA P明朝" w:hAnsi="IPA P明朝" w:hint="eastAsia"/>
          <w:sz w:val="28"/>
          <w:szCs w:val="28"/>
        </w:rPr>
        <w:t>ふと云ふ</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ウワサ</w:t>
            </w:r>
          </w:rt>
          <w:rubyBase>
            <w:r w:rsidR="005E793F">
              <w:rPr>
                <w:rFonts w:ascii="IPA P明朝" w:eastAsia="IPA P明朝" w:hAnsi="IPA P明朝"/>
                <w:sz w:val="28"/>
                <w:szCs w:val="28"/>
              </w:rPr>
              <w:t>噂</w:t>
            </w:r>
          </w:rubyBase>
        </w:ruby>
      </w:r>
      <w:r w:rsidR="005E793F">
        <w:rPr>
          <w:rFonts w:ascii="IPA P明朝" w:eastAsia="IPA P明朝" w:hAnsi="IPA P明朝" w:hint="eastAsia"/>
          <w:sz w:val="28"/>
          <w:szCs w:val="28"/>
        </w:rPr>
        <w:t>立ちたり。始には聟が濱の方へ</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ダ</w:t>
            </w:r>
          </w:rt>
          <w:rubyBase>
            <w:r w:rsidR="005E793F">
              <w:rPr>
                <w:rFonts w:ascii="IPA P明朝" w:eastAsia="IPA P明朝" w:hAnsi="IPA P明朝"/>
                <w:sz w:val="28"/>
                <w:szCs w:val="28"/>
              </w:rPr>
              <w:t>駄</w:t>
            </w:r>
          </w:rubyBase>
        </w:ruby>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チン</w:t>
            </w:r>
          </w:rt>
          <w:rubyBase>
            <w:r w:rsidR="005E793F">
              <w:rPr>
                <w:rFonts w:ascii="IPA P明朝" w:eastAsia="IPA P明朝" w:hAnsi="IPA P明朝"/>
                <w:sz w:val="28"/>
                <w:szCs w:val="28"/>
              </w:rPr>
              <w:t>賃</w:t>
            </w:r>
          </w:rubyBase>
        </w:ruby>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ヅケ</w:t>
            </w:r>
          </w:rt>
          <w:rubyBase>
            <w:r w:rsidR="005E793F">
              <w:rPr>
                <w:rFonts w:ascii="IPA P明朝" w:eastAsia="IPA P明朝" w:hAnsi="IPA P明朝"/>
                <w:sz w:val="28"/>
                <w:szCs w:val="28"/>
              </w:rPr>
              <w:t>附</w:t>
            </w:r>
          </w:rubyBase>
        </w:ruby>
      </w:r>
      <w:r w:rsidR="005E793F">
        <w:rPr>
          <w:rFonts w:ascii="IPA P明朝" w:eastAsia="IPA P明朝" w:hAnsi="IPA P明朝" w:hint="eastAsia"/>
          <w:sz w:val="28"/>
          <w:szCs w:val="28"/>
        </w:rPr>
        <w:t>に行きたる留守をのみ窺ひたりしが、後には聟と</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ネ</w:t>
            </w:r>
          </w:rt>
          <w:rubyBase>
            <w:r w:rsidR="005E793F">
              <w:rPr>
                <w:rFonts w:ascii="IPA P明朝" w:eastAsia="IPA P明朝" w:hAnsi="IPA P明朝"/>
                <w:sz w:val="28"/>
                <w:szCs w:val="28"/>
              </w:rPr>
              <w:t>寢</w:t>
            </w:r>
          </w:rubyBase>
        </w:ruby>
      </w:r>
      <w:r w:rsidR="005E793F">
        <w:rPr>
          <w:rFonts w:ascii="IPA P明朝" w:eastAsia="IPA P明朝" w:hAnsi="IPA P明朝" w:hint="eastAsia"/>
          <w:sz w:val="28"/>
          <w:szCs w:val="28"/>
        </w:rPr>
        <w:t>たる</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ヨル</w:t>
            </w:r>
          </w:rt>
          <w:rubyBase>
            <w:r w:rsidR="005E793F">
              <w:rPr>
                <w:rFonts w:ascii="IPA P明朝" w:eastAsia="IPA P明朝" w:hAnsi="IPA P明朝"/>
                <w:sz w:val="28"/>
                <w:szCs w:val="28"/>
              </w:rPr>
              <w:t>夜</w:t>
            </w:r>
          </w:rubyBase>
        </w:ruby>
      </w:r>
      <w:r w:rsidR="005E793F">
        <w:rPr>
          <w:rFonts w:ascii="IPA P明朝" w:eastAsia="IPA P明朝" w:hAnsi="IPA P明朝" w:hint="eastAsia"/>
          <w:sz w:val="28"/>
          <w:szCs w:val="28"/>
        </w:rPr>
        <w:lastRenderedPageBreak/>
        <w:t>さへ來るやうになれり。河童なるべしと云ふ評判段々高くなりたれば、一族の者集りて之を守れども何の甲斐も無く、聟の母も行きて娘の</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カタハラ</w:t>
            </w:r>
          </w:rt>
          <w:rubyBase>
            <w:r w:rsidR="005E793F">
              <w:rPr>
                <w:rFonts w:ascii="IPA P明朝" w:eastAsia="IPA P明朝" w:hAnsi="IPA P明朝"/>
                <w:sz w:val="28"/>
                <w:szCs w:val="28"/>
              </w:rPr>
              <w:t>側</w:t>
            </w:r>
          </w:rubyBase>
        </w:ruby>
      </w:r>
      <w:r w:rsidR="005E793F">
        <w:rPr>
          <w:rFonts w:ascii="IPA P明朝" w:eastAsia="IPA P明朝" w:hAnsi="IPA P明朝" w:hint="eastAsia"/>
          <w:sz w:val="28"/>
          <w:szCs w:val="28"/>
        </w:rPr>
        <w:t>に</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ネ</w:t>
            </w:r>
          </w:rt>
          <w:rubyBase>
            <w:r w:rsidR="005E793F">
              <w:rPr>
                <w:rFonts w:ascii="IPA P明朝" w:eastAsia="IPA P明朝" w:hAnsi="IPA P明朝"/>
                <w:sz w:val="28"/>
                <w:szCs w:val="28"/>
              </w:rPr>
              <w:t>寢</w:t>
            </w:r>
          </w:rubyBase>
        </w:ruby>
      </w:r>
      <w:r w:rsidR="005E793F">
        <w:rPr>
          <w:rFonts w:ascii="IPA P明朝" w:eastAsia="IPA P明朝" w:hAnsi="IPA P明朝" w:hint="eastAsia"/>
          <w:sz w:val="28"/>
          <w:szCs w:val="28"/>
        </w:rPr>
        <w:t>たりしに、深夜にその娘の笑ふ聲を聞きて、さては來てありと知りながら身動きもかなはず、人々如何にともすべきやうなかりき。其産は極めて難産なりしが、或者の言ふには、</w:t>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ウマ</w:t>
            </w:r>
          </w:rt>
          <w:rubyBase>
            <w:r w:rsidR="005E793F">
              <w:rPr>
                <w:rFonts w:ascii="IPA P明朝" w:eastAsia="IPA P明朝" w:hAnsi="IPA P明朝"/>
                <w:sz w:val="28"/>
                <w:szCs w:val="28"/>
              </w:rPr>
              <w:t>馬</w:t>
            </w:r>
          </w:rubyBase>
        </w:ruby>
      </w:r>
      <w:r w:rsidR="005E793F">
        <w:rPr>
          <w:rFonts w:ascii="IPA P明朝" w:eastAsia="IPA P明朝" w:hAnsi="IPA P明朝"/>
          <w:sz w:val="28"/>
          <w:szCs w:val="28"/>
        </w:rPr>
        <w:ruby>
          <w:rubyPr>
            <w:rubyAlign w:val="distributeSpace"/>
            <w:hps w:val="14"/>
            <w:hpsRaise w:val="26"/>
            <w:hpsBaseText w:val="28"/>
            <w:lid w:val="ja-JP"/>
          </w:rubyPr>
          <w:rt>
            <w:r w:rsidR="005E793F" w:rsidRPr="005E793F">
              <w:rPr>
                <w:rFonts w:ascii="IPA P明朝" w:eastAsia="IPA P明朝" w:hAnsi="IPA P明朝"/>
                <w:sz w:val="14"/>
                <w:szCs w:val="28"/>
              </w:rPr>
              <w:t>フチ</w:t>
            </w:r>
          </w:rt>
          <w:rubyBase>
            <w:r w:rsidR="005E793F">
              <w:rPr>
                <w:rFonts w:ascii="IPA P明朝" w:eastAsia="IPA P明朝" w:hAnsi="IPA P明朝"/>
                <w:sz w:val="28"/>
                <w:szCs w:val="28"/>
              </w:rPr>
              <w:t>槽</w:t>
            </w:r>
          </w:rubyBase>
        </w:ruby>
      </w:r>
      <w:r w:rsidR="005E793F">
        <w:rPr>
          <w:rFonts w:ascii="IPA P明朝" w:eastAsia="IPA P明朝" w:hAnsi="IPA P明朝" w:hint="eastAsia"/>
          <w:sz w:val="28"/>
          <w:szCs w:val="28"/>
        </w:rPr>
        <w:t>に水をたゝへ其中にて産まば安く産まるべしとのことにて、之を試みたれば果して其通りなりき。その子は手に</w:t>
      </w:r>
      <w:r w:rsidR="00F92335">
        <w:rPr>
          <w:rFonts w:ascii="IPA P明朝" w:eastAsia="IPA P明朝" w:hAnsi="IPA P明朝"/>
          <w:sz w:val="28"/>
          <w:szCs w:val="28"/>
        </w:rPr>
        <w:ruby>
          <w:rubyPr>
            <w:rubyAlign w:val="distributeSpace"/>
            <w:hps w:val="14"/>
            <w:hpsRaise w:val="26"/>
            <w:hpsBaseText w:val="28"/>
            <w:lid w:val="ja-JP"/>
          </w:rubyPr>
          <w:rt>
            <w:r w:rsidR="00F92335" w:rsidRPr="00F92335">
              <w:rPr>
                <w:rFonts w:ascii="IPA P明朝" w:eastAsia="IPA P明朝" w:hAnsi="IPA P明朝"/>
                <w:sz w:val="14"/>
                <w:szCs w:val="28"/>
              </w:rPr>
              <w:t>ミズカキ</w:t>
            </w:r>
          </w:rt>
          <w:rubyBase>
            <w:r w:rsidR="00F92335">
              <w:rPr>
                <w:rFonts w:ascii="IPA P明朝" w:eastAsia="IPA P明朝" w:hAnsi="IPA P明朝"/>
                <w:sz w:val="28"/>
                <w:szCs w:val="28"/>
              </w:rPr>
              <w:t>水</w:t>
            </w:r>
            <w:r w:rsidR="00F92335">
              <w:rPr>
                <w:rFonts w:ascii="IPA P明朝" w:eastAsia="IPA P明朝" w:hAnsi="IPA P明朝" w:hint="eastAsia"/>
                <w:sz w:val="28"/>
                <w:szCs w:val="28"/>
              </w:rPr>
              <w:t>搔</w:t>
            </w:r>
          </w:rubyBase>
        </w:ruby>
      </w:r>
      <w:r w:rsidR="00F92335">
        <w:rPr>
          <w:rFonts w:ascii="IPA P明朝" w:eastAsia="IPA P明朝" w:hAnsi="IPA P明朝" w:hint="eastAsia"/>
          <w:sz w:val="28"/>
          <w:szCs w:val="28"/>
        </w:rPr>
        <w:t>あり。此娘の母も亦</w:t>
      </w:r>
      <w:r w:rsidR="00F92335">
        <w:rPr>
          <w:rFonts w:ascii="IPA P明朝" w:eastAsia="IPA P明朝" w:hAnsi="IPA P明朝"/>
          <w:sz w:val="28"/>
          <w:szCs w:val="28"/>
        </w:rPr>
        <w:ruby>
          <w:rubyPr>
            <w:rubyAlign w:val="distributeSpace"/>
            <w:hps w:val="14"/>
            <w:hpsRaise w:val="26"/>
            <w:hpsBaseText w:val="28"/>
            <w:lid w:val="ja-JP"/>
          </w:rubyPr>
          <w:rt>
            <w:r w:rsidR="00F92335" w:rsidRPr="00F92335">
              <w:rPr>
                <w:rFonts w:ascii="IPA P明朝" w:eastAsia="IPA P明朝" w:hAnsi="IPA P明朝"/>
                <w:sz w:val="14"/>
                <w:szCs w:val="28"/>
              </w:rPr>
              <w:t>かつ</w:t>
            </w:r>
          </w:rt>
          <w:rubyBase>
            <w:r w:rsidR="00F92335">
              <w:rPr>
                <w:rFonts w:ascii="IPA P明朝" w:eastAsia="IPA P明朝" w:hAnsi="IPA P明朝"/>
                <w:sz w:val="28"/>
                <w:szCs w:val="28"/>
              </w:rPr>
              <w:t>曾</w:t>
            </w:r>
          </w:rubyBase>
        </w:ruby>
      </w:r>
      <w:r w:rsidR="00F92335">
        <w:rPr>
          <w:rFonts w:ascii="IPA P明朝" w:eastAsia="IPA P明朝" w:hAnsi="IPA P明朝" w:hint="eastAsia"/>
          <w:sz w:val="28"/>
          <w:szCs w:val="28"/>
        </w:rPr>
        <w:t>て河童の子を産みしことありと云ふ。二代や三代の因縁には非ずと言ふ者もあり。此家も如法の豪家にて○○○○○と云ふ士族なり。</w:t>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そんかい</w:t>
            </w:r>
          </w:rt>
          <w:rubyBase>
            <w:r w:rsidR="00D627DC">
              <w:rPr>
                <w:rFonts w:ascii="IPA P明朝" w:eastAsia="IPA P明朝" w:hAnsi="IPA P明朝"/>
                <w:sz w:val="28"/>
                <w:szCs w:val="28"/>
              </w:rPr>
              <w:t>村會</w:t>
            </w:r>
          </w:rubyBase>
        </w:ruby>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ぎいん</w:t>
            </w:r>
          </w:rt>
          <w:rubyBase>
            <w:r w:rsidR="00D627DC">
              <w:rPr>
                <w:rFonts w:ascii="IPA P明朝" w:eastAsia="IPA P明朝" w:hAnsi="IPA P明朝"/>
                <w:sz w:val="28"/>
                <w:szCs w:val="28"/>
              </w:rPr>
              <w:t>議員</w:t>
            </w:r>
          </w:rubyBase>
        </w:ruby>
      </w:r>
      <w:r w:rsidR="00F92335">
        <w:rPr>
          <w:rFonts w:ascii="IPA P明朝" w:eastAsia="IPA P明朝" w:hAnsi="IPA P明朝" w:hint="eastAsia"/>
          <w:sz w:val="28"/>
          <w:szCs w:val="28"/>
        </w:rPr>
        <w:t>をしたることもあり。</w:t>
      </w:r>
    </w:p>
    <w:p w14:paraId="06AA41AA" w14:textId="08CABFF9" w:rsidR="00F92335" w:rsidRDefault="00F92335" w:rsidP="006E4D4F">
      <w:pPr>
        <w:spacing w:line="640" w:lineRule="exact"/>
        <w:ind w:firstLineChars="0" w:firstLine="0"/>
        <w:rPr>
          <w:rFonts w:ascii="IPA P明朝" w:eastAsia="IPA P明朝" w:hAnsi="IPA P明朝" w:hint="eastAsia"/>
          <w:sz w:val="28"/>
          <w:szCs w:val="28"/>
        </w:rPr>
      </w:pPr>
      <w:r w:rsidRPr="00F92335">
        <w:rPr>
          <w:rFonts w:ascii="IPA P明朝" w:eastAsia="IPA P明朝" w:hAnsi="IPA P明朝" w:hint="eastAsia"/>
          <w:b/>
          <w:sz w:val="28"/>
          <w:szCs w:val="28"/>
        </w:rPr>
        <w:t>五六</w:t>
      </w:r>
      <w:r>
        <w:rPr>
          <w:rFonts w:ascii="IPA P明朝" w:eastAsia="IPA P明朝" w:hAnsi="IPA P明朝" w:hint="eastAsia"/>
          <w:sz w:val="28"/>
          <w:szCs w:val="28"/>
        </w:rPr>
        <w:tab/>
        <w:t>上郷村の何某の家にても河童らしき物の子を産みたることあり。確なる</w:t>
      </w:r>
      <w:r>
        <w:rPr>
          <w:rFonts w:ascii="IPA P明朝" w:eastAsia="IPA P明朝" w:hAnsi="IPA P明朝"/>
          <w:sz w:val="28"/>
          <w:szCs w:val="28"/>
        </w:rPr>
        <w:ruby>
          <w:rubyPr>
            <w:rubyAlign w:val="distributeSpace"/>
            <w:hps w:val="14"/>
            <w:hpsRaise w:val="26"/>
            <w:hpsBaseText w:val="28"/>
            <w:lid w:val="ja-JP"/>
          </w:rubyPr>
          <w:rt>
            <w:r w:rsidR="00F92335" w:rsidRPr="00F92335">
              <w:rPr>
                <w:rFonts w:ascii="IPA P明朝" w:eastAsia="IPA P明朝" w:hAnsi="IPA P明朝"/>
                <w:sz w:val="14"/>
                <w:szCs w:val="28"/>
              </w:rPr>
              <w:t>あかし</w:t>
            </w:r>
          </w:rt>
          <w:rubyBase>
            <w:r w:rsidR="00F92335">
              <w:rPr>
                <w:rFonts w:ascii="IPA P明朝" w:eastAsia="IPA P明朝" w:hAnsi="IPA P明朝"/>
                <w:sz w:val="28"/>
                <w:szCs w:val="28"/>
              </w:rPr>
              <w:t>證</w:t>
            </w:r>
          </w:rubyBase>
        </w:ruby>
      </w:r>
      <w:r>
        <w:rPr>
          <w:rFonts w:ascii="IPA P明朝" w:eastAsia="IPA P明朝" w:hAnsi="IPA P明朝" w:hint="eastAsia"/>
          <w:sz w:val="28"/>
          <w:szCs w:val="28"/>
        </w:rPr>
        <w:t>とては無けれど身内</w:t>
      </w:r>
      <w:r>
        <w:rPr>
          <w:rFonts w:ascii="IPA P明朝" w:eastAsia="IPA P明朝" w:hAnsi="IPA P明朝"/>
          <w:sz w:val="28"/>
          <w:szCs w:val="28"/>
        </w:rPr>
        <w:ruby>
          <w:rubyPr>
            <w:rubyAlign w:val="distributeSpace"/>
            <w:hps w:val="14"/>
            <w:hpsRaise w:val="26"/>
            <w:hpsBaseText w:val="28"/>
            <w:lid w:val="ja-JP"/>
          </w:rubyPr>
          <w:rt>
            <w:r w:rsidR="00F92335" w:rsidRPr="00F92335">
              <w:rPr>
                <w:rFonts w:ascii="IPA P明朝" w:eastAsia="IPA P明朝" w:hAnsi="IPA P明朝"/>
                <w:sz w:val="14"/>
                <w:szCs w:val="28"/>
              </w:rPr>
              <w:t>マツ</w:t>
            </w:r>
          </w:rt>
          <w:rubyBase>
            <w:r w:rsidR="00F92335">
              <w:rPr>
                <w:rFonts w:ascii="IPA P明朝" w:eastAsia="IPA P明朝" w:hAnsi="IPA P明朝"/>
                <w:sz w:val="28"/>
                <w:szCs w:val="28"/>
              </w:rPr>
              <w:t>眞</w:t>
            </w:r>
          </w:rubyBase>
        </w:ruby>
      </w:r>
      <w:r>
        <w:rPr>
          <w:rFonts w:ascii="IPA P明朝" w:eastAsia="IPA P明朝" w:hAnsi="IPA P明朝"/>
          <w:sz w:val="28"/>
          <w:szCs w:val="28"/>
        </w:rPr>
        <w:ruby>
          <w:rubyPr>
            <w:rubyAlign w:val="distributeSpace"/>
            <w:hps w:val="14"/>
            <w:hpsRaise w:val="26"/>
            <w:hpsBaseText w:val="28"/>
            <w:lid w:val="ja-JP"/>
          </w:rubyPr>
          <w:rt>
            <w:r w:rsidR="00F92335" w:rsidRPr="00F92335">
              <w:rPr>
                <w:rFonts w:ascii="IPA P明朝" w:eastAsia="IPA P明朝" w:hAnsi="IPA P明朝"/>
                <w:sz w:val="14"/>
                <w:szCs w:val="28"/>
              </w:rPr>
              <w:t>カ</w:t>
            </w:r>
          </w:rt>
          <w:rubyBase>
            <w:r w:rsidR="00F92335">
              <w:rPr>
                <w:rFonts w:ascii="IPA P明朝" w:eastAsia="IPA P明朝" w:hAnsi="IPA P明朝"/>
                <w:sz w:val="28"/>
                <w:szCs w:val="28"/>
              </w:rPr>
              <w:t>赤</w:t>
            </w:r>
          </w:rubyBase>
        </w:ruby>
      </w:r>
      <w:r>
        <w:rPr>
          <w:rFonts w:ascii="IPA P明朝" w:eastAsia="IPA P明朝" w:hAnsi="IPA P明朝" w:hint="eastAsia"/>
          <w:sz w:val="28"/>
          <w:szCs w:val="28"/>
        </w:rPr>
        <w:t>にして口大きく、まことにいやな子なりき。</w:t>
      </w:r>
      <w:r>
        <w:rPr>
          <w:rFonts w:ascii="IPA P明朝" w:eastAsia="IPA P明朝" w:hAnsi="IPA P明朝"/>
          <w:sz w:val="28"/>
          <w:szCs w:val="28"/>
        </w:rPr>
        <w:ruby>
          <w:rubyPr>
            <w:rubyAlign w:val="distributeSpace"/>
            <w:hps w:val="14"/>
            <w:hpsRaise w:val="26"/>
            <w:hpsBaseText w:val="28"/>
            <w:lid w:val="ja-JP"/>
          </w:rubyPr>
          <w:rt>
            <w:r w:rsidR="00F92335" w:rsidRPr="00F92335">
              <w:rPr>
                <w:rFonts w:ascii="IPA P明朝" w:eastAsia="IPA P明朝" w:hAnsi="IPA P明朝"/>
                <w:sz w:val="14"/>
                <w:szCs w:val="28"/>
              </w:rPr>
              <w:t>イマ</w:t>
            </w:r>
          </w:rt>
          <w:rubyBase>
            <w:r w:rsidR="00F92335">
              <w:rPr>
                <w:rFonts w:ascii="IPA P明朝" w:eastAsia="IPA P明朝" w:hAnsi="IPA P明朝"/>
                <w:sz w:val="28"/>
                <w:szCs w:val="28"/>
              </w:rPr>
              <w:t>忌</w:t>
            </w:r>
          </w:rubyBase>
        </w:ruby>
      </w:r>
      <w:r>
        <w:rPr>
          <w:rFonts w:ascii="IPA P明朝" w:eastAsia="IPA P明朝" w:hAnsi="IPA P明朝" w:hint="eastAsia"/>
          <w:sz w:val="28"/>
          <w:szCs w:val="28"/>
        </w:rPr>
        <w:t>はしければ棄てんとて之を携へて道ちがへに持ち行き、そこに置きて一間ばかりも離れたりしが、ふと思ひ直し、惜しきものなり、賣りて見せ物にせば金になるべきにとて立歸りたるに、早取り隱されて見えざりきと云ふ。</w:t>
      </w:r>
    </w:p>
    <w:p w14:paraId="65336E6C" w14:textId="6DAC72C0" w:rsidR="00F92335" w:rsidRDefault="00F92335" w:rsidP="006E4D4F">
      <w:pPr>
        <w:spacing w:line="640" w:lineRule="exact"/>
        <w:ind w:firstLineChars="0" w:firstLine="0"/>
        <w:rPr>
          <w:rFonts w:ascii="IPA P明朝" w:eastAsia="IPA P明朝" w:hAnsi="IPA P明朝" w:hint="eastAsia"/>
          <w:sz w:val="28"/>
          <w:szCs w:val="28"/>
        </w:rPr>
      </w:pPr>
      <w:r w:rsidRPr="00F92335">
        <w:rPr>
          <w:rFonts w:ascii="IPA P明朝" w:eastAsia="IPA P明朝" w:hAnsi="IPA P明朝" w:hint="eastAsia"/>
          <w:b/>
          <w:sz w:val="28"/>
          <w:szCs w:val="28"/>
        </w:rPr>
        <w:t>五七</w:t>
      </w:r>
      <w:r>
        <w:rPr>
          <w:rFonts w:ascii="IPA P明朝" w:eastAsia="IPA P明朝" w:hAnsi="IPA P明朝" w:hint="eastAsia"/>
          <w:sz w:val="28"/>
          <w:szCs w:val="28"/>
        </w:rPr>
        <w:tab/>
        <w:t>川の岸の</w:t>
      </w:r>
      <w:r>
        <w:rPr>
          <w:rFonts w:ascii="IPA P明朝" w:eastAsia="IPA P明朝" w:hAnsi="IPA P明朝"/>
          <w:sz w:val="28"/>
          <w:szCs w:val="28"/>
        </w:rPr>
        <w:ruby>
          <w:rubyPr>
            <w:rubyAlign w:val="distributeSpace"/>
            <w:hps w:val="14"/>
            <w:hpsRaise w:val="26"/>
            <w:hpsBaseText w:val="28"/>
            <w:lid w:val="ja-JP"/>
          </w:rubyPr>
          <w:rt>
            <w:r w:rsidR="00F92335" w:rsidRPr="00F92335">
              <w:rPr>
                <w:rFonts w:ascii="IPA P明朝" w:eastAsia="IPA P明朝" w:hAnsi="IPA P明朝"/>
                <w:sz w:val="14"/>
                <w:szCs w:val="28"/>
              </w:rPr>
              <w:t>スナ</w:t>
            </w:r>
          </w:rt>
          <w:rubyBase>
            <w:r w:rsidR="00F92335">
              <w:rPr>
                <w:rFonts w:ascii="IPA P明朝" w:eastAsia="IPA P明朝" w:hAnsi="IPA P明朝"/>
                <w:sz w:val="28"/>
                <w:szCs w:val="28"/>
              </w:rPr>
              <w:t>砂</w:t>
            </w:r>
          </w:rubyBase>
        </w:ruby>
      </w:r>
      <w:r>
        <w:rPr>
          <w:rFonts w:ascii="IPA P明朝" w:eastAsia="IPA P明朝" w:hAnsi="IPA P明朝" w:hint="eastAsia"/>
          <w:sz w:val="28"/>
          <w:szCs w:val="28"/>
        </w:rPr>
        <w:t>の上には河童の</w:t>
      </w:r>
      <w:r>
        <w:rPr>
          <w:rFonts w:ascii="IPA P明朝" w:eastAsia="IPA P明朝" w:hAnsi="IPA P明朝"/>
          <w:sz w:val="28"/>
          <w:szCs w:val="28"/>
        </w:rPr>
        <w:ruby>
          <w:rubyPr>
            <w:rubyAlign w:val="distributeSpace"/>
            <w:hps w:val="14"/>
            <w:hpsRaise w:val="26"/>
            <w:hpsBaseText w:val="28"/>
            <w:lid w:val="ja-JP"/>
          </w:rubyPr>
          <w:rt>
            <w:r w:rsidR="00F92335" w:rsidRPr="00F92335">
              <w:rPr>
                <w:rFonts w:ascii="IPA P明朝" w:eastAsia="IPA P明朝" w:hAnsi="IPA P明朝"/>
                <w:sz w:val="14"/>
                <w:szCs w:val="28"/>
              </w:rPr>
              <w:t>アシアト</w:t>
            </w:r>
          </w:rt>
          <w:rubyBase>
            <w:r w:rsidR="00F92335">
              <w:rPr>
                <w:rFonts w:ascii="IPA P明朝" w:eastAsia="IPA P明朝" w:hAnsi="IPA P明朝"/>
                <w:sz w:val="28"/>
                <w:szCs w:val="28"/>
              </w:rPr>
              <w:t>足跡</w:t>
            </w:r>
          </w:rubyBase>
        </w:ruby>
      </w:r>
      <w:r>
        <w:rPr>
          <w:rFonts w:ascii="IPA P明朝" w:eastAsia="IPA P明朝" w:hAnsi="IPA P明朝" w:hint="eastAsia"/>
          <w:sz w:val="28"/>
          <w:szCs w:val="28"/>
        </w:rPr>
        <w:t>と云ふものを見ること決して珍しからず。雨の日の翌日などは殊に此事あり。猿の足と同じく</w:t>
      </w:r>
      <w:r>
        <w:rPr>
          <w:rFonts w:ascii="IPA P明朝" w:eastAsia="IPA P明朝" w:hAnsi="IPA P明朝"/>
          <w:sz w:val="28"/>
          <w:szCs w:val="28"/>
        </w:rPr>
        <w:ruby>
          <w:rubyPr>
            <w:rubyAlign w:val="distributeSpace"/>
            <w:hps w:val="14"/>
            <w:hpsRaise w:val="26"/>
            <w:hpsBaseText w:val="28"/>
            <w:lid w:val="ja-JP"/>
          </w:rubyPr>
          <w:rt>
            <w:r w:rsidR="00F92335" w:rsidRPr="00F92335">
              <w:rPr>
                <w:rFonts w:ascii="IPA P明朝" w:eastAsia="IPA P明朝" w:hAnsi="IPA P明朝"/>
                <w:sz w:val="14"/>
                <w:szCs w:val="28"/>
              </w:rPr>
              <w:t>オヤユビ</w:t>
            </w:r>
          </w:rt>
          <w:rubyBase>
            <w:r w:rsidR="00F92335">
              <w:rPr>
                <w:rFonts w:ascii="IPA P明朝" w:eastAsia="IPA P明朝" w:hAnsi="IPA P明朝"/>
                <w:sz w:val="28"/>
                <w:szCs w:val="28"/>
              </w:rPr>
              <w:t>親指</w:t>
            </w:r>
          </w:rubyBase>
        </w:ruby>
      </w:r>
      <w:r>
        <w:rPr>
          <w:rFonts w:ascii="IPA P明朝" w:eastAsia="IPA P明朝" w:hAnsi="IPA P明朝" w:hint="eastAsia"/>
          <w:sz w:val="28"/>
          <w:szCs w:val="28"/>
        </w:rPr>
        <w:t>は離れて人間の手の跡に似たり。長さは三寸に足らず。指先のあとは人のゝやうに明かには見えずと云ふ。</w:t>
      </w:r>
    </w:p>
    <w:p w14:paraId="0BBB1EA6" w14:textId="664593AC" w:rsidR="00F92335" w:rsidRDefault="00F92335" w:rsidP="006E4D4F">
      <w:pPr>
        <w:spacing w:line="640" w:lineRule="exact"/>
        <w:ind w:firstLineChars="0" w:firstLine="0"/>
        <w:rPr>
          <w:rFonts w:ascii="IPA P明朝" w:eastAsia="IPA P明朝" w:hAnsi="IPA P明朝" w:hint="eastAsia"/>
          <w:sz w:val="28"/>
          <w:szCs w:val="28"/>
        </w:rPr>
      </w:pPr>
      <w:r w:rsidRPr="0086378E">
        <w:rPr>
          <w:rFonts w:ascii="IPA P明朝" w:eastAsia="IPA P明朝" w:hAnsi="IPA P明朝" w:hint="eastAsia"/>
          <w:b/>
          <w:sz w:val="28"/>
          <w:szCs w:val="28"/>
        </w:rPr>
        <w:lastRenderedPageBreak/>
        <w:t>五八</w:t>
      </w:r>
      <w:r>
        <w:rPr>
          <w:rFonts w:ascii="IPA P明朝" w:eastAsia="IPA P明朝" w:hAnsi="IPA P明朝" w:hint="eastAsia"/>
          <w:sz w:val="28"/>
          <w:szCs w:val="28"/>
        </w:rPr>
        <w:tab/>
      </w:r>
      <w:r w:rsidR="0086378E">
        <w:rPr>
          <w:rFonts w:ascii="IPA P明朝" w:eastAsia="IPA P明朝" w:hAnsi="IPA P明朝"/>
          <w:sz w:val="28"/>
          <w:szCs w:val="28"/>
        </w:rPr>
        <w:ruby>
          <w:rubyPr>
            <w:rubyAlign w:val="distributeSpace"/>
            <w:hps w:val="14"/>
            <w:hpsRaise w:val="26"/>
            <w:hpsBaseText w:val="28"/>
            <w:lid w:val="ja-JP"/>
          </w:rubyPr>
          <w:rt>
            <w:r w:rsidR="0086378E" w:rsidRPr="0086378E">
              <w:rPr>
                <w:rFonts w:ascii="IPA P明朝" w:eastAsia="IPA P明朝" w:hAnsi="IPA P明朝"/>
                <w:sz w:val="14"/>
                <w:szCs w:val="28"/>
              </w:rPr>
              <w:t>コ</w:t>
            </w:r>
          </w:rt>
          <w:rubyBase>
            <w:r w:rsidR="0086378E">
              <w:rPr>
                <w:rFonts w:ascii="IPA P明朝" w:eastAsia="IPA P明朝" w:hAnsi="IPA P明朝"/>
                <w:sz w:val="28"/>
                <w:szCs w:val="28"/>
              </w:rPr>
              <w:t>小</w:t>
            </w:r>
          </w:rubyBase>
        </w:ruby>
      </w:r>
      <w:r w:rsidR="0086378E">
        <w:rPr>
          <w:rFonts w:ascii="IPA P明朝" w:eastAsia="IPA P明朝" w:hAnsi="IPA P明朝"/>
          <w:sz w:val="28"/>
          <w:szCs w:val="28"/>
        </w:rPr>
        <w:ruby>
          <w:rubyPr>
            <w:rubyAlign w:val="distributeSpace"/>
            <w:hps w:val="14"/>
            <w:hpsRaise w:val="26"/>
            <w:hpsBaseText w:val="28"/>
            <w:lid w:val="ja-JP"/>
          </w:rubyPr>
          <w:rt>
            <w:r w:rsidR="0086378E" w:rsidRPr="0086378E">
              <w:rPr>
                <w:rFonts w:ascii="IPA P明朝" w:eastAsia="IPA P明朝" w:hAnsi="IPA P明朝"/>
                <w:sz w:val="14"/>
                <w:szCs w:val="28"/>
              </w:rPr>
              <w:t>ガラ</w:t>
            </w:r>
          </w:rt>
          <w:rubyBase>
            <w:r w:rsidR="0086378E">
              <w:rPr>
                <w:rFonts w:ascii="IPA P明朝" w:eastAsia="IPA P明朝" w:hAnsi="IPA P明朝"/>
                <w:sz w:val="28"/>
                <w:szCs w:val="28"/>
              </w:rPr>
              <w:t>鳥</w:t>
            </w:r>
          </w:rubyBase>
        </w:ruby>
      </w:r>
      <w:r w:rsidR="0086378E">
        <w:rPr>
          <w:rFonts w:ascii="IPA P明朝" w:eastAsia="IPA P明朝" w:hAnsi="IPA P明朝"/>
          <w:sz w:val="28"/>
          <w:szCs w:val="28"/>
        </w:rPr>
        <w:ruby>
          <w:rubyPr>
            <w:rubyAlign w:val="distributeSpace"/>
            <w:hps w:val="14"/>
            <w:hpsRaise w:val="26"/>
            <w:hpsBaseText w:val="28"/>
            <w:lid w:val="ja-JP"/>
          </w:rubyPr>
          <w:rt>
            <w:r w:rsidR="0086378E" w:rsidRPr="0086378E">
              <w:rPr>
                <w:rFonts w:ascii="IPA P明朝" w:eastAsia="IPA P明朝" w:hAnsi="IPA P明朝"/>
                <w:sz w:val="14"/>
                <w:szCs w:val="28"/>
              </w:rPr>
              <w:t>セ</w:t>
            </w:r>
          </w:rt>
          <w:rubyBase>
            <w:r w:rsidR="0086378E">
              <w:rPr>
                <w:rFonts w:ascii="IPA P明朝" w:eastAsia="IPA P明朝" w:hAnsi="IPA P明朝"/>
                <w:sz w:val="28"/>
                <w:szCs w:val="28"/>
              </w:rPr>
              <w:t>瀬</w:t>
            </w:r>
          </w:rubyBase>
        </w:ruby>
      </w:r>
      <w:r w:rsidR="0086378E">
        <w:rPr>
          <w:rFonts w:ascii="IPA P明朝" w:eastAsia="IPA P明朝" w:hAnsi="IPA P明朝"/>
          <w:sz w:val="28"/>
          <w:szCs w:val="28"/>
        </w:rPr>
        <w:ruby>
          <w:rubyPr>
            <w:rubyAlign w:val="distributeSpace"/>
            <w:hps w:val="14"/>
            <w:hpsRaise w:val="26"/>
            <w:hpsBaseText w:val="28"/>
            <w:lid w:val="ja-JP"/>
          </w:rubyPr>
          <w:rt>
            <w:r w:rsidR="0086378E" w:rsidRPr="0086378E">
              <w:rPr>
                <w:rFonts w:ascii="IPA P明朝" w:eastAsia="IPA P明朝" w:hAnsi="IPA P明朝"/>
                <w:sz w:val="14"/>
                <w:szCs w:val="28"/>
              </w:rPr>
              <w:t>ガハ</w:t>
            </w:r>
          </w:rt>
          <w:rubyBase>
            <w:r w:rsidR="0086378E">
              <w:rPr>
                <w:rFonts w:ascii="IPA P明朝" w:eastAsia="IPA P明朝" w:hAnsi="IPA P明朝"/>
                <w:sz w:val="28"/>
                <w:szCs w:val="28"/>
              </w:rPr>
              <w:t>川</w:t>
            </w:r>
          </w:rubyBase>
        </w:ruby>
      </w:r>
      <w:r w:rsidR="00396254">
        <w:rPr>
          <w:rFonts w:ascii="IPA P明朝" w:eastAsia="IPA P明朝" w:hAnsi="IPA P明朝" w:hint="eastAsia"/>
          <w:sz w:val="28"/>
          <w:szCs w:val="28"/>
        </w:rPr>
        <w:t>の</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ウバ</w:t>
            </w:r>
          </w:rt>
          <w:rubyBase>
            <w:r w:rsidR="00396254">
              <w:rPr>
                <w:rFonts w:ascii="IPA P明朝" w:eastAsia="IPA P明朝" w:hAnsi="IPA P明朝"/>
                <w:sz w:val="28"/>
                <w:szCs w:val="28"/>
              </w:rPr>
              <w:t>姥</w:t>
            </w:r>
          </w:rubyBase>
        </w:ruby>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コ</w:t>
            </w:r>
          </w:rt>
          <w:rubyBase>
            <w:r w:rsidR="00396254">
              <w:rPr>
                <w:rFonts w:ascii="IPA P明朝" w:eastAsia="IPA P明朝" w:hAnsi="IPA P明朝"/>
                <w:sz w:val="28"/>
                <w:szCs w:val="28"/>
              </w:rPr>
              <w:t>子</w:t>
            </w:r>
          </w:rubyBase>
        </w:ruby>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フチ</w:t>
            </w:r>
          </w:rt>
          <w:rubyBase>
            <w:r w:rsidR="00396254">
              <w:rPr>
                <w:rFonts w:ascii="IPA P明朝" w:eastAsia="IPA P明朝" w:hAnsi="IPA P明朝"/>
                <w:sz w:val="28"/>
                <w:szCs w:val="28"/>
              </w:rPr>
              <w:t>淵</w:t>
            </w:r>
          </w:rubyBase>
        </w:ruby>
      </w:r>
      <w:r w:rsidR="00396254">
        <w:rPr>
          <w:rFonts w:ascii="IPA P明朝" w:eastAsia="IPA P明朝" w:hAnsi="IPA P明朝" w:hint="eastAsia"/>
          <w:sz w:val="28"/>
          <w:szCs w:val="28"/>
        </w:rPr>
        <w:t>の</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ほとり</w:t>
            </w:r>
          </w:rt>
          <w:rubyBase>
            <w:r w:rsidR="00396254">
              <w:rPr>
                <w:rFonts w:ascii="IPA P明朝" w:eastAsia="IPA P明朝" w:hAnsi="IPA P明朝"/>
                <w:sz w:val="28"/>
                <w:szCs w:val="28"/>
              </w:rPr>
              <w:t>邊</w:t>
            </w:r>
          </w:rubyBase>
        </w:ruby>
      </w:r>
      <w:r w:rsidR="00396254">
        <w:rPr>
          <w:rFonts w:ascii="IPA P明朝" w:eastAsia="IPA P明朝" w:hAnsi="IPA P明朝" w:hint="eastAsia"/>
          <w:sz w:val="28"/>
          <w:szCs w:val="28"/>
        </w:rPr>
        <w:t>に</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シン</w:t>
            </w:r>
          </w:rt>
          <w:rubyBase>
            <w:r w:rsidR="00396254">
              <w:rPr>
                <w:rFonts w:ascii="IPA P明朝" w:eastAsia="IPA P明朝" w:hAnsi="IPA P明朝"/>
                <w:sz w:val="28"/>
                <w:szCs w:val="28"/>
              </w:rPr>
              <w:t>新</w:t>
            </w:r>
          </w:rubyBase>
        </w:ruby>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ヤ</w:t>
            </w:r>
          </w:rt>
          <w:rubyBase>
            <w:r w:rsidR="00396254">
              <w:rPr>
                <w:rFonts w:ascii="IPA P明朝" w:eastAsia="IPA P明朝" w:hAnsi="IPA P明朝"/>
                <w:sz w:val="28"/>
                <w:szCs w:val="28"/>
              </w:rPr>
              <w:t>屋</w:t>
            </w:r>
          </w:rubyBase>
        </w:ruby>
      </w:r>
      <w:r w:rsidR="00396254">
        <w:rPr>
          <w:rFonts w:ascii="IPA P明朝" w:eastAsia="IPA P明朝" w:hAnsi="IPA P明朝" w:hint="eastAsia"/>
          <w:sz w:val="28"/>
          <w:szCs w:val="28"/>
        </w:rPr>
        <w:t>の</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ウチ</w:t>
            </w:r>
          </w:rt>
          <w:rubyBase>
            <w:r w:rsidR="00396254">
              <w:rPr>
                <w:rFonts w:ascii="IPA P明朝" w:eastAsia="IPA P明朝" w:hAnsi="IPA P明朝"/>
                <w:sz w:val="28"/>
                <w:szCs w:val="28"/>
              </w:rPr>
              <w:t>家</w:t>
            </w:r>
          </w:rubyBase>
        </w:ruby>
      </w:r>
      <w:r w:rsidR="00396254">
        <w:rPr>
          <w:rFonts w:ascii="IPA P明朝" w:eastAsia="IPA P明朝" w:hAnsi="IPA P明朝" w:hint="eastAsia"/>
          <w:sz w:val="28"/>
          <w:szCs w:val="28"/>
        </w:rPr>
        <w:t>と云ふ</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イヘ</w:t>
            </w:r>
          </w:rt>
          <w:rubyBase>
            <w:r w:rsidR="00396254">
              <w:rPr>
                <w:rFonts w:ascii="IPA P明朝" w:eastAsia="IPA P明朝" w:hAnsi="IPA P明朝"/>
                <w:sz w:val="28"/>
                <w:szCs w:val="28"/>
              </w:rPr>
              <w:t>家</w:t>
            </w:r>
          </w:rubyBase>
        </w:ruby>
      </w:r>
      <w:r w:rsidR="00396254">
        <w:rPr>
          <w:rFonts w:ascii="IPA P明朝" w:eastAsia="IPA P明朝" w:hAnsi="IPA P明朝" w:hint="eastAsia"/>
          <w:sz w:val="28"/>
          <w:szCs w:val="28"/>
        </w:rPr>
        <w:t>あり。ある日</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フチ</w:t>
            </w:r>
          </w:rt>
          <w:rubyBase>
            <w:r w:rsidR="00396254">
              <w:rPr>
                <w:rFonts w:ascii="IPA P明朝" w:eastAsia="IPA P明朝" w:hAnsi="IPA P明朝"/>
                <w:sz w:val="28"/>
                <w:szCs w:val="28"/>
              </w:rPr>
              <w:t>淵</w:t>
            </w:r>
          </w:rubyBase>
        </w:ruby>
      </w:r>
      <w:r w:rsidR="00396254">
        <w:rPr>
          <w:rFonts w:ascii="IPA P明朝" w:eastAsia="IPA P明朝" w:hAnsi="IPA P明朝" w:hint="eastAsia"/>
          <w:sz w:val="28"/>
          <w:szCs w:val="28"/>
        </w:rPr>
        <w:t>へ馬を</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ヒヤ</w:t>
            </w:r>
          </w:rt>
          <w:rubyBase>
            <w:r w:rsidR="00396254">
              <w:rPr>
                <w:rFonts w:ascii="IPA P明朝" w:eastAsia="IPA P明朝" w:hAnsi="IPA P明朝"/>
                <w:sz w:val="28"/>
                <w:szCs w:val="28"/>
              </w:rPr>
              <w:t>冷</w:t>
            </w:r>
          </w:rubyBase>
        </w:ruby>
      </w:r>
      <w:r w:rsidR="00396254">
        <w:rPr>
          <w:rFonts w:ascii="IPA P明朝" w:eastAsia="IPA P明朝" w:hAnsi="IPA P明朝" w:hint="eastAsia"/>
          <w:sz w:val="28"/>
          <w:szCs w:val="28"/>
        </w:rPr>
        <w:t>しに行き、</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ウマ</w:t>
            </w:r>
          </w:rt>
          <w:rubyBase>
            <w:r w:rsidR="00396254">
              <w:rPr>
                <w:rFonts w:ascii="IPA P明朝" w:eastAsia="IPA P明朝" w:hAnsi="IPA P明朝"/>
                <w:sz w:val="28"/>
                <w:szCs w:val="28"/>
              </w:rPr>
              <w:t>馬</w:t>
            </w:r>
          </w:rubyBase>
        </w:ruby>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ヒキ</w:t>
            </w:r>
          </w:rt>
          <w:rubyBase>
            <w:r w:rsidR="00396254">
              <w:rPr>
                <w:rFonts w:ascii="IPA P明朝" w:eastAsia="IPA P明朝" w:hAnsi="IPA P明朝"/>
                <w:sz w:val="28"/>
                <w:szCs w:val="28"/>
              </w:rPr>
              <w:t>曳</w:t>
            </w:r>
          </w:rubyBase>
        </w:ruby>
      </w:r>
      <w:r w:rsidR="00396254">
        <w:rPr>
          <w:rFonts w:ascii="IPA P明朝" w:eastAsia="IPA P明朝" w:hAnsi="IPA P明朝" w:hint="eastAsia"/>
          <w:sz w:val="28"/>
          <w:szCs w:val="28"/>
        </w:rPr>
        <w:t>の子は</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ホカ</w:t>
            </w:r>
          </w:rt>
          <w:rubyBase>
            <w:r w:rsidR="00396254">
              <w:rPr>
                <w:rFonts w:ascii="IPA P明朝" w:eastAsia="IPA P明朝" w:hAnsi="IPA P明朝"/>
                <w:sz w:val="28"/>
                <w:szCs w:val="28"/>
              </w:rPr>
              <w:t>外</w:t>
            </w:r>
          </w:rubyBase>
        </w:ruby>
      </w:r>
      <w:r w:rsidR="00396254">
        <w:rPr>
          <w:rFonts w:ascii="IPA P明朝" w:eastAsia="IPA P明朝" w:hAnsi="IPA P明朝" w:hint="eastAsia"/>
          <w:sz w:val="28"/>
          <w:szCs w:val="28"/>
        </w:rPr>
        <w:t>へ遊びに行きし間に河童出でゝ其馬を引込まんとっし、</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かえ</w:t>
            </w:r>
          </w:rt>
          <w:rubyBase>
            <w:r w:rsidR="00396254">
              <w:rPr>
                <w:rFonts w:ascii="IPA P明朝" w:eastAsia="IPA P明朝" w:hAnsi="IPA P明朝"/>
                <w:sz w:val="28"/>
                <w:szCs w:val="28"/>
              </w:rPr>
              <w:t>却</w:t>
            </w:r>
          </w:rubyBase>
        </w:ruby>
      </w:r>
      <w:r w:rsidR="00396254">
        <w:rPr>
          <w:rFonts w:ascii="IPA P明朝" w:eastAsia="IPA P明朝" w:hAnsi="IPA P明朝" w:hint="eastAsia"/>
          <w:sz w:val="28"/>
          <w:szCs w:val="28"/>
        </w:rPr>
        <w:t>りて馬に引きずられて</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ウマヤ</w:t>
            </w:r>
          </w:rt>
          <w:rubyBase>
            <w:r w:rsidR="00396254">
              <w:rPr>
                <w:rFonts w:ascii="IPA P明朝" w:eastAsia="IPA P明朝" w:hAnsi="IPA P明朝"/>
                <w:sz w:val="28"/>
                <w:szCs w:val="28"/>
              </w:rPr>
              <w:t>厩</w:t>
            </w:r>
          </w:rubyBase>
        </w:ruby>
      </w:r>
      <w:r w:rsidR="00396254">
        <w:rPr>
          <w:rFonts w:ascii="IPA P明朝" w:eastAsia="IPA P明朝" w:hAnsi="IPA P明朝" w:hint="eastAsia"/>
          <w:sz w:val="28"/>
          <w:szCs w:val="28"/>
        </w:rPr>
        <w:t>の前に來り、</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ウマ</w:t>
            </w:r>
          </w:rt>
          <w:rubyBase>
            <w:r w:rsidR="00396254">
              <w:rPr>
                <w:rFonts w:ascii="IPA P明朝" w:eastAsia="IPA P明朝" w:hAnsi="IPA P明朝"/>
                <w:sz w:val="28"/>
                <w:szCs w:val="28"/>
              </w:rPr>
              <w:t>馬</w:t>
            </w:r>
          </w:rubyBase>
        </w:ruby>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フチ</w:t>
            </w:r>
          </w:rt>
          <w:rubyBase>
            <w:r w:rsidR="00396254">
              <w:rPr>
                <w:rFonts w:ascii="IPA P明朝" w:eastAsia="IPA P明朝" w:hAnsi="IPA P明朝"/>
                <w:sz w:val="28"/>
                <w:szCs w:val="28"/>
              </w:rPr>
              <w:t>槽</w:t>
            </w:r>
          </w:rubyBase>
        </w:ruby>
      </w:r>
      <w:r w:rsidR="00396254">
        <w:rPr>
          <w:rFonts w:ascii="IPA P明朝" w:eastAsia="IPA P明朝" w:hAnsi="IPA P明朝" w:hint="eastAsia"/>
          <w:sz w:val="28"/>
          <w:szCs w:val="28"/>
        </w:rPr>
        <w:t>に</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オホ</w:t>
            </w:r>
          </w:rt>
          <w:rubyBase>
            <w:r w:rsidR="00396254">
              <w:rPr>
                <w:rFonts w:ascii="IPA P明朝" w:eastAsia="IPA P明朝" w:hAnsi="IPA P明朝"/>
                <w:sz w:val="28"/>
                <w:szCs w:val="28"/>
              </w:rPr>
              <w:t>覆</w:t>
            </w:r>
          </w:rubyBase>
        </w:ruby>
      </w:r>
      <w:r w:rsidR="00396254">
        <w:rPr>
          <w:rFonts w:ascii="IPA P明朝" w:eastAsia="IPA P明朝" w:hAnsi="IPA P明朝" w:hint="eastAsia"/>
          <w:sz w:val="28"/>
          <w:szCs w:val="28"/>
        </w:rPr>
        <w:t>はれてありき。家の者馬槽の伏せてあるを</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あや</w:t>
            </w:r>
          </w:rt>
          <w:rubyBase>
            <w:r w:rsidR="00396254">
              <w:rPr>
                <w:rFonts w:ascii="IPA P明朝" w:eastAsia="IPA P明朝" w:hAnsi="IPA P明朝"/>
                <w:sz w:val="28"/>
                <w:szCs w:val="28"/>
              </w:rPr>
              <w:t>恠</w:t>
            </w:r>
          </w:rubyBase>
        </w:ruby>
      </w:r>
      <w:r w:rsidR="00396254">
        <w:rPr>
          <w:rFonts w:ascii="IPA P明朝" w:eastAsia="IPA P明朝" w:hAnsi="IPA P明朝" w:hint="eastAsia"/>
          <w:sz w:val="28"/>
          <w:szCs w:val="28"/>
        </w:rPr>
        <w:t>しみて少しあけて見れば河童の手出でたり。村中の者集りて殺さんか宥さんかと評議せしが、結局</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コン</w:t>
            </w:r>
          </w:rt>
          <w:rubyBase>
            <w:r w:rsidR="00396254">
              <w:rPr>
                <w:rFonts w:ascii="IPA P明朝" w:eastAsia="IPA P明朝" w:hAnsi="IPA P明朝"/>
                <w:sz w:val="28"/>
                <w:szCs w:val="28"/>
              </w:rPr>
              <w:t>今</w:t>
            </w:r>
          </w:rubyBase>
        </w:ruby>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ゴ</w:t>
            </w:r>
          </w:rt>
          <w:rubyBase>
            <w:r w:rsidR="00396254">
              <w:rPr>
                <w:rFonts w:ascii="IPA P明朝" w:eastAsia="IPA P明朝" w:hAnsi="IPA P明朝"/>
                <w:sz w:val="28"/>
                <w:szCs w:val="28"/>
              </w:rPr>
              <w:t>後</w:t>
            </w:r>
          </w:rubyBase>
        </w:ruby>
      </w:r>
      <w:r w:rsidR="00396254">
        <w:rPr>
          <w:rFonts w:ascii="IPA P明朝" w:eastAsia="IPA P明朝" w:hAnsi="IPA P明朝" w:hint="eastAsia"/>
          <w:sz w:val="28"/>
          <w:szCs w:val="28"/>
        </w:rPr>
        <w:t>は村中の馬に</w:t>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イタ</w:t>
            </w:r>
          </w:rt>
          <w:rubyBase>
            <w:r w:rsidR="00396254">
              <w:rPr>
                <w:rFonts w:ascii="IPA P明朝" w:eastAsia="IPA P明朝" w:hAnsi="IPA P明朝"/>
                <w:sz w:val="28"/>
                <w:szCs w:val="28"/>
              </w:rPr>
              <w:t>悪</w:t>
            </w:r>
          </w:rubyBase>
        </w:ruby>
      </w:r>
      <w:r w:rsidR="00396254">
        <w:rPr>
          <w:rFonts w:ascii="IPA P明朝" w:eastAsia="IPA P明朝" w:hAnsi="IPA P明朝"/>
          <w:sz w:val="28"/>
          <w:szCs w:val="28"/>
        </w:rPr>
        <w:ruby>
          <w:rubyPr>
            <w:rubyAlign w:val="distributeSpace"/>
            <w:hps w:val="14"/>
            <w:hpsRaise w:val="26"/>
            <w:hpsBaseText w:val="28"/>
            <w:lid w:val="ja-JP"/>
          </w:rubyPr>
          <w:rt>
            <w:r w:rsidR="00396254" w:rsidRPr="00396254">
              <w:rPr>
                <w:rFonts w:ascii="IPA P明朝" w:eastAsia="IPA P明朝" w:hAnsi="IPA P明朝"/>
                <w:sz w:val="14"/>
                <w:szCs w:val="28"/>
              </w:rPr>
              <w:t>ヅラ</w:t>
            </w:r>
          </w:rt>
          <w:rubyBase>
            <w:r w:rsidR="00396254">
              <w:rPr>
                <w:rFonts w:ascii="IPA P明朝" w:eastAsia="IPA P明朝" w:hAnsi="IPA P明朝"/>
                <w:sz w:val="28"/>
                <w:szCs w:val="28"/>
              </w:rPr>
              <w:t>戯</w:t>
            </w:r>
          </w:rubyBase>
        </w:ruby>
      </w:r>
      <w:r w:rsidR="00396254">
        <w:rPr>
          <w:rFonts w:ascii="IPA P明朝" w:eastAsia="IPA P明朝" w:hAnsi="IPA P明朝" w:hint="eastAsia"/>
          <w:sz w:val="28"/>
          <w:szCs w:val="28"/>
        </w:rPr>
        <w:t>をせぬと云ふ堅き約束をさせて之を放したり。其河童今は村を去りて</w:t>
      </w:r>
      <w:r w:rsidR="00C466A2">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アヒザハ</w:t>
            </w:r>
          </w:rt>
          <w:rubyBase>
            <w:r w:rsidR="00C466A2">
              <w:rPr>
                <w:rFonts w:ascii="IPA P明朝" w:eastAsia="IPA P明朝" w:hAnsi="IPA P明朝"/>
                <w:sz w:val="28"/>
                <w:szCs w:val="28"/>
              </w:rPr>
              <w:t>相澤</w:t>
            </w:r>
          </w:rubyBase>
        </w:ruby>
      </w:r>
      <w:r w:rsidR="00C466A2">
        <w:rPr>
          <w:rFonts w:ascii="IPA P明朝" w:eastAsia="IPA P明朝" w:hAnsi="IPA P明朝" w:hint="eastAsia"/>
          <w:sz w:val="28"/>
          <w:szCs w:val="28"/>
        </w:rPr>
        <w:t>の瀧の淵に住めりと云ふ。</w:t>
      </w:r>
    </w:p>
    <w:p w14:paraId="163F279F" w14:textId="5FA33197" w:rsidR="00C466A2" w:rsidRDefault="00C466A2" w:rsidP="006E4D4F">
      <w:pPr>
        <w:spacing w:line="640" w:lineRule="exact"/>
        <w:ind w:firstLineChars="0" w:firstLine="0"/>
        <w:rPr>
          <w:rFonts w:ascii="IPA P明朝" w:eastAsia="IPA P明朝" w:hAnsi="IPA P明朝" w:hint="eastAsia"/>
          <w:sz w:val="28"/>
          <w:szCs w:val="28"/>
        </w:rPr>
      </w:pPr>
      <w:r w:rsidRPr="00C466A2">
        <w:rPr>
          <w:rFonts w:ascii="IPA P明朝" w:eastAsia="IPA P明朝" w:hAnsi="IPA P明朝" w:hint="eastAsia"/>
          <w:b/>
          <w:sz w:val="28"/>
          <w:szCs w:val="28"/>
        </w:rPr>
        <w:t>五九</w:t>
      </w:r>
      <w:r>
        <w:rPr>
          <w:rFonts w:ascii="IPA P明朝" w:eastAsia="IPA P明朝" w:hAnsi="IPA P明朝" w:hint="eastAsia"/>
          <w:sz w:val="28"/>
          <w:szCs w:val="28"/>
        </w:rPr>
        <w:tab/>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ホカ</w:t>
            </w:r>
          </w:rt>
          <w:rubyBase>
            <w:r w:rsidR="00C466A2">
              <w:rPr>
                <w:rFonts w:ascii="IPA P明朝" w:eastAsia="IPA P明朝" w:hAnsi="IPA P明朝"/>
                <w:sz w:val="28"/>
                <w:szCs w:val="28"/>
              </w:rPr>
              <w:t>外</w:t>
            </w:r>
          </w:rubyBase>
        </w:ruby>
      </w:r>
      <w:r>
        <w:rPr>
          <w:rFonts w:ascii="IPA P明朝" w:eastAsia="IPA P明朝" w:hAnsi="IPA P明朝" w:hint="eastAsia"/>
          <w:sz w:val="28"/>
          <w:szCs w:val="28"/>
        </w:rPr>
        <w:t>の國にては河童の顔は青しと云ふやうなれど、遠野の河童は面の色</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アカ</w:t>
            </w:r>
          </w:rt>
          <w:rubyBase>
            <w:r w:rsidR="00C466A2">
              <w:rPr>
                <w:rFonts w:ascii="IPA P明朝" w:eastAsia="IPA P明朝" w:hAnsi="IPA P明朝"/>
                <w:sz w:val="28"/>
                <w:szCs w:val="28"/>
              </w:rPr>
              <w:t>赭</w:t>
            </w:r>
          </w:rubyBase>
        </w:ruby>
      </w:r>
      <w:r>
        <w:rPr>
          <w:rFonts w:ascii="IPA P明朝" w:eastAsia="IPA P明朝" w:hAnsi="IPA P明朝" w:hint="eastAsia"/>
          <w:sz w:val="28"/>
          <w:szCs w:val="28"/>
        </w:rPr>
        <w:t>きなり。佐々木氏の曾祖母、</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オサナ</w:t>
            </w:r>
          </w:rt>
          <w:rubyBase>
            <w:r w:rsidR="00C466A2">
              <w:rPr>
                <w:rFonts w:ascii="IPA P明朝" w:eastAsia="IPA P明朝" w:hAnsi="IPA P明朝"/>
                <w:sz w:val="28"/>
                <w:szCs w:val="28"/>
              </w:rPr>
              <w:t>穉</w:t>
            </w:r>
          </w:rubyBase>
        </w:ruby>
      </w:r>
      <w:r>
        <w:rPr>
          <w:rFonts w:ascii="IPA P明朝" w:eastAsia="IPA P明朝" w:hAnsi="IPA P明朝" w:hint="eastAsia"/>
          <w:sz w:val="28"/>
          <w:szCs w:val="28"/>
        </w:rPr>
        <w:t>かりし頃友だちと庭にて遊びてありしに、三本ばかりある</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クルミ</w:t>
            </w:r>
          </w:rt>
          <w:rubyBase>
            <w:r w:rsidR="00C466A2">
              <w:rPr>
                <w:rFonts w:ascii="IPA P明朝" w:eastAsia="IPA P明朝" w:hAnsi="IPA P明朝"/>
                <w:sz w:val="28"/>
                <w:szCs w:val="28"/>
              </w:rPr>
              <w:t>胡桃</w:t>
            </w:r>
          </w:rubyBase>
        </w:ruby>
      </w:r>
      <w:r>
        <w:rPr>
          <w:rFonts w:ascii="IPA P明朝" w:eastAsia="IPA P明朝" w:hAnsi="IPA P明朝" w:hint="eastAsia"/>
          <w:sz w:val="28"/>
          <w:szCs w:val="28"/>
        </w:rPr>
        <w:t>の木の間より、</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マツ</w:t>
            </w:r>
          </w:rt>
          <w:rubyBase>
            <w:r w:rsidR="00C466A2">
              <w:rPr>
                <w:rFonts w:ascii="IPA P明朝" w:eastAsia="IPA P明朝" w:hAnsi="IPA P明朝"/>
                <w:sz w:val="28"/>
                <w:szCs w:val="28"/>
              </w:rPr>
              <w:t>眞</w:t>
            </w:r>
          </w:rubyBase>
        </w:ruby>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カ</w:t>
            </w:r>
          </w:rt>
          <w:rubyBase>
            <w:r w:rsidR="00C466A2">
              <w:rPr>
                <w:rFonts w:ascii="IPA P明朝" w:eastAsia="IPA P明朝" w:hAnsi="IPA P明朝"/>
                <w:sz w:val="28"/>
                <w:szCs w:val="28"/>
              </w:rPr>
              <w:t>赤</w:t>
            </w:r>
          </w:rubyBase>
        </w:ruby>
      </w:r>
      <w:r>
        <w:rPr>
          <w:rFonts w:ascii="IPA P明朝" w:eastAsia="IPA P明朝" w:hAnsi="IPA P明朝" w:hint="eastAsia"/>
          <w:sz w:val="28"/>
          <w:szCs w:val="28"/>
        </w:rPr>
        <w:t>なる顔したる男の子の顔見えたり。これは河童なりしとなり。今もその胡桃大木にて在り。此家の屋敷のめぐりはすべて胡桃の樹なり。</w:t>
      </w:r>
    </w:p>
    <w:p w14:paraId="12B24860" w14:textId="36F8D01B" w:rsidR="00C466A2" w:rsidRDefault="00C466A2" w:rsidP="006E4D4F">
      <w:pPr>
        <w:spacing w:line="640" w:lineRule="exact"/>
        <w:ind w:firstLineChars="0" w:firstLine="0"/>
        <w:rPr>
          <w:rFonts w:ascii="IPA P明朝" w:eastAsia="IPA P明朝" w:hAnsi="IPA P明朝" w:hint="eastAsia"/>
          <w:sz w:val="28"/>
          <w:szCs w:val="28"/>
        </w:rPr>
      </w:pPr>
      <w:r w:rsidRPr="00C466A2">
        <w:rPr>
          <w:rFonts w:ascii="IPA P明朝" w:eastAsia="IPA P明朝" w:hAnsi="IPA P明朝" w:hint="eastAsia"/>
          <w:b/>
          <w:sz w:val="28"/>
          <w:szCs w:val="28"/>
        </w:rPr>
        <w:t>六〇</w:t>
      </w:r>
      <w:r>
        <w:rPr>
          <w:rFonts w:ascii="IPA P明朝" w:eastAsia="IPA P明朝" w:hAnsi="IPA P明朝" w:hint="eastAsia"/>
          <w:sz w:val="28"/>
          <w:szCs w:val="28"/>
        </w:rPr>
        <w:tab/>
        <w:t>和野村の喜兵衛</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ヂイ</w:t>
            </w:r>
          </w:rt>
          <w:rubyBase>
            <w:r w:rsidR="00C466A2">
              <w:rPr>
                <w:rFonts w:ascii="IPA P明朝" w:eastAsia="IPA P明朝" w:hAnsi="IPA P明朝"/>
                <w:sz w:val="28"/>
                <w:szCs w:val="28"/>
              </w:rPr>
              <w:t>爺</w:t>
            </w:r>
          </w:rubyBase>
        </w:ruby>
      </w:r>
      <w:r>
        <w:rPr>
          <w:rFonts w:ascii="IPA P明朝" w:eastAsia="IPA P明朝" w:hAnsi="IPA P明朝" w:hint="eastAsia"/>
          <w:sz w:val="28"/>
          <w:szCs w:val="28"/>
        </w:rPr>
        <w:t>。</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キ</w:t>
            </w:r>
          </w:rt>
          <w:rubyBase>
            <w:r w:rsidR="00C466A2">
              <w:rPr>
                <w:rFonts w:ascii="IPA P明朝" w:eastAsia="IPA P明朝" w:hAnsi="IPA P明朝"/>
                <w:sz w:val="28"/>
                <w:szCs w:val="28"/>
              </w:rPr>
              <w:t>雉</w:t>
            </w:r>
          </w:rubyBase>
        </w:ruby>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ジ</w:t>
            </w:r>
          </w:rt>
          <w:rubyBase>
            <w:r w:rsidR="00C466A2">
              <w:rPr>
                <w:rFonts w:ascii="IPA P明朝" w:eastAsia="IPA P明朝" w:hAnsi="IPA P明朝"/>
                <w:sz w:val="28"/>
                <w:szCs w:val="28"/>
              </w:rPr>
              <w:t>子</w:t>
            </w:r>
          </w:rubyBase>
        </w:ruby>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ゴ</w:t>
            </w:r>
          </w:rt>
          <w:rubyBase>
            <w:r w:rsidR="00C466A2">
              <w:rPr>
                <w:rFonts w:ascii="IPA P明朝" w:eastAsia="IPA P明朝" w:hAnsi="IPA P明朝"/>
                <w:sz w:val="28"/>
                <w:szCs w:val="28"/>
              </w:rPr>
              <w:t>小</w:t>
            </w:r>
          </w:rubyBase>
        </w:ruby>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ヤ</w:t>
            </w:r>
          </w:rt>
          <w:rubyBase>
            <w:r w:rsidR="00C466A2">
              <w:rPr>
                <w:rFonts w:ascii="IPA P明朝" w:eastAsia="IPA P明朝" w:hAnsi="IPA P明朝"/>
                <w:sz w:val="28"/>
                <w:szCs w:val="28"/>
              </w:rPr>
              <w:t>屋</w:t>
            </w:r>
          </w:rubyBase>
        </w:ruby>
      </w:r>
      <w:r>
        <w:rPr>
          <w:rFonts w:ascii="IPA P明朝" w:eastAsia="IPA P明朝" w:hAnsi="IPA P明朝" w:hint="eastAsia"/>
          <w:sz w:val="28"/>
          <w:szCs w:val="28"/>
        </w:rPr>
        <w:t>に入りて雉子を待ちしに</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キツネ</w:t>
            </w:r>
          </w:rt>
          <w:rubyBase>
            <w:r w:rsidR="00C466A2">
              <w:rPr>
                <w:rFonts w:ascii="IPA P明朝" w:eastAsia="IPA P明朝" w:hAnsi="IPA P明朝"/>
                <w:sz w:val="28"/>
                <w:szCs w:val="28"/>
              </w:rPr>
              <w:t>狐</w:t>
            </w:r>
          </w:rubyBase>
        </w:ruby>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シバシバ</w:t>
            </w:r>
          </w:rt>
          <w:rubyBase>
            <w:r w:rsidR="00C466A2">
              <w:rPr>
                <w:rFonts w:ascii="IPA P明朝" w:eastAsia="IPA P明朝" w:hAnsi="IPA P明朝" w:hint="eastAsia"/>
                <w:sz w:val="28"/>
                <w:szCs w:val="28"/>
              </w:rPr>
              <w:t>屢</w:t>
            </w:r>
          </w:rubyBase>
        </w:ruby>
      </w:r>
      <w:r>
        <w:rPr>
          <w:rFonts w:ascii="IPA P明朝" w:eastAsia="IPA P明朝" w:hAnsi="IPA P明朝" w:hint="eastAsia"/>
          <w:sz w:val="28"/>
          <w:szCs w:val="28"/>
        </w:rPr>
        <w:t>出でゝ雉子を追ふ。あまり</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ニク</w:t>
            </w:r>
          </w:rt>
          <w:rubyBase>
            <w:r w:rsidR="00C466A2">
              <w:rPr>
                <w:rFonts w:ascii="IPA P明朝" w:eastAsia="IPA P明朝" w:hAnsi="IPA P明朝"/>
                <w:sz w:val="28"/>
                <w:szCs w:val="28"/>
              </w:rPr>
              <w:t>惡</w:t>
            </w:r>
          </w:rubyBase>
        </w:ruby>
      </w:r>
      <w:r>
        <w:rPr>
          <w:rFonts w:ascii="IPA P明朝" w:eastAsia="IPA P明朝" w:hAnsi="IPA P明朝" w:hint="eastAsia"/>
          <w:sz w:val="28"/>
          <w:szCs w:val="28"/>
        </w:rPr>
        <w:t>ければ之を撃たんと思ひ</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ネラ</w:t>
            </w:r>
          </w:rt>
          <w:rubyBase>
            <w:r w:rsidR="00C466A2">
              <w:rPr>
                <w:rFonts w:ascii="IPA P明朝" w:eastAsia="IPA P明朝" w:hAnsi="IPA P明朝"/>
                <w:sz w:val="28"/>
                <w:szCs w:val="28"/>
              </w:rPr>
              <w:t>狙</w:t>
            </w:r>
          </w:rubyBase>
        </w:ruby>
      </w:r>
      <w:r>
        <w:rPr>
          <w:rFonts w:ascii="IPA P明朝" w:eastAsia="IPA P明朝" w:hAnsi="IPA P明朝" w:hint="eastAsia"/>
          <w:sz w:val="28"/>
          <w:szCs w:val="28"/>
        </w:rPr>
        <w:t>ひたるに、狐は此方を向きて何とも</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ナ</w:t>
            </w:r>
          </w:rt>
          <w:rubyBase>
            <w:r w:rsidR="00C466A2">
              <w:rPr>
                <w:rFonts w:ascii="IPA P明朝" w:eastAsia="IPA P明朝" w:hAnsi="IPA P明朝"/>
                <w:sz w:val="28"/>
                <w:szCs w:val="28"/>
              </w:rPr>
              <w:t>無</w:t>
            </w:r>
          </w:rubyBase>
        </w:ruby>
      </w:r>
      <w:r>
        <w:rPr>
          <w:rFonts w:ascii="IPA P明朝" w:eastAsia="IPA P明朝" w:hAnsi="IPA P明朝" w:hint="eastAsia"/>
          <w:sz w:val="28"/>
          <w:szCs w:val="28"/>
        </w:rPr>
        <w:t>げなる顔してあり。さて</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ヒキガネ</w:t>
            </w:r>
          </w:rt>
          <w:rubyBase>
            <w:r w:rsidR="00C466A2">
              <w:rPr>
                <w:rFonts w:ascii="IPA P明朝" w:eastAsia="IPA P明朝" w:hAnsi="IPA P明朝"/>
                <w:sz w:val="28"/>
                <w:szCs w:val="28"/>
              </w:rPr>
              <w:t>引金</w:t>
            </w:r>
          </w:rubyBase>
        </w:ruby>
      </w:r>
      <w:r>
        <w:rPr>
          <w:rFonts w:ascii="IPA P明朝" w:eastAsia="IPA P明朝" w:hAnsi="IPA P明朝" w:hint="eastAsia"/>
          <w:sz w:val="28"/>
          <w:szCs w:val="28"/>
        </w:rPr>
        <w:t>を引きたけれども火</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ウツ</w:t>
            </w:r>
          </w:rt>
          <w:rubyBase>
            <w:r w:rsidR="00C466A2">
              <w:rPr>
                <w:rFonts w:ascii="IPA P明朝" w:eastAsia="IPA P明朝" w:hAnsi="IPA P明朝"/>
                <w:sz w:val="28"/>
                <w:szCs w:val="28"/>
              </w:rPr>
              <w:t>移</w:t>
            </w:r>
          </w:rubyBase>
        </w:ruby>
      </w:r>
      <w:r>
        <w:rPr>
          <w:rFonts w:ascii="IPA P明朝" w:eastAsia="IPA P明朝" w:hAnsi="IPA P明朝" w:hint="eastAsia"/>
          <w:sz w:val="28"/>
          <w:szCs w:val="28"/>
        </w:rPr>
        <w:t>らず。</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ムナ</w:t>
            </w:r>
          </w:rt>
          <w:rubyBase>
            <w:r w:rsidR="00C466A2">
              <w:rPr>
                <w:rFonts w:ascii="IPA P明朝" w:eastAsia="IPA P明朝" w:hAnsi="IPA P明朝"/>
                <w:sz w:val="28"/>
                <w:szCs w:val="28"/>
              </w:rPr>
              <w:t>胸</w:t>
            </w:r>
          </w:rubyBase>
        </w:ruby>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サワ</w:t>
            </w:r>
          </w:rt>
          <w:rubyBase>
            <w:r w:rsidR="00C466A2">
              <w:rPr>
                <w:rFonts w:ascii="IPA P明朝" w:eastAsia="IPA P明朝" w:hAnsi="IPA P明朝"/>
                <w:sz w:val="28"/>
                <w:szCs w:val="28"/>
              </w:rPr>
              <w:t>騒</w:t>
            </w:r>
          </w:rubyBase>
        </w:ruby>
      </w:r>
      <w:r>
        <w:rPr>
          <w:rFonts w:ascii="IPA P明朝" w:eastAsia="IPA P明朝" w:hAnsi="IPA P明朝" w:hint="eastAsia"/>
          <w:sz w:val="28"/>
          <w:szCs w:val="28"/>
        </w:rPr>
        <w:t>ぎして銃を</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あらため</w:t>
            </w:r>
          </w:rt>
          <w:rubyBase>
            <w:r w:rsidR="00C466A2">
              <w:rPr>
                <w:rFonts w:ascii="IPA P明朝" w:eastAsia="IPA P明朝" w:hAnsi="IPA P明朝"/>
                <w:sz w:val="28"/>
                <w:szCs w:val="28"/>
              </w:rPr>
              <w:t>検</w:t>
            </w:r>
          </w:rubyBase>
        </w:ruby>
      </w:r>
      <w:r>
        <w:rPr>
          <w:rFonts w:ascii="IPA P明朝" w:eastAsia="IPA P明朝" w:hAnsi="IPA P明朝" w:hint="eastAsia"/>
          <w:sz w:val="28"/>
          <w:szCs w:val="28"/>
        </w:rPr>
        <w:t>せしに、</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フエ</w:t>
            </w:r>
          </w:rt>
          <w:rubyBase>
            <w:r w:rsidR="00C466A2">
              <w:rPr>
                <w:rFonts w:ascii="IPA P明朝" w:eastAsia="IPA P明朝" w:hAnsi="IPA P明朝"/>
                <w:sz w:val="28"/>
                <w:szCs w:val="28"/>
              </w:rPr>
              <w:t>筒</w:t>
            </w:r>
          </w:rubyBase>
        </w:ruby>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グチ</w:t>
            </w:r>
          </w:rt>
          <w:rubyBase>
            <w:r w:rsidR="00C466A2">
              <w:rPr>
                <w:rFonts w:ascii="IPA P明朝" w:eastAsia="IPA P明朝" w:hAnsi="IPA P明朝"/>
                <w:sz w:val="28"/>
                <w:szCs w:val="28"/>
              </w:rPr>
              <w:t>口</w:t>
            </w:r>
          </w:rubyBase>
        </w:ruby>
      </w:r>
      <w:r>
        <w:rPr>
          <w:rFonts w:ascii="IPA P明朝" w:eastAsia="IPA P明朝" w:hAnsi="IPA P明朝" w:hint="eastAsia"/>
          <w:sz w:val="28"/>
          <w:szCs w:val="28"/>
        </w:rPr>
        <w:t>より手元の處までいつの間にか</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ことごと</w:t>
            </w:r>
          </w:rt>
          <w:rubyBase>
            <w:r w:rsidR="00C466A2">
              <w:rPr>
                <w:rFonts w:ascii="IPA P明朝" w:eastAsia="IPA P明朝" w:hAnsi="IPA P明朝"/>
                <w:sz w:val="28"/>
                <w:szCs w:val="28"/>
              </w:rPr>
              <w:t>悉</w:t>
            </w:r>
          </w:rubyBase>
        </w:ruby>
      </w:r>
      <w:r>
        <w:rPr>
          <w:rFonts w:ascii="IPA P明朝" w:eastAsia="IPA P明朝" w:hAnsi="IPA P明朝" w:hint="eastAsia"/>
          <w:sz w:val="28"/>
          <w:szCs w:val="28"/>
        </w:rPr>
        <w:t>く土をつめてありたり。</w:t>
      </w:r>
    </w:p>
    <w:p w14:paraId="02545B21" w14:textId="07922624" w:rsidR="00C466A2" w:rsidRDefault="00C466A2" w:rsidP="006E4D4F">
      <w:pPr>
        <w:spacing w:line="640" w:lineRule="exact"/>
        <w:ind w:firstLineChars="0" w:firstLine="0"/>
        <w:rPr>
          <w:rFonts w:ascii="IPA P明朝" w:eastAsia="IPA P明朝" w:hAnsi="IPA P明朝" w:hint="eastAsia"/>
          <w:sz w:val="28"/>
          <w:szCs w:val="28"/>
        </w:rPr>
      </w:pPr>
      <w:r w:rsidRPr="00C466A2">
        <w:rPr>
          <w:rFonts w:ascii="IPA P明朝" w:eastAsia="IPA P明朝" w:hAnsi="IPA P明朝" w:hint="eastAsia"/>
          <w:b/>
          <w:sz w:val="28"/>
          <w:szCs w:val="28"/>
        </w:rPr>
        <w:t>六一</w:t>
      </w:r>
      <w:r>
        <w:rPr>
          <w:rFonts w:ascii="IPA P明朝" w:eastAsia="IPA P明朝" w:hAnsi="IPA P明朝" w:hint="eastAsia"/>
          <w:sz w:val="28"/>
          <w:szCs w:val="28"/>
        </w:rPr>
        <w:tab/>
        <w:t>同じ人六角牛に入りて白き鹿に逢へり。</w:t>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ハク</w:t>
            </w:r>
          </w:rt>
          <w:rubyBase>
            <w:r w:rsidR="00C466A2">
              <w:rPr>
                <w:rFonts w:ascii="IPA P明朝" w:eastAsia="IPA P明朝" w:hAnsi="IPA P明朝"/>
                <w:sz w:val="28"/>
                <w:szCs w:val="28"/>
              </w:rPr>
              <w:t>白</w:t>
            </w:r>
          </w:rubyBase>
        </w:ruby>
      </w:r>
      <w:r>
        <w:rPr>
          <w:rFonts w:ascii="IPA P明朝" w:eastAsia="IPA P明朝" w:hAnsi="IPA P明朝"/>
          <w:sz w:val="28"/>
          <w:szCs w:val="28"/>
        </w:rPr>
        <w:ruby>
          <w:rubyPr>
            <w:rubyAlign w:val="distributeSpace"/>
            <w:hps w:val="14"/>
            <w:hpsRaise w:val="26"/>
            <w:hpsBaseText w:val="28"/>
            <w:lid w:val="ja-JP"/>
          </w:rubyPr>
          <w:rt>
            <w:r w:rsidR="00C466A2" w:rsidRPr="00C466A2">
              <w:rPr>
                <w:rFonts w:ascii="IPA P明朝" w:eastAsia="IPA P明朝" w:hAnsi="IPA P明朝"/>
                <w:sz w:val="14"/>
                <w:szCs w:val="28"/>
              </w:rPr>
              <w:t>ロク</w:t>
            </w:r>
          </w:rt>
          <w:rubyBase>
            <w:r w:rsidR="00C466A2">
              <w:rPr>
                <w:rFonts w:ascii="IPA P明朝" w:eastAsia="IPA P明朝" w:hAnsi="IPA P明朝"/>
                <w:sz w:val="28"/>
                <w:szCs w:val="28"/>
              </w:rPr>
              <w:t>鹿</w:t>
            </w:r>
          </w:rubyBase>
        </w:ruby>
      </w:r>
      <w:r>
        <w:rPr>
          <w:rFonts w:ascii="IPA P明朝" w:eastAsia="IPA P明朝" w:hAnsi="IPA P明朝" w:hint="eastAsia"/>
          <w:sz w:val="28"/>
          <w:szCs w:val="28"/>
        </w:rPr>
        <w:t>は神なりと云ふ</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イヒツタ</w:t>
            </w:r>
          </w:rt>
          <w:rubyBase>
            <w:r w:rsidR="00A41405">
              <w:rPr>
                <w:rFonts w:ascii="IPA P明朝" w:eastAsia="IPA P明朝" w:hAnsi="IPA P明朝"/>
                <w:sz w:val="28"/>
                <w:szCs w:val="28"/>
              </w:rPr>
              <w:t>言傳</w:t>
            </w:r>
          </w:rubyBase>
        </w:ruby>
      </w:r>
      <w:r>
        <w:rPr>
          <w:rFonts w:ascii="IPA P明朝" w:eastAsia="IPA P明朝" w:hAnsi="IPA P明朝" w:hint="eastAsia"/>
          <w:sz w:val="28"/>
          <w:szCs w:val="28"/>
        </w:rPr>
        <w:t>え</w:t>
      </w:r>
      <w:r w:rsidR="00A41405">
        <w:rPr>
          <w:rFonts w:ascii="IPA P明朝" w:eastAsia="IPA P明朝" w:hAnsi="IPA P明朝" w:hint="eastAsia"/>
          <w:sz w:val="28"/>
          <w:szCs w:val="28"/>
        </w:rPr>
        <w:t>あれば、</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も</w:t>
            </w:r>
          </w:rt>
          <w:rubyBase>
            <w:r w:rsidR="00A41405">
              <w:rPr>
                <w:rFonts w:ascii="IPA P明朝" w:eastAsia="IPA P明朝" w:hAnsi="IPA P明朝"/>
                <w:sz w:val="28"/>
                <w:szCs w:val="28"/>
              </w:rPr>
              <w:t>若</w:t>
            </w:r>
          </w:rubyBase>
        </w:ruby>
      </w:r>
      <w:r w:rsidR="00A41405">
        <w:rPr>
          <w:rFonts w:ascii="IPA P明朝" w:eastAsia="IPA P明朝" w:hAnsi="IPA P明朝" w:hint="eastAsia"/>
          <w:sz w:val="28"/>
          <w:szCs w:val="28"/>
        </w:rPr>
        <w:t>し</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キヅヽ</w:t>
            </w:r>
          </w:rt>
          <w:rubyBase>
            <w:r w:rsidR="00A41405">
              <w:rPr>
                <w:rFonts w:ascii="IPA P明朝" w:eastAsia="IPA P明朝" w:hAnsi="IPA P明朝"/>
                <w:sz w:val="28"/>
                <w:szCs w:val="28"/>
              </w:rPr>
              <w:t>傷</w:t>
            </w:r>
          </w:rubyBase>
        </w:ruby>
      </w:r>
      <w:r w:rsidR="00A41405">
        <w:rPr>
          <w:rFonts w:ascii="IPA P明朝" w:eastAsia="IPA P明朝" w:hAnsi="IPA P明朝" w:hint="eastAsia"/>
          <w:sz w:val="28"/>
          <w:szCs w:val="28"/>
        </w:rPr>
        <w:t>けて殺すこと能はずば、必ず</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タヽリ</w:t>
            </w:r>
          </w:rt>
          <w:rubyBase>
            <w:r w:rsidR="00A41405">
              <w:rPr>
                <w:rFonts w:ascii="IPA P明朝" w:eastAsia="IPA P明朝" w:hAnsi="IPA P明朝"/>
                <w:sz w:val="28"/>
                <w:szCs w:val="28"/>
              </w:rPr>
              <w:t>祟</w:t>
            </w:r>
          </w:rubyBase>
        </w:ruby>
      </w:r>
      <w:r w:rsidR="00A41405">
        <w:rPr>
          <w:rFonts w:ascii="IPA P明朝" w:eastAsia="IPA P明朝" w:hAnsi="IPA P明朝" w:hint="eastAsia"/>
          <w:sz w:val="28"/>
          <w:szCs w:val="28"/>
        </w:rPr>
        <w:t>あ</w:t>
      </w:r>
      <w:r w:rsidR="00A41405">
        <w:rPr>
          <w:rFonts w:ascii="IPA P明朝" w:eastAsia="IPA P明朝" w:hAnsi="IPA P明朝" w:hint="eastAsia"/>
          <w:sz w:val="28"/>
          <w:szCs w:val="28"/>
        </w:rPr>
        <w:lastRenderedPageBreak/>
        <w:t>るべしと</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シ</w:t>
            </w:r>
          </w:rt>
          <w:rubyBase>
            <w:r w:rsidR="00A41405">
              <w:rPr>
                <w:rFonts w:ascii="IPA P明朝" w:eastAsia="IPA P明朝" w:hAnsi="IPA P明朝"/>
                <w:sz w:val="28"/>
                <w:szCs w:val="28"/>
              </w:rPr>
              <w:t>思</w:t>
            </w:r>
          </w:rubyBase>
        </w:ruby>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アン</w:t>
            </w:r>
          </w:rt>
          <w:rubyBase>
            <w:r w:rsidR="00A41405">
              <w:rPr>
                <w:rFonts w:ascii="IPA P明朝" w:eastAsia="IPA P明朝" w:hAnsi="IPA P明朝"/>
                <w:sz w:val="28"/>
                <w:szCs w:val="28"/>
              </w:rPr>
              <w:t>案</w:t>
            </w:r>
          </w:rubyBase>
        </w:ruby>
      </w:r>
      <w:r w:rsidR="00A41405">
        <w:rPr>
          <w:rFonts w:ascii="IPA P明朝" w:eastAsia="IPA P明朝" w:hAnsi="IPA P明朝" w:hint="eastAsia"/>
          <w:sz w:val="28"/>
          <w:szCs w:val="28"/>
        </w:rPr>
        <w:t>せしが、</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メイ</w:t>
            </w:r>
          </w:rt>
          <w:rubyBase>
            <w:r w:rsidR="00A41405">
              <w:rPr>
                <w:rFonts w:ascii="IPA P明朝" w:eastAsia="IPA P明朝" w:hAnsi="IPA P明朝"/>
                <w:sz w:val="28"/>
                <w:szCs w:val="28"/>
              </w:rPr>
              <w:t>名</w:t>
            </w:r>
          </w:rubyBase>
        </w:ruby>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ヨ</w:t>
            </w:r>
          </w:rt>
          <w:rubyBase>
            <w:r w:rsidR="00A41405">
              <w:rPr>
                <w:rFonts w:ascii="IPA P明朝" w:eastAsia="IPA P明朝" w:hAnsi="IPA P明朝"/>
                <w:sz w:val="28"/>
                <w:szCs w:val="28"/>
              </w:rPr>
              <w:t>譽</w:t>
            </w:r>
          </w:rubyBase>
        </w:ruby>
      </w:r>
      <w:r w:rsidR="00A41405">
        <w:rPr>
          <w:rFonts w:ascii="IPA P明朝" w:eastAsia="IPA P明朝" w:hAnsi="IPA P明朝" w:hint="eastAsia"/>
          <w:sz w:val="28"/>
          <w:szCs w:val="28"/>
        </w:rPr>
        <w:t>の</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カリ</w:t>
            </w:r>
          </w:rt>
          <w:rubyBase>
            <w:r w:rsidR="00A41405">
              <w:rPr>
                <w:rFonts w:ascii="IPA P明朝" w:eastAsia="IPA P明朝" w:hAnsi="IPA P明朝"/>
                <w:sz w:val="28"/>
                <w:szCs w:val="28"/>
              </w:rPr>
              <w:t>獵</w:t>
            </w:r>
          </w:rubyBase>
        </w:ruby>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ウド</w:t>
            </w:r>
          </w:rt>
          <w:rubyBase>
            <w:r w:rsidR="00A41405">
              <w:rPr>
                <w:rFonts w:ascii="IPA P明朝" w:eastAsia="IPA P明朝" w:hAnsi="IPA P明朝"/>
                <w:sz w:val="28"/>
                <w:szCs w:val="28"/>
              </w:rPr>
              <w:t>人</w:t>
            </w:r>
          </w:rubyBase>
        </w:ruby>
      </w:r>
      <w:r w:rsidR="00A41405">
        <w:rPr>
          <w:rFonts w:ascii="IPA P明朝" w:eastAsia="IPA P明朝" w:hAnsi="IPA P明朝" w:hint="eastAsia"/>
          <w:sz w:val="28"/>
          <w:szCs w:val="28"/>
        </w:rPr>
        <w:t>なれば</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セ</w:t>
            </w:r>
          </w:rt>
          <w:rubyBase>
            <w:r w:rsidR="00A41405">
              <w:rPr>
                <w:rFonts w:ascii="IPA P明朝" w:eastAsia="IPA P明朝" w:hAnsi="IPA P明朝"/>
                <w:sz w:val="28"/>
                <w:szCs w:val="28"/>
              </w:rPr>
              <w:t>世</w:t>
            </w:r>
          </w:rubyBase>
        </w:ruby>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ケン</w:t>
            </w:r>
          </w:rt>
          <w:rubyBase>
            <w:r w:rsidR="00A41405">
              <w:rPr>
                <w:rFonts w:ascii="IPA P明朝" w:eastAsia="IPA P明朝" w:hAnsi="IPA P明朝"/>
                <w:sz w:val="28"/>
                <w:szCs w:val="28"/>
              </w:rPr>
              <w:t>間</w:t>
            </w:r>
          </w:rubyBase>
        </w:ruby>
      </w:r>
      <w:r w:rsidR="00A41405">
        <w:rPr>
          <w:rFonts w:ascii="IPA P明朝" w:eastAsia="IPA P明朝" w:hAnsi="IPA P明朝" w:hint="eastAsia"/>
          <w:sz w:val="28"/>
          <w:szCs w:val="28"/>
        </w:rPr>
        <w:t>の</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アザケ</w:t>
            </w:r>
          </w:rt>
          <w:rubyBase>
            <w:r w:rsidR="00A41405">
              <w:rPr>
                <w:rFonts w:ascii="IPA P明朝" w:eastAsia="IPA P明朝" w:hAnsi="IPA P明朝"/>
                <w:sz w:val="28"/>
                <w:szCs w:val="28"/>
              </w:rPr>
              <w:t>嘲</w:t>
            </w:r>
          </w:rubyBase>
        </w:ruby>
      </w:r>
      <w:r w:rsidR="00A41405">
        <w:rPr>
          <w:rFonts w:ascii="IPA P明朝" w:eastAsia="IPA P明朝" w:hAnsi="IPA P明朝" w:hint="eastAsia"/>
          <w:sz w:val="28"/>
          <w:szCs w:val="28"/>
        </w:rPr>
        <w:t>りをいとひ、思ひ切りて之を撃つに、</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テ</w:t>
            </w:r>
          </w:rt>
          <w:rubyBase>
            <w:r w:rsidR="00A41405">
              <w:rPr>
                <w:rFonts w:ascii="IPA P明朝" w:eastAsia="IPA P明朝" w:hAnsi="IPA P明朝"/>
                <w:sz w:val="28"/>
                <w:szCs w:val="28"/>
              </w:rPr>
              <w:t>手</w:t>
            </w:r>
          </w:rubyBase>
        </w:ruby>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ゴタ</w:t>
            </w:r>
          </w:rt>
          <w:rubyBase>
            <w:r w:rsidR="00A41405">
              <w:rPr>
                <w:rFonts w:ascii="IPA P明朝" w:eastAsia="IPA P明朝" w:hAnsi="IPA P明朝"/>
                <w:sz w:val="28"/>
                <w:szCs w:val="28"/>
              </w:rPr>
              <w:t>應</w:t>
            </w:r>
          </w:rubyBase>
        </w:ruby>
      </w:r>
      <w:r w:rsidR="00A41405">
        <w:rPr>
          <w:rFonts w:ascii="IPA P明朝" w:eastAsia="IPA P明朝" w:hAnsi="IPA P明朝" w:hint="eastAsia"/>
          <w:sz w:val="28"/>
          <w:szCs w:val="28"/>
        </w:rPr>
        <w:t>へはあれども鹿少しも動かず此時もいたく</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ムナ</w:t>
            </w:r>
          </w:rt>
          <w:rubyBase>
            <w:r w:rsidR="00A41405">
              <w:rPr>
                <w:rFonts w:ascii="IPA P明朝" w:eastAsia="IPA P明朝" w:hAnsi="IPA P明朝"/>
                <w:sz w:val="28"/>
                <w:szCs w:val="28"/>
              </w:rPr>
              <w:t>胸</w:t>
            </w:r>
          </w:rubyBase>
        </w:ruby>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サハ</w:t>
            </w:r>
          </w:rt>
          <w:rubyBase>
            <w:r w:rsidR="00A41405">
              <w:rPr>
                <w:rFonts w:ascii="IPA P明朝" w:eastAsia="IPA P明朝" w:hAnsi="IPA P明朝"/>
                <w:sz w:val="28"/>
                <w:szCs w:val="28"/>
              </w:rPr>
              <w:t>騒</w:t>
            </w:r>
          </w:rubyBase>
        </w:ruby>
      </w:r>
      <w:r w:rsidR="00A41405">
        <w:rPr>
          <w:rFonts w:ascii="IPA P明朝" w:eastAsia="IPA P明朝" w:hAnsi="IPA P明朝" w:hint="eastAsia"/>
          <w:sz w:val="28"/>
          <w:szCs w:val="28"/>
        </w:rPr>
        <w:t>ぎして、</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ヘイ</w:t>
            </w:r>
          </w:rt>
          <w:rubyBase>
            <w:r w:rsidR="00A41405">
              <w:rPr>
                <w:rFonts w:ascii="IPA P明朝" w:eastAsia="IPA P明朝" w:hAnsi="IPA P明朝"/>
                <w:sz w:val="28"/>
                <w:szCs w:val="28"/>
              </w:rPr>
              <w:t>平</w:t>
            </w:r>
          </w:rubyBase>
        </w:ruby>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ゼイ</w:t>
            </w:r>
          </w:rt>
          <w:rubyBase>
            <w:r w:rsidR="00A41405">
              <w:rPr>
                <w:rFonts w:ascii="IPA P明朝" w:eastAsia="IPA P明朝" w:hAnsi="IPA P明朝"/>
                <w:sz w:val="28"/>
                <w:szCs w:val="28"/>
              </w:rPr>
              <w:t>生</w:t>
            </w:r>
          </w:rubyBase>
        </w:ruby>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マ</w:t>
            </w:r>
          </w:rt>
          <w:rubyBase>
            <w:r w:rsidR="00A41405">
              <w:rPr>
                <w:rFonts w:ascii="IPA P明朝" w:eastAsia="IPA P明朝" w:hAnsi="IPA P明朝"/>
                <w:sz w:val="28"/>
                <w:szCs w:val="28"/>
              </w:rPr>
              <w:t>魔</w:t>
            </w:r>
          </w:rubyBase>
        </w:ruby>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ヨ</w:t>
            </w:r>
          </w:rt>
          <w:rubyBase>
            <w:r w:rsidR="00A41405">
              <w:rPr>
                <w:rFonts w:ascii="IPA P明朝" w:eastAsia="IPA P明朝" w:hAnsi="IPA P明朝"/>
                <w:sz w:val="28"/>
                <w:szCs w:val="28"/>
              </w:rPr>
              <w:t>除</w:t>
            </w:r>
          </w:rubyBase>
        </w:ruby>
      </w:r>
      <w:r w:rsidR="00A41405">
        <w:rPr>
          <w:rFonts w:ascii="IPA P明朝" w:eastAsia="IPA P明朝" w:hAnsi="IPA P明朝" w:hint="eastAsia"/>
          <w:sz w:val="28"/>
          <w:szCs w:val="28"/>
        </w:rPr>
        <w:t>けとして</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キ</w:t>
            </w:r>
          </w:rt>
          <w:rubyBase>
            <w:r w:rsidR="00A41405">
              <w:rPr>
                <w:rFonts w:ascii="IPA P明朝" w:eastAsia="IPA P明朝" w:hAnsi="IPA P明朝"/>
                <w:sz w:val="28"/>
                <w:szCs w:val="28"/>
              </w:rPr>
              <w:t>危</w:t>
            </w:r>
          </w:rubyBase>
        </w:ruby>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キウ</w:t>
            </w:r>
          </w:rt>
          <w:rubyBase>
            <w:r w:rsidR="00A41405">
              <w:rPr>
                <w:rFonts w:ascii="IPA P明朝" w:eastAsia="IPA P明朝" w:hAnsi="IPA P明朝"/>
                <w:sz w:val="28"/>
                <w:szCs w:val="28"/>
              </w:rPr>
              <w:t>急</w:t>
            </w:r>
          </w:rubyBase>
        </w:ruby>
      </w:r>
      <w:r w:rsidR="00A41405">
        <w:rPr>
          <w:rFonts w:ascii="IPA P明朝" w:eastAsia="IPA P明朝" w:hAnsi="IPA P明朝" w:hint="eastAsia"/>
          <w:sz w:val="28"/>
          <w:szCs w:val="28"/>
        </w:rPr>
        <w:t>の時の爲に用意したる</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ワウゴン</w:t>
            </w:r>
          </w:rt>
          <w:rubyBase>
            <w:r w:rsidR="00A41405">
              <w:rPr>
                <w:rFonts w:ascii="IPA P明朝" w:eastAsia="IPA P明朝" w:hAnsi="IPA P明朝"/>
                <w:sz w:val="28"/>
                <w:szCs w:val="28"/>
              </w:rPr>
              <w:t>黄金</w:t>
            </w:r>
          </w:rubyBase>
        </w:ruby>
      </w:r>
      <w:r w:rsidR="00A41405">
        <w:rPr>
          <w:rFonts w:ascii="IPA P明朝" w:eastAsia="IPA P明朝" w:hAnsi="IPA P明朝" w:hint="eastAsia"/>
          <w:sz w:val="28"/>
          <w:szCs w:val="28"/>
        </w:rPr>
        <w:t>の</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タマ</w:t>
            </w:r>
          </w:rt>
          <w:rubyBase>
            <w:r w:rsidR="00A41405">
              <w:rPr>
                <w:rFonts w:ascii="IPA P明朝" w:eastAsia="IPA P明朝" w:hAnsi="IPA P明朝"/>
                <w:sz w:val="28"/>
                <w:szCs w:val="28"/>
              </w:rPr>
              <w:t>丸</w:t>
            </w:r>
          </w:rubyBase>
        </w:ruby>
      </w:r>
      <w:r w:rsidR="00A41405">
        <w:rPr>
          <w:rFonts w:ascii="IPA P明朝" w:eastAsia="IPA P明朝" w:hAnsi="IPA P明朝" w:hint="eastAsia"/>
          <w:sz w:val="28"/>
          <w:szCs w:val="28"/>
        </w:rPr>
        <w:t>を取出し、これに</w:t>
      </w:r>
      <w:r w:rsidR="00A41405">
        <w:rPr>
          <w:rFonts w:ascii="IPA P明朝" w:eastAsia="IPA P明朝" w:hAnsi="IPA P明朝"/>
          <w:sz w:val="28"/>
          <w:szCs w:val="28"/>
        </w:rPr>
        <w:ruby>
          <w:rubyPr>
            <w:rubyAlign w:val="distributeSpace"/>
            <w:hps w:val="14"/>
            <w:hpsRaise w:val="26"/>
            <w:hpsBaseText w:val="28"/>
            <w:lid w:val="ja-JP"/>
          </w:rubyPr>
          <w:rt>
            <w:r w:rsidR="00A41405" w:rsidRPr="00A41405">
              <w:rPr>
                <w:rFonts w:ascii="IPA P明朝" w:eastAsia="IPA P明朝" w:hAnsi="IPA P明朝"/>
                <w:sz w:val="14"/>
                <w:szCs w:val="28"/>
              </w:rPr>
              <w:t>ヨモギ</w:t>
            </w:r>
          </w:rt>
          <w:rubyBase>
            <w:r w:rsidR="00A41405">
              <w:rPr>
                <w:rFonts w:ascii="IPA P明朝" w:eastAsia="IPA P明朝" w:hAnsi="IPA P明朝"/>
                <w:sz w:val="28"/>
                <w:szCs w:val="28"/>
              </w:rPr>
              <w:t>蓬</w:t>
            </w:r>
          </w:rubyBase>
        </w:ruby>
      </w:r>
      <w:r w:rsidR="00A41405">
        <w:rPr>
          <w:rFonts w:ascii="IPA P明朝" w:eastAsia="IPA P明朝" w:hAnsi="IPA P明朝" w:hint="eastAsia"/>
          <w:sz w:val="28"/>
          <w:szCs w:val="28"/>
        </w:rPr>
        <w:t>を巻き附けて打ち放したれど、鹿は猶動かず。あまり恠しければ近より</w:t>
      </w:r>
      <w:r w:rsidR="00FE0604">
        <w:rPr>
          <w:rFonts w:ascii="IPA P明朝" w:eastAsia="IPA P明朝" w:hAnsi="IPA P明朝" w:hint="eastAsia"/>
          <w:sz w:val="28"/>
          <w:szCs w:val="28"/>
        </w:rPr>
        <w:t>て見るに、よく鹿の形に似たる白き石なりき。數十年の間山中に</w:t>
      </w:r>
      <w:r w:rsidR="00FE0604">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クラ</w:t>
            </w:r>
          </w:rt>
          <w:rubyBase>
            <w:r w:rsidR="00FE0604">
              <w:rPr>
                <w:rFonts w:ascii="IPA P明朝" w:eastAsia="IPA P明朝" w:hAnsi="IPA P明朝"/>
                <w:sz w:val="28"/>
                <w:szCs w:val="28"/>
              </w:rPr>
              <w:t>暮</w:t>
            </w:r>
          </w:rubyBase>
        </w:ruby>
      </w:r>
      <w:r w:rsidR="00FE0604">
        <w:rPr>
          <w:rFonts w:ascii="IPA P明朝" w:eastAsia="IPA P明朝" w:hAnsi="IPA P明朝" w:hint="eastAsia"/>
          <w:sz w:val="28"/>
          <w:szCs w:val="28"/>
        </w:rPr>
        <w:t>せる者が、石と鹿とを見誤るべくも非ず、全く</w:t>
      </w:r>
      <w:r w:rsidR="00FE0604">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マ</w:t>
            </w:r>
          </w:rt>
          <w:rubyBase>
            <w:r w:rsidR="00FE0604">
              <w:rPr>
                <w:rFonts w:ascii="IPA P明朝" w:eastAsia="IPA P明朝" w:hAnsi="IPA P明朝"/>
                <w:sz w:val="28"/>
                <w:szCs w:val="28"/>
              </w:rPr>
              <w:t>魔</w:t>
            </w:r>
          </w:rubyBase>
        </w:ruby>
      </w:r>
      <w:r w:rsidR="00FE0604">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シヤウ</w:t>
            </w:r>
          </w:rt>
          <w:rubyBase>
            <w:r w:rsidR="00FE0604">
              <w:rPr>
                <w:rFonts w:ascii="IPA P明朝" w:eastAsia="IPA P明朝" w:hAnsi="IPA P明朝"/>
                <w:sz w:val="28"/>
                <w:szCs w:val="28"/>
              </w:rPr>
              <w:t>障</w:t>
            </w:r>
          </w:rubyBase>
        </w:ruby>
      </w:r>
      <w:r w:rsidR="00FE0604">
        <w:rPr>
          <w:rFonts w:ascii="IPA P明朝" w:eastAsia="IPA P明朝" w:hAnsi="IPA P明朝" w:hint="eastAsia"/>
          <w:sz w:val="28"/>
          <w:szCs w:val="28"/>
        </w:rPr>
        <w:t>の</w:t>
      </w:r>
      <w:r w:rsidR="00FE0604">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シ</w:t>
            </w:r>
          </w:rt>
          <w:rubyBase>
            <w:r w:rsidR="00FE0604">
              <w:rPr>
                <w:rFonts w:ascii="IPA P明朝" w:eastAsia="IPA P明朝" w:hAnsi="IPA P明朝"/>
                <w:sz w:val="28"/>
                <w:szCs w:val="28"/>
              </w:rPr>
              <w:t>仕</w:t>
            </w:r>
          </w:rubyBase>
        </w:ruby>
      </w:r>
      <w:r w:rsidR="00FE0604">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ワザ</w:t>
            </w:r>
          </w:rt>
          <w:rubyBase>
            <w:r w:rsidR="00FE0604">
              <w:rPr>
                <w:rFonts w:ascii="IPA P明朝" w:eastAsia="IPA P明朝" w:hAnsi="IPA P明朝"/>
                <w:sz w:val="28"/>
                <w:szCs w:val="28"/>
              </w:rPr>
              <w:t>業</w:t>
            </w:r>
          </w:rubyBase>
        </w:ruby>
      </w:r>
      <w:r w:rsidR="00FE0604">
        <w:rPr>
          <w:rFonts w:ascii="IPA P明朝" w:eastAsia="IPA P明朝" w:hAnsi="IPA P明朝" w:hint="eastAsia"/>
          <w:sz w:val="28"/>
          <w:szCs w:val="28"/>
        </w:rPr>
        <w:t>なりけりと、此時ばかりは獵を</w:t>
      </w:r>
      <w:r w:rsidR="00FE0604">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ヤ</w:t>
            </w:r>
          </w:rt>
          <w:rubyBase>
            <w:r w:rsidR="00FE0604">
              <w:rPr>
                <w:rFonts w:ascii="IPA P明朝" w:eastAsia="IPA P明朝" w:hAnsi="IPA P明朝"/>
                <w:sz w:val="28"/>
                <w:szCs w:val="28"/>
              </w:rPr>
              <w:t>止</w:t>
            </w:r>
          </w:rubyBase>
        </w:ruby>
      </w:r>
      <w:r w:rsidR="00FE0604">
        <w:rPr>
          <w:rFonts w:ascii="IPA P明朝" w:eastAsia="IPA P明朝" w:hAnsi="IPA P明朝" w:hint="eastAsia"/>
          <w:sz w:val="28"/>
          <w:szCs w:val="28"/>
        </w:rPr>
        <w:t>めばやと思ひたりきと云ふ。</w:t>
      </w:r>
    </w:p>
    <w:p w14:paraId="0CCDE8F4" w14:textId="23B04EDF" w:rsidR="00FE0604" w:rsidRDefault="00FE0604" w:rsidP="006E4D4F">
      <w:pPr>
        <w:spacing w:line="640" w:lineRule="exact"/>
        <w:ind w:firstLineChars="0" w:firstLine="0"/>
        <w:rPr>
          <w:rFonts w:ascii="IPA P明朝" w:eastAsia="IPA P明朝" w:hAnsi="IPA P明朝" w:hint="eastAsia"/>
          <w:sz w:val="28"/>
          <w:szCs w:val="28"/>
        </w:rPr>
      </w:pPr>
      <w:r w:rsidRPr="00FE0604">
        <w:rPr>
          <w:rFonts w:ascii="IPA P明朝" w:eastAsia="IPA P明朝" w:hAnsi="IPA P明朝" w:hint="eastAsia"/>
          <w:b/>
          <w:sz w:val="28"/>
          <w:szCs w:val="28"/>
        </w:rPr>
        <w:t>六二</w:t>
      </w:r>
      <w:r>
        <w:rPr>
          <w:rFonts w:ascii="IPA P明朝" w:eastAsia="IPA P明朝" w:hAnsi="IPA P明朝" w:hint="eastAsia"/>
          <w:sz w:val="28"/>
          <w:szCs w:val="28"/>
        </w:rPr>
        <w:tab/>
        <w:t>又同じ人、ある</w:t>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ヨ</w:t>
            </w:r>
          </w:rt>
          <w:rubyBase>
            <w:r w:rsidR="00FE0604">
              <w:rPr>
                <w:rFonts w:ascii="IPA P明朝" w:eastAsia="IPA P明朝" w:hAnsi="IPA P明朝"/>
                <w:sz w:val="28"/>
                <w:szCs w:val="28"/>
              </w:rPr>
              <w:t>夜</w:t>
            </w:r>
          </w:rubyBase>
        </w:ruby>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サンチウ</w:t>
            </w:r>
          </w:rt>
          <w:rubyBase>
            <w:r w:rsidR="00FE0604">
              <w:rPr>
                <w:rFonts w:ascii="IPA P明朝" w:eastAsia="IPA P明朝" w:hAnsi="IPA P明朝"/>
                <w:sz w:val="28"/>
                <w:szCs w:val="28"/>
              </w:rPr>
              <w:t>山中</w:t>
            </w:r>
          </w:rubyBase>
        </w:ruby>
      </w:r>
      <w:r>
        <w:rPr>
          <w:rFonts w:ascii="IPA P明朝" w:eastAsia="IPA P明朝" w:hAnsi="IPA P明朝" w:hint="eastAsia"/>
          <w:sz w:val="28"/>
          <w:szCs w:val="28"/>
        </w:rPr>
        <w:t>にて小屋を作るいとま無くて、とある大木の下に寄り、</w:t>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マ</w:t>
            </w:r>
          </w:rt>
          <w:rubyBase>
            <w:r w:rsidR="00FE0604">
              <w:rPr>
                <w:rFonts w:ascii="IPA P明朝" w:eastAsia="IPA P明朝" w:hAnsi="IPA P明朝"/>
                <w:sz w:val="28"/>
                <w:szCs w:val="28"/>
              </w:rPr>
              <w:t>魔</w:t>
            </w:r>
          </w:rubyBase>
        </w:ruby>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ヨ</w:t>
            </w:r>
          </w:rt>
          <w:rubyBase>
            <w:r w:rsidR="00FE0604">
              <w:rPr>
                <w:rFonts w:ascii="IPA P明朝" w:eastAsia="IPA P明朝" w:hAnsi="IPA P明朝"/>
                <w:sz w:val="28"/>
                <w:szCs w:val="28"/>
              </w:rPr>
              <w:t>除</w:t>
            </w:r>
          </w:rubyBase>
        </w:ruby>
      </w:r>
      <w:r>
        <w:rPr>
          <w:rFonts w:ascii="IPA P明朝" w:eastAsia="IPA P明朝" w:hAnsi="IPA P明朝" w:hint="eastAsia"/>
          <w:sz w:val="28"/>
          <w:szCs w:val="28"/>
        </w:rPr>
        <w:t>けのサンヅ</w:t>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ナハ</w:t>
            </w:r>
          </w:rt>
          <w:rubyBase>
            <w:r w:rsidR="00FE0604">
              <w:rPr>
                <w:rFonts w:ascii="IPA P明朝" w:eastAsia="IPA P明朝" w:hAnsi="IPA P明朝"/>
                <w:sz w:val="28"/>
                <w:szCs w:val="28"/>
              </w:rPr>
              <w:t>縄</w:t>
            </w:r>
          </w:rubyBase>
        </w:ruby>
      </w:r>
      <w:r>
        <w:rPr>
          <w:rFonts w:ascii="IPA P明朝" w:eastAsia="IPA P明朝" w:hAnsi="IPA P明朝" w:hint="eastAsia"/>
          <w:sz w:val="28"/>
          <w:szCs w:val="28"/>
        </w:rPr>
        <w:t>をおのれと木とのめぐりに</w:t>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ミ</w:t>
            </w:r>
          </w:rt>
          <w:rubyBase>
            <w:r w:rsidR="00FE0604">
              <w:rPr>
                <w:rFonts w:ascii="IPA P明朝" w:eastAsia="IPA P明朝" w:hAnsi="IPA P明朝"/>
                <w:sz w:val="28"/>
                <w:szCs w:val="28"/>
              </w:rPr>
              <w:t>三</w:t>
            </w:r>
          </w:rubyBase>
        </w:ruby>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メグリ</w:t>
            </w:r>
          </w:rt>
          <w:rubyBase>
            <w:r w:rsidR="00FE0604">
              <w:rPr>
                <w:rFonts w:ascii="IPA P明朝" w:eastAsia="IPA P明朝" w:hAnsi="IPA P明朝"/>
                <w:sz w:val="28"/>
                <w:szCs w:val="28"/>
              </w:rPr>
              <w:t>圍</w:t>
            </w:r>
          </w:rubyBase>
        </w:ruby>
      </w:r>
      <w:r>
        <w:rPr>
          <w:rFonts w:ascii="IPA P明朝" w:eastAsia="IPA P明朝" w:hAnsi="IPA P明朝" w:hint="eastAsia"/>
          <w:sz w:val="28"/>
          <w:szCs w:val="28"/>
        </w:rPr>
        <w:t>引きめぐらし、鐵砲を</w:t>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タテ</w:t>
            </w:r>
          </w:rt>
          <w:rubyBase>
            <w:r w:rsidR="00FE0604">
              <w:rPr>
                <w:rFonts w:ascii="IPA P明朝" w:eastAsia="IPA P明朝" w:hAnsi="IPA P明朝"/>
                <w:sz w:val="28"/>
                <w:szCs w:val="28"/>
              </w:rPr>
              <w:t>竪</w:t>
            </w:r>
          </w:rubyBase>
        </w:ruby>
      </w:r>
      <w:r>
        <w:rPr>
          <w:rFonts w:ascii="IPA P明朝" w:eastAsia="IPA P明朝" w:hAnsi="IPA P明朝" w:hint="eastAsia"/>
          <w:sz w:val="28"/>
          <w:szCs w:val="28"/>
        </w:rPr>
        <w:t>に</w:t>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カヽ</w:t>
            </w:r>
          </w:rt>
          <w:rubyBase>
            <w:r w:rsidR="00FE0604">
              <w:rPr>
                <w:rFonts w:ascii="IPA P明朝" w:eastAsia="IPA P明朝" w:hAnsi="IPA P明朝"/>
                <w:sz w:val="28"/>
                <w:szCs w:val="28"/>
              </w:rPr>
              <w:t>抱</w:t>
            </w:r>
          </w:rubyBase>
        </w:ruby>
      </w:r>
      <w:r>
        <w:rPr>
          <w:rFonts w:ascii="IPA P明朝" w:eastAsia="IPA P明朝" w:hAnsi="IPA P明朝" w:hint="eastAsia"/>
          <w:sz w:val="28"/>
          <w:szCs w:val="28"/>
        </w:rPr>
        <w:t>へてまどろみたりしに、夜深く物音のするに心付けば、大なる</w:t>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ソウギヤウ</w:t>
            </w:r>
          </w:rt>
          <w:rubyBase>
            <w:r w:rsidR="00FE0604">
              <w:rPr>
                <w:rFonts w:ascii="IPA P明朝" w:eastAsia="IPA P明朝" w:hAnsi="IPA P明朝"/>
                <w:sz w:val="28"/>
                <w:szCs w:val="28"/>
              </w:rPr>
              <w:t>僧形</w:t>
            </w:r>
          </w:rubyBase>
        </w:ruby>
      </w:r>
      <w:r>
        <w:rPr>
          <w:rFonts w:ascii="IPA P明朝" w:eastAsia="IPA P明朝" w:hAnsi="IPA P明朝" w:hint="eastAsia"/>
          <w:sz w:val="28"/>
          <w:szCs w:val="28"/>
        </w:rPr>
        <w:t>の者赤き</w:t>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コロモ</w:t>
            </w:r>
          </w:rt>
          <w:rubyBase>
            <w:r w:rsidR="00FE0604">
              <w:rPr>
                <w:rFonts w:ascii="IPA P明朝" w:eastAsia="IPA P明朝" w:hAnsi="IPA P明朝"/>
                <w:sz w:val="28"/>
                <w:szCs w:val="28"/>
              </w:rPr>
              <w:t>衣</w:t>
            </w:r>
          </w:rubyBase>
        </w:ruby>
      </w:r>
      <w:r>
        <w:rPr>
          <w:rFonts w:ascii="IPA P明朝" w:eastAsia="IPA P明朝" w:hAnsi="IPA P明朝" w:hint="eastAsia"/>
          <w:sz w:val="28"/>
          <w:szCs w:val="28"/>
        </w:rPr>
        <w:t>を</w:t>
      </w:r>
      <w:r>
        <w:rPr>
          <w:rFonts w:ascii="IPA P明朝" w:eastAsia="IPA P明朝" w:hAnsi="IPA P明朝"/>
          <w:sz w:val="28"/>
          <w:szCs w:val="28"/>
        </w:rPr>
        <w:ruby>
          <w:rubyPr>
            <w:rubyAlign w:val="distributeSpace"/>
            <w:hps w:val="14"/>
            <w:hpsRaise w:val="26"/>
            <w:hpsBaseText w:val="28"/>
            <w:lid w:val="ja-JP"/>
          </w:rubyPr>
          <w:rt>
            <w:r w:rsidR="00FE0604" w:rsidRPr="00FE0604">
              <w:rPr>
                <w:rFonts w:ascii="IPA P明朝" w:eastAsia="IPA P明朝" w:hAnsi="IPA P明朝"/>
                <w:sz w:val="14"/>
                <w:szCs w:val="28"/>
              </w:rPr>
              <w:t>ハネ</w:t>
            </w:r>
          </w:rt>
          <w:rubyBase>
            <w:r w:rsidR="00FE0604">
              <w:rPr>
                <w:rFonts w:ascii="IPA P明朝" w:eastAsia="IPA P明朝" w:hAnsi="IPA P明朝"/>
                <w:sz w:val="28"/>
                <w:szCs w:val="28"/>
              </w:rPr>
              <w:t>羽</w:t>
            </w:r>
          </w:rubyBase>
        </w:ruby>
      </w:r>
      <w:r>
        <w:rPr>
          <w:rFonts w:ascii="IPA P明朝" w:eastAsia="IPA P明朝" w:hAnsi="IPA P明朝" w:hint="eastAsia"/>
          <w:sz w:val="28"/>
          <w:szCs w:val="28"/>
        </w:rPr>
        <w:t>のやうに</w:t>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は</w:t>
            </w:r>
          </w:rt>
          <w:rubyBase>
            <w:r w:rsidR="0027391A">
              <w:rPr>
                <w:rFonts w:ascii="IPA P明朝" w:eastAsia="IPA P明朝" w:hAnsi="IPA P明朝"/>
                <w:sz w:val="28"/>
                <w:szCs w:val="28"/>
              </w:rPr>
              <w:t>羽</w:t>
            </w:r>
          </w:rubyBase>
        </w:ruby>
      </w:r>
      <w:r>
        <w:rPr>
          <w:rFonts w:ascii="IPA P明朝" w:eastAsia="IPA P明朝" w:hAnsi="IPA P明朝" w:hint="eastAsia"/>
          <w:sz w:val="28"/>
          <w:szCs w:val="28"/>
        </w:rPr>
        <w:t>ばたきして、其木の梢に</w:t>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おお</w:t>
            </w:r>
          </w:rt>
          <w:rubyBase>
            <w:r w:rsidR="0027391A">
              <w:rPr>
                <w:rFonts w:ascii="IPA P明朝" w:eastAsia="IPA P明朝" w:hAnsi="IPA P明朝"/>
                <w:sz w:val="28"/>
                <w:szCs w:val="28"/>
              </w:rPr>
              <w:t>蔽</w:t>
            </w:r>
          </w:rubyBase>
        </w:ruby>
      </w:r>
      <w:r w:rsidR="0027391A">
        <w:rPr>
          <w:rFonts w:ascii="IPA P明朝" w:eastAsia="IPA P明朝" w:hAnsi="IPA P明朝" w:hint="eastAsia"/>
          <w:sz w:val="28"/>
          <w:szCs w:val="28"/>
        </w:rPr>
        <w:t>ひかゝりたり。すはやと銃を打ち放せばやがて又羽ばたきして</w:t>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ナカゾラ</w:t>
            </w:r>
          </w:rt>
          <w:rubyBase>
            <w:r w:rsidR="0027391A">
              <w:rPr>
                <w:rFonts w:ascii="IPA P明朝" w:eastAsia="IPA P明朝" w:hAnsi="IPA P明朝"/>
                <w:sz w:val="28"/>
                <w:szCs w:val="28"/>
              </w:rPr>
              <w:t>中空</w:t>
            </w:r>
          </w:rubyBase>
        </w:ruby>
      </w:r>
      <w:r w:rsidR="0027391A">
        <w:rPr>
          <w:rFonts w:ascii="IPA P明朝" w:eastAsia="IPA P明朝" w:hAnsi="IPA P明朝" w:hint="eastAsia"/>
          <w:sz w:val="28"/>
          <w:szCs w:val="28"/>
        </w:rPr>
        <w:t>を飛びかへりたり。此時の恐ろしさも世の常ならず。前後三たびまでかゝる不思議に遭ひ、其</w:t>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タビ</w:t>
            </w:r>
          </w:rt>
          <w:rubyBase>
            <w:r w:rsidR="0027391A">
              <w:rPr>
                <w:rFonts w:ascii="IPA P明朝" w:eastAsia="IPA P明朝" w:hAnsi="IPA P明朝"/>
                <w:sz w:val="28"/>
                <w:szCs w:val="28"/>
              </w:rPr>
              <w:t>度</w:t>
            </w:r>
          </w:rubyBase>
        </w:ruby>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ゴト</w:t>
            </w:r>
          </w:rt>
          <w:rubyBase>
            <w:r w:rsidR="0027391A">
              <w:rPr>
                <w:rFonts w:ascii="IPA P明朝" w:eastAsia="IPA P明朝" w:hAnsi="IPA P明朝"/>
                <w:sz w:val="28"/>
                <w:szCs w:val="28"/>
              </w:rPr>
              <w:t>毎</w:t>
            </w:r>
          </w:rubyBase>
        </w:ruby>
      </w:r>
      <w:r w:rsidR="0027391A">
        <w:rPr>
          <w:rFonts w:ascii="IPA P明朝" w:eastAsia="IPA P明朝" w:hAnsi="IPA P明朝" w:hint="eastAsia"/>
          <w:sz w:val="28"/>
          <w:szCs w:val="28"/>
        </w:rPr>
        <w:t>に鐵砲を</w:t>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ヤ</w:t>
            </w:r>
          </w:rt>
          <w:rubyBase>
            <w:r w:rsidR="0027391A">
              <w:rPr>
                <w:rFonts w:ascii="IPA P明朝" w:eastAsia="IPA P明朝" w:hAnsi="IPA P明朝"/>
                <w:sz w:val="28"/>
                <w:szCs w:val="28"/>
              </w:rPr>
              <w:t>止</w:t>
            </w:r>
          </w:rubyBase>
        </w:ruby>
      </w:r>
      <w:r w:rsidR="0027391A">
        <w:rPr>
          <w:rFonts w:ascii="IPA P明朝" w:eastAsia="IPA P明朝" w:hAnsi="IPA P明朝" w:hint="eastAsia"/>
          <w:sz w:val="28"/>
          <w:szCs w:val="28"/>
        </w:rPr>
        <w:t>めんと心に誓ひ、</w:t>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ウヂガミ</w:t>
            </w:r>
          </w:rt>
          <w:rubyBase>
            <w:r w:rsidR="0027391A">
              <w:rPr>
                <w:rFonts w:ascii="IPA P明朝" w:eastAsia="IPA P明朝" w:hAnsi="IPA P明朝"/>
                <w:sz w:val="28"/>
                <w:szCs w:val="28"/>
              </w:rPr>
              <w:t>氏神</w:t>
            </w:r>
          </w:rubyBase>
        </w:ruby>
      </w:r>
      <w:r w:rsidR="0027391A">
        <w:rPr>
          <w:rFonts w:ascii="IPA P明朝" w:eastAsia="IPA P明朝" w:hAnsi="IPA P明朝" w:hint="eastAsia"/>
          <w:sz w:val="28"/>
          <w:szCs w:val="28"/>
        </w:rPr>
        <w:t>に</w:t>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グリン</w:t>
            </w:r>
          </w:rt>
          <w:rubyBase>
            <w:r w:rsidR="0027391A">
              <w:rPr>
                <w:rFonts w:ascii="IPA P明朝" w:eastAsia="IPA P明朝" w:hAnsi="IPA P明朝"/>
                <w:sz w:val="28"/>
                <w:szCs w:val="28"/>
              </w:rPr>
              <w:t>願</w:t>
            </w:r>
          </w:rubyBase>
        </w:ruby>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ガ</w:t>
            </w:r>
          </w:rt>
          <w:rubyBase>
            <w:r w:rsidR="0027391A">
              <w:rPr>
                <w:rFonts w:ascii="IPA P明朝" w:eastAsia="IPA P明朝" w:hAnsi="IPA P明朝"/>
                <w:sz w:val="28"/>
                <w:szCs w:val="28"/>
              </w:rPr>
              <w:t>掛</w:t>
            </w:r>
          </w:rubyBase>
        </w:ruby>
      </w:r>
      <w:r w:rsidR="0027391A">
        <w:rPr>
          <w:rFonts w:ascii="IPA P明朝" w:eastAsia="IPA P明朝" w:hAnsi="IPA P明朝" w:hint="eastAsia"/>
          <w:sz w:val="28"/>
          <w:szCs w:val="28"/>
        </w:rPr>
        <w:t>けなどすれど、やがて再び思ひ返して、年取るまで</w:t>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カリウド</w:t>
            </w:r>
          </w:rt>
          <w:rubyBase>
            <w:r w:rsidR="0027391A">
              <w:rPr>
                <w:rFonts w:ascii="IPA P明朝" w:eastAsia="IPA P明朝" w:hAnsi="IPA P明朝"/>
                <w:sz w:val="28"/>
                <w:szCs w:val="28"/>
              </w:rPr>
              <w:t>獵人</w:t>
            </w:r>
          </w:rubyBase>
        </w:ruby>
      </w:r>
      <w:r w:rsidR="0027391A">
        <w:rPr>
          <w:rFonts w:ascii="IPA P明朝" w:eastAsia="IPA P明朝" w:hAnsi="IPA P明朝" w:hint="eastAsia"/>
          <w:sz w:val="28"/>
          <w:szCs w:val="28"/>
        </w:rPr>
        <w:t>の</w:t>
      </w:r>
      <w:r w:rsidR="0027391A">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なりわい</w:t>
            </w:r>
          </w:rt>
          <w:rubyBase>
            <w:r w:rsidR="0027391A">
              <w:rPr>
                <w:rFonts w:ascii="IPA P明朝" w:eastAsia="IPA P明朝" w:hAnsi="IPA P明朝"/>
                <w:sz w:val="28"/>
                <w:szCs w:val="28"/>
              </w:rPr>
              <w:t>業</w:t>
            </w:r>
          </w:rubyBase>
        </w:ruby>
      </w:r>
      <w:r w:rsidR="0027391A">
        <w:rPr>
          <w:rFonts w:ascii="IPA P明朝" w:eastAsia="IPA P明朝" w:hAnsi="IPA P明朝" w:hint="eastAsia"/>
          <w:sz w:val="28"/>
          <w:szCs w:val="28"/>
        </w:rPr>
        <w:t>を棄つること能はずとよく人に語りたり。</w:t>
      </w:r>
    </w:p>
    <w:p w14:paraId="3DCE8F89" w14:textId="09F7C7AC" w:rsidR="0027391A" w:rsidRDefault="0027391A" w:rsidP="006E4D4F">
      <w:pPr>
        <w:spacing w:line="640" w:lineRule="exact"/>
        <w:ind w:firstLineChars="0" w:firstLine="0"/>
        <w:rPr>
          <w:rFonts w:ascii="IPA P明朝" w:eastAsia="IPA P明朝" w:hAnsi="IPA P明朝" w:hint="eastAsia"/>
          <w:sz w:val="28"/>
          <w:szCs w:val="28"/>
        </w:rPr>
      </w:pPr>
      <w:r w:rsidRPr="0027391A">
        <w:rPr>
          <w:rFonts w:ascii="IPA P明朝" w:eastAsia="IPA P明朝" w:hAnsi="IPA P明朝" w:hint="eastAsia"/>
          <w:b/>
          <w:sz w:val="28"/>
          <w:szCs w:val="28"/>
        </w:rPr>
        <w:t>六三</w:t>
      </w:r>
      <w:r>
        <w:rPr>
          <w:rFonts w:ascii="IPA P明朝" w:eastAsia="IPA P明朝" w:hAnsi="IPA P明朝" w:hint="eastAsia"/>
          <w:sz w:val="28"/>
          <w:szCs w:val="28"/>
        </w:rPr>
        <w:tab/>
        <w:t>小國の三浦某と云ふは無一の金持なり。今より二三代前の主人、まだ家は貧しくして、妻は少しく</w:t>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ロ</w:t>
            </w:r>
          </w:rt>
          <w:rubyBase>
            <w:r w:rsidR="0027391A">
              <w:rPr>
                <w:rFonts w:ascii="IPA P明朝" w:eastAsia="IPA P明朝" w:hAnsi="IPA P明朝"/>
                <w:sz w:val="28"/>
                <w:szCs w:val="28"/>
              </w:rPr>
              <w:t>魯</w:t>
            </w:r>
          </w:rubyBase>
        </w:ruby>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ドン</w:t>
            </w:r>
          </w:rt>
          <w:rubyBase>
            <w:r w:rsidR="0027391A">
              <w:rPr>
                <w:rFonts w:ascii="IPA P明朝" w:eastAsia="IPA P明朝" w:hAnsi="IPA P明朝"/>
                <w:sz w:val="28"/>
                <w:szCs w:val="28"/>
              </w:rPr>
              <w:t>鈍</w:t>
            </w:r>
          </w:rubyBase>
        </w:ruby>
      </w:r>
      <w:r>
        <w:rPr>
          <w:rFonts w:ascii="IPA P明朝" w:eastAsia="IPA P明朝" w:hAnsi="IPA P明朝" w:hint="eastAsia"/>
          <w:sz w:val="28"/>
          <w:szCs w:val="28"/>
        </w:rPr>
        <w:t>なりき。この妻のある日</w:t>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カド</w:t>
            </w:r>
          </w:rt>
          <w:rubyBase>
            <w:r w:rsidR="0027391A">
              <w:rPr>
                <w:rFonts w:ascii="IPA P明朝" w:eastAsia="IPA P明朝" w:hAnsi="IPA P明朝"/>
                <w:sz w:val="28"/>
                <w:szCs w:val="28"/>
              </w:rPr>
              <w:t>門</w:t>
            </w:r>
          </w:rubyBase>
        </w:ruby>
      </w:r>
      <w:r>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マヘ</w:t>
            </w:r>
          </w:rt>
          <w:rubyBase>
            <w:r w:rsidR="0027391A">
              <w:rPr>
                <w:rFonts w:ascii="IPA P明朝" w:eastAsia="IPA P明朝" w:hAnsi="IPA P明朝"/>
                <w:sz w:val="28"/>
                <w:szCs w:val="28"/>
              </w:rPr>
              <w:t>前</w:t>
            </w:r>
          </w:rubyBase>
        </w:ruby>
      </w:r>
      <w:r>
        <w:rPr>
          <w:rFonts w:ascii="IPA P明朝" w:eastAsia="IPA P明朝" w:hAnsi="IPA P明朝" w:hint="eastAsia"/>
          <w:sz w:val="28"/>
          <w:szCs w:val="28"/>
        </w:rPr>
        <w:t>を流るゝ小さき川に沿ひて</w:t>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フキ</w:t>
            </w:r>
          </w:rt>
          <w:rubyBase>
            <w:r w:rsidR="0027391A">
              <w:rPr>
                <w:rFonts w:ascii="IPA P明朝" w:eastAsia="IPA P明朝" w:hAnsi="IPA P明朝"/>
                <w:sz w:val="28"/>
                <w:szCs w:val="28"/>
              </w:rPr>
              <w:t>蕗</w:t>
            </w:r>
          </w:rubyBase>
        </w:ruby>
      </w:r>
      <w:r>
        <w:rPr>
          <w:rFonts w:ascii="IPA P明朝" w:eastAsia="IPA P明朝" w:hAnsi="IPA P明朝" w:hint="eastAsia"/>
          <w:sz w:val="28"/>
          <w:szCs w:val="28"/>
        </w:rPr>
        <w:t>を</w:t>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ト</w:t>
            </w:r>
          </w:rt>
          <w:rubyBase>
            <w:r w:rsidR="0027391A">
              <w:rPr>
                <w:rFonts w:ascii="IPA P明朝" w:eastAsia="IPA P明朝" w:hAnsi="IPA P明朝"/>
                <w:sz w:val="28"/>
                <w:szCs w:val="28"/>
              </w:rPr>
              <w:t>採</w:t>
            </w:r>
          </w:rubyBase>
        </w:ruby>
      </w:r>
      <w:r>
        <w:rPr>
          <w:rFonts w:ascii="IPA P明朝" w:eastAsia="IPA P明朝" w:hAnsi="IPA P明朝" w:hint="eastAsia"/>
          <w:sz w:val="28"/>
          <w:szCs w:val="28"/>
        </w:rPr>
        <w:t>りに入りしに、</w:t>
      </w:r>
      <w:r>
        <w:rPr>
          <w:rFonts w:ascii="IPA P明朝" w:eastAsia="IPA P明朝" w:hAnsi="IPA P明朝" w:hint="eastAsia"/>
          <w:sz w:val="28"/>
          <w:szCs w:val="28"/>
        </w:rPr>
        <w:lastRenderedPageBreak/>
        <w:t>よき物少なければ次第に谷奥深く登りたり。さてふと見れば立派なる黒き</w:t>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モン</w:t>
            </w:r>
          </w:rt>
          <w:rubyBase>
            <w:r w:rsidR="0027391A">
              <w:rPr>
                <w:rFonts w:ascii="IPA P明朝" w:eastAsia="IPA P明朝" w:hAnsi="IPA P明朝"/>
                <w:sz w:val="28"/>
                <w:szCs w:val="28"/>
              </w:rPr>
              <w:t>門</w:t>
            </w:r>
          </w:rubyBase>
        </w:ruby>
      </w:r>
      <w:r>
        <w:rPr>
          <w:rFonts w:ascii="IPA P明朝" w:eastAsia="IPA P明朝" w:hAnsi="IPA P明朝" w:hint="eastAsia"/>
          <w:sz w:val="28"/>
          <w:szCs w:val="28"/>
        </w:rPr>
        <w:t>の家あり。</w:t>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イブカ</w:t>
            </w:r>
          </w:rt>
          <w:rubyBase>
            <w:r w:rsidR="0027391A">
              <w:rPr>
                <w:rFonts w:ascii="IPA P明朝" w:eastAsia="IPA P明朝" w:hAnsi="IPA P明朝"/>
                <w:sz w:val="28"/>
                <w:szCs w:val="28"/>
              </w:rPr>
              <w:t>訝</w:t>
            </w:r>
          </w:rubyBase>
        </w:ruby>
      </w:r>
      <w:r>
        <w:rPr>
          <w:rFonts w:ascii="IPA P明朝" w:eastAsia="IPA P明朝" w:hAnsi="IPA P明朝" w:hint="eastAsia"/>
          <w:sz w:val="28"/>
          <w:szCs w:val="28"/>
        </w:rPr>
        <w:t>しけれど門の中に入りて見るに、大なる庭にて紅白の花一面に咲き</w:t>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ニハトリ</w:t>
            </w:r>
          </w:rt>
          <w:rubyBase>
            <w:r w:rsidR="0027391A">
              <w:rPr>
                <w:rFonts w:ascii="IPA P明朝" w:eastAsia="IPA P明朝" w:hAnsi="IPA P明朝" w:hint="eastAsia"/>
                <w:sz w:val="28"/>
                <w:szCs w:val="28"/>
              </w:rPr>
              <w:t>雞</w:t>
            </w:r>
          </w:rubyBase>
        </w:ruby>
      </w:r>
      <w:r>
        <w:rPr>
          <w:rFonts w:ascii="IPA P明朝" w:eastAsia="IPA P明朝" w:hAnsi="IPA P明朝" w:hint="eastAsia"/>
          <w:sz w:val="28"/>
          <w:szCs w:val="28"/>
        </w:rPr>
        <w:t>多く遊べり。其庭を</w:t>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ウラ</w:t>
            </w:r>
          </w:rt>
          <w:rubyBase>
            <w:r w:rsidR="0027391A">
              <w:rPr>
                <w:rFonts w:ascii="IPA P明朝" w:eastAsia="IPA P明朝" w:hAnsi="IPA P明朝"/>
                <w:sz w:val="28"/>
                <w:szCs w:val="28"/>
              </w:rPr>
              <w:t>裏</w:t>
            </w:r>
          </w:rubyBase>
        </w:ruby>
      </w:r>
      <w:r>
        <w:rPr>
          <w:rFonts w:ascii="IPA P明朝" w:eastAsia="IPA P明朝" w:hAnsi="IPA P明朝" w:hint="eastAsia"/>
          <w:sz w:val="28"/>
          <w:szCs w:val="28"/>
        </w:rPr>
        <w:t>の方へ</w:t>
      </w:r>
      <w:r>
        <w:rPr>
          <w:rFonts w:ascii="IPA P明朝" w:eastAsia="IPA P明朝" w:hAnsi="IPA P明朝"/>
          <w:sz w:val="28"/>
          <w:szCs w:val="28"/>
        </w:rPr>
        <w:ruby>
          <w:rubyPr>
            <w:rubyAlign w:val="distributeSpace"/>
            <w:hps w:val="14"/>
            <w:hpsRaise w:val="26"/>
            <w:hpsBaseText w:val="28"/>
            <w:lid w:val="ja-JP"/>
          </w:rubyPr>
          <w:rt>
            <w:r w:rsidR="0027391A" w:rsidRPr="0027391A">
              <w:rPr>
                <w:rFonts w:ascii="IPA P明朝" w:eastAsia="IPA P明朝" w:hAnsi="IPA P明朝"/>
                <w:sz w:val="14"/>
                <w:szCs w:val="28"/>
              </w:rPr>
              <w:t>マハ</w:t>
            </w:r>
          </w:rt>
          <w:rubyBase>
            <w:r w:rsidR="0027391A">
              <w:rPr>
                <w:rFonts w:ascii="IPA P明朝" w:eastAsia="IPA P明朝" w:hAnsi="IPA P明朝"/>
                <w:sz w:val="28"/>
                <w:szCs w:val="28"/>
              </w:rPr>
              <w:t>廻</w:t>
            </w:r>
          </w:rubyBase>
        </w:ruby>
      </w:r>
      <w:r>
        <w:rPr>
          <w:rFonts w:ascii="IPA P明朝" w:eastAsia="IPA P明朝" w:hAnsi="IPA P明朝" w:hint="eastAsia"/>
          <w:sz w:val="28"/>
          <w:szCs w:val="28"/>
        </w:rPr>
        <w:t>れば、牛小屋ありて牛多く居り、</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ウマ</w:t>
            </w:r>
          </w:rt>
          <w:rubyBase>
            <w:r w:rsidR="00FB56AE">
              <w:rPr>
                <w:rFonts w:ascii="IPA P明朝" w:eastAsia="IPA P明朝" w:hAnsi="IPA P明朝"/>
                <w:sz w:val="28"/>
                <w:szCs w:val="28"/>
              </w:rPr>
              <w:t>馬</w:t>
            </w:r>
          </w:rubyBase>
        </w:ruby>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ヤ</w:t>
            </w:r>
          </w:rt>
          <w:rubyBase>
            <w:r w:rsidR="00FB56AE">
              <w:rPr>
                <w:rFonts w:ascii="IPA P明朝" w:eastAsia="IPA P明朝" w:hAnsi="IPA P明朝"/>
                <w:sz w:val="28"/>
                <w:szCs w:val="28"/>
              </w:rPr>
              <w:t>舎</w:t>
            </w:r>
          </w:rubyBase>
        </w:ruby>
      </w:r>
      <w:r w:rsidR="00FB56AE">
        <w:rPr>
          <w:rFonts w:ascii="IPA P明朝" w:eastAsia="IPA P明朝" w:hAnsi="IPA P明朝" w:hint="eastAsia"/>
          <w:sz w:val="28"/>
          <w:szCs w:val="28"/>
        </w:rPr>
        <w:t>ありて馬多く居れども、一向に人は居らず。終に</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げんかん</w:t>
            </w:r>
          </w:rt>
          <w:rubyBase>
            <w:r w:rsidR="00FB56AE">
              <w:rPr>
                <w:rFonts w:ascii="IPA P明朝" w:eastAsia="IPA P明朝" w:hAnsi="IPA P明朝"/>
                <w:sz w:val="28"/>
                <w:szCs w:val="28"/>
              </w:rPr>
              <w:t>玄關</w:t>
            </w:r>
          </w:rubyBase>
        </w:ruby>
      </w:r>
      <w:r w:rsidR="00FB56AE">
        <w:rPr>
          <w:rFonts w:ascii="IPA P明朝" w:eastAsia="IPA P明朝" w:hAnsi="IPA P明朝" w:hint="eastAsia"/>
          <w:sz w:val="28"/>
          <w:szCs w:val="28"/>
        </w:rPr>
        <w:t>より</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アガ</w:t>
            </w:r>
          </w:rt>
          <w:rubyBase>
            <w:r w:rsidR="00FB56AE">
              <w:rPr>
                <w:rFonts w:ascii="IPA P明朝" w:eastAsia="IPA P明朝" w:hAnsi="IPA P明朝"/>
                <w:sz w:val="28"/>
                <w:szCs w:val="28"/>
              </w:rPr>
              <w:t>上</w:t>
            </w:r>
          </w:rubyBase>
        </w:ruby>
      </w:r>
      <w:r w:rsidR="00FB56AE">
        <w:rPr>
          <w:rFonts w:ascii="IPA P明朝" w:eastAsia="IPA P明朝" w:hAnsi="IPA P明朝" w:hint="eastAsia"/>
          <w:sz w:val="28"/>
          <w:szCs w:val="28"/>
        </w:rPr>
        <w:t>りたるに、その次の間には</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しゅ</w:t>
            </w:r>
          </w:rt>
          <w:rubyBase>
            <w:r w:rsidR="00FB56AE">
              <w:rPr>
                <w:rFonts w:ascii="IPA P明朝" w:eastAsia="IPA P明朝" w:hAnsi="IPA P明朝"/>
                <w:sz w:val="28"/>
                <w:szCs w:val="28"/>
              </w:rPr>
              <w:t>朱</w:t>
            </w:r>
          </w:rubyBase>
        </w:ruby>
      </w:r>
      <w:r w:rsidR="00FB56AE">
        <w:rPr>
          <w:rFonts w:ascii="IPA P明朝" w:eastAsia="IPA P明朝" w:hAnsi="IPA P明朝" w:hint="eastAsia"/>
          <w:sz w:val="28"/>
          <w:szCs w:val="28"/>
        </w:rPr>
        <w:t>と黒との</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ゼン</w:t>
            </w:r>
          </w:rt>
          <w:rubyBase>
            <w:r w:rsidR="00FB56AE">
              <w:rPr>
                <w:rFonts w:ascii="IPA P明朝" w:eastAsia="IPA P明朝" w:hAnsi="IPA P明朝"/>
                <w:sz w:val="28"/>
                <w:szCs w:val="28"/>
              </w:rPr>
              <w:t>膳</w:t>
            </w:r>
          </w:rubyBase>
        </w:ruby>
      </w:r>
      <w:r w:rsidR="00072B80">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ワン</w:t>
            </w:r>
          </w:rt>
          <w:rubyBase>
            <w:r w:rsidR="00072B80">
              <w:rPr>
                <w:rFonts w:ascii="IPA P明朝" w:eastAsia="IPA P明朝" w:hAnsi="IPA P明朝"/>
                <w:sz w:val="28"/>
                <w:szCs w:val="28"/>
              </w:rPr>
              <w:t>椀</w:t>
            </w:r>
          </w:rubyBase>
        </w:ruby>
      </w:r>
      <w:r w:rsidR="00FB56AE">
        <w:rPr>
          <w:rFonts w:ascii="IPA P明朝" w:eastAsia="IPA P明朝" w:hAnsi="IPA P明朝" w:hint="eastAsia"/>
          <w:sz w:val="28"/>
          <w:szCs w:val="28"/>
        </w:rPr>
        <w:t>をあまた取出したり。奥の坐敷には</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ヒ</w:t>
            </w:r>
          </w:rt>
          <w:rubyBase>
            <w:r w:rsidR="00FB56AE">
              <w:rPr>
                <w:rFonts w:ascii="IPA P明朝" w:eastAsia="IPA P明朝" w:hAnsi="IPA P明朝"/>
                <w:sz w:val="28"/>
                <w:szCs w:val="28"/>
              </w:rPr>
              <w:t>火</w:t>
            </w:r>
          </w:rubyBase>
        </w:ruby>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バチ</w:t>
            </w:r>
          </w:rt>
          <w:rubyBase>
            <w:r w:rsidR="00FB56AE">
              <w:rPr>
                <w:rFonts w:ascii="IPA P明朝" w:eastAsia="IPA P明朝" w:hAnsi="IPA P明朝"/>
                <w:sz w:val="28"/>
                <w:szCs w:val="28"/>
              </w:rPr>
              <w:t>鉢</w:t>
            </w:r>
          </w:rubyBase>
        </w:ruby>
      </w:r>
      <w:r w:rsidR="00FB56AE">
        <w:rPr>
          <w:rFonts w:ascii="IPA P明朝" w:eastAsia="IPA P明朝" w:hAnsi="IPA P明朝" w:hint="eastAsia"/>
          <w:sz w:val="28"/>
          <w:szCs w:val="28"/>
        </w:rPr>
        <w:t>ありて</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テツ</w:t>
            </w:r>
          </w:rt>
          <w:rubyBase>
            <w:r w:rsidR="00FB56AE">
              <w:rPr>
                <w:rFonts w:ascii="IPA P明朝" w:eastAsia="IPA P明朝" w:hAnsi="IPA P明朝"/>
                <w:sz w:val="28"/>
                <w:szCs w:val="28"/>
              </w:rPr>
              <w:t>鐵</w:t>
            </w:r>
          </w:rubyBase>
        </w:ruby>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ビン</w:t>
            </w:r>
          </w:rt>
          <w:rubyBase>
            <w:r w:rsidR="00FB56AE">
              <w:rPr>
                <w:rFonts w:ascii="IPA P明朝" w:eastAsia="IPA P明朝" w:hAnsi="IPA P明朝"/>
                <w:sz w:val="28"/>
                <w:szCs w:val="28"/>
              </w:rPr>
              <w:t>瓶</w:t>
            </w:r>
          </w:rubyBase>
        </w:ruby>
      </w:r>
      <w:r w:rsidR="00FB56AE">
        <w:rPr>
          <w:rFonts w:ascii="IPA P明朝" w:eastAsia="IPA P明朝" w:hAnsi="IPA P明朝" w:hint="eastAsia"/>
          <w:sz w:val="28"/>
          <w:szCs w:val="28"/>
        </w:rPr>
        <w:t>の湯のたぎれるを見たり。されども終に人影は無ければ、もしは山男の家では無いかと急に恐ろしくなり、</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カ</w:t>
            </w:r>
          </w:rt>
          <w:rubyBase>
            <w:r w:rsidR="00FB56AE">
              <w:rPr>
                <w:rFonts w:ascii="IPA P明朝" w:eastAsia="IPA P明朝" w:hAnsi="IPA P明朝"/>
                <w:sz w:val="28"/>
                <w:szCs w:val="28"/>
              </w:rPr>
              <w:t>駆</w:t>
            </w:r>
          </w:rubyBase>
        </w:ruby>
      </w:r>
      <w:r w:rsidR="00FB56AE">
        <w:rPr>
          <w:rFonts w:ascii="IPA P明朝" w:eastAsia="IPA P明朝" w:hAnsi="IPA P明朝" w:hint="eastAsia"/>
          <w:sz w:val="28"/>
          <w:szCs w:val="28"/>
        </w:rPr>
        <w:t>け</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ダ</w:t>
            </w:r>
          </w:rt>
          <w:rubyBase>
            <w:r w:rsidR="00FB56AE">
              <w:rPr>
                <w:rFonts w:ascii="IPA P明朝" w:eastAsia="IPA P明朝" w:hAnsi="IPA P明朝"/>
                <w:sz w:val="28"/>
                <w:szCs w:val="28"/>
              </w:rPr>
              <w:t>出</w:t>
            </w:r>
          </w:rubyBase>
        </w:ruby>
      </w:r>
      <w:r w:rsidR="00FB56AE">
        <w:rPr>
          <w:rFonts w:ascii="IPA P明朝" w:eastAsia="IPA P明朝" w:hAnsi="IPA P明朝" w:hint="eastAsia"/>
          <w:sz w:val="28"/>
          <w:szCs w:val="28"/>
        </w:rPr>
        <w:t>して家に歸りたり。此事を人に語れども</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マコト</w:t>
            </w:r>
          </w:rt>
          <w:rubyBase>
            <w:r w:rsidR="00FB56AE">
              <w:rPr>
                <w:rFonts w:ascii="IPA P明朝" w:eastAsia="IPA P明朝" w:hAnsi="IPA P明朝"/>
                <w:sz w:val="28"/>
                <w:szCs w:val="28"/>
              </w:rPr>
              <w:t>實</w:t>
            </w:r>
          </w:rubyBase>
        </w:ruby>
      </w:r>
      <w:r w:rsidR="00FB56AE">
        <w:rPr>
          <w:rFonts w:ascii="IPA P明朝" w:eastAsia="IPA P明朝" w:hAnsi="IPA P明朝" w:hint="eastAsia"/>
          <w:sz w:val="28"/>
          <w:szCs w:val="28"/>
        </w:rPr>
        <w:t>と思ふ者も無かりしが、又或日家のカドに出でゝ物を洗ひてありしに、川上より赤き椀一つ流れて來たり。あまり美しければ拾ひ上げたれど、之を食器に用ゐたらば</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キタナ</w:t>
            </w:r>
          </w:rt>
          <w:rubyBase>
            <w:r w:rsidR="00FB56AE">
              <w:rPr>
                <w:rFonts w:ascii="IPA P明朝" w:eastAsia="IPA P明朝" w:hAnsi="IPA P明朝"/>
                <w:sz w:val="28"/>
                <w:szCs w:val="28"/>
              </w:rPr>
              <w:t>汚</w:t>
            </w:r>
          </w:rubyBase>
        </w:ruby>
      </w:r>
      <w:r w:rsidR="00FB56AE">
        <w:rPr>
          <w:rFonts w:ascii="IPA P明朝" w:eastAsia="IPA P明朝" w:hAnsi="IPA P明朝" w:hint="eastAsia"/>
          <w:sz w:val="28"/>
          <w:szCs w:val="28"/>
        </w:rPr>
        <w:t>しと人に</w:t>
      </w:r>
      <w:r w:rsidR="00FB56AE">
        <w:rPr>
          <w:rFonts w:ascii="IPA P明朝" w:eastAsia="IPA P明朝" w:hAnsi="IPA P明朝"/>
          <w:sz w:val="28"/>
          <w:szCs w:val="28"/>
        </w:rPr>
        <w:ruby>
          <w:rubyPr>
            <w:rubyAlign w:val="distributeSpace"/>
            <w:hps w:val="14"/>
            <w:hpsRaise w:val="26"/>
            <w:hpsBaseText w:val="28"/>
            <w:lid w:val="ja-JP"/>
          </w:rubyPr>
          <w:rt>
            <w:r w:rsidR="00FB56AE" w:rsidRPr="00FB56AE">
              <w:rPr>
                <w:rFonts w:ascii="IPA P明朝" w:eastAsia="IPA P明朝" w:hAnsi="IPA P明朝"/>
                <w:sz w:val="14"/>
                <w:szCs w:val="28"/>
              </w:rPr>
              <w:t>シカ</w:t>
            </w:r>
          </w:rt>
          <w:rubyBase>
            <w:r w:rsidR="00FB56AE">
              <w:rPr>
                <w:rFonts w:ascii="IPA P明朝" w:eastAsia="IPA P明朝" w:hAnsi="IPA P明朝"/>
                <w:sz w:val="28"/>
                <w:szCs w:val="28"/>
              </w:rPr>
              <w:t>叱</w:t>
            </w:r>
          </w:rubyBase>
        </w:ruby>
      </w:r>
      <w:r w:rsidR="00FB56AE">
        <w:rPr>
          <w:rFonts w:ascii="IPA P明朝" w:eastAsia="IPA P明朝" w:hAnsi="IPA P明朝" w:hint="eastAsia"/>
          <w:sz w:val="28"/>
          <w:szCs w:val="28"/>
        </w:rPr>
        <w:t>られんかと思ひ、ケセ</w:t>
      </w:r>
      <w:r w:rsidR="00E053DD">
        <w:rPr>
          <w:rFonts w:ascii="IPA P明朝" w:eastAsia="IPA P明朝" w:hAnsi="IPA P明朝"/>
          <w:sz w:val="28"/>
          <w:szCs w:val="28"/>
        </w:rPr>
        <w:ruby>
          <w:rubyPr>
            <w:rubyAlign w:val="distributeSpace"/>
            <w:hps w:val="14"/>
            <w:hpsRaise w:val="26"/>
            <w:hpsBaseText w:val="28"/>
            <w:lid w:val="ja-JP"/>
          </w:rubyPr>
          <w:rt>
            <w:r w:rsidR="00E053DD" w:rsidRPr="00E053DD">
              <w:rPr>
                <w:rFonts w:ascii="IPA P明朝" w:eastAsia="IPA P明朝" w:hAnsi="IPA P明朝"/>
                <w:sz w:val="14"/>
                <w:szCs w:val="28"/>
              </w:rPr>
              <w:t>ね</w:t>
            </w:r>
          </w:rt>
          <w:rubyBase>
            <w:r w:rsidR="00E053DD">
              <w:rPr>
                <w:rFonts w:ascii="IPA P明朝" w:eastAsia="IPA P明朝" w:hAnsi="IPA P明朝"/>
                <w:sz w:val="28"/>
                <w:szCs w:val="28"/>
              </w:rPr>
              <w:t>子</w:t>
            </w:r>
          </w:rubyBase>
        </w:ruby>
      </w:r>
      <w:r w:rsidR="00FB56AE">
        <w:rPr>
          <w:rFonts w:ascii="IPA P明朝" w:eastAsia="IPA P明朝" w:hAnsi="IPA P明朝" w:hint="eastAsia"/>
          <w:sz w:val="28"/>
          <w:szCs w:val="28"/>
        </w:rPr>
        <w:t>ギツ</w:t>
      </w:r>
      <w:r w:rsidR="00E053DD">
        <w:rPr>
          <w:rFonts w:ascii="IPA P明朝" w:eastAsia="IPA P明朝" w:hAnsi="IPA P明朝" w:hint="eastAsia"/>
          <w:sz w:val="28"/>
          <w:szCs w:val="28"/>
        </w:rPr>
        <w:t>の中に置きてケセ子</w:t>
      </w:r>
      <w:r w:rsidR="00987446">
        <w:rPr>
          <w:rFonts w:ascii="IPA P明朝" w:eastAsia="IPA P明朝" w:hAnsi="IPA P明朝" w:hint="eastAsia"/>
          <w:sz w:val="28"/>
          <w:szCs w:val="28"/>
        </w:rPr>
        <w:t>を量る</w:t>
      </w:r>
      <w:r w:rsidR="00987446">
        <w:rPr>
          <w:rFonts w:ascii="IPA P明朝" w:eastAsia="IPA P明朝" w:hAnsi="IPA P明朝"/>
          <w:sz w:val="28"/>
          <w:szCs w:val="28"/>
        </w:rPr>
        <w:ruby>
          <w:rubyPr>
            <w:rubyAlign w:val="distributeSpace"/>
            <w:hps w:val="14"/>
            <w:hpsRaise w:val="26"/>
            <w:hpsBaseText w:val="28"/>
            <w:lid w:val="ja-JP"/>
          </w:rubyPr>
          <w:rt>
            <w:r w:rsidR="00987446" w:rsidRPr="00987446">
              <w:rPr>
                <w:rFonts w:ascii="IPA P明朝" w:eastAsia="IPA P明朝" w:hAnsi="IPA P明朝"/>
                <w:sz w:val="14"/>
                <w:szCs w:val="28"/>
              </w:rPr>
              <w:t>ウツワ</w:t>
            </w:r>
          </w:rt>
          <w:rubyBase>
            <w:r w:rsidR="00987446">
              <w:rPr>
                <w:rFonts w:ascii="IPA P明朝" w:eastAsia="IPA P明朝" w:hAnsi="IPA P明朝"/>
                <w:sz w:val="28"/>
                <w:szCs w:val="28"/>
              </w:rPr>
              <w:t>器</w:t>
            </w:r>
          </w:rubyBase>
        </w:ruby>
      </w:r>
      <w:r w:rsidR="00987446">
        <w:rPr>
          <w:rFonts w:ascii="IPA P明朝" w:eastAsia="IPA P明朝" w:hAnsi="IPA P明朝" w:hint="eastAsia"/>
          <w:sz w:val="28"/>
          <w:szCs w:val="28"/>
        </w:rPr>
        <w:t>と爲したり。然るに此器にて量り始めてより、いつ迄</w:t>
      </w:r>
      <w:r w:rsidR="00987446">
        <w:rPr>
          <w:rFonts w:ascii="IPA P明朝" w:eastAsia="IPA P明朝" w:hAnsi="IPA P明朝"/>
          <w:sz w:val="28"/>
          <w:szCs w:val="28"/>
        </w:rPr>
        <w:ruby>
          <w:rubyPr>
            <w:rubyAlign w:val="distributeSpace"/>
            <w:hps w:val="14"/>
            <w:hpsRaise w:val="26"/>
            <w:hpsBaseText w:val="28"/>
            <w:lid w:val="ja-JP"/>
          </w:rubyPr>
          <w:rt>
            <w:r w:rsidR="00987446" w:rsidRPr="00987446">
              <w:rPr>
                <w:rFonts w:ascii="IPA P明朝" w:eastAsia="IPA P明朝" w:hAnsi="IPA P明朝"/>
                <w:sz w:val="14"/>
                <w:szCs w:val="28"/>
              </w:rPr>
              <w:t>タ</w:t>
            </w:r>
          </w:rt>
          <w:rubyBase>
            <w:r w:rsidR="00987446">
              <w:rPr>
                <w:rFonts w:ascii="IPA P明朝" w:eastAsia="IPA P明朝" w:hAnsi="IPA P明朝"/>
                <w:sz w:val="28"/>
                <w:szCs w:val="28"/>
              </w:rPr>
              <w:t>經</w:t>
            </w:r>
          </w:rubyBase>
        </w:ruby>
      </w:r>
      <w:r w:rsidR="00987446">
        <w:rPr>
          <w:rFonts w:ascii="IPA P明朝" w:eastAsia="IPA P明朝" w:hAnsi="IPA P明朝" w:hint="eastAsia"/>
          <w:sz w:val="28"/>
          <w:szCs w:val="28"/>
        </w:rPr>
        <w:t>ちてもケセ子</w:t>
      </w:r>
      <w:r w:rsidR="00987446">
        <w:rPr>
          <w:rFonts w:ascii="IPA P明朝" w:eastAsia="IPA P明朝" w:hAnsi="IPA P明朝"/>
          <w:sz w:val="28"/>
          <w:szCs w:val="28"/>
        </w:rPr>
        <w:ruby>
          <w:rubyPr>
            <w:rubyAlign w:val="distributeSpace"/>
            <w:hps w:val="14"/>
            <w:hpsRaise w:val="26"/>
            <w:hpsBaseText w:val="28"/>
            <w:lid w:val="ja-JP"/>
          </w:rubyPr>
          <w:rt>
            <w:r w:rsidR="00987446" w:rsidRPr="00987446">
              <w:rPr>
                <w:rFonts w:ascii="IPA P明朝" w:eastAsia="IPA P明朝" w:hAnsi="IPA P明朝"/>
                <w:sz w:val="14"/>
                <w:szCs w:val="28"/>
              </w:rPr>
              <w:t>つ</w:t>
            </w:r>
          </w:rt>
          <w:rubyBase>
            <w:r w:rsidR="00987446">
              <w:rPr>
                <w:rFonts w:ascii="IPA P明朝" w:eastAsia="IPA P明朝" w:hAnsi="IPA P明朝"/>
                <w:sz w:val="28"/>
                <w:szCs w:val="28"/>
              </w:rPr>
              <w:t>盡</w:t>
            </w:r>
          </w:rubyBase>
        </w:ruby>
      </w:r>
      <w:r w:rsidR="00987446">
        <w:rPr>
          <w:rFonts w:ascii="IPA P明朝" w:eastAsia="IPA P明朝" w:hAnsi="IPA P明朝" w:hint="eastAsia"/>
          <w:sz w:val="28"/>
          <w:szCs w:val="28"/>
        </w:rPr>
        <w:t>きず。家の者も之を</w:t>
      </w:r>
      <w:r w:rsidR="00324117">
        <w:rPr>
          <w:rFonts w:ascii="IPA P明朝" w:eastAsia="IPA P明朝" w:hAnsi="IPA P明朝" w:hint="eastAsia"/>
          <w:sz w:val="28"/>
          <w:szCs w:val="28"/>
        </w:rPr>
        <w:t>恠しみて女に問ひたるとき、始めて川より拾い上げし</w:t>
      </w:r>
      <w:r w:rsidR="00324117">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よし</w:t>
            </w:r>
          </w:rt>
          <w:rubyBase>
            <w:r w:rsidR="00324117">
              <w:rPr>
                <w:rFonts w:ascii="IPA P明朝" w:eastAsia="IPA P明朝" w:hAnsi="IPA P明朝"/>
                <w:sz w:val="28"/>
                <w:szCs w:val="28"/>
              </w:rPr>
              <w:t>由</w:t>
            </w:r>
          </w:rubyBase>
        </w:ruby>
      </w:r>
      <w:r w:rsidR="00324117">
        <w:rPr>
          <w:rFonts w:ascii="IPA P明朝" w:eastAsia="IPA P明朝" w:hAnsi="IPA P明朝" w:hint="eastAsia"/>
          <w:sz w:val="28"/>
          <w:szCs w:val="28"/>
        </w:rPr>
        <w:t>をば語りぬ。此家はこれより幸運に向ひ、終に今の三浦家と成れり。遠野にては山中の不思議なる家をマヨヒガと云ふ。マヨヒガに行き</w:t>
      </w:r>
      <w:r w:rsidR="00324117">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あた</w:t>
            </w:r>
          </w:rt>
          <w:rubyBase>
            <w:r w:rsidR="00324117">
              <w:rPr>
                <w:rFonts w:ascii="IPA P明朝" w:eastAsia="IPA P明朝" w:hAnsi="IPA P明朝"/>
                <w:sz w:val="28"/>
                <w:szCs w:val="28"/>
              </w:rPr>
              <w:t>當</w:t>
            </w:r>
          </w:rubyBase>
        </w:ruby>
      </w:r>
      <w:r w:rsidR="00324117">
        <w:rPr>
          <w:rFonts w:ascii="IPA P明朝" w:eastAsia="IPA P明朝" w:hAnsi="IPA P明朝" w:hint="eastAsia"/>
          <w:sz w:val="28"/>
          <w:szCs w:val="28"/>
        </w:rPr>
        <w:t>りたる者は、必ず其家の内の</w:t>
      </w:r>
      <w:r w:rsidR="00324117">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じゅうき</w:t>
            </w:r>
          </w:rt>
          <w:rubyBase>
            <w:r w:rsidR="00324117">
              <w:rPr>
                <w:rFonts w:ascii="IPA P明朝" w:eastAsia="IPA P明朝" w:hAnsi="IPA P明朝"/>
                <w:sz w:val="28"/>
                <w:szCs w:val="28"/>
              </w:rPr>
              <w:t>什器</w:t>
            </w:r>
          </w:rubyBase>
        </w:ruby>
      </w:r>
      <w:r w:rsidR="00324117">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かちく</w:t>
            </w:r>
          </w:rt>
          <w:rubyBase>
            <w:r w:rsidR="00324117">
              <w:rPr>
                <w:rFonts w:ascii="IPA P明朝" w:eastAsia="IPA P明朝" w:hAnsi="IPA P明朝"/>
                <w:sz w:val="28"/>
                <w:szCs w:val="28"/>
              </w:rPr>
              <w:t>家畜</w:t>
            </w:r>
          </w:rubyBase>
        </w:ruby>
      </w:r>
      <w:r w:rsidR="00324117">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いずれ</w:t>
            </w:r>
          </w:rt>
          <w:rubyBase>
            <w:r w:rsidR="00324117">
              <w:rPr>
                <w:rFonts w:ascii="IPA P明朝" w:eastAsia="IPA P明朝" w:hAnsi="IPA P明朝"/>
                <w:sz w:val="28"/>
                <w:szCs w:val="28"/>
              </w:rPr>
              <w:t>何</w:t>
            </w:r>
          </w:rubyBase>
        </w:ruby>
      </w:r>
      <w:r w:rsidR="00324117">
        <w:rPr>
          <w:rFonts w:ascii="IPA P明朝" w:eastAsia="IPA P明朝" w:hAnsi="IPA P明朝" w:hint="eastAsia"/>
          <w:sz w:val="28"/>
          <w:szCs w:val="28"/>
        </w:rPr>
        <w:t>にてもあれ持ち出でゝ來べきものなり。其人に</w:t>
      </w:r>
      <w:r w:rsidR="00324117">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サヅ</w:t>
            </w:r>
          </w:rt>
          <w:rubyBase>
            <w:r w:rsidR="00324117">
              <w:rPr>
                <w:rFonts w:ascii="IPA P明朝" w:eastAsia="IPA P明朝" w:hAnsi="IPA P明朝"/>
                <w:sz w:val="28"/>
                <w:szCs w:val="28"/>
              </w:rPr>
              <w:t>授</w:t>
            </w:r>
          </w:rubyBase>
        </w:ruby>
      </w:r>
      <w:r w:rsidR="00324117">
        <w:rPr>
          <w:rFonts w:ascii="IPA P明朝" w:eastAsia="IPA P明朝" w:hAnsi="IPA P明朝" w:hint="eastAsia"/>
          <w:sz w:val="28"/>
          <w:szCs w:val="28"/>
        </w:rPr>
        <w:t>けんが爲にかゝる家をば見する也。女が無慾にて何物をも盗み來ざりしが故に、この椀自ら流れて來たりしなるべしと云ふ。</w:t>
      </w:r>
    </w:p>
    <w:p w14:paraId="7E1334A7" w14:textId="55FE5EF6" w:rsidR="00324117" w:rsidRDefault="00324117" w:rsidP="006E4D4F">
      <w:pPr>
        <w:spacing w:line="640" w:lineRule="exact"/>
        <w:ind w:firstLineChars="0" w:firstLine="0"/>
        <w:rPr>
          <w:rFonts w:ascii="IPA P明朝" w:eastAsia="IPA P明朝" w:hAnsi="IPA P明朝" w:hint="eastAsia"/>
          <w:sz w:val="28"/>
          <w:szCs w:val="28"/>
        </w:rPr>
      </w:pPr>
      <w:r w:rsidRPr="00072B80">
        <w:rPr>
          <w:rFonts w:ascii="IPA P明朝" w:eastAsia="IPA P明朝" w:hAnsi="IPA P明朝" w:hint="eastAsia"/>
          <w:b/>
          <w:sz w:val="28"/>
          <w:szCs w:val="28"/>
        </w:rPr>
        <w:lastRenderedPageBreak/>
        <w:t>六四</w:t>
      </w:r>
      <w:r>
        <w:rPr>
          <w:rFonts w:ascii="IPA P明朝" w:eastAsia="IPA P明朝" w:hAnsi="IPA P明朝" w:hint="eastAsia"/>
          <w:sz w:val="28"/>
          <w:szCs w:val="28"/>
        </w:rPr>
        <w:tab/>
      </w:r>
      <w:r>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カ子</w:t>
            </w:r>
          </w:rt>
          <w:rubyBase>
            <w:r w:rsidR="00324117">
              <w:rPr>
                <w:rFonts w:ascii="IPA P明朝" w:eastAsia="IPA P明朝" w:hAnsi="IPA P明朝"/>
                <w:sz w:val="28"/>
                <w:szCs w:val="28"/>
              </w:rPr>
              <w:t>金</w:t>
            </w:r>
          </w:rubyBase>
        </w:ruby>
      </w:r>
      <w:r>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サハ</w:t>
            </w:r>
          </w:rt>
          <w:rubyBase>
            <w:r w:rsidR="00324117">
              <w:rPr>
                <w:rFonts w:ascii="IPA P明朝" w:eastAsia="IPA P明朝" w:hAnsi="IPA P明朝"/>
                <w:sz w:val="28"/>
                <w:szCs w:val="28"/>
              </w:rPr>
              <w:t>澤</w:t>
            </w:r>
          </w:rubyBase>
        </w:ruby>
      </w:r>
      <w:r>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ムラ</w:t>
            </w:r>
          </w:rt>
          <w:rubyBase>
            <w:r w:rsidR="00324117">
              <w:rPr>
                <w:rFonts w:ascii="IPA P明朝" w:eastAsia="IPA P明朝" w:hAnsi="IPA P明朝"/>
                <w:sz w:val="28"/>
                <w:szCs w:val="28"/>
              </w:rPr>
              <w:t>村</w:t>
            </w:r>
          </w:rubyBase>
        </w:ruby>
      </w:r>
      <w:r>
        <w:rPr>
          <w:rFonts w:ascii="IPA P明朝" w:eastAsia="IPA P明朝" w:hAnsi="IPA P明朝" w:hint="eastAsia"/>
          <w:sz w:val="28"/>
          <w:szCs w:val="28"/>
        </w:rPr>
        <w:t>は</w:t>
      </w:r>
      <w:r>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シロ</w:t>
            </w:r>
          </w:rt>
          <w:rubyBase>
            <w:r w:rsidR="00324117">
              <w:rPr>
                <w:rFonts w:ascii="IPA P明朝" w:eastAsia="IPA P明朝" w:hAnsi="IPA P明朝"/>
                <w:sz w:val="28"/>
                <w:szCs w:val="28"/>
              </w:rPr>
              <w:t>白</w:t>
            </w:r>
          </w:rubyBase>
        </w:ruby>
      </w:r>
      <w:r>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ミ</w:t>
            </w:r>
          </w:rt>
          <w:rubyBase>
            <w:r w:rsidR="00324117">
              <w:rPr>
                <w:rFonts w:ascii="IPA P明朝" w:eastAsia="IPA P明朝" w:hAnsi="IPA P明朝"/>
                <w:sz w:val="28"/>
                <w:szCs w:val="28"/>
              </w:rPr>
              <w:t>望</w:t>
            </w:r>
          </w:rubyBase>
        </w:ruby>
      </w:r>
      <w:r>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フモト</w:t>
            </w:r>
          </w:rt>
          <w:rubyBase>
            <w:r w:rsidR="00324117">
              <w:rPr>
                <w:rFonts w:ascii="IPA P明朝" w:eastAsia="IPA P明朝" w:hAnsi="IPA P明朝"/>
                <w:sz w:val="28"/>
                <w:szCs w:val="28"/>
              </w:rPr>
              <w:t>麓</w:t>
            </w:r>
          </w:rubyBase>
        </w:ruby>
      </w:r>
      <w:r>
        <w:rPr>
          <w:rFonts w:ascii="IPA P明朝" w:eastAsia="IPA P明朝" w:hAnsi="IPA P明朝" w:hint="eastAsia"/>
          <w:sz w:val="28"/>
          <w:szCs w:val="28"/>
        </w:rPr>
        <w:t>、上閉伊郡の内にても殊に山奥にて、人の往來する者少なし。六七年前此村より栃内村の山崎なる</w:t>
      </w:r>
      <w:r>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ナニガシ</w:t>
            </w:r>
          </w:rt>
          <w:rubyBase>
            <w:r w:rsidR="00324117">
              <w:rPr>
                <w:rFonts w:ascii="IPA P明朝" w:eastAsia="IPA P明朝" w:hAnsi="IPA P明朝"/>
                <w:sz w:val="28"/>
                <w:szCs w:val="28"/>
              </w:rPr>
              <w:t>某</w:t>
            </w:r>
          </w:rubyBase>
        </w:ruby>
      </w:r>
      <w:r>
        <w:rPr>
          <w:rFonts w:ascii="IPA P明朝" w:eastAsia="IPA P明朝" w:hAnsi="IPA P明朝" w:hint="eastAsia"/>
          <w:sz w:val="28"/>
          <w:szCs w:val="28"/>
        </w:rPr>
        <w:t>かゝが家に娘の</w:t>
      </w:r>
      <w:r>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むこ</w:t>
            </w:r>
          </w:rt>
          <w:rubyBase>
            <w:r w:rsidR="00324117">
              <w:rPr>
                <w:rFonts w:ascii="IPA P明朝" w:eastAsia="IPA P明朝" w:hAnsi="IPA P明朝"/>
                <w:sz w:val="28"/>
                <w:szCs w:val="28"/>
              </w:rPr>
              <w:t>聟</w:t>
            </w:r>
          </w:rubyBase>
        </w:ruby>
      </w:r>
      <w:r>
        <w:rPr>
          <w:rFonts w:ascii="IPA P明朝" w:eastAsia="IPA P明朝" w:hAnsi="IPA P明朝" w:hint="eastAsia"/>
          <w:sz w:val="28"/>
          <w:szCs w:val="28"/>
        </w:rPr>
        <w:t>を取りたり。此聟</w:t>
      </w:r>
      <w:r>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じっか</w:t>
            </w:r>
          </w:rt>
          <w:rubyBase>
            <w:r w:rsidR="00324117">
              <w:rPr>
                <w:rFonts w:ascii="IPA P明朝" w:eastAsia="IPA P明朝" w:hAnsi="IPA P明朝"/>
                <w:sz w:val="28"/>
                <w:szCs w:val="28"/>
              </w:rPr>
              <w:t>實家</w:t>
            </w:r>
          </w:rubyBase>
        </w:ruby>
      </w:r>
      <w:r>
        <w:rPr>
          <w:rFonts w:ascii="IPA P明朝" w:eastAsia="IPA P明朝" w:hAnsi="IPA P明朝" w:hint="eastAsia"/>
          <w:sz w:val="28"/>
          <w:szCs w:val="28"/>
        </w:rPr>
        <w:t>に行かんとして山路に迷ひ、又このマヨヒガに行き</w:t>
      </w:r>
      <w:r>
        <w:rPr>
          <w:rFonts w:ascii="IPA P明朝" w:eastAsia="IPA P明朝" w:hAnsi="IPA P明朝"/>
          <w:sz w:val="28"/>
          <w:szCs w:val="28"/>
        </w:rPr>
        <w:ruby>
          <w:rubyPr>
            <w:rubyAlign w:val="distributeSpace"/>
            <w:hps w:val="14"/>
            <w:hpsRaise w:val="26"/>
            <w:hpsBaseText w:val="28"/>
            <w:lid w:val="ja-JP"/>
          </w:rubyPr>
          <w:rt>
            <w:r w:rsidR="00324117" w:rsidRPr="00324117">
              <w:rPr>
                <w:rFonts w:ascii="IPA P明朝" w:eastAsia="IPA P明朝" w:hAnsi="IPA P明朝"/>
                <w:sz w:val="14"/>
                <w:szCs w:val="28"/>
              </w:rPr>
              <w:t>あた</w:t>
            </w:r>
          </w:rt>
          <w:rubyBase>
            <w:r w:rsidR="00324117">
              <w:rPr>
                <w:rFonts w:ascii="IPA P明朝" w:eastAsia="IPA P明朝" w:hAnsi="IPA P明朝"/>
                <w:sz w:val="28"/>
                <w:szCs w:val="28"/>
              </w:rPr>
              <w:t>當</w:t>
            </w:r>
          </w:rubyBase>
        </w:ruby>
      </w:r>
      <w:r>
        <w:rPr>
          <w:rFonts w:ascii="IPA P明朝" w:eastAsia="IPA P明朝" w:hAnsi="IPA P明朝" w:hint="eastAsia"/>
          <w:sz w:val="28"/>
          <w:szCs w:val="28"/>
        </w:rPr>
        <w:t>りぬ。家の</w:t>
      </w:r>
      <w:r w:rsidR="00072B80">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アリサマ</w:t>
            </w:r>
          </w:rt>
          <w:rubyBase>
            <w:r w:rsidR="00072B80">
              <w:rPr>
                <w:rFonts w:ascii="IPA P明朝" w:eastAsia="IPA P明朝" w:hAnsi="IPA P明朝"/>
                <w:sz w:val="28"/>
                <w:szCs w:val="28"/>
              </w:rPr>
              <w:t>有様</w:t>
            </w:r>
          </w:rubyBase>
        </w:ruby>
      </w:r>
      <w:r w:rsidR="00072B80">
        <w:rPr>
          <w:rFonts w:ascii="IPA P明朝" w:eastAsia="IPA P明朝" w:hAnsi="IPA P明朝" w:hint="eastAsia"/>
          <w:sz w:val="28"/>
          <w:szCs w:val="28"/>
        </w:rPr>
        <w:t>、牛馬鷄の多きこと、花の紅白に咲きたりしことなど、すべて前の話の通りなり。同じく</w:t>
      </w:r>
      <w:r w:rsidR="00072B80">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げんかん</w:t>
            </w:r>
          </w:rt>
          <w:rubyBase>
            <w:r w:rsidR="00072B80">
              <w:rPr>
                <w:rFonts w:ascii="IPA P明朝" w:eastAsia="IPA P明朝" w:hAnsi="IPA P明朝"/>
                <w:sz w:val="28"/>
                <w:szCs w:val="28"/>
              </w:rPr>
              <w:t>玄關</w:t>
            </w:r>
          </w:rubyBase>
        </w:ruby>
      </w:r>
      <w:r w:rsidR="00072B80">
        <w:rPr>
          <w:rFonts w:ascii="IPA P明朝" w:eastAsia="IPA P明朝" w:hAnsi="IPA P明朝" w:hint="eastAsia"/>
          <w:sz w:val="28"/>
          <w:szCs w:val="28"/>
        </w:rPr>
        <w:t>に入りしに、膳椀を取出したる室あり。座敷に鐵瓶の湯たぎりて、今まさに茶を煮んとする所のやうに見え、どこか便所などのあたりに人が立ちて在るやうにも思はれたり。</w:t>
      </w:r>
      <w:r w:rsidR="00072B80">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ぼうぜん</w:t>
            </w:r>
          </w:rt>
          <w:rubyBase>
            <w:r w:rsidR="00072B80">
              <w:rPr>
                <w:rFonts w:ascii="IPA P明朝" w:eastAsia="IPA P明朝" w:hAnsi="IPA P明朝"/>
                <w:sz w:val="28"/>
                <w:szCs w:val="28"/>
              </w:rPr>
              <w:t>茫然</w:t>
            </w:r>
          </w:rubyBase>
        </w:ruby>
      </w:r>
      <w:r w:rsidR="00072B80">
        <w:rPr>
          <w:rFonts w:ascii="IPA P明朝" w:eastAsia="IPA P明朝" w:hAnsi="IPA P明朝" w:hint="eastAsia"/>
          <w:sz w:val="28"/>
          <w:szCs w:val="28"/>
        </w:rPr>
        <w:t>として後には段々恐ろしくなり、引返して終に</w:t>
      </w:r>
      <w:r w:rsidR="00072B80">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ヲ</w:t>
            </w:r>
          </w:rt>
          <w:rubyBase>
            <w:r w:rsidR="00072B80">
              <w:rPr>
                <w:rFonts w:ascii="IPA P明朝" w:eastAsia="IPA P明朝" w:hAnsi="IPA P明朝"/>
                <w:sz w:val="28"/>
                <w:szCs w:val="28"/>
              </w:rPr>
              <w:t>小</w:t>
            </w:r>
          </w:rubyBase>
        </w:ruby>
      </w:r>
      <w:r w:rsidR="00072B80">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グニ</w:t>
            </w:r>
          </w:rt>
          <w:rubyBase>
            <w:r w:rsidR="00072B80">
              <w:rPr>
                <w:rFonts w:ascii="IPA P明朝" w:eastAsia="IPA P明朝" w:hAnsi="IPA P明朝"/>
                <w:sz w:val="28"/>
                <w:szCs w:val="28"/>
              </w:rPr>
              <w:t>國</w:t>
            </w:r>
          </w:rubyBase>
        </w:ruby>
      </w:r>
      <w:r w:rsidR="00072B80">
        <w:rPr>
          <w:rFonts w:ascii="IPA P明朝" w:eastAsia="IPA P明朝" w:hAnsi="IPA P明朝" w:hint="eastAsia"/>
          <w:sz w:val="28"/>
          <w:szCs w:val="28"/>
        </w:rPr>
        <w:t>の村里に出でたり。小國にては此話を聞きて</w:t>
      </w:r>
      <w:r w:rsidR="00072B80">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マコト</w:t>
            </w:r>
          </w:rt>
          <w:rubyBase>
            <w:r w:rsidR="00072B80">
              <w:rPr>
                <w:rFonts w:ascii="IPA P明朝" w:eastAsia="IPA P明朝" w:hAnsi="IPA P明朝"/>
                <w:sz w:val="28"/>
                <w:szCs w:val="28"/>
              </w:rPr>
              <w:t>實</w:t>
            </w:r>
          </w:rubyBase>
        </w:ruby>
      </w:r>
      <w:r w:rsidR="00072B80">
        <w:rPr>
          <w:rFonts w:ascii="IPA P明朝" w:eastAsia="IPA P明朝" w:hAnsi="IPA P明朝" w:hint="eastAsia"/>
          <w:sz w:val="28"/>
          <w:szCs w:val="28"/>
        </w:rPr>
        <w:t>とする者も無かりしが、山崎の方にてはそはマヨヒガなるべし、行きて膳椀の類を持ち來り長者にならんとて聟殿を先に立てゝ人あまた之を求めに山の奥に入り、こゝに門ありきと云ふ處に來たれども、眼にかゝるものも無く</w:t>
      </w:r>
      <w:r w:rsidR="00072B80">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ムナ</w:t>
            </w:r>
          </w:rt>
          <w:rubyBase>
            <w:r w:rsidR="00072B80">
              <w:rPr>
                <w:rFonts w:ascii="IPA P明朝" w:eastAsia="IPA P明朝" w:hAnsi="IPA P明朝"/>
                <w:sz w:val="28"/>
                <w:szCs w:val="28"/>
              </w:rPr>
              <w:t>空</w:t>
            </w:r>
          </w:rubyBase>
        </w:ruby>
      </w:r>
      <w:r w:rsidR="00072B80">
        <w:rPr>
          <w:rFonts w:ascii="IPA P明朝" w:eastAsia="IPA P明朝" w:hAnsi="IPA P明朝" w:hint="eastAsia"/>
          <w:sz w:val="28"/>
          <w:szCs w:val="28"/>
        </w:rPr>
        <w:t>しく歸り來りぬ。その聟も終に金持になりたりと云ふことを聞かず。</w:t>
      </w:r>
    </w:p>
    <w:p w14:paraId="1A8DF496" w14:textId="050AA6CC" w:rsidR="00072B80" w:rsidRDefault="00072B80" w:rsidP="006E4D4F">
      <w:pPr>
        <w:spacing w:line="640" w:lineRule="exact"/>
        <w:ind w:firstLineChars="0" w:firstLine="0"/>
        <w:rPr>
          <w:rFonts w:ascii="IPA P明朝" w:eastAsia="IPA P明朝" w:hAnsi="IPA P明朝" w:hint="eastAsia"/>
          <w:sz w:val="28"/>
          <w:szCs w:val="28"/>
        </w:rPr>
      </w:pPr>
      <w:r w:rsidRPr="0007798B">
        <w:rPr>
          <w:rFonts w:ascii="IPA P明朝" w:eastAsia="IPA P明朝" w:hAnsi="IPA P明朝" w:hint="eastAsia"/>
          <w:b/>
          <w:sz w:val="28"/>
          <w:szCs w:val="28"/>
        </w:rPr>
        <w:t>六五</w:t>
      </w:r>
      <w:r>
        <w:rPr>
          <w:rFonts w:ascii="IPA P明朝" w:eastAsia="IPA P明朝" w:hAnsi="IPA P明朝" w:hint="eastAsia"/>
          <w:sz w:val="28"/>
          <w:szCs w:val="28"/>
        </w:rPr>
        <w:tab/>
      </w:r>
      <w:r>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ハヤ</w:t>
            </w:r>
          </w:rt>
          <w:rubyBase>
            <w:r w:rsidR="00072B80">
              <w:rPr>
                <w:rFonts w:ascii="IPA P明朝" w:eastAsia="IPA P明朝" w:hAnsi="IPA P明朝"/>
                <w:sz w:val="28"/>
                <w:szCs w:val="28"/>
              </w:rPr>
              <w:t>早</w:t>
            </w:r>
          </w:rubyBase>
        </w:ruby>
      </w:r>
      <w:r>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チ</w:t>
            </w:r>
          </w:rt>
          <w:rubyBase>
            <w:r w:rsidR="00072B80">
              <w:rPr>
                <w:rFonts w:ascii="IPA P明朝" w:eastAsia="IPA P明朝" w:hAnsi="IPA P明朝"/>
                <w:sz w:val="28"/>
                <w:szCs w:val="28"/>
              </w:rPr>
              <w:t>地</w:t>
            </w:r>
          </w:rubyBase>
        </w:ruby>
      </w:r>
      <w:r>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ネ</w:t>
            </w:r>
          </w:rt>
          <w:rubyBase>
            <w:r w:rsidR="00072B80">
              <w:rPr>
                <w:rFonts w:ascii="IPA P明朝" w:eastAsia="IPA P明朝" w:hAnsi="IPA P明朝"/>
                <w:sz w:val="28"/>
                <w:szCs w:val="28"/>
              </w:rPr>
              <w:t>峯</w:t>
            </w:r>
          </w:rubyBase>
        </w:ruby>
      </w:r>
      <w:r>
        <w:rPr>
          <w:rFonts w:ascii="IPA P明朝" w:eastAsia="IPA P明朝" w:hAnsi="IPA P明朝" w:hint="eastAsia"/>
          <w:sz w:val="28"/>
          <w:szCs w:val="28"/>
        </w:rPr>
        <w:t>は</w:t>
      </w:r>
      <w:r>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ミ</w:t>
            </w:r>
          </w:rt>
          <w:rubyBase>
            <w:r w:rsidR="00072B80">
              <w:rPr>
                <w:rFonts w:ascii="IPA P明朝" w:eastAsia="IPA P明朝" w:hAnsi="IPA P明朝"/>
                <w:sz w:val="28"/>
                <w:szCs w:val="28"/>
              </w:rPr>
              <w:t>御</w:t>
            </w:r>
          </w:rubyBase>
        </w:ruby>
      </w:r>
      <w:r>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カゲ</w:t>
            </w:r>
          </w:rt>
          <w:rubyBase>
            <w:r w:rsidR="00072B80">
              <w:rPr>
                <w:rFonts w:ascii="IPA P明朝" w:eastAsia="IPA P明朝" w:hAnsi="IPA P明朝"/>
                <w:sz w:val="28"/>
                <w:szCs w:val="28"/>
              </w:rPr>
              <w:t>影</w:t>
            </w:r>
          </w:rubyBase>
        </w:ruby>
      </w:r>
      <w:r>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イシ</w:t>
            </w:r>
          </w:rt>
          <w:rubyBase>
            <w:r w:rsidR="00072B80">
              <w:rPr>
                <w:rFonts w:ascii="IPA P明朝" w:eastAsia="IPA P明朝" w:hAnsi="IPA P明朝"/>
                <w:sz w:val="28"/>
                <w:szCs w:val="28"/>
              </w:rPr>
              <w:t>石</w:t>
            </w:r>
          </w:rubyBase>
        </w:ruby>
      </w:r>
      <w:r>
        <w:rPr>
          <w:rFonts w:ascii="IPA P明朝" w:eastAsia="IPA P明朝" w:hAnsi="IPA P明朝" w:hint="eastAsia"/>
          <w:sz w:val="28"/>
          <w:szCs w:val="28"/>
        </w:rPr>
        <w:t>の山なり。此山の小國に</w:t>
      </w:r>
      <w:r>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ム</w:t>
            </w:r>
          </w:rt>
          <w:rubyBase>
            <w:r w:rsidR="00072B80">
              <w:rPr>
                <w:rFonts w:ascii="IPA P明朝" w:eastAsia="IPA P明朝" w:hAnsi="IPA P明朝"/>
                <w:sz w:val="28"/>
                <w:szCs w:val="28"/>
              </w:rPr>
              <w:t>向</w:t>
            </w:r>
          </w:rubyBase>
        </w:ruby>
      </w:r>
      <w:r>
        <w:rPr>
          <w:rFonts w:ascii="IPA P明朝" w:eastAsia="IPA P明朝" w:hAnsi="IPA P明朝" w:hint="eastAsia"/>
          <w:sz w:val="28"/>
          <w:szCs w:val="28"/>
        </w:rPr>
        <w:t>きたる</w:t>
      </w:r>
      <w:r>
        <w:rPr>
          <w:rFonts w:ascii="IPA P明朝" w:eastAsia="IPA P明朝" w:hAnsi="IPA P明朝"/>
          <w:sz w:val="28"/>
          <w:szCs w:val="28"/>
        </w:rPr>
        <w:ruby>
          <w:rubyPr>
            <w:rubyAlign w:val="distributeSpace"/>
            <w:hps w:val="14"/>
            <w:hpsRaise w:val="26"/>
            <w:hpsBaseText w:val="28"/>
            <w:lid w:val="ja-JP"/>
          </w:rubyPr>
          <w:rt>
            <w:r w:rsidR="00072B80" w:rsidRPr="00072B80">
              <w:rPr>
                <w:rFonts w:ascii="IPA P明朝" w:eastAsia="IPA P明朝" w:hAnsi="IPA P明朝"/>
                <w:sz w:val="14"/>
                <w:szCs w:val="28"/>
              </w:rPr>
              <w:t>ガハ</w:t>
            </w:r>
          </w:rt>
          <w:rubyBase>
            <w:r w:rsidR="00072B80">
              <w:rPr>
                <w:rFonts w:ascii="IPA P明朝" w:eastAsia="IPA P明朝" w:hAnsi="IPA P明朝"/>
                <w:sz w:val="28"/>
                <w:szCs w:val="28"/>
              </w:rPr>
              <w:t>側</w:t>
            </w:r>
          </w:rubyBase>
        </w:ruby>
      </w:r>
      <w:r>
        <w:rPr>
          <w:rFonts w:ascii="IPA P明朝" w:eastAsia="IPA P明朝" w:hAnsi="IPA P明朝" w:hint="eastAsia"/>
          <w:sz w:val="28"/>
          <w:szCs w:val="28"/>
        </w:rPr>
        <w:t>に</w:t>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アベ</w:t>
            </w:r>
          </w:rt>
          <w:rubyBase>
            <w:r w:rsidR="0007798B">
              <w:rPr>
                <w:rFonts w:ascii="IPA P明朝" w:eastAsia="IPA P明朝" w:hAnsi="IPA P明朝"/>
                <w:sz w:val="28"/>
                <w:szCs w:val="28"/>
              </w:rPr>
              <w:t>阿部</w:t>
            </w:r>
          </w:rubyBase>
        </w:ruby>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ガ</w:t>
            </w:r>
          </w:rt>
          <w:rubyBase>
            <w:r w:rsidR="0007798B">
              <w:rPr>
                <w:rFonts w:ascii="IPA P明朝" w:eastAsia="IPA P明朝" w:hAnsi="IPA P明朝"/>
                <w:sz w:val="28"/>
                <w:szCs w:val="28"/>
              </w:rPr>
              <w:t>ヶ</w:t>
            </w:r>
          </w:rubyBase>
        </w:ruby>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ジヤウ</w:t>
            </w:r>
          </w:rt>
          <w:rubyBase>
            <w:r w:rsidR="0007798B">
              <w:rPr>
                <w:rFonts w:ascii="IPA P明朝" w:eastAsia="IPA P明朝" w:hAnsi="IPA P明朝"/>
                <w:sz w:val="28"/>
                <w:szCs w:val="28"/>
              </w:rPr>
              <w:t>城</w:t>
            </w:r>
          </w:rubyBase>
        </w:ruby>
      </w:r>
      <w:r w:rsidR="0007798B">
        <w:rPr>
          <w:rFonts w:ascii="IPA P明朝" w:eastAsia="IPA P明朝" w:hAnsi="IPA P明朝" w:hint="eastAsia"/>
          <w:sz w:val="28"/>
          <w:szCs w:val="28"/>
        </w:rPr>
        <w:t>と云ふ岩あり。</w:t>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ケハ</w:t>
            </w:r>
          </w:rt>
          <w:rubyBase>
            <w:r w:rsidR="0007798B">
              <w:rPr>
                <w:rFonts w:ascii="IPA P明朝" w:eastAsia="IPA P明朝" w:hAnsi="IPA P明朝"/>
                <w:sz w:val="28"/>
                <w:szCs w:val="28"/>
              </w:rPr>
              <w:t>嶮</w:t>
            </w:r>
          </w:rubyBase>
        </w:ruby>
      </w:r>
      <w:r w:rsidR="0007798B">
        <w:rPr>
          <w:rFonts w:ascii="IPA P明朝" w:eastAsia="IPA P明朝" w:hAnsi="IPA P明朝" w:hint="eastAsia"/>
          <w:sz w:val="28"/>
          <w:szCs w:val="28"/>
        </w:rPr>
        <w:t>しき</w:t>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ガケ</w:t>
            </w:r>
          </w:rt>
          <w:rubyBase>
            <w:r w:rsidR="0007798B">
              <w:rPr>
                <w:rFonts w:ascii="IPA P明朝" w:eastAsia="IPA P明朝" w:hAnsi="IPA P明朝"/>
                <w:sz w:val="28"/>
                <w:szCs w:val="28"/>
              </w:rPr>
              <w:t>崖</w:t>
            </w:r>
          </w:rubyBase>
        </w:ruby>
      </w:r>
      <w:r w:rsidR="0007798B">
        <w:rPr>
          <w:rFonts w:ascii="IPA P明朝" w:eastAsia="IPA P明朝" w:hAnsi="IPA P明朝" w:hint="eastAsia"/>
          <w:sz w:val="28"/>
          <w:szCs w:val="28"/>
        </w:rPr>
        <w:t>の中程にありて、人などはとても行き得べき處に非ず。こゝには今でも</w:t>
      </w:r>
      <w:r w:rsidR="004A0ED2">
        <w:rPr>
          <w:rFonts w:ascii="IPA P明朝" w:eastAsia="IPA P明朝" w:hAnsi="IPA P明朝"/>
          <w:sz w:val="28"/>
          <w:szCs w:val="28"/>
        </w:rPr>
        <w:ruby>
          <w:rubyPr>
            <w:rubyAlign w:val="distributeSpace"/>
            <w:hps w:val="14"/>
            <w:hpsRaise w:val="26"/>
            <w:hpsBaseText w:val="28"/>
            <w:lid w:val="ja-JP"/>
          </w:rubyPr>
          <w:rt>
            <w:r w:rsidR="004A0ED2" w:rsidRPr="004A0ED2">
              <w:rPr>
                <w:rFonts w:ascii="IPA P明朝" w:eastAsia="IPA P明朝" w:hAnsi="IPA P明朝"/>
                <w:sz w:val="14"/>
                <w:szCs w:val="28"/>
              </w:rPr>
              <w:t>あべのさだとう</w:t>
            </w:r>
          </w:rt>
          <w:rubyBase>
            <w:r w:rsidR="004A0ED2">
              <w:rPr>
                <w:rFonts w:ascii="IPA P明朝" w:eastAsia="IPA P明朝" w:hAnsi="IPA P明朝"/>
                <w:sz w:val="28"/>
                <w:szCs w:val="28"/>
              </w:rPr>
              <w:t>阿部貞任</w:t>
            </w:r>
          </w:rubyBase>
        </w:ruby>
      </w:r>
      <w:r w:rsidR="0007798B">
        <w:rPr>
          <w:rFonts w:ascii="IPA P明朝" w:eastAsia="IPA P明朝" w:hAnsi="IPA P明朝" w:hint="eastAsia"/>
          <w:sz w:val="28"/>
          <w:szCs w:val="28"/>
        </w:rPr>
        <w:t>の母住めりと</w:t>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いい</w:t>
            </w:r>
          </w:rt>
          <w:rubyBase>
            <w:r w:rsidR="0007798B">
              <w:rPr>
                <w:rFonts w:ascii="IPA P明朝" w:eastAsia="IPA P明朝" w:hAnsi="IPA P明朝"/>
                <w:sz w:val="28"/>
                <w:szCs w:val="28"/>
              </w:rPr>
              <w:t>言</w:t>
            </w:r>
          </w:rubyBase>
        </w:ruby>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つた</w:t>
            </w:r>
          </w:rt>
          <w:rubyBase>
            <w:r w:rsidR="0007798B">
              <w:rPr>
                <w:rFonts w:ascii="IPA P明朝" w:eastAsia="IPA P明朝" w:hAnsi="IPA P明朝"/>
                <w:sz w:val="28"/>
                <w:szCs w:val="28"/>
              </w:rPr>
              <w:t>傳</w:t>
            </w:r>
          </w:rubyBase>
        </w:ruby>
      </w:r>
      <w:r w:rsidR="0007798B">
        <w:rPr>
          <w:rFonts w:ascii="IPA P明朝" w:eastAsia="IPA P明朝" w:hAnsi="IPA P明朝" w:hint="eastAsia"/>
          <w:sz w:val="28"/>
          <w:szCs w:val="28"/>
        </w:rPr>
        <w:t>ふ。</w:t>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アメ</w:t>
            </w:r>
          </w:rt>
          <w:rubyBase>
            <w:r w:rsidR="0007798B">
              <w:rPr>
                <w:rFonts w:ascii="IPA P明朝" w:eastAsia="IPA P明朝" w:hAnsi="IPA P明朝"/>
                <w:sz w:val="28"/>
                <w:szCs w:val="28"/>
              </w:rPr>
              <w:t>雨</w:t>
            </w:r>
          </w:rubyBase>
        </w:ruby>
      </w:r>
      <w:r w:rsidR="0007798B">
        <w:rPr>
          <w:rFonts w:ascii="IPA P明朝" w:eastAsia="IPA P明朝" w:hAnsi="IPA P明朝" w:hint="eastAsia"/>
          <w:sz w:val="28"/>
          <w:szCs w:val="28"/>
        </w:rPr>
        <w:t>の</w:t>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フ</w:t>
            </w:r>
          </w:rt>
          <w:rubyBase>
            <w:r w:rsidR="0007798B">
              <w:rPr>
                <w:rFonts w:ascii="IPA P明朝" w:eastAsia="IPA P明朝" w:hAnsi="IPA P明朝"/>
                <w:sz w:val="28"/>
                <w:szCs w:val="28"/>
              </w:rPr>
              <w:t>降</w:t>
            </w:r>
          </w:rubyBase>
        </w:ruby>
      </w:r>
      <w:r w:rsidR="0007798B">
        <w:rPr>
          <w:rFonts w:ascii="IPA P明朝" w:eastAsia="IPA P明朝" w:hAnsi="IPA P明朝" w:hint="eastAsia"/>
          <w:sz w:val="28"/>
          <w:szCs w:val="28"/>
        </w:rPr>
        <w:t>るべき夕方など、</w:t>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イハ</w:t>
            </w:r>
          </w:rt>
          <w:rubyBase>
            <w:r w:rsidR="0007798B">
              <w:rPr>
                <w:rFonts w:ascii="IPA P明朝" w:eastAsia="IPA P明朝" w:hAnsi="IPA P明朝"/>
                <w:sz w:val="28"/>
                <w:szCs w:val="28"/>
              </w:rPr>
              <w:t>岩</w:t>
            </w:r>
          </w:rubyBase>
        </w:ruby>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ヤ</w:t>
            </w:r>
          </w:rt>
          <w:rubyBase>
            <w:r w:rsidR="0007798B">
              <w:rPr>
                <w:rFonts w:ascii="IPA P明朝" w:eastAsia="IPA P明朝" w:hAnsi="IPA P明朝"/>
                <w:sz w:val="28"/>
                <w:szCs w:val="28"/>
              </w:rPr>
              <w:t>屋</w:t>
            </w:r>
          </w:rubyBase>
        </w:ruby>
      </w:r>
      <w:r w:rsidR="0007798B">
        <w:rPr>
          <w:rFonts w:ascii="IPA P明朝" w:eastAsia="IPA P明朝" w:hAnsi="IPA P明朝" w:hint="eastAsia"/>
          <w:sz w:val="28"/>
          <w:szCs w:val="28"/>
        </w:rPr>
        <w:t>の</w:t>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トビラ</w:t>
            </w:r>
          </w:rt>
          <w:rubyBase>
            <w:r w:rsidR="0007798B">
              <w:rPr>
                <w:rFonts w:ascii="IPA P明朝" w:eastAsia="IPA P明朝" w:hAnsi="IPA P明朝"/>
                <w:sz w:val="28"/>
                <w:szCs w:val="28"/>
              </w:rPr>
              <w:t>扉</w:t>
            </w:r>
          </w:rubyBase>
        </w:ruby>
      </w:r>
      <w:r w:rsidR="0007798B">
        <w:rPr>
          <w:rFonts w:ascii="IPA P明朝" w:eastAsia="IPA P明朝" w:hAnsi="IPA P明朝" w:hint="eastAsia"/>
          <w:sz w:val="28"/>
          <w:szCs w:val="28"/>
        </w:rPr>
        <w:t>を</w:t>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トザ</w:t>
            </w:r>
          </w:rt>
          <w:rubyBase>
            <w:r w:rsidR="0007798B">
              <w:rPr>
                <w:rFonts w:ascii="IPA P明朝" w:eastAsia="IPA P明朝" w:hAnsi="IPA P明朝"/>
                <w:sz w:val="28"/>
                <w:szCs w:val="28"/>
              </w:rPr>
              <w:t>鎖</w:t>
            </w:r>
          </w:rubyBase>
        </w:ruby>
      </w:r>
      <w:r w:rsidR="0007798B">
        <w:rPr>
          <w:rFonts w:ascii="IPA P明朝" w:eastAsia="IPA P明朝" w:hAnsi="IPA P明朝" w:hint="eastAsia"/>
          <w:sz w:val="28"/>
          <w:szCs w:val="28"/>
        </w:rPr>
        <w:t>す音聞ゆと云ふ。小國、</w:t>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ツク</w:t>
            </w:r>
          </w:rt>
          <w:rubyBase>
            <w:r w:rsidR="0007798B">
              <w:rPr>
                <w:rFonts w:ascii="IPA P明朝" w:eastAsia="IPA P明朝" w:hAnsi="IPA P明朝"/>
                <w:sz w:val="28"/>
                <w:szCs w:val="28"/>
              </w:rPr>
              <w:t>附</w:t>
            </w:r>
          </w:rubyBase>
        </w:ruby>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モ</w:t>
            </w:r>
          </w:rt>
          <w:rubyBase>
            <w:r w:rsidR="0007798B">
              <w:rPr>
                <w:rFonts w:ascii="IPA P明朝" w:eastAsia="IPA P明朝" w:hAnsi="IPA P明朝"/>
                <w:sz w:val="28"/>
                <w:szCs w:val="28"/>
              </w:rPr>
              <w:t>馬</w:t>
            </w:r>
          </w:rubyBase>
        </w:ruby>
      </w:r>
      <w:r w:rsidR="0007798B">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ウシ</w:t>
            </w:r>
          </w:rt>
          <w:rubyBase>
            <w:r w:rsidR="0007798B">
              <w:rPr>
                <w:rFonts w:ascii="IPA P明朝" w:eastAsia="IPA P明朝" w:hAnsi="IPA P明朝"/>
                <w:sz w:val="28"/>
                <w:szCs w:val="28"/>
              </w:rPr>
              <w:t>牛</w:t>
            </w:r>
          </w:rubyBase>
        </w:ruby>
      </w:r>
      <w:r w:rsidR="0007798B">
        <w:rPr>
          <w:rFonts w:ascii="IPA P明朝" w:eastAsia="IPA P明朝" w:hAnsi="IPA P明朝" w:hint="eastAsia"/>
          <w:sz w:val="28"/>
          <w:szCs w:val="28"/>
        </w:rPr>
        <w:t>の人々は、阿部ヶ城の錠の音がする、明日は雨ならんなど云ふ。</w:t>
      </w:r>
    </w:p>
    <w:p w14:paraId="0D3A5A39" w14:textId="205D32DB" w:rsidR="0007798B" w:rsidRDefault="0007798B" w:rsidP="006E4D4F">
      <w:pPr>
        <w:spacing w:line="640" w:lineRule="exact"/>
        <w:ind w:firstLineChars="0" w:firstLine="0"/>
        <w:rPr>
          <w:rFonts w:ascii="IPA P明朝" w:eastAsia="IPA P明朝" w:hAnsi="IPA P明朝" w:hint="eastAsia"/>
          <w:sz w:val="28"/>
          <w:szCs w:val="28"/>
        </w:rPr>
      </w:pPr>
      <w:r w:rsidRPr="0007798B">
        <w:rPr>
          <w:rFonts w:ascii="IPA P明朝" w:eastAsia="IPA P明朝" w:hAnsi="IPA P明朝" w:hint="eastAsia"/>
          <w:b/>
          <w:sz w:val="28"/>
          <w:szCs w:val="28"/>
        </w:rPr>
        <w:lastRenderedPageBreak/>
        <w:t>六六</w:t>
      </w:r>
      <w:r>
        <w:rPr>
          <w:rFonts w:ascii="IPA P明朝" w:eastAsia="IPA P明朝" w:hAnsi="IPA P明朝" w:hint="eastAsia"/>
          <w:sz w:val="28"/>
          <w:szCs w:val="28"/>
        </w:rPr>
        <w:tab/>
        <w:t>同じ山の附馬牛よりの登り口にも亦</w:t>
      </w:r>
      <w:r>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ア</w:t>
            </w:r>
          </w:rt>
          <w:rubyBase>
            <w:r w:rsidR="0007798B">
              <w:rPr>
                <w:rFonts w:ascii="IPA P明朝" w:eastAsia="IPA P明朝" w:hAnsi="IPA P明朝"/>
                <w:sz w:val="28"/>
                <w:szCs w:val="28"/>
              </w:rPr>
              <w:t>阿</w:t>
            </w:r>
          </w:rubyBase>
        </w:ruby>
      </w:r>
      <w:r>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ベ</w:t>
            </w:r>
          </w:rt>
          <w:rubyBase>
            <w:r w:rsidR="0007798B">
              <w:rPr>
                <w:rFonts w:ascii="IPA P明朝" w:eastAsia="IPA P明朝" w:hAnsi="IPA P明朝"/>
                <w:sz w:val="28"/>
                <w:szCs w:val="28"/>
              </w:rPr>
              <w:t>部</w:t>
            </w:r>
          </w:rubyBase>
        </w:ruby>
      </w:r>
      <w:r>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ヤ</w:t>
            </w:r>
          </w:rt>
          <w:rubyBase>
            <w:r w:rsidR="0007798B">
              <w:rPr>
                <w:rFonts w:ascii="IPA P明朝" w:eastAsia="IPA P明朝" w:hAnsi="IPA P明朝"/>
                <w:sz w:val="28"/>
                <w:szCs w:val="28"/>
              </w:rPr>
              <w:t>屋</w:t>
            </w:r>
          </w:rubyBase>
        </w:ruby>
      </w:r>
      <w:r>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シキ</w:t>
            </w:r>
          </w:rt>
          <w:rubyBase>
            <w:r w:rsidR="0007798B">
              <w:rPr>
                <w:rFonts w:ascii="IPA P明朝" w:eastAsia="IPA P明朝" w:hAnsi="IPA P明朝"/>
                <w:sz w:val="28"/>
                <w:szCs w:val="28"/>
              </w:rPr>
              <w:t>敷</w:t>
            </w:r>
          </w:rubyBase>
        </w:ruby>
      </w:r>
      <w:r>
        <w:rPr>
          <w:rFonts w:ascii="IPA P明朝" w:eastAsia="IPA P明朝" w:hAnsi="IPA P明朝" w:hint="eastAsia"/>
          <w:sz w:val="28"/>
          <w:szCs w:val="28"/>
        </w:rPr>
        <w:t>と云ふ巌窟あり。兎に角早地峯は阿部</w:t>
      </w:r>
      <w:r w:rsidR="004A0ED2">
        <w:rPr>
          <w:rFonts w:ascii="IPA P明朝" w:eastAsia="IPA P明朝" w:hAnsi="IPA P明朝" w:hint="eastAsia"/>
          <w:sz w:val="28"/>
          <w:szCs w:val="28"/>
        </w:rPr>
        <w:t>貞</w:t>
      </w:r>
      <w:r>
        <w:rPr>
          <w:rFonts w:ascii="IPA P明朝" w:eastAsia="IPA P明朝" w:hAnsi="IPA P明朝" w:hint="eastAsia"/>
          <w:sz w:val="28"/>
          <w:szCs w:val="28"/>
        </w:rPr>
        <w:t>任にゆかりある山なり。小國より登る山口にも八幡太郎の</w:t>
      </w:r>
      <w:r>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ケ</w:t>
            </w:r>
          </w:rt>
          <w:rubyBase>
            <w:r w:rsidR="0007798B">
              <w:rPr>
                <w:rFonts w:ascii="IPA P明朝" w:eastAsia="IPA P明朝" w:hAnsi="IPA P明朝"/>
                <w:sz w:val="28"/>
                <w:szCs w:val="28"/>
              </w:rPr>
              <w:t>家</w:t>
            </w:r>
          </w:rubyBase>
        </w:ruby>
      </w:r>
      <w:r>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ライ</w:t>
            </w:r>
          </w:rt>
          <w:rubyBase>
            <w:r w:rsidR="0007798B">
              <w:rPr>
                <w:rFonts w:ascii="IPA P明朝" w:eastAsia="IPA P明朝" w:hAnsi="IPA P明朝"/>
                <w:sz w:val="28"/>
                <w:szCs w:val="28"/>
              </w:rPr>
              <w:t>來</w:t>
            </w:r>
          </w:rubyBase>
        </w:ruby>
      </w:r>
      <w:r>
        <w:rPr>
          <w:rFonts w:ascii="IPA P明朝" w:eastAsia="IPA P明朝" w:hAnsi="IPA P明朝" w:hint="eastAsia"/>
          <w:sz w:val="28"/>
          <w:szCs w:val="28"/>
        </w:rPr>
        <w:t>の</w:t>
      </w:r>
      <w:r>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ウチジニ</w:t>
            </w:r>
          </w:rt>
          <w:rubyBase>
            <w:r w:rsidR="0007798B">
              <w:rPr>
                <w:rFonts w:ascii="IPA P明朝" w:eastAsia="IPA P明朝" w:hAnsi="IPA P明朝"/>
                <w:sz w:val="28"/>
                <w:szCs w:val="28"/>
              </w:rPr>
              <w:t>討死</w:t>
            </w:r>
          </w:rubyBase>
        </w:ruby>
      </w:r>
      <w:r>
        <w:rPr>
          <w:rFonts w:ascii="IPA P明朝" w:eastAsia="IPA P明朝" w:hAnsi="IPA P明朝" w:hint="eastAsia"/>
          <w:sz w:val="28"/>
          <w:szCs w:val="28"/>
        </w:rPr>
        <w:t>したるを埋めたりと云ふ塚三つばかりあり。</w:t>
      </w:r>
    </w:p>
    <w:p w14:paraId="6B2004C1" w14:textId="3D7E27ED" w:rsidR="0007798B" w:rsidRDefault="0007798B" w:rsidP="006E4D4F">
      <w:pPr>
        <w:spacing w:line="640" w:lineRule="exact"/>
        <w:ind w:firstLineChars="0" w:firstLine="0"/>
        <w:rPr>
          <w:rFonts w:ascii="IPA P明朝" w:eastAsia="IPA P明朝" w:hAnsi="IPA P明朝" w:hint="eastAsia"/>
          <w:sz w:val="28"/>
          <w:szCs w:val="28"/>
        </w:rPr>
      </w:pPr>
      <w:r w:rsidRPr="0007798B">
        <w:rPr>
          <w:rFonts w:ascii="IPA P明朝" w:eastAsia="IPA P明朝" w:hAnsi="IPA P明朝" w:hint="eastAsia"/>
          <w:b/>
          <w:sz w:val="28"/>
          <w:szCs w:val="28"/>
        </w:rPr>
        <w:t>六七</w:t>
      </w:r>
      <w:r>
        <w:rPr>
          <w:rFonts w:ascii="IPA P明朝" w:eastAsia="IPA P明朝" w:hAnsi="IPA P明朝" w:hint="eastAsia"/>
          <w:sz w:val="28"/>
          <w:szCs w:val="28"/>
        </w:rPr>
        <w:tab/>
        <w:t>阿部</w:t>
      </w:r>
      <w:r w:rsidR="004A0ED2">
        <w:rPr>
          <w:rFonts w:ascii="IPA P明朝" w:eastAsia="IPA P明朝" w:hAnsi="IPA P明朝" w:hint="eastAsia"/>
          <w:sz w:val="28"/>
          <w:szCs w:val="28"/>
        </w:rPr>
        <w:t>貞</w:t>
      </w:r>
      <w:r>
        <w:rPr>
          <w:rFonts w:ascii="IPA P明朝" w:eastAsia="IPA P明朝" w:hAnsi="IPA P明朝" w:hint="eastAsia"/>
          <w:sz w:val="28"/>
          <w:szCs w:val="28"/>
        </w:rPr>
        <w:t>任に</w:t>
      </w:r>
      <w:r w:rsidRPr="0007798B">
        <w:rPr>
          <w:rFonts w:ascii="IPA P明朝" w:eastAsia="IPA P明朝" w:hAnsi="IPA P明朝" w:hint="eastAsia"/>
          <w:sz w:val="28"/>
          <w:szCs w:val="28"/>
        </w:rPr>
        <w:t>關</w:t>
      </w:r>
      <w:r>
        <w:rPr>
          <w:rFonts w:ascii="IPA P明朝" w:eastAsia="IPA P明朝" w:hAnsi="IPA P明朝" w:hint="eastAsia"/>
          <w:sz w:val="28"/>
          <w:szCs w:val="28"/>
        </w:rPr>
        <w:t>する傳説は此外にも多し。土淵村と昔は橋野と云ひし栗橋村との境にて、山口よりは二三里も登りたる山中に、廣く</w:t>
      </w:r>
      <w:r>
        <w:rPr>
          <w:rFonts w:ascii="IPA P明朝" w:eastAsia="IPA P明朝" w:hAnsi="IPA P明朝"/>
          <w:sz w:val="28"/>
          <w:szCs w:val="28"/>
        </w:rPr>
        <w:ruby>
          <w:rubyPr>
            <w:rubyAlign w:val="distributeSpace"/>
            <w:hps w:val="14"/>
            <w:hpsRaise w:val="26"/>
            <w:hpsBaseText w:val="28"/>
            <w:lid w:val="ja-JP"/>
          </w:rubyPr>
          <w:rt>
            <w:r w:rsidR="0007798B" w:rsidRPr="0007798B">
              <w:rPr>
                <w:rFonts w:ascii="IPA P明朝" w:eastAsia="IPA P明朝" w:hAnsi="IPA P明朝"/>
                <w:sz w:val="14"/>
                <w:szCs w:val="28"/>
              </w:rPr>
              <w:t>タヒラ</w:t>
            </w:r>
          </w:rt>
          <w:rubyBase>
            <w:r w:rsidR="0007798B">
              <w:rPr>
                <w:rFonts w:ascii="IPA P明朝" w:eastAsia="IPA P明朝" w:hAnsi="IPA P明朝"/>
                <w:sz w:val="28"/>
                <w:szCs w:val="28"/>
              </w:rPr>
              <w:t>平</w:t>
            </w:r>
          </w:rubyBase>
        </w:ruby>
      </w:r>
      <w:r>
        <w:rPr>
          <w:rFonts w:ascii="IPA P明朝" w:eastAsia="IPA P明朝" w:hAnsi="IPA P明朝" w:hint="eastAsia"/>
          <w:sz w:val="28"/>
          <w:szCs w:val="28"/>
        </w:rPr>
        <w:t>なる原あり。其あたりの地名に貞任</w:t>
      </w:r>
      <w:r w:rsidR="004A0ED2">
        <w:rPr>
          <w:rFonts w:ascii="IPA P明朝" w:eastAsia="IPA P明朝" w:hAnsi="IPA P明朝" w:hint="eastAsia"/>
          <w:sz w:val="28"/>
          <w:szCs w:val="28"/>
        </w:rPr>
        <w:t>と云ふ所あり。沼ありて貞任が馬を</w:t>
      </w:r>
      <w:r w:rsidR="004A0ED2">
        <w:rPr>
          <w:rFonts w:ascii="IPA P明朝" w:eastAsia="IPA P明朝" w:hAnsi="IPA P明朝"/>
          <w:sz w:val="28"/>
          <w:szCs w:val="28"/>
        </w:rPr>
        <w:ruby>
          <w:rubyPr>
            <w:rubyAlign w:val="distributeSpace"/>
            <w:hps w:val="14"/>
            <w:hpsRaise w:val="26"/>
            <w:hpsBaseText w:val="28"/>
            <w:lid w:val="ja-JP"/>
          </w:rubyPr>
          <w:rt>
            <w:r w:rsidR="004A0ED2" w:rsidRPr="004A0ED2">
              <w:rPr>
                <w:rFonts w:ascii="IPA P明朝" w:eastAsia="IPA P明朝" w:hAnsi="IPA P明朝"/>
                <w:sz w:val="14"/>
                <w:szCs w:val="28"/>
              </w:rPr>
              <w:t>ヒヤ</w:t>
            </w:r>
          </w:rt>
          <w:rubyBase>
            <w:r w:rsidR="004A0ED2">
              <w:rPr>
                <w:rFonts w:ascii="IPA P明朝" w:eastAsia="IPA P明朝" w:hAnsi="IPA P明朝"/>
                <w:sz w:val="28"/>
                <w:szCs w:val="28"/>
              </w:rPr>
              <w:t>冷</w:t>
            </w:r>
          </w:rubyBase>
        </w:ruby>
      </w:r>
      <w:r w:rsidR="004A0ED2">
        <w:rPr>
          <w:rFonts w:ascii="IPA P明朝" w:eastAsia="IPA P明朝" w:hAnsi="IPA P明朝" w:hint="eastAsia"/>
          <w:sz w:val="28"/>
          <w:szCs w:val="28"/>
        </w:rPr>
        <w:t>せし所なりと云ふ。貞任が</w:t>
      </w:r>
      <w:r w:rsidR="004A0ED2">
        <w:rPr>
          <w:rFonts w:ascii="IPA P明朝" w:eastAsia="IPA P明朝" w:hAnsi="IPA P明朝"/>
          <w:sz w:val="28"/>
          <w:szCs w:val="28"/>
        </w:rPr>
        <w:ruby>
          <w:rubyPr>
            <w:rubyAlign w:val="distributeSpace"/>
            <w:hps w:val="14"/>
            <w:hpsRaise w:val="26"/>
            <w:hpsBaseText w:val="28"/>
            <w:lid w:val="ja-JP"/>
          </w:rubyPr>
          <w:rt>
            <w:r w:rsidR="004A0ED2" w:rsidRPr="004A0ED2">
              <w:rPr>
                <w:rFonts w:ascii="IPA P明朝" w:eastAsia="IPA P明朝" w:hAnsi="IPA P明朝"/>
                <w:sz w:val="14"/>
                <w:szCs w:val="28"/>
              </w:rPr>
              <w:t>ジン</w:t>
            </w:r>
          </w:rt>
          <w:rubyBase>
            <w:r w:rsidR="004A0ED2">
              <w:rPr>
                <w:rFonts w:ascii="IPA P明朝" w:eastAsia="IPA P明朝" w:hAnsi="IPA P明朝"/>
                <w:sz w:val="28"/>
                <w:szCs w:val="28"/>
              </w:rPr>
              <w:t>陣</w:t>
            </w:r>
          </w:rubyBase>
        </w:ruby>
      </w:r>
      <w:r w:rsidR="004A0ED2">
        <w:rPr>
          <w:rFonts w:ascii="IPA P明朝" w:eastAsia="IPA P明朝" w:hAnsi="IPA P明朝"/>
          <w:sz w:val="28"/>
          <w:szCs w:val="28"/>
        </w:rPr>
        <w:ruby>
          <w:rubyPr>
            <w:rubyAlign w:val="distributeSpace"/>
            <w:hps w:val="14"/>
            <w:hpsRaise w:val="26"/>
            <w:hpsBaseText w:val="28"/>
            <w:lid w:val="ja-JP"/>
          </w:rubyPr>
          <w:rt>
            <w:r w:rsidR="004A0ED2" w:rsidRPr="004A0ED2">
              <w:rPr>
                <w:rFonts w:ascii="IPA P明朝" w:eastAsia="IPA P明朝" w:hAnsi="IPA P明朝"/>
                <w:sz w:val="14"/>
                <w:szCs w:val="28"/>
              </w:rPr>
              <w:t>ヤ</w:t>
            </w:r>
          </w:rt>
          <w:rubyBase>
            <w:r w:rsidR="004A0ED2">
              <w:rPr>
                <w:rFonts w:ascii="IPA P明朝" w:eastAsia="IPA P明朝" w:hAnsi="IPA P明朝"/>
                <w:sz w:val="28"/>
                <w:szCs w:val="28"/>
              </w:rPr>
              <w:t>屋</w:t>
            </w:r>
          </w:rubyBase>
        </w:ruby>
      </w:r>
      <w:r w:rsidR="004A0ED2">
        <w:rPr>
          <w:rFonts w:ascii="IPA P明朝" w:eastAsia="IPA P明朝" w:hAnsi="IPA P明朝" w:hint="eastAsia"/>
          <w:sz w:val="28"/>
          <w:szCs w:val="28"/>
        </w:rPr>
        <w:t>を構へし</w:t>
      </w:r>
      <w:r w:rsidR="004A0ED2">
        <w:rPr>
          <w:rFonts w:ascii="IPA P明朝" w:eastAsia="IPA P明朝" w:hAnsi="IPA P明朝"/>
          <w:sz w:val="28"/>
          <w:szCs w:val="28"/>
        </w:rPr>
        <w:ruby>
          <w:rubyPr>
            <w:rubyAlign w:val="distributeSpace"/>
            <w:hps w:val="14"/>
            <w:hpsRaise w:val="26"/>
            <w:hpsBaseText w:val="28"/>
            <w:lid w:val="ja-JP"/>
          </w:rubyPr>
          <w:rt>
            <w:r w:rsidR="004A0ED2" w:rsidRPr="004A0ED2">
              <w:rPr>
                <w:rFonts w:ascii="IPA P明朝" w:eastAsia="IPA P明朝" w:hAnsi="IPA P明朝"/>
                <w:sz w:val="14"/>
                <w:szCs w:val="28"/>
              </w:rPr>
              <w:t>アト</w:t>
            </w:r>
          </w:rt>
          <w:rubyBase>
            <w:r w:rsidR="004A0ED2">
              <w:rPr>
                <w:rFonts w:ascii="IPA P明朝" w:eastAsia="IPA P明朝" w:hAnsi="IPA P明朝"/>
                <w:sz w:val="28"/>
                <w:szCs w:val="28"/>
              </w:rPr>
              <w:t>址</w:t>
            </w:r>
          </w:rubyBase>
        </w:ruby>
      </w:r>
      <w:r w:rsidR="004A0ED2">
        <w:rPr>
          <w:rFonts w:ascii="IPA P明朝" w:eastAsia="IPA P明朝" w:hAnsi="IPA P明朝" w:hint="eastAsia"/>
          <w:sz w:val="28"/>
          <w:szCs w:val="28"/>
        </w:rPr>
        <w:t>とも言い</w:t>
      </w:r>
      <w:r w:rsidR="004A0ED2">
        <w:rPr>
          <w:rFonts w:ascii="IPA P明朝" w:eastAsia="IPA P明朝" w:hAnsi="IPA P明朝"/>
          <w:sz w:val="28"/>
          <w:szCs w:val="28"/>
        </w:rPr>
        <w:ruby>
          <w:rubyPr>
            <w:rubyAlign w:val="distributeSpace"/>
            <w:hps w:val="14"/>
            <w:hpsRaise w:val="26"/>
            <w:hpsBaseText w:val="28"/>
            <w:lid w:val="ja-JP"/>
          </w:rubyPr>
          <w:rt>
            <w:r w:rsidR="004A0ED2" w:rsidRPr="004A0ED2">
              <w:rPr>
                <w:rFonts w:ascii="IPA P明朝" w:eastAsia="IPA P明朝" w:hAnsi="IPA P明朝"/>
                <w:sz w:val="14"/>
                <w:szCs w:val="28"/>
              </w:rPr>
              <w:t>つた</w:t>
            </w:r>
          </w:rt>
          <w:rubyBase>
            <w:r w:rsidR="004A0ED2">
              <w:rPr>
                <w:rFonts w:ascii="IPA P明朝" w:eastAsia="IPA P明朝" w:hAnsi="IPA P明朝"/>
                <w:sz w:val="28"/>
                <w:szCs w:val="28"/>
              </w:rPr>
              <w:t>傳</w:t>
            </w:r>
          </w:rubyBase>
        </w:ruby>
      </w:r>
      <w:r w:rsidR="004A0ED2">
        <w:rPr>
          <w:rFonts w:ascii="IPA P明朝" w:eastAsia="IPA P明朝" w:hAnsi="IPA P明朝" w:hint="eastAsia"/>
          <w:sz w:val="28"/>
          <w:szCs w:val="28"/>
        </w:rPr>
        <w:t>ふ。</w:t>
      </w:r>
      <w:r w:rsidR="004A0ED2">
        <w:rPr>
          <w:rFonts w:ascii="IPA P明朝" w:eastAsia="IPA P明朝" w:hAnsi="IPA P明朝"/>
          <w:sz w:val="28"/>
          <w:szCs w:val="28"/>
        </w:rPr>
        <w:ruby>
          <w:rubyPr>
            <w:rubyAlign w:val="distributeSpace"/>
            <w:hps w:val="14"/>
            <w:hpsRaise w:val="26"/>
            <w:hpsBaseText w:val="28"/>
            <w:lid w:val="ja-JP"/>
          </w:rubyPr>
          <w:rt>
            <w:r w:rsidR="004A0ED2" w:rsidRPr="004A0ED2">
              <w:rPr>
                <w:rFonts w:ascii="IPA P明朝" w:eastAsia="IPA P明朝" w:hAnsi="IPA P明朝"/>
                <w:sz w:val="14"/>
                <w:szCs w:val="28"/>
              </w:rPr>
              <w:t>ケ</w:t>
            </w:r>
          </w:rt>
          <w:rubyBase>
            <w:r w:rsidR="004A0ED2">
              <w:rPr>
                <w:rFonts w:ascii="IPA P明朝" w:eastAsia="IPA P明朝" w:hAnsi="IPA P明朝"/>
                <w:sz w:val="28"/>
                <w:szCs w:val="28"/>
              </w:rPr>
              <w:t>景</w:t>
            </w:r>
          </w:rubyBase>
        </w:ruby>
      </w:r>
      <w:r w:rsidR="004A0ED2">
        <w:rPr>
          <w:rFonts w:ascii="IPA P明朝" w:eastAsia="IPA P明朝" w:hAnsi="IPA P明朝"/>
          <w:sz w:val="28"/>
          <w:szCs w:val="28"/>
        </w:rPr>
        <w:ruby>
          <w:rubyPr>
            <w:rubyAlign w:val="distributeSpace"/>
            <w:hps w:val="14"/>
            <w:hpsRaise w:val="26"/>
            <w:hpsBaseText w:val="28"/>
            <w:lid w:val="ja-JP"/>
          </w:rubyPr>
          <w:rt>
            <w:r w:rsidR="004A0ED2" w:rsidRPr="004A0ED2">
              <w:rPr>
                <w:rFonts w:ascii="IPA P明朝" w:eastAsia="IPA P明朝" w:hAnsi="IPA P明朝"/>
                <w:sz w:val="14"/>
                <w:szCs w:val="28"/>
              </w:rPr>
              <w:t>シキ</w:t>
            </w:r>
          </w:rt>
          <w:rubyBase>
            <w:r w:rsidR="004A0ED2">
              <w:rPr>
                <w:rFonts w:ascii="IPA P明朝" w:eastAsia="IPA P明朝" w:hAnsi="IPA P明朝"/>
                <w:sz w:val="28"/>
                <w:szCs w:val="28"/>
              </w:rPr>
              <w:t>色</w:t>
            </w:r>
          </w:rubyBase>
        </w:ruby>
      </w:r>
      <w:r w:rsidR="004A0ED2">
        <w:rPr>
          <w:rFonts w:ascii="IPA P明朝" w:eastAsia="IPA P明朝" w:hAnsi="IPA P明朝" w:hint="eastAsia"/>
          <w:sz w:val="28"/>
          <w:szCs w:val="28"/>
        </w:rPr>
        <w:t>よき所にて東海岸よく見ゆ。</w:t>
      </w:r>
    </w:p>
    <w:p w14:paraId="2BCE9633" w14:textId="0B7EA1F3" w:rsidR="004A0ED2" w:rsidRDefault="004A0ED2" w:rsidP="006E4D4F">
      <w:pPr>
        <w:spacing w:line="640" w:lineRule="exact"/>
        <w:ind w:firstLineChars="0" w:firstLine="0"/>
        <w:rPr>
          <w:rFonts w:ascii="IPA P明朝" w:eastAsia="IPA P明朝" w:hAnsi="IPA P明朝" w:hint="eastAsia"/>
          <w:sz w:val="28"/>
          <w:szCs w:val="28"/>
        </w:rPr>
      </w:pPr>
      <w:r w:rsidRPr="004A0ED2">
        <w:rPr>
          <w:rFonts w:ascii="IPA P明朝" w:eastAsia="IPA P明朝" w:hAnsi="IPA P明朝" w:hint="eastAsia"/>
          <w:b/>
          <w:sz w:val="28"/>
          <w:szCs w:val="28"/>
        </w:rPr>
        <w:t>六八</w:t>
      </w:r>
      <w:r>
        <w:rPr>
          <w:rFonts w:ascii="IPA P明朝" w:eastAsia="IPA P明朝" w:hAnsi="IPA P明朝" w:hint="eastAsia"/>
          <w:sz w:val="28"/>
          <w:szCs w:val="28"/>
        </w:rPr>
        <w:tab/>
        <w:t>土淵村には阿部氏と云ふ家ありて貞任が</w:t>
      </w:r>
      <w:r>
        <w:rPr>
          <w:rFonts w:ascii="IPA P明朝" w:eastAsia="IPA P明朝" w:hAnsi="IPA P明朝"/>
          <w:sz w:val="28"/>
          <w:szCs w:val="28"/>
        </w:rPr>
        <w:ruby>
          <w:rubyPr>
            <w:rubyAlign w:val="distributeSpace"/>
            <w:hps w:val="14"/>
            <w:hpsRaise w:val="26"/>
            <w:hpsBaseText w:val="28"/>
            <w:lid w:val="ja-JP"/>
          </w:rubyPr>
          <w:rt>
            <w:r w:rsidR="004A0ED2" w:rsidRPr="004A0ED2">
              <w:rPr>
                <w:rFonts w:ascii="IPA P明朝" w:eastAsia="IPA P明朝" w:hAnsi="IPA P明朝"/>
                <w:sz w:val="14"/>
                <w:szCs w:val="28"/>
              </w:rPr>
              <w:t>すえ</w:t>
            </w:r>
          </w:rt>
          <w:rubyBase>
            <w:r w:rsidR="004A0ED2">
              <w:rPr>
                <w:rFonts w:ascii="IPA P明朝" w:eastAsia="IPA P明朝" w:hAnsi="IPA P明朝"/>
                <w:sz w:val="28"/>
                <w:szCs w:val="28"/>
              </w:rPr>
              <w:t>末</w:t>
            </w:r>
          </w:rubyBase>
        </w:ruby>
      </w:r>
      <w:r>
        <w:rPr>
          <w:rFonts w:ascii="IPA P明朝" w:eastAsia="IPA P明朝" w:hAnsi="IPA P明朝" w:hint="eastAsia"/>
          <w:sz w:val="28"/>
          <w:szCs w:val="28"/>
        </w:rPr>
        <w:t>なりと云ふ。</w:t>
      </w:r>
      <w:r w:rsidR="00D627DC">
        <w:rPr>
          <w:rFonts w:ascii="IPA P明朝" w:eastAsia="IPA P明朝" w:hAnsi="IPA P明朝" w:hint="eastAsia"/>
          <w:sz w:val="28"/>
          <w:szCs w:val="28"/>
        </w:rPr>
        <w:t>昔は</w:t>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さか</w:t>
            </w:r>
          </w:rt>
          <w:rubyBase>
            <w:r w:rsidR="00D627DC">
              <w:rPr>
                <w:rFonts w:ascii="IPA P明朝" w:eastAsia="IPA P明朝" w:hAnsi="IPA P明朝"/>
                <w:sz w:val="28"/>
                <w:szCs w:val="28"/>
              </w:rPr>
              <w:t>榮</w:t>
            </w:r>
          </w:rubyBase>
        </w:ruby>
      </w:r>
      <w:r w:rsidR="00D627DC">
        <w:rPr>
          <w:rFonts w:ascii="IPA P明朝" w:eastAsia="IPA P明朝" w:hAnsi="IPA P明朝" w:hint="eastAsia"/>
          <w:sz w:val="28"/>
          <w:szCs w:val="28"/>
        </w:rPr>
        <w:t>えたる家なり。今も屋敷の周囲には堀ありて水を通ず。刀劍馬具あまたあり。</w:t>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とうしゅ</w:t>
            </w:r>
          </w:rt>
          <w:rubyBase>
            <w:r w:rsidR="00D627DC">
              <w:rPr>
                <w:rFonts w:ascii="IPA P明朝" w:eastAsia="IPA P明朝" w:hAnsi="IPA P明朝"/>
                <w:sz w:val="28"/>
                <w:szCs w:val="28"/>
              </w:rPr>
              <w:t>當主</w:t>
            </w:r>
          </w:rubyBase>
        </w:ruby>
      </w:r>
      <w:r w:rsidR="00D627DC">
        <w:rPr>
          <w:rFonts w:ascii="IPA P明朝" w:eastAsia="IPA P明朝" w:hAnsi="IPA P明朝" w:hint="eastAsia"/>
          <w:sz w:val="28"/>
          <w:szCs w:val="28"/>
        </w:rPr>
        <w:t>は阿部奥右衛門、今も村にては二三等の物持にて、</w:t>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そんかい</w:t>
            </w:r>
          </w:rt>
          <w:rubyBase>
            <w:r w:rsidR="00D627DC">
              <w:rPr>
                <w:rFonts w:ascii="IPA P明朝" w:eastAsia="IPA P明朝" w:hAnsi="IPA P明朝"/>
                <w:sz w:val="28"/>
                <w:szCs w:val="28"/>
              </w:rPr>
              <w:t>村會</w:t>
            </w:r>
          </w:rubyBase>
        </w:ruby>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ぎいん</w:t>
            </w:r>
          </w:rt>
          <w:rubyBase>
            <w:r w:rsidR="00D627DC">
              <w:rPr>
                <w:rFonts w:ascii="IPA P明朝" w:eastAsia="IPA P明朝" w:hAnsi="IPA P明朝"/>
                <w:sz w:val="28"/>
                <w:szCs w:val="28"/>
              </w:rPr>
              <w:t>議員</w:t>
            </w:r>
          </w:rubyBase>
        </w:ruby>
      </w:r>
      <w:r w:rsidR="00D627DC">
        <w:rPr>
          <w:rFonts w:ascii="IPA P明朝" w:eastAsia="IPA P明朝" w:hAnsi="IPA P明朝" w:hint="eastAsia"/>
          <w:sz w:val="28"/>
          <w:szCs w:val="28"/>
        </w:rPr>
        <w:t>なり。阿部の子孫は此外にも多し。盛岡の</w:t>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アベ</w:t>
            </w:r>
          </w:rt>
          <w:rubyBase>
            <w:r w:rsidR="00D627DC">
              <w:rPr>
                <w:rFonts w:ascii="IPA P明朝" w:eastAsia="IPA P明朝" w:hAnsi="IPA P明朝"/>
                <w:sz w:val="28"/>
                <w:szCs w:val="28"/>
              </w:rPr>
              <w:t>阿部</w:t>
            </w:r>
          </w:rubyBase>
        </w:ruby>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ダチ</w:t>
            </w:r>
          </w:rt>
          <w:rubyBase>
            <w:r w:rsidR="00D627DC">
              <w:rPr>
                <w:rFonts w:ascii="IPA P明朝" w:eastAsia="IPA P明朝" w:hAnsi="IPA P明朝"/>
                <w:sz w:val="28"/>
                <w:szCs w:val="28"/>
              </w:rPr>
              <w:t>館</w:t>
            </w:r>
          </w:rubyBase>
        </w:ruby>
      </w:r>
      <w:r w:rsidR="00D627DC">
        <w:rPr>
          <w:rFonts w:ascii="IPA P明朝" w:eastAsia="IPA P明朝" w:hAnsi="IPA P明朝" w:hint="eastAsia"/>
          <w:sz w:val="28"/>
          <w:szCs w:val="28"/>
        </w:rPr>
        <w:t>の附近にもあり。</w:t>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クリヤガハ</w:t>
            </w:r>
          </w:rt>
          <w:rubyBase>
            <w:r w:rsidR="00D627DC">
              <w:rPr>
                <w:rFonts w:ascii="IPA P明朝" w:eastAsia="IPA P明朝" w:hAnsi="IPA P明朝"/>
                <w:sz w:val="28"/>
                <w:szCs w:val="28"/>
              </w:rPr>
              <w:t>厨川</w:t>
            </w:r>
          </w:rubyBase>
        </w:ruby>
      </w:r>
      <w:r w:rsidR="00D627DC">
        <w:rPr>
          <w:rFonts w:ascii="IPA P明朝" w:eastAsia="IPA P明朝" w:hAnsi="IPA P明朝" w:hint="eastAsia"/>
          <w:sz w:val="28"/>
          <w:szCs w:val="28"/>
        </w:rPr>
        <w:t>の</w:t>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シヤク</w:t>
            </w:r>
          </w:rt>
          <w:rubyBase>
            <w:r w:rsidR="00D627DC">
              <w:rPr>
                <w:rFonts w:ascii="IPA P明朝" w:eastAsia="IPA P明朝" w:hAnsi="IPA P明朝"/>
                <w:sz w:val="28"/>
                <w:szCs w:val="28"/>
              </w:rPr>
              <w:t>柵</w:t>
            </w:r>
          </w:rubyBase>
        </w:ruby>
      </w:r>
      <w:r w:rsidR="00D627DC">
        <w:rPr>
          <w:rFonts w:ascii="IPA P明朝" w:eastAsia="IPA P明朝" w:hAnsi="IPA P明朝" w:hint="eastAsia"/>
          <w:sz w:val="28"/>
          <w:szCs w:val="28"/>
        </w:rPr>
        <w:t>に近き家なり。土淵村の阿部家の四五町北、</w:t>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コ</w:t>
            </w:r>
          </w:rt>
          <w:rubyBase>
            <w:r w:rsidR="00D627DC">
              <w:rPr>
                <w:rFonts w:ascii="IPA P明朝" w:eastAsia="IPA P明朝" w:hAnsi="IPA P明朝"/>
                <w:sz w:val="28"/>
                <w:szCs w:val="28"/>
              </w:rPr>
              <w:t>小</w:t>
            </w:r>
          </w:rubyBase>
        </w:ruby>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ガラ</w:t>
            </w:r>
          </w:rt>
          <w:rubyBase>
            <w:r w:rsidR="00D627DC">
              <w:rPr>
                <w:rFonts w:ascii="IPA P明朝" w:eastAsia="IPA P明朝" w:hAnsi="IPA P明朝"/>
                <w:sz w:val="28"/>
                <w:szCs w:val="28"/>
              </w:rPr>
              <w:t>鳥</w:t>
            </w:r>
          </w:rubyBase>
        </w:ruby>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セ</w:t>
            </w:r>
          </w:rt>
          <w:rubyBase>
            <w:r w:rsidR="00D627DC">
              <w:rPr>
                <w:rFonts w:ascii="IPA P明朝" w:eastAsia="IPA P明朝" w:hAnsi="IPA P明朝"/>
                <w:sz w:val="28"/>
                <w:szCs w:val="28"/>
              </w:rPr>
              <w:t>瀬</w:t>
            </w:r>
          </w:rubyBase>
        </w:ruby>
      </w:r>
      <w:r w:rsidR="00D627DC">
        <w:rPr>
          <w:rFonts w:ascii="IPA P明朝" w:eastAsia="IPA P明朝" w:hAnsi="IPA P明朝"/>
          <w:sz w:val="28"/>
          <w:szCs w:val="28"/>
        </w:rPr>
        <w:ruby>
          <w:rubyPr>
            <w:rubyAlign w:val="distributeSpace"/>
            <w:hps w:val="14"/>
            <w:hpsRaise w:val="26"/>
            <w:hpsBaseText w:val="28"/>
            <w:lid w:val="ja-JP"/>
          </w:rubyPr>
          <w:rt>
            <w:r w:rsidR="00D627DC" w:rsidRPr="00D627DC">
              <w:rPr>
                <w:rFonts w:ascii="IPA P明朝" w:eastAsia="IPA P明朝" w:hAnsi="IPA P明朝"/>
                <w:sz w:val="14"/>
                <w:szCs w:val="28"/>
              </w:rPr>
              <w:t>ガハ</w:t>
            </w:r>
          </w:rt>
          <w:rubyBase>
            <w:r w:rsidR="00D627DC">
              <w:rPr>
                <w:rFonts w:ascii="IPA P明朝" w:eastAsia="IPA P明朝" w:hAnsi="IPA P明朝"/>
                <w:sz w:val="28"/>
                <w:szCs w:val="28"/>
              </w:rPr>
              <w:t>川</w:t>
            </w:r>
          </w:rubyBase>
        </w:ruby>
      </w:r>
      <w:r w:rsidR="00D627DC">
        <w:rPr>
          <w:rFonts w:ascii="IPA P明朝" w:eastAsia="IPA P明朝" w:hAnsi="IPA P明朝" w:hint="eastAsia"/>
          <w:sz w:val="28"/>
          <w:szCs w:val="28"/>
        </w:rPr>
        <w:t>の</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カハ</w:t>
            </w:r>
          </w:rt>
          <w:rubyBase>
            <w:r w:rsidR="00FF1D38">
              <w:rPr>
                <w:rFonts w:ascii="IPA P明朝" w:eastAsia="IPA P明朝" w:hAnsi="IPA P明朝"/>
                <w:sz w:val="28"/>
                <w:szCs w:val="28"/>
              </w:rPr>
              <w:t>川</w:t>
            </w:r>
          </w:rubyBase>
        </w:ruby>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クマ</w:t>
            </w:r>
          </w:rt>
          <w:rubyBase>
            <w:r w:rsidR="00FF1D38">
              <w:rPr>
                <w:rFonts w:ascii="IPA P明朝" w:eastAsia="IPA P明朝" w:hAnsi="IPA P明朝"/>
                <w:sz w:val="28"/>
                <w:szCs w:val="28"/>
              </w:rPr>
              <w:t>隈</w:t>
            </w:r>
          </w:rubyBase>
        </w:ruby>
      </w:r>
      <w:r w:rsidR="00FF1D38">
        <w:rPr>
          <w:rFonts w:ascii="IPA P明朝" w:eastAsia="IPA P明朝" w:hAnsi="IPA P明朝" w:hint="eastAsia"/>
          <w:sz w:val="28"/>
          <w:szCs w:val="28"/>
        </w:rPr>
        <w:t>に</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タチ</w:t>
            </w:r>
          </w:rt>
          <w:rubyBase>
            <w:r w:rsidR="00FF1D38">
              <w:rPr>
                <w:rFonts w:ascii="IPA P明朝" w:eastAsia="IPA P明朝" w:hAnsi="IPA P明朝"/>
                <w:sz w:val="28"/>
                <w:szCs w:val="28"/>
              </w:rPr>
              <w:t>館</w:t>
            </w:r>
          </w:rubyBase>
        </w:ruby>
      </w:r>
      <w:r w:rsidR="00FF1D38">
        <w:rPr>
          <w:rFonts w:ascii="IPA P明朝" w:eastAsia="IPA P明朝" w:hAnsi="IPA P明朝" w:hint="eastAsia"/>
          <w:sz w:val="28"/>
          <w:szCs w:val="28"/>
        </w:rPr>
        <w:t>の址あり。</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ハチマン</w:t>
            </w:r>
          </w:rt>
          <w:rubyBase>
            <w:r w:rsidR="00FF1D38">
              <w:rPr>
                <w:rFonts w:ascii="IPA P明朝" w:eastAsia="IPA P明朝" w:hAnsi="IPA P明朝"/>
                <w:sz w:val="28"/>
                <w:szCs w:val="28"/>
              </w:rPr>
              <w:t>八幡</w:t>
            </w:r>
          </w:rubyBase>
        </w:ruby>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ザ</w:t>
            </w:r>
          </w:rt>
          <w:rubyBase>
            <w:r w:rsidR="00FF1D38">
              <w:rPr>
                <w:rFonts w:ascii="IPA P明朝" w:eastAsia="IPA P明朝" w:hAnsi="IPA P明朝"/>
                <w:sz w:val="28"/>
                <w:szCs w:val="28"/>
              </w:rPr>
              <w:t>澤</w:t>
            </w:r>
          </w:rubyBase>
        </w:ruby>
      </w:r>
      <w:r w:rsidR="00FF1D38">
        <w:rPr>
          <w:rFonts w:ascii="IPA P明朝" w:eastAsia="IPA P明朝" w:hAnsi="IPA P明朝" w:hint="eastAsia"/>
          <w:sz w:val="28"/>
          <w:szCs w:val="28"/>
        </w:rPr>
        <w:t>の</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タチ</w:t>
            </w:r>
          </w:rt>
          <w:rubyBase>
            <w:r w:rsidR="00FF1D38">
              <w:rPr>
                <w:rFonts w:ascii="IPA P明朝" w:eastAsia="IPA P明朝" w:hAnsi="IPA P明朝"/>
                <w:sz w:val="28"/>
                <w:szCs w:val="28"/>
              </w:rPr>
              <w:t>館</w:t>
            </w:r>
          </w:rubyBase>
        </w:ruby>
      </w:r>
      <w:r w:rsidR="00FF1D38">
        <w:rPr>
          <w:rFonts w:ascii="IPA P明朝" w:eastAsia="IPA P明朝" w:hAnsi="IPA P明朝" w:hint="eastAsia"/>
          <w:sz w:val="28"/>
          <w:szCs w:val="28"/>
        </w:rPr>
        <w:t>と云ふ。八幡太郎が陣屋と云ふもの</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これ</w:t>
            </w:r>
          </w:rt>
          <w:rubyBase>
            <w:r w:rsidR="00FF1D38">
              <w:rPr>
                <w:rFonts w:ascii="IPA P明朝" w:eastAsia="IPA P明朝" w:hAnsi="IPA P明朝"/>
                <w:sz w:val="28"/>
                <w:szCs w:val="28"/>
              </w:rPr>
              <w:t>是</w:t>
            </w:r>
          </w:rubyBase>
        </w:ruby>
      </w:r>
      <w:r w:rsidR="00FF1D38">
        <w:rPr>
          <w:rFonts w:ascii="IPA P明朝" w:eastAsia="IPA P明朝" w:hAnsi="IPA P明朝" w:hint="eastAsia"/>
          <w:sz w:val="28"/>
          <w:szCs w:val="28"/>
        </w:rPr>
        <w:t>なり。これより遠野の町への路には又八幡山と云ふ山ありて、其山の八幡澤の館の方に向へる峯にも亦一つの</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タチ</w:t>
            </w:r>
          </w:rt>
          <w:rubyBase>
            <w:r w:rsidR="00FF1D38">
              <w:rPr>
                <w:rFonts w:ascii="IPA P明朝" w:eastAsia="IPA P明朝" w:hAnsi="IPA P明朝"/>
                <w:sz w:val="28"/>
                <w:szCs w:val="28"/>
              </w:rPr>
              <w:t>館</w:t>
            </w:r>
          </w:rubyBase>
        </w:ruby>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アト</w:t>
            </w:r>
          </w:rt>
          <w:rubyBase>
            <w:r w:rsidR="00FF1D38">
              <w:rPr>
                <w:rFonts w:ascii="IPA P明朝" w:eastAsia="IPA P明朝" w:hAnsi="IPA P明朝"/>
                <w:sz w:val="28"/>
                <w:szCs w:val="28"/>
              </w:rPr>
              <w:t>址</w:t>
            </w:r>
          </w:rubyBase>
        </w:ruby>
      </w:r>
      <w:r w:rsidR="00FF1D38">
        <w:rPr>
          <w:rFonts w:ascii="IPA P明朝" w:eastAsia="IPA P明朝" w:hAnsi="IPA P明朝" w:hint="eastAsia"/>
          <w:sz w:val="28"/>
          <w:szCs w:val="28"/>
        </w:rPr>
        <w:t>あり。貞任が陣屋なりと云ふ。二つの館の間二十</w:t>
      </w:r>
      <w:r w:rsidR="00FF1D38" w:rsidRPr="00FF1D38">
        <w:rPr>
          <w:rFonts w:ascii="IPA P明朝" w:eastAsia="IPA P明朝" w:hAnsi="IPA P明朝" w:hint="eastAsia"/>
          <w:sz w:val="28"/>
          <w:szCs w:val="28"/>
        </w:rPr>
        <w:t>餘</w:t>
      </w:r>
      <w:r w:rsidR="00FF1D38">
        <w:rPr>
          <w:rFonts w:ascii="IPA P明朝" w:eastAsia="IPA P明朝" w:hAnsi="IPA P明朝" w:hint="eastAsia"/>
          <w:sz w:val="28"/>
          <w:szCs w:val="28"/>
        </w:rPr>
        <w:t>町を隔つ。</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ヤ</w:t>
            </w:r>
          </w:rt>
          <w:rubyBase>
            <w:r w:rsidR="00FF1D38">
              <w:rPr>
                <w:rFonts w:ascii="IPA P明朝" w:eastAsia="IPA P明朝" w:hAnsi="IPA P明朝"/>
                <w:sz w:val="28"/>
                <w:szCs w:val="28"/>
              </w:rPr>
              <w:t>矢</w:t>
            </w:r>
          </w:rubyBase>
        </w:ruby>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イクサ</w:t>
            </w:r>
          </w:rt>
          <w:rubyBase>
            <w:r w:rsidR="00FF1D38">
              <w:rPr>
                <w:rFonts w:ascii="IPA P明朝" w:eastAsia="IPA P明朝" w:hAnsi="IPA P明朝"/>
                <w:sz w:val="28"/>
                <w:szCs w:val="28"/>
              </w:rPr>
              <w:t>戰</w:t>
            </w:r>
          </w:rubyBase>
        </w:ruby>
      </w:r>
      <w:r w:rsidR="00FF1D38">
        <w:rPr>
          <w:rFonts w:ascii="IPA P明朝" w:eastAsia="IPA P明朝" w:hAnsi="IPA P明朝" w:hint="eastAsia"/>
          <w:sz w:val="28"/>
          <w:szCs w:val="28"/>
        </w:rPr>
        <w:t>をしたりと云ふ</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こと</w:t>
            </w:r>
          </w:rt>
          <w:rubyBase>
            <w:r w:rsidR="00FF1D38">
              <w:rPr>
                <w:rFonts w:ascii="IPA P明朝" w:eastAsia="IPA P明朝" w:hAnsi="IPA P明朝"/>
                <w:sz w:val="28"/>
                <w:szCs w:val="28"/>
              </w:rPr>
              <w:t>言</w:t>
            </w:r>
          </w:rubyBase>
        </w:ruby>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つた</w:t>
            </w:r>
          </w:rt>
          <w:rubyBase>
            <w:r w:rsidR="00FF1D38">
              <w:rPr>
                <w:rFonts w:ascii="IPA P明朝" w:eastAsia="IPA P明朝" w:hAnsi="IPA P明朝"/>
                <w:sz w:val="28"/>
                <w:szCs w:val="28"/>
              </w:rPr>
              <w:t>傳</w:t>
            </w:r>
          </w:rubyBase>
        </w:ruby>
      </w:r>
      <w:r w:rsidR="00FF1D38">
        <w:rPr>
          <w:rFonts w:ascii="IPA P明朝" w:eastAsia="IPA P明朝" w:hAnsi="IPA P明朝" w:hint="eastAsia"/>
          <w:sz w:val="28"/>
          <w:szCs w:val="28"/>
        </w:rPr>
        <w:t>へありて、矢の根を多く堀り出せしことあり。此間に</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ニ</w:t>
            </w:r>
          </w:rt>
          <w:rubyBase>
            <w:r w:rsidR="00FF1D38">
              <w:rPr>
                <w:rFonts w:ascii="IPA P明朝" w:eastAsia="IPA P明朝" w:hAnsi="IPA P明朝"/>
                <w:sz w:val="28"/>
                <w:szCs w:val="28"/>
              </w:rPr>
              <w:t>似</w:t>
            </w:r>
          </w:rubyBase>
        </w:ruby>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タ</w:t>
            </w:r>
          </w:rt>
          <w:rubyBase>
            <w:r w:rsidR="00FF1D38">
              <w:rPr>
                <w:rFonts w:ascii="IPA P明朝" w:eastAsia="IPA P明朝" w:hAnsi="IPA P明朝"/>
                <w:sz w:val="28"/>
                <w:szCs w:val="28"/>
              </w:rPr>
              <w:t>田</w:t>
            </w:r>
          </w:rubyBase>
        </w:ruby>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カヒ</w:t>
            </w:r>
          </w:rt>
          <w:rubyBase>
            <w:r w:rsidR="00FF1D38">
              <w:rPr>
                <w:rFonts w:ascii="IPA P明朝" w:eastAsia="IPA P明朝" w:hAnsi="IPA P明朝"/>
                <w:sz w:val="28"/>
                <w:szCs w:val="28"/>
              </w:rPr>
              <w:t>貝</w:t>
            </w:r>
          </w:rubyBase>
        </w:ruby>
      </w:r>
      <w:r w:rsidR="00FF1D38">
        <w:rPr>
          <w:rFonts w:ascii="IPA P明朝" w:eastAsia="IPA P明朝" w:hAnsi="IPA P明朝" w:hint="eastAsia"/>
          <w:sz w:val="28"/>
          <w:szCs w:val="28"/>
        </w:rPr>
        <w:t>と云ふ部落あり。戰の</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とう</w:t>
            </w:r>
          </w:rt>
          <w:rubyBase>
            <w:r w:rsidR="00FF1D38">
              <w:rPr>
                <w:rFonts w:ascii="IPA P明朝" w:eastAsia="IPA P明朝" w:hAnsi="IPA P明朝"/>
                <w:sz w:val="28"/>
                <w:szCs w:val="28"/>
              </w:rPr>
              <w:t>當</w:t>
            </w:r>
          </w:rubyBase>
        </w:ruby>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じ</w:t>
            </w:r>
          </w:rt>
          <w:rubyBase>
            <w:r w:rsidR="00FF1D38">
              <w:rPr>
                <w:rFonts w:ascii="IPA P明朝" w:eastAsia="IPA P明朝" w:hAnsi="IPA P明朝"/>
                <w:sz w:val="28"/>
                <w:szCs w:val="28"/>
              </w:rPr>
              <w:t>時</w:t>
            </w:r>
          </w:rubyBase>
        </w:ruby>
      </w:r>
      <w:r w:rsidR="00FF1D38">
        <w:rPr>
          <w:rFonts w:ascii="IPA P明朝" w:eastAsia="IPA P明朝" w:hAnsi="IPA P明朝" w:hint="eastAsia"/>
          <w:sz w:val="28"/>
          <w:szCs w:val="28"/>
        </w:rPr>
        <w:t>此あたりは蘆しげりて土固まらず、ユキ</w:t>
      </w:r>
      <w:r w:rsidR="00FF1D38" w:rsidRPr="00FF1D38">
        <w:rPr>
          <w:rFonts w:ascii="ＭＳ 明朝" w:eastAsia="ＭＳ 明朝" w:hAnsi="ＭＳ 明朝" w:cs="ＭＳ 明朝" w:hint="eastAsia"/>
          <w:w w:val="200"/>
          <w:sz w:val="28"/>
          <w:szCs w:val="28"/>
        </w:rPr>
        <w:t>〱</w:t>
      </w:r>
      <w:r w:rsidR="00FF1D38">
        <w:rPr>
          <w:rFonts w:ascii="IPA P明朝" w:eastAsia="IPA P明朝" w:hAnsi="IPA P明朝" w:hint="eastAsia"/>
          <w:sz w:val="28"/>
          <w:szCs w:val="28"/>
        </w:rPr>
        <w:t>と動</w:t>
      </w:r>
      <w:r w:rsidR="00FF1D38">
        <w:rPr>
          <w:rFonts w:ascii="IPA P明朝" w:eastAsia="IPA P明朝" w:hAnsi="IPA P明朝" w:hint="eastAsia"/>
          <w:sz w:val="28"/>
          <w:szCs w:val="28"/>
        </w:rPr>
        <w:lastRenderedPageBreak/>
        <w:t>揺せり。或時八幡太郎こゝを通りしに、</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テキ</w:t>
            </w:r>
          </w:rt>
          <w:rubyBase>
            <w:r w:rsidR="00FF1D38">
              <w:rPr>
                <w:rFonts w:ascii="IPA P明朝" w:eastAsia="IPA P明朝" w:hAnsi="IPA P明朝"/>
                <w:sz w:val="28"/>
                <w:szCs w:val="28"/>
              </w:rPr>
              <w:t>敵</w:t>
            </w:r>
          </w:rubyBase>
        </w:ruby>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ミ</w:t>
            </w:r>
          </w:rt>
          <w:rubyBase>
            <w:r w:rsidR="00FF1D38">
              <w:rPr>
                <w:rFonts w:ascii="IPA P明朝" w:eastAsia="IPA P明朝" w:hAnsi="IPA P明朝"/>
                <w:sz w:val="28"/>
                <w:szCs w:val="28"/>
              </w:rPr>
              <w:t>味</w:t>
            </w:r>
          </w:rubyBase>
        </w:ruby>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カタ</w:t>
            </w:r>
          </w:rt>
          <w:rubyBase>
            <w:r w:rsidR="00FF1D38">
              <w:rPr>
                <w:rFonts w:ascii="IPA P明朝" w:eastAsia="IPA P明朝" w:hAnsi="IPA P明朝"/>
                <w:sz w:val="28"/>
                <w:szCs w:val="28"/>
              </w:rPr>
              <w:t>方</w:t>
            </w:r>
          </w:rubyBase>
        </w:ruby>
      </w:r>
      <w:r w:rsidR="00FF1D38">
        <w:rPr>
          <w:rFonts w:ascii="IPA P明朝" w:eastAsia="IPA P明朝" w:hAnsi="IPA P明朝" w:hint="eastAsia"/>
          <w:sz w:val="28"/>
          <w:szCs w:val="28"/>
        </w:rPr>
        <w:t>何れの</w:t>
      </w:r>
      <w:r w:rsidR="00FF1D38">
        <w:rPr>
          <w:rFonts w:ascii="IPA P明朝" w:eastAsia="IPA P明朝" w:hAnsi="IPA P明朝"/>
          <w:sz w:val="28"/>
          <w:szCs w:val="28"/>
        </w:rPr>
        <w:ruby>
          <w:rubyPr>
            <w:rubyAlign w:val="distributeSpace"/>
            <w:hps w:val="14"/>
            <w:hpsRaise w:val="26"/>
            <w:hpsBaseText w:val="28"/>
            <w:lid w:val="ja-JP"/>
          </w:rubyPr>
          <w:rt>
            <w:r w:rsidR="00FF1D38" w:rsidRPr="00FF1D38">
              <w:rPr>
                <w:rFonts w:ascii="IPA P明朝" w:eastAsia="IPA P明朝" w:hAnsi="IPA P明朝"/>
                <w:sz w:val="14"/>
                <w:szCs w:val="28"/>
              </w:rPr>
              <w:t>ヘイロウ</w:t>
            </w:r>
          </w:rt>
          <w:rubyBase>
            <w:r w:rsidR="00FF1D38">
              <w:rPr>
                <w:rFonts w:ascii="IPA P明朝" w:eastAsia="IPA P明朝" w:hAnsi="IPA P明朝"/>
                <w:sz w:val="28"/>
                <w:szCs w:val="28"/>
              </w:rPr>
              <w:t>兵糧</w:t>
            </w:r>
          </w:rubyBase>
        </w:ruby>
      </w:r>
      <w:r w:rsidR="00FF1D38">
        <w:rPr>
          <w:rFonts w:ascii="IPA P明朝" w:eastAsia="IPA P明朝" w:hAnsi="IPA P明朝" w:hint="eastAsia"/>
          <w:sz w:val="28"/>
          <w:szCs w:val="28"/>
        </w:rPr>
        <w:t>にや、粥を多く置きてあるを見て、これは煮た粥かと云ひしより村</w:t>
      </w:r>
      <w:r w:rsidR="003C2810">
        <w:rPr>
          <w:rFonts w:ascii="IPA P明朝" w:eastAsia="IPA P明朝" w:hAnsi="IPA P明朝" w:hint="eastAsia"/>
          <w:sz w:val="28"/>
          <w:szCs w:val="28"/>
        </w:rPr>
        <w:t>の名となる。似田貝の村の外を流るゝ小川を</w:t>
      </w:r>
      <w:r w:rsidR="003C2810">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ナル</w:t>
            </w:r>
          </w:rt>
          <w:rubyBase>
            <w:r w:rsidR="003C2810">
              <w:rPr>
                <w:rFonts w:ascii="IPA P明朝" w:eastAsia="IPA P明朝" w:hAnsi="IPA P明朝"/>
                <w:sz w:val="28"/>
                <w:szCs w:val="28"/>
              </w:rPr>
              <w:t>鳴</w:t>
            </w:r>
          </w:rubyBase>
        </w:ruby>
      </w:r>
      <w:r w:rsidR="003C2810">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カハ</w:t>
            </w:r>
          </w:rt>
          <w:rubyBase>
            <w:r w:rsidR="003C2810">
              <w:rPr>
                <w:rFonts w:ascii="IPA P明朝" w:eastAsia="IPA P明朝" w:hAnsi="IPA P明朝"/>
                <w:sz w:val="28"/>
                <w:szCs w:val="28"/>
              </w:rPr>
              <w:t>川</w:t>
            </w:r>
          </w:rubyBase>
        </w:ruby>
      </w:r>
      <w:r w:rsidR="003C2810">
        <w:rPr>
          <w:rFonts w:ascii="IPA P明朝" w:eastAsia="IPA P明朝" w:hAnsi="IPA P明朝" w:hint="eastAsia"/>
          <w:sz w:val="28"/>
          <w:szCs w:val="28"/>
        </w:rPr>
        <w:t>と云ふ。之を隔てゝ</w:t>
      </w:r>
      <w:r w:rsidR="003C2810">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アシ</w:t>
            </w:r>
          </w:rt>
          <w:rubyBase>
            <w:r w:rsidR="003C2810">
              <w:rPr>
                <w:rFonts w:ascii="IPA P明朝" w:eastAsia="IPA P明朝" w:hAnsi="IPA P明朝"/>
                <w:sz w:val="28"/>
                <w:szCs w:val="28"/>
              </w:rPr>
              <w:t>足</w:t>
            </w:r>
          </w:rubyBase>
        </w:ruby>
      </w:r>
      <w:r w:rsidR="003C2810">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ラ</w:t>
            </w:r>
          </w:rt>
          <w:rubyBase>
            <w:r w:rsidR="003C2810">
              <w:rPr>
                <w:rFonts w:ascii="IPA P明朝" w:eastAsia="IPA P明朝" w:hAnsi="IPA P明朝"/>
                <w:sz w:val="28"/>
                <w:szCs w:val="28"/>
              </w:rPr>
              <w:t>洗</w:t>
            </w:r>
          </w:rubyBase>
        </w:ruby>
      </w:r>
      <w:r w:rsidR="003C2810">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ガ</w:t>
            </w:r>
          </w:rt>
          <w:rubyBase>
            <w:r w:rsidR="003C2810">
              <w:rPr>
                <w:rFonts w:ascii="IPA P明朝" w:eastAsia="IPA P明朝" w:hAnsi="IPA P明朝"/>
                <w:sz w:val="28"/>
                <w:szCs w:val="28"/>
              </w:rPr>
              <w:t>川</w:t>
            </w:r>
          </w:rubyBase>
        </w:ruby>
      </w:r>
      <w:r w:rsidR="003C2810">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ムラ</w:t>
            </w:r>
          </w:rt>
          <w:rubyBase>
            <w:r w:rsidR="003C2810">
              <w:rPr>
                <w:rFonts w:ascii="IPA P明朝" w:eastAsia="IPA P明朝" w:hAnsi="IPA P明朝"/>
                <w:sz w:val="28"/>
                <w:szCs w:val="28"/>
              </w:rPr>
              <w:t>村</w:t>
            </w:r>
          </w:rubyBase>
        </w:ruby>
      </w:r>
      <w:r w:rsidR="003C2810">
        <w:rPr>
          <w:rFonts w:ascii="IPA P明朝" w:eastAsia="IPA P明朝" w:hAnsi="IPA P明朝" w:hint="eastAsia"/>
          <w:sz w:val="28"/>
          <w:szCs w:val="28"/>
        </w:rPr>
        <w:t>あり。鳴川にて</w:t>
      </w:r>
      <w:r w:rsidR="003C2810">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よしいえ</w:t>
            </w:r>
          </w:rt>
          <w:rubyBase>
            <w:r w:rsidR="003C2810">
              <w:rPr>
                <w:rFonts w:ascii="IPA P明朝" w:eastAsia="IPA P明朝" w:hAnsi="IPA P明朝"/>
                <w:sz w:val="28"/>
                <w:szCs w:val="28"/>
              </w:rPr>
              <w:t>義家</w:t>
            </w:r>
          </w:rubyBase>
        </w:ruby>
      </w:r>
      <w:r w:rsidR="003C2810">
        <w:rPr>
          <w:rFonts w:ascii="IPA P明朝" w:eastAsia="IPA P明朝" w:hAnsi="IPA P明朝" w:hint="eastAsia"/>
          <w:sz w:val="28"/>
          <w:szCs w:val="28"/>
        </w:rPr>
        <w:t>が足を洗ひしより村の名となると云ふ。</w:t>
      </w:r>
    </w:p>
    <w:p w14:paraId="1417AC5D" w14:textId="652C9235" w:rsidR="003C2810" w:rsidRDefault="003C2810" w:rsidP="006E4D4F">
      <w:pPr>
        <w:spacing w:line="640" w:lineRule="exact"/>
        <w:ind w:firstLineChars="0" w:firstLine="0"/>
        <w:rPr>
          <w:rFonts w:ascii="IPA P明朝" w:eastAsia="IPA P明朝" w:hAnsi="IPA P明朝" w:hint="eastAsia"/>
          <w:sz w:val="28"/>
          <w:szCs w:val="28"/>
        </w:rPr>
      </w:pPr>
      <w:r w:rsidRPr="003C2810">
        <w:rPr>
          <w:rFonts w:ascii="IPA P明朝" w:eastAsia="IPA P明朝" w:hAnsi="IPA P明朝" w:hint="eastAsia"/>
          <w:b/>
          <w:sz w:val="28"/>
          <w:szCs w:val="28"/>
        </w:rPr>
        <w:t>六九</w:t>
      </w:r>
      <w:r>
        <w:rPr>
          <w:rFonts w:ascii="IPA P明朝" w:eastAsia="IPA P明朝" w:hAnsi="IPA P明朝" w:hint="eastAsia"/>
          <w:sz w:val="28"/>
          <w:szCs w:val="28"/>
        </w:rPr>
        <w:tab/>
        <w:t>今の土淵村には大同と云ふ家二軒あり。山口の大同は當主を</w:t>
      </w:r>
      <w:r>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オオホラ</w:t>
            </w:r>
          </w:rt>
          <w:rubyBase>
            <w:r w:rsidR="003C2810">
              <w:rPr>
                <w:rFonts w:ascii="IPA P明朝" w:eastAsia="IPA P明朝" w:hAnsi="IPA P明朝"/>
                <w:sz w:val="28"/>
                <w:szCs w:val="28"/>
              </w:rPr>
              <w:t>大洞</w:t>
            </w:r>
          </w:rubyBase>
        </w:ruby>
      </w:r>
      <w:r>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マンノジヤウ</w:t>
            </w:r>
          </w:rt>
          <w:rubyBase>
            <w:r w:rsidR="003C2810">
              <w:rPr>
                <w:rFonts w:ascii="IPA P明朝" w:eastAsia="IPA P明朝" w:hAnsi="IPA P明朝"/>
                <w:sz w:val="28"/>
                <w:szCs w:val="28"/>
              </w:rPr>
              <w:t>萬之亟</w:t>
            </w:r>
          </w:rubyBase>
        </w:ruby>
      </w:r>
      <w:r>
        <w:rPr>
          <w:rFonts w:ascii="IPA P明朝" w:eastAsia="IPA P明朝" w:hAnsi="IPA P明朝" w:hint="eastAsia"/>
          <w:sz w:val="28"/>
          <w:szCs w:val="28"/>
        </w:rPr>
        <w:t>と云ふ。此人の養母名はおひで、八十を超えて今も達者なり、佐々木氏の祖母の姉なり。魔法に長じたり。まじなひにて蛇を殺し、木に</w:t>
      </w:r>
      <w:r>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トマ</w:t>
            </w:r>
          </w:rt>
          <w:rubyBase>
            <w:r w:rsidR="003C2810">
              <w:rPr>
                <w:rFonts w:ascii="IPA P明朝" w:eastAsia="IPA P明朝" w:hAnsi="IPA P明朝"/>
                <w:sz w:val="28"/>
                <w:szCs w:val="28"/>
              </w:rPr>
              <w:t>止</w:t>
            </w:r>
          </w:rubyBase>
        </w:ruby>
      </w:r>
      <w:r>
        <w:rPr>
          <w:rFonts w:ascii="IPA P明朝" w:eastAsia="IPA P明朝" w:hAnsi="IPA P明朝" w:hint="eastAsia"/>
          <w:sz w:val="28"/>
          <w:szCs w:val="28"/>
        </w:rPr>
        <w:t>れる鳥を落としなどするを佐々木君はよく見せてもらひたり。昨年の</w:t>
      </w:r>
      <w:r>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きゅうれき</w:t>
            </w:r>
          </w:rt>
          <w:rubyBase>
            <w:r w:rsidR="003C2810">
              <w:rPr>
                <w:rFonts w:ascii="IPA P明朝" w:eastAsia="IPA P明朝" w:hAnsi="IPA P明朝"/>
                <w:sz w:val="28"/>
                <w:szCs w:val="28"/>
              </w:rPr>
              <w:t>舊暦</w:t>
            </w:r>
          </w:rubyBase>
        </w:ruby>
      </w:r>
      <w:r>
        <w:rPr>
          <w:rFonts w:ascii="IPA P明朝" w:eastAsia="IPA P明朝" w:hAnsi="IPA P明朝" w:hint="eastAsia"/>
          <w:sz w:val="28"/>
          <w:szCs w:val="28"/>
        </w:rPr>
        <w:t>正月十五日に、此老女の語りしには、昔ある處に貧しき百姓あり。妻は無くて美しき娘あり。又一匹の馬を養ふ。娘此馬を愛して</w:t>
      </w:r>
      <w:r>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ヨル</w:t>
            </w:r>
          </w:rt>
          <w:rubyBase>
            <w:r w:rsidR="003C2810">
              <w:rPr>
                <w:rFonts w:ascii="IPA P明朝" w:eastAsia="IPA P明朝" w:hAnsi="IPA P明朝"/>
                <w:sz w:val="28"/>
                <w:szCs w:val="28"/>
              </w:rPr>
              <w:t>夜</w:t>
            </w:r>
          </w:rubyBase>
        </w:ruby>
      </w:r>
      <w:r>
        <w:rPr>
          <w:rFonts w:ascii="IPA P明朝" w:eastAsia="IPA P明朝" w:hAnsi="IPA P明朝" w:hint="eastAsia"/>
          <w:sz w:val="28"/>
          <w:szCs w:val="28"/>
        </w:rPr>
        <w:t>になれば</w:t>
      </w:r>
      <w:r>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ウマ</w:t>
            </w:r>
          </w:rt>
          <w:rubyBase>
            <w:r w:rsidR="003C2810">
              <w:rPr>
                <w:rFonts w:ascii="IPA P明朝" w:eastAsia="IPA P明朝" w:hAnsi="IPA P明朝"/>
                <w:sz w:val="28"/>
                <w:szCs w:val="28"/>
              </w:rPr>
              <w:t>厩</w:t>
            </w:r>
          </w:rubyBase>
        </w:ruby>
      </w:r>
      <w:r>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ヤ</w:t>
            </w:r>
          </w:rt>
          <w:rubyBase>
            <w:r w:rsidR="003C2810">
              <w:rPr>
                <w:rFonts w:ascii="IPA P明朝" w:eastAsia="IPA P明朝" w:hAnsi="IPA P明朝"/>
                <w:sz w:val="28"/>
                <w:szCs w:val="28"/>
              </w:rPr>
              <w:t>舎</w:t>
            </w:r>
          </w:rubyBase>
        </w:ruby>
      </w:r>
      <w:r>
        <w:rPr>
          <w:rFonts w:ascii="IPA P明朝" w:eastAsia="IPA P明朝" w:hAnsi="IPA P明朝" w:hint="eastAsia"/>
          <w:sz w:val="28"/>
          <w:szCs w:val="28"/>
        </w:rPr>
        <w:t>に行きて</w:t>
      </w:r>
      <w:r>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イ</w:t>
            </w:r>
          </w:rt>
          <w:rubyBase>
            <w:r w:rsidR="003C2810">
              <w:rPr>
                <w:rFonts w:ascii="IPA P明朝" w:eastAsia="IPA P明朝" w:hAnsi="IPA P明朝"/>
                <w:sz w:val="28"/>
                <w:szCs w:val="28"/>
              </w:rPr>
              <w:t>寢</w:t>
            </w:r>
          </w:rubyBase>
        </w:ruby>
      </w:r>
      <w:r>
        <w:rPr>
          <w:rFonts w:ascii="IPA P明朝" w:eastAsia="IPA P明朝" w:hAnsi="IPA P明朝" w:hint="eastAsia"/>
          <w:sz w:val="28"/>
          <w:szCs w:val="28"/>
        </w:rPr>
        <w:t>ね、終に馬と</w:t>
      </w:r>
      <w:r>
        <w:rPr>
          <w:rFonts w:ascii="IPA P明朝" w:eastAsia="IPA P明朝" w:hAnsi="IPA P明朝"/>
          <w:sz w:val="28"/>
          <w:szCs w:val="28"/>
        </w:rPr>
        <w:ruby>
          <w:rubyPr>
            <w:rubyAlign w:val="distributeSpace"/>
            <w:hps w:val="14"/>
            <w:hpsRaise w:val="26"/>
            <w:hpsBaseText w:val="28"/>
            <w:lid w:val="ja-JP"/>
          </w:rubyPr>
          <w:rt>
            <w:r w:rsidR="003C2810" w:rsidRPr="003C2810">
              <w:rPr>
                <w:rFonts w:ascii="IPA P明朝" w:eastAsia="IPA P明朝" w:hAnsi="IPA P明朝"/>
                <w:sz w:val="14"/>
                <w:szCs w:val="28"/>
              </w:rPr>
              <w:t>めおと</w:t>
            </w:r>
          </w:rt>
          <w:rubyBase>
            <w:r w:rsidR="003C2810">
              <w:rPr>
                <w:rFonts w:ascii="IPA P明朝" w:eastAsia="IPA P明朝" w:hAnsi="IPA P明朝"/>
                <w:sz w:val="28"/>
                <w:szCs w:val="28"/>
              </w:rPr>
              <w:t>夫婦</w:t>
            </w:r>
          </w:rubyBase>
        </w:ruby>
      </w:r>
      <w:r w:rsidR="005B0B49">
        <w:rPr>
          <w:rFonts w:ascii="IPA P明朝" w:eastAsia="IPA P明朝" w:hAnsi="IPA P明朝" w:hint="eastAsia"/>
          <w:sz w:val="28"/>
          <w:szCs w:val="28"/>
        </w:rPr>
        <w:t>に成れり。或夜父は此事を知りて、其次の日に娘には知らせず、馬を</w:t>
      </w:r>
      <w:r w:rsidR="005B0B49">
        <w:rPr>
          <w:rFonts w:ascii="IPA P明朝" w:eastAsia="IPA P明朝" w:hAnsi="IPA P明朝"/>
          <w:sz w:val="28"/>
          <w:szCs w:val="28"/>
        </w:rPr>
        <w:ruby>
          <w:rubyPr>
            <w:rubyAlign w:val="distributeSpace"/>
            <w:hps w:val="14"/>
            <w:hpsRaise w:val="26"/>
            <w:hpsBaseText w:val="28"/>
            <w:lid w:val="ja-JP"/>
          </w:rubyPr>
          <w:rt>
            <w:r w:rsidR="005B0B49" w:rsidRPr="005B0B49">
              <w:rPr>
                <w:rFonts w:ascii="IPA P明朝" w:eastAsia="IPA P明朝" w:hAnsi="IPA P明朝"/>
                <w:sz w:val="14"/>
                <w:szCs w:val="28"/>
              </w:rPr>
              <w:t>ツ</w:t>
            </w:r>
          </w:rt>
          <w:rubyBase>
            <w:r w:rsidR="005B0B49">
              <w:rPr>
                <w:rFonts w:ascii="IPA P明朝" w:eastAsia="IPA P明朝" w:hAnsi="IPA P明朝"/>
                <w:sz w:val="28"/>
                <w:szCs w:val="28"/>
              </w:rPr>
              <w:t>連</w:t>
            </w:r>
          </w:rubyBase>
        </w:ruby>
      </w:r>
      <w:r w:rsidR="005B0B49">
        <w:rPr>
          <w:rFonts w:ascii="IPA P明朝" w:eastAsia="IPA P明朝" w:hAnsi="IPA P明朝" w:hint="eastAsia"/>
          <w:sz w:val="28"/>
          <w:szCs w:val="28"/>
        </w:rPr>
        <w:t>れ出して桑の木につり下げて殺したり。その夜娘は馬の居らぬより父に尋ねて此事を知り、驚き悲しみて桑の木の下に行き、死したる馬の首に</w:t>
      </w:r>
      <w:r w:rsidR="005B0B49">
        <w:rPr>
          <w:rFonts w:ascii="IPA P明朝" w:eastAsia="IPA P明朝" w:hAnsi="IPA P明朝"/>
          <w:sz w:val="28"/>
          <w:szCs w:val="28"/>
        </w:rPr>
        <w:ruby>
          <w:rubyPr>
            <w:rubyAlign w:val="distributeSpace"/>
            <w:hps w:val="14"/>
            <w:hpsRaise w:val="26"/>
            <w:hpsBaseText w:val="28"/>
            <w:lid w:val="ja-JP"/>
          </w:rubyPr>
          <w:rt>
            <w:r w:rsidR="005B0B49" w:rsidRPr="005B0B49">
              <w:rPr>
                <w:rFonts w:ascii="IPA P明朝" w:eastAsia="IPA P明朝" w:hAnsi="IPA P明朝"/>
                <w:sz w:val="14"/>
                <w:szCs w:val="28"/>
              </w:rPr>
              <w:t>すが</w:t>
            </w:r>
          </w:rt>
          <w:rubyBase>
            <w:r w:rsidR="005B0B49">
              <w:rPr>
                <w:rFonts w:ascii="IPA P明朝" w:eastAsia="IPA P明朝" w:hAnsi="IPA P明朝"/>
                <w:sz w:val="28"/>
                <w:szCs w:val="28"/>
              </w:rPr>
              <w:t>縋</w:t>
            </w:r>
          </w:rubyBase>
        </w:ruby>
      </w:r>
      <w:r w:rsidR="005B0B49">
        <w:rPr>
          <w:rFonts w:ascii="IPA P明朝" w:eastAsia="IPA P明朝" w:hAnsi="IPA P明朝" w:hint="eastAsia"/>
          <w:sz w:val="28"/>
          <w:szCs w:val="28"/>
        </w:rPr>
        <w:t>りて泣きゐたりしを、父は之を</w:t>
      </w:r>
      <w:r w:rsidR="005B0B49">
        <w:rPr>
          <w:rFonts w:ascii="IPA P明朝" w:eastAsia="IPA P明朝" w:hAnsi="IPA P明朝"/>
          <w:sz w:val="28"/>
          <w:szCs w:val="28"/>
        </w:rPr>
        <w:ruby>
          <w:rubyPr>
            <w:rubyAlign w:val="distributeSpace"/>
            <w:hps w:val="14"/>
            <w:hpsRaise w:val="26"/>
            <w:hpsBaseText w:val="28"/>
            <w:lid w:val="ja-JP"/>
          </w:rubyPr>
          <w:rt>
            <w:r w:rsidR="005B0B49" w:rsidRPr="005B0B49">
              <w:rPr>
                <w:rFonts w:ascii="IPA P明朝" w:eastAsia="IPA P明朝" w:hAnsi="IPA P明朝"/>
                <w:sz w:val="14"/>
                <w:szCs w:val="28"/>
              </w:rPr>
              <w:t>ニク</w:t>
            </w:r>
          </w:rt>
          <w:rubyBase>
            <w:r w:rsidR="005B0B49">
              <w:rPr>
                <w:rFonts w:ascii="IPA P明朝" w:eastAsia="IPA P明朝" w:hAnsi="IPA P明朝"/>
                <w:sz w:val="28"/>
                <w:szCs w:val="28"/>
              </w:rPr>
              <w:t>惡</w:t>
            </w:r>
          </w:rubyBase>
        </w:ruby>
      </w:r>
      <w:r w:rsidR="005B0B49">
        <w:rPr>
          <w:rFonts w:ascii="IPA P明朝" w:eastAsia="IPA P明朝" w:hAnsi="IPA P明朝" w:hint="eastAsia"/>
          <w:sz w:val="28"/>
          <w:szCs w:val="28"/>
        </w:rPr>
        <w:t>みて斧を以て</w:t>
      </w:r>
      <w:r w:rsidR="005B0B49">
        <w:rPr>
          <w:rFonts w:ascii="IPA P明朝" w:eastAsia="IPA P明朝" w:hAnsi="IPA P明朝"/>
          <w:sz w:val="28"/>
          <w:szCs w:val="28"/>
        </w:rPr>
        <w:ruby>
          <w:rubyPr>
            <w:rubyAlign w:val="distributeSpace"/>
            <w:hps w:val="14"/>
            <w:hpsRaise w:val="26"/>
            <w:hpsBaseText w:val="28"/>
            <w:lid w:val="ja-JP"/>
          </w:rubyPr>
          <w:rt>
            <w:r w:rsidR="005B0B49" w:rsidRPr="005B0B49">
              <w:rPr>
                <w:rFonts w:ascii="IPA P明朝" w:eastAsia="IPA P明朝" w:hAnsi="IPA P明朝"/>
                <w:sz w:val="14"/>
                <w:szCs w:val="28"/>
              </w:rPr>
              <w:t>ウシロ</w:t>
            </w:r>
          </w:rt>
          <w:rubyBase>
            <w:r w:rsidR="005B0B49">
              <w:rPr>
                <w:rFonts w:ascii="IPA P明朝" w:eastAsia="IPA P明朝" w:hAnsi="IPA P明朝"/>
                <w:sz w:val="28"/>
                <w:szCs w:val="28"/>
              </w:rPr>
              <w:t>後</w:t>
            </w:r>
          </w:rubyBase>
        </w:ruby>
      </w:r>
      <w:r w:rsidR="005B0B49">
        <w:rPr>
          <w:rFonts w:ascii="IPA P明朝" w:eastAsia="IPA P明朝" w:hAnsi="IPA P明朝" w:hint="eastAsia"/>
          <w:sz w:val="28"/>
          <w:szCs w:val="28"/>
        </w:rPr>
        <w:t>より馬の首を切り落せしに、</w:t>
      </w:r>
      <w:r w:rsidR="005B0B49">
        <w:rPr>
          <w:rFonts w:ascii="IPA P明朝" w:eastAsia="IPA P明朝" w:hAnsi="IPA P明朝"/>
          <w:sz w:val="28"/>
          <w:szCs w:val="28"/>
        </w:rPr>
        <w:ruby>
          <w:rubyPr>
            <w:rubyAlign w:val="distributeSpace"/>
            <w:hps w:val="14"/>
            <w:hpsRaise w:val="26"/>
            <w:hpsBaseText w:val="28"/>
            <w:lid w:val="ja-JP"/>
          </w:rubyPr>
          <w:rt>
            <w:r w:rsidR="005B0B49" w:rsidRPr="005B0B49">
              <w:rPr>
                <w:rFonts w:ascii="IPA P明朝" w:eastAsia="IPA P明朝" w:hAnsi="IPA P明朝"/>
                <w:sz w:val="14"/>
                <w:szCs w:val="28"/>
              </w:rPr>
              <w:t>たちま</w:t>
            </w:r>
          </w:rt>
          <w:rubyBase>
            <w:r w:rsidR="005B0B49">
              <w:rPr>
                <w:rFonts w:ascii="IPA P明朝" w:eastAsia="IPA P明朝" w:hAnsi="IPA P明朝"/>
                <w:sz w:val="28"/>
                <w:szCs w:val="28"/>
              </w:rPr>
              <w:t>忽</w:t>
            </w:r>
          </w:rubyBase>
        </w:ruby>
      </w:r>
      <w:r w:rsidR="005B0B49">
        <w:rPr>
          <w:rFonts w:ascii="IPA P明朝" w:eastAsia="IPA P明朝" w:hAnsi="IPA P明朝" w:hint="eastAsia"/>
          <w:sz w:val="28"/>
          <w:szCs w:val="28"/>
        </w:rPr>
        <w:t>ち娘は其首に乗りたるまゝ天に昇り去れり。オシラサマと云ふは此時より成りたる神なり。馬をつり下げたる桑の枝にて其神の像を作る。其像三つありき。</w:t>
      </w:r>
      <w:r w:rsidR="005B0B49">
        <w:rPr>
          <w:rFonts w:ascii="IPA P明朝" w:eastAsia="IPA P明朝" w:hAnsi="IPA P明朝"/>
          <w:sz w:val="28"/>
          <w:szCs w:val="28"/>
        </w:rPr>
        <w:ruby>
          <w:rubyPr>
            <w:rubyAlign w:val="distributeSpace"/>
            <w:hps w:val="14"/>
            <w:hpsRaise w:val="26"/>
            <w:hpsBaseText w:val="28"/>
            <w:lid w:val="ja-JP"/>
          </w:rubyPr>
          <w:rt>
            <w:r w:rsidR="005B0B49" w:rsidRPr="005B0B49">
              <w:rPr>
                <w:rFonts w:ascii="IPA P明朝" w:eastAsia="IPA P明朝" w:hAnsi="IPA P明朝"/>
                <w:sz w:val="14"/>
                <w:szCs w:val="28"/>
              </w:rPr>
              <w:t>モト</w:t>
            </w:r>
          </w:rt>
          <w:rubyBase>
            <w:r w:rsidR="005B0B49">
              <w:rPr>
                <w:rFonts w:ascii="IPA P明朝" w:eastAsia="IPA P明朝" w:hAnsi="IPA P明朝"/>
                <w:sz w:val="28"/>
                <w:szCs w:val="28"/>
              </w:rPr>
              <w:t>本</w:t>
            </w:r>
          </w:rubyBase>
        </w:ruby>
      </w:r>
      <w:r w:rsidR="005B0B49">
        <w:rPr>
          <w:rFonts w:ascii="IPA P明朝" w:eastAsia="IPA P明朝" w:hAnsi="IPA P明朝" w:hint="eastAsia"/>
          <w:sz w:val="28"/>
          <w:szCs w:val="28"/>
        </w:rPr>
        <w:t>にて作りしは山口の大同にあり。之を姉神とす。中にて作りしは山崎の</w:t>
      </w:r>
      <w:r w:rsidR="005B0B49">
        <w:rPr>
          <w:rFonts w:ascii="IPA P明朝" w:eastAsia="IPA P明朝" w:hAnsi="IPA P明朝"/>
          <w:sz w:val="28"/>
          <w:szCs w:val="28"/>
        </w:rPr>
        <w:ruby>
          <w:rubyPr>
            <w:rubyAlign w:val="distributeSpace"/>
            <w:hps w:val="14"/>
            <w:hpsRaise w:val="26"/>
            <w:hpsBaseText w:val="28"/>
            <w:lid w:val="ja-JP"/>
          </w:rubyPr>
          <w:rt>
            <w:r w:rsidR="005B0B49" w:rsidRPr="005B0B49">
              <w:rPr>
                <w:rFonts w:ascii="IPA P明朝" w:eastAsia="IPA P明朝" w:hAnsi="IPA P明朝"/>
                <w:sz w:val="14"/>
                <w:szCs w:val="28"/>
              </w:rPr>
              <w:t>ザイ</w:t>
            </w:r>
          </w:rt>
          <w:rubyBase>
            <w:r w:rsidR="005B0B49">
              <w:rPr>
                <w:rFonts w:ascii="IPA P明朝" w:eastAsia="IPA P明朝" w:hAnsi="IPA P明朝"/>
                <w:sz w:val="28"/>
                <w:szCs w:val="28"/>
              </w:rPr>
              <w:t>在</w:t>
            </w:r>
          </w:rubyBase>
        </w:ruby>
      </w:r>
      <w:r w:rsidR="005B0B49">
        <w:rPr>
          <w:rFonts w:ascii="IPA P明朝" w:eastAsia="IPA P明朝" w:hAnsi="IPA P明朝"/>
          <w:sz w:val="28"/>
          <w:szCs w:val="28"/>
        </w:rPr>
        <w:ruby>
          <w:rubyPr>
            <w:rubyAlign w:val="distributeSpace"/>
            <w:hps w:val="14"/>
            <w:hpsRaise w:val="26"/>
            <w:hpsBaseText w:val="28"/>
            <w:lid w:val="ja-JP"/>
          </w:rubyPr>
          <w:rt>
            <w:r w:rsidR="005B0B49" w:rsidRPr="005B0B49">
              <w:rPr>
                <w:rFonts w:ascii="IPA P明朝" w:eastAsia="IPA P明朝" w:hAnsi="IPA P明朝"/>
                <w:sz w:val="14"/>
                <w:szCs w:val="28"/>
              </w:rPr>
              <w:t>ケ</w:t>
            </w:r>
          </w:rt>
          <w:rubyBase>
            <w:r w:rsidR="005B0B49">
              <w:rPr>
                <w:rFonts w:ascii="IPA P明朝" w:eastAsia="IPA P明朝" w:hAnsi="IPA P明朝"/>
                <w:sz w:val="28"/>
                <w:szCs w:val="28"/>
              </w:rPr>
              <w:t>家</w:t>
            </w:r>
          </w:rubyBase>
        </w:ruby>
      </w:r>
      <w:r w:rsidR="005B0B49">
        <w:rPr>
          <w:rFonts w:ascii="IPA P明朝" w:eastAsia="IPA P明朝" w:hAnsi="IPA P明朝"/>
          <w:sz w:val="28"/>
          <w:szCs w:val="28"/>
        </w:rPr>
        <w:ruby>
          <w:rubyPr>
            <w:rubyAlign w:val="distributeSpace"/>
            <w:hps w:val="14"/>
            <w:hpsRaise w:val="26"/>
            <w:hpsBaseText w:val="28"/>
            <w:lid w:val="ja-JP"/>
          </w:rubyPr>
          <w:rt>
            <w:r w:rsidR="005B0B49" w:rsidRPr="005B0B49">
              <w:rPr>
                <w:rFonts w:ascii="IPA P明朝" w:eastAsia="IPA P明朝" w:hAnsi="IPA P明朝"/>
                <w:sz w:val="14"/>
                <w:szCs w:val="28"/>
              </w:rPr>
              <w:t>ゴン</w:t>
            </w:r>
          </w:rt>
          <w:rubyBase>
            <w:r w:rsidR="005B0B49">
              <w:rPr>
                <w:rFonts w:ascii="IPA P明朝" w:eastAsia="IPA P明朝" w:hAnsi="IPA P明朝"/>
                <w:sz w:val="28"/>
                <w:szCs w:val="28"/>
              </w:rPr>
              <w:t>權</w:t>
            </w:r>
          </w:rubyBase>
        </w:ruby>
      </w:r>
      <w:r w:rsidR="005B0B49">
        <w:rPr>
          <w:rFonts w:ascii="IPA P明朝" w:eastAsia="IPA P明朝" w:hAnsi="IPA P明朝" w:hint="eastAsia"/>
          <w:sz w:val="28"/>
          <w:szCs w:val="28"/>
        </w:rPr>
        <w:t>十</w:t>
      </w:r>
      <w:r w:rsidR="005B0B49">
        <w:rPr>
          <w:rFonts w:ascii="IPA P明朝" w:eastAsia="IPA P明朝" w:hAnsi="IPA P明朝" w:hint="eastAsia"/>
          <w:sz w:val="28"/>
          <w:szCs w:val="28"/>
        </w:rPr>
        <w:lastRenderedPageBreak/>
        <w:t>朗と云ふ人の家に在り。佐々木氏の伯母が</w:t>
      </w:r>
      <w:r w:rsidR="009E09B7" w:rsidRPr="009E09B7">
        <w:rPr>
          <w:rFonts w:ascii="IPA P明朝" w:eastAsia="IPA P明朝" w:hAnsi="IPA P明朝" w:hint="eastAsia"/>
          <w:sz w:val="28"/>
          <w:szCs w:val="28"/>
        </w:rPr>
        <w:t>緣</w:t>
      </w:r>
      <w:r w:rsidR="009E09B7">
        <w:rPr>
          <w:rFonts w:ascii="IPA P明朝" w:eastAsia="IPA P明朝" w:hAnsi="IPA P明朝" w:hint="eastAsia"/>
          <w:sz w:val="28"/>
          <w:szCs w:val="28"/>
        </w:rPr>
        <w:t>付きたる家なるが、今は家絶えて神の行方を知らず。末にて作りし妹神の像は今附馬牛村に在りと云へり。</w:t>
      </w:r>
    </w:p>
    <w:p w14:paraId="79F1F981" w14:textId="584C3167" w:rsidR="009E09B7" w:rsidRDefault="009E09B7" w:rsidP="006E4D4F">
      <w:pPr>
        <w:spacing w:line="640" w:lineRule="exact"/>
        <w:ind w:firstLineChars="0" w:firstLine="0"/>
        <w:rPr>
          <w:rFonts w:ascii="IPA P明朝" w:eastAsia="IPA P明朝" w:hAnsi="IPA P明朝" w:hint="eastAsia"/>
          <w:sz w:val="28"/>
          <w:szCs w:val="28"/>
        </w:rPr>
      </w:pPr>
      <w:r w:rsidRPr="009E09B7">
        <w:rPr>
          <w:rFonts w:ascii="IPA P明朝" w:eastAsia="IPA P明朝" w:hAnsi="IPA P明朝" w:hint="eastAsia"/>
          <w:b/>
          <w:sz w:val="28"/>
          <w:szCs w:val="28"/>
        </w:rPr>
        <w:t>七〇</w:t>
      </w:r>
      <w:r>
        <w:rPr>
          <w:rFonts w:ascii="IPA P明朝" w:eastAsia="IPA P明朝" w:hAnsi="IPA P明朝" w:hint="eastAsia"/>
          <w:sz w:val="28"/>
          <w:szCs w:val="28"/>
        </w:rPr>
        <w:tab/>
        <w:t>同じ人の話に、オクナイサマはオシラサマの在る家には必ず伴ひて</w:t>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イマ</w:t>
            </w:r>
          </w:rt>
          <w:rubyBase>
            <w:r w:rsidR="009E09B7">
              <w:rPr>
                <w:rFonts w:ascii="IPA P明朝" w:eastAsia="IPA P明朝" w:hAnsi="IPA P明朝"/>
                <w:sz w:val="28"/>
                <w:szCs w:val="28"/>
              </w:rPr>
              <w:t>在</w:t>
            </w:r>
          </w:rubyBase>
        </w:ruby>
      </w:r>
      <w:r>
        <w:rPr>
          <w:rFonts w:ascii="IPA P明朝" w:eastAsia="IPA P明朝" w:hAnsi="IPA P明朝" w:hint="eastAsia"/>
          <w:sz w:val="28"/>
          <w:szCs w:val="28"/>
        </w:rPr>
        <w:t>す神なり。されどオシラサマはなくてオクナイサマのみ在る家もあり。又家によりて神の像も同じからず。山口の大同に在るオクナイサマは木像なり。山口の</w:t>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ハ子</w:t>
            </w:r>
          </w:rt>
          <w:rubyBase>
            <w:r w:rsidR="009E09B7">
              <w:rPr>
                <w:rFonts w:ascii="IPA P明朝" w:eastAsia="IPA P明朝" w:hAnsi="IPA P明朝"/>
                <w:sz w:val="28"/>
                <w:szCs w:val="28"/>
              </w:rPr>
              <w:t>辷</w:t>
            </w:r>
          </w:rubyBase>
        </w:ruby>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イシ</w:t>
            </w:r>
          </w:rt>
          <w:rubyBase>
            <w:r w:rsidR="009E09B7">
              <w:rPr>
                <w:rFonts w:ascii="IPA P明朝" w:eastAsia="IPA P明朝" w:hAnsi="IPA P明朝"/>
                <w:sz w:val="28"/>
                <w:szCs w:val="28"/>
              </w:rPr>
              <w:t>石</w:t>
            </w:r>
          </w:rubyBase>
        </w:ruby>
      </w:r>
      <w:r>
        <w:rPr>
          <w:rFonts w:ascii="IPA P明朝" w:eastAsia="IPA P明朝" w:hAnsi="IPA P明朝" w:hint="eastAsia"/>
          <w:sz w:val="28"/>
          <w:szCs w:val="28"/>
        </w:rPr>
        <w:t>たにえと云ふ人の家なるは</w:t>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カケ</w:t>
            </w:r>
          </w:rt>
          <w:rubyBase>
            <w:r w:rsidR="009E09B7">
              <w:rPr>
                <w:rFonts w:ascii="IPA P明朝" w:eastAsia="IPA P明朝" w:hAnsi="IPA P明朝"/>
                <w:sz w:val="28"/>
                <w:szCs w:val="28"/>
              </w:rPr>
              <w:t>掛</w:t>
            </w:r>
          </w:rubyBase>
        </w:ruby>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ヂク</w:t>
            </w:r>
          </w:rt>
          <w:rubyBase>
            <w:r w:rsidR="009E09B7">
              <w:rPr>
                <w:rFonts w:ascii="IPA P明朝" w:eastAsia="IPA P明朝" w:hAnsi="IPA P明朝"/>
                <w:sz w:val="28"/>
                <w:szCs w:val="28"/>
              </w:rPr>
              <w:t>軸</w:t>
            </w:r>
          </w:rubyBase>
        </w:ruby>
      </w:r>
      <w:r>
        <w:rPr>
          <w:rFonts w:ascii="IPA P明朝" w:eastAsia="IPA P明朝" w:hAnsi="IPA P明朝" w:hint="eastAsia"/>
          <w:sz w:val="28"/>
          <w:szCs w:val="28"/>
        </w:rPr>
        <w:t>なり。</w:t>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タン</w:t>
            </w:r>
          </w:rt>
          <w:rubyBase>
            <w:r w:rsidR="009E09B7">
              <w:rPr>
                <w:rFonts w:ascii="IPA P明朝" w:eastAsia="IPA P明朝" w:hAnsi="IPA P明朝"/>
                <w:sz w:val="28"/>
                <w:szCs w:val="28"/>
              </w:rPr>
              <w:t>田</w:t>
            </w:r>
          </w:rubyBase>
        </w:ruby>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ボ</w:t>
            </w:r>
          </w:rt>
          <w:rubyBase>
            <w:r w:rsidR="009E09B7">
              <w:rPr>
                <w:rFonts w:ascii="IPA P明朝" w:eastAsia="IPA P明朝" w:hAnsi="IPA P明朝"/>
                <w:sz w:val="28"/>
                <w:szCs w:val="28"/>
              </w:rPr>
              <w:t>圃</w:t>
            </w:r>
          </w:rubyBase>
        </w:ruby>
      </w:r>
      <w:r>
        <w:rPr>
          <w:rFonts w:ascii="IPA P明朝" w:eastAsia="IPA P明朝" w:hAnsi="IPA P明朝" w:hint="eastAsia"/>
          <w:sz w:val="28"/>
          <w:szCs w:val="28"/>
        </w:rPr>
        <w:t>のうちにいませるは亦木像なり。</w:t>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イヒ</w:t>
            </w:r>
          </w:rt>
          <w:rubyBase>
            <w:r w:rsidR="009E09B7">
              <w:rPr>
                <w:rFonts w:ascii="IPA P明朝" w:eastAsia="IPA P明朝" w:hAnsi="IPA P明朝"/>
                <w:sz w:val="28"/>
                <w:szCs w:val="28"/>
              </w:rPr>
              <w:t>飯</w:t>
            </w:r>
          </w:rubyBase>
        </w:ruby>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デ</w:t>
            </w:r>
          </w:rt>
          <w:rubyBase>
            <w:r w:rsidR="009E09B7">
              <w:rPr>
                <w:rFonts w:ascii="IPA P明朝" w:eastAsia="IPA P明朝" w:hAnsi="IPA P明朝"/>
                <w:sz w:val="28"/>
                <w:szCs w:val="28"/>
              </w:rPr>
              <w:t>豊</w:t>
            </w:r>
          </w:rubyBase>
        </w:ruby>
      </w:r>
      <w:r>
        <w:rPr>
          <w:rFonts w:ascii="IPA P明朝" w:eastAsia="IPA P明朝" w:hAnsi="IPA P明朝" w:hint="eastAsia"/>
          <w:sz w:val="28"/>
          <w:szCs w:val="28"/>
        </w:rPr>
        <w:t>の大同にもオシラサマは無けれどオクナイサマのみはいませりと云ふ。</w:t>
      </w:r>
    </w:p>
    <w:p w14:paraId="7E1018CD" w14:textId="46881468" w:rsidR="009E09B7" w:rsidRDefault="009E09B7" w:rsidP="006E4D4F">
      <w:pPr>
        <w:spacing w:line="640" w:lineRule="exact"/>
        <w:ind w:firstLineChars="0" w:firstLine="0"/>
        <w:rPr>
          <w:rFonts w:ascii="IPA P明朝" w:eastAsia="IPA P明朝" w:hAnsi="IPA P明朝" w:hint="eastAsia"/>
          <w:sz w:val="28"/>
          <w:szCs w:val="28"/>
        </w:rPr>
      </w:pPr>
      <w:r w:rsidRPr="009E09B7">
        <w:rPr>
          <w:rFonts w:ascii="IPA P明朝" w:eastAsia="IPA P明朝" w:hAnsi="IPA P明朝" w:hint="eastAsia"/>
          <w:b/>
          <w:sz w:val="28"/>
          <w:szCs w:val="28"/>
        </w:rPr>
        <w:t>七一</w:t>
      </w:r>
      <w:r>
        <w:rPr>
          <w:rFonts w:ascii="IPA P明朝" w:eastAsia="IPA P明朝" w:hAnsi="IPA P明朝" w:hint="eastAsia"/>
          <w:sz w:val="28"/>
          <w:szCs w:val="28"/>
        </w:rPr>
        <w:tab/>
        <w:t>此話をしたる老女は熱心なる念佛者なれど、世の常の念佛者とは様かはり、一種邪宗らしき信仰あり。信者に道を傳ふることはあれども、互に</w:t>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げん</w:t>
            </w:r>
          </w:rt>
          <w:rubyBase>
            <w:r w:rsidR="009E09B7">
              <w:rPr>
                <w:rFonts w:ascii="IPA P明朝" w:eastAsia="IPA P明朝" w:hAnsi="IPA P明朝"/>
                <w:sz w:val="28"/>
                <w:szCs w:val="28"/>
              </w:rPr>
              <w:t>嚴</w:t>
            </w:r>
          </w:rubyBase>
        </w:ruby>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じゅう</w:t>
            </w:r>
          </w:rt>
          <w:rubyBase>
            <w:r w:rsidR="009E09B7">
              <w:rPr>
                <w:rFonts w:ascii="IPA P明朝" w:eastAsia="IPA P明朝" w:hAnsi="IPA P明朝"/>
                <w:sz w:val="28"/>
                <w:szCs w:val="28"/>
              </w:rPr>
              <w:t>重</w:t>
            </w:r>
          </w:rubyBase>
        </w:ruby>
      </w:r>
      <w:r>
        <w:rPr>
          <w:rFonts w:ascii="IPA P明朝" w:eastAsia="IPA P明朝" w:hAnsi="IPA P明朝" w:hint="eastAsia"/>
          <w:sz w:val="28"/>
          <w:szCs w:val="28"/>
        </w:rPr>
        <w:t>なる秘密を守り、其作法に就きては親にも子にも</w:t>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いささ</w:t>
            </w:r>
          </w:rt>
          <w:rubyBase>
            <w:r w:rsidR="009E09B7">
              <w:rPr>
                <w:rFonts w:ascii="IPA P明朝" w:eastAsia="IPA P明朝" w:hAnsi="IPA P明朝"/>
                <w:sz w:val="28"/>
                <w:szCs w:val="28"/>
              </w:rPr>
              <w:t>聊</w:t>
            </w:r>
          </w:rubyBase>
        </w:ruby>
      </w:r>
      <w:r>
        <w:rPr>
          <w:rFonts w:ascii="IPA P明朝" w:eastAsia="IPA P明朝" w:hAnsi="IPA P明朝" w:hint="eastAsia"/>
          <w:sz w:val="28"/>
          <w:szCs w:val="28"/>
        </w:rPr>
        <w:t>かたりとも知らしめず。又寺とも僧とも少しも関係はなくて、在家の者のみの</w:t>
      </w:r>
      <w:r>
        <w:rPr>
          <w:rFonts w:ascii="IPA P明朝" w:eastAsia="IPA P明朝" w:hAnsi="IPA P明朝"/>
          <w:sz w:val="28"/>
          <w:szCs w:val="28"/>
        </w:rPr>
        <w:ruby>
          <w:rubyPr>
            <w:rubyAlign w:val="distributeSpace"/>
            <w:hps w:val="14"/>
            <w:hpsRaise w:val="26"/>
            <w:hpsBaseText w:val="28"/>
            <w:lid w:val="ja-JP"/>
          </w:rubyPr>
          <w:rt>
            <w:r w:rsidR="009E09B7" w:rsidRPr="009E09B7">
              <w:rPr>
                <w:rFonts w:ascii="IPA P明朝" w:eastAsia="IPA P明朝" w:hAnsi="IPA P明朝"/>
                <w:sz w:val="14"/>
                <w:szCs w:val="28"/>
              </w:rPr>
              <w:t>アツマ</w:t>
            </w:r>
          </w:rt>
          <w:rubyBase>
            <w:r w:rsidR="009E09B7">
              <w:rPr>
                <w:rFonts w:ascii="IPA P明朝" w:eastAsia="IPA P明朝" w:hAnsi="IPA P明朝"/>
                <w:sz w:val="28"/>
                <w:szCs w:val="28"/>
              </w:rPr>
              <w:t>集</w:t>
            </w:r>
          </w:rubyBase>
        </w:ruby>
      </w:r>
      <w:r>
        <w:rPr>
          <w:rFonts w:ascii="IPA P明朝" w:eastAsia="IPA P明朝" w:hAnsi="IPA P明朝" w:hint="eastAsia"/>
          <w:sz w:val="28"/>
          <w:szCs w:val="28"/>
        </w:rPr>
        <w:t>りなり。其人の數も多からず。</w:t>
      </w:r>
      <w:r w:rsidR="00133049">
        <w:rPr>
          <w:rFonts w:ascii="IPA P明朝" w:eastAsia="IPA P明朝" w:hAnsi="IPA P明朝" w:hint="eastAsia"/>
          <w:sz w:val="28"/>
          <w:szCs w:val="28"/>
        </w:rPr>
        <w:t>辷石たにえと云ふ婦人などは同じ仲間なり。阿</w:t>
      </w:r>
      <w:r w:rsidR="00133049" w:rsidRPr="00133049">
        <w:rPr>
          <w:rFonts w:ascii="IPA P明朝" w:eastAsia="IPA P明朝" w:hAnsi="IPA P明朝" w:hint="eastAsia"/>
          <w:sz w:val="28"/>
          <w:szCs w:val="28"/>
        </w:rPr>
        <w:t>彌</w:t>
      </w:r>
      <w:r w:rsidR="00133049">
        <w:rPr>
          <w:rFonts w:ascii="IPA P明朝" w:eastAsia="IPA P明朝" w:hAnsi="IPA P明朝" w:hint="eastAsia"/>
          <w:sz w:val="28"/>
          <w:szCs w:val="28"/>
        </w:rPr>
        <w:t>陀仏の</w:t>
      </w:r>
      <w:r w:rsidR="00133049">
        <w:rPr>
          <w:rFonts w:ascii="IPA P明朝" w:eastAsia="IPA P明朝" w:hAnsi="IPA P明朝"/>
          <w:sz w:val="28"/>
          <w:szCs w:val="28"/>
        </w:rPr>
        <w:ruby>
          <w:rubyPr>
            <w:rubyAlign w:val="distributeSpace"/>
            <w:hps w:val="14"/>
            <w:hpsRaise w:val="26"/>
            <w:hpsBaseText w:val="28"/>
            <w:lid w:val="ja-JP"/>
          </w:rubyPr>
          <w:rt>
            <w:r w:rsidR="00133049" w:rsidRPr="00133049">
              <w:rPr>
                <w:rFonts w:ascii="IPA P明朝" w:eastAsia="IPA P明朝" w:hAnsi="IPA P明朝"/>
                <w:sz w:val="14"/>
                <w:szCs w:val="28"/>
              </w:rPr>
              <w:t>サイ</w:t>
            </w:r>
          </w:rt>
          <w:rubyBase>
            <w:r w:rsidR="00133049">
              <w:rPr>
                <w:rFonts w:ascii="IPA P明朝" w:eastAsia="IPA P明朝" w:hAnsi="IPA P明朝"/>
                <w:sz w:val="28"/>
                <w:szCs w:val="28"/>
              </w:rPr>
              <w:t>齏</w:t>
            </w:r>
          </w:rubyBase>
        </w:ruby>
      </w:r>
      <w:r w:rsidR="00133049">
        <w:rPr>
          <w:rFonts w:ascii="IPA P明朝" w:eastAsia="IPA P明朝" w:hAnsi="IPA P明朝"/>
          <w:sz w:val="28"/>
          <w:szCs w:val="28"/>
        </w:rPr>
        <w:ruby>
          <w:rubyPr>
            <w:rubyAlign w:val="distributeSpace"/>
            <w:hps w:val="14"/>
            <w:hpsRaise w:val="26"/>
            <w:hpsBaseText w:val="28"/>
            <w:lid w:val="ja-JP"/>
          </w:rubyPr>
          <w:rt>
            <w:r w:rsidR="00133049" w:rsidRPr="00133049">
              <w:rPr>
                <w:rFonts w:ascii="IPA P明朝" w:eastAsia="IPA P明朝" w:hAnsi="IPA P明朝"/>
                <w:sz w:val="14"/>
                <w:szCs w:val="28"/>
              </w:rPr>
              <w:t>ニチ</w:t>
            </w:r>
          </w:rt>
          <w:rubyBase>
            <w:r w:rsidR="00133049">
              <w:rPr>
                <w:rFonts w:ascii="IPA P明朝" w:eastAsia="IPA P明朝" w:hAnsi="IPA P明朝"/>
                <w:sz w:val="28"/>
                <w:szCs w:val="28"/>
              </w:rPr>
              <w:t>日</w:t>
            </w:r>
          </w:rubyBase>
        </w:ruby>
      </w:r>
      <w:r w:rsidR="00133049">
        <w:rPr>
          <w:rFonts w:ascii="IPA P明朝" w:eastAsia="IPA P明朝" w:hAnsi="IPA P明朝" w:hint="eastAsia"/>
          <w:sz w:val="28"/>
          <w:szCs w:val="28"/>
        </w:rPr>
        <w:t>には、夜中人の静まるを待ちて會合し、隱れたる室にて祈祷</w:t>
      </w:r>
      <w:r w:rsidR="004A083A">
        <w:rPr>
          <w:rFonts w:ascii="IPA P明朝" w:eastAsia="IPA P明朝" w:hAnsi="IPA P明朝" w:hint="eastAsia"/>
          <w:sz w:val="28"/>
          <w:szCs w:val="28"/>
        </w:rPr>
        <w:t>す。魔法まじなひを善くする故に、</w:t>
      </w:r>
      <w:r w:rsidR="004A083A">
        <w:rPr>
          <w:rFonts w:ascii="IPA P明朝" w:eastAsia="IPA P明朝" w:hAnsi="IPA P明朝"/>
          <w:sz w:val="28"/>
          <w:szCs w:val="28"/>
        </w:rPr>
        <w:ruby>
          <w:rubyPr>
            <w:rubyAlign w:val="distributeSpace"/>
            <w:hps w:val="14"/>
            <w:hpsRaise w:val="26"/>
            <w:hpsBaseText w:val="28"/>
            <w:lid w:val="ja-JP"/>
          </w:rubyPr>
          <w:rt>
            <w:r w:rsidR="004A083A" w:rsidRPr="004A083A">
              <w:rPr>
                <w:rFonts w:ascii="IPA P明朝" w:eastAsia="IPA P明朝" w:hAnsi="IPA P明朝"/>
                <w:sz w:val="14"/>
                <w:szCs w:val="28"/>
              </w:rPr>
              <w:t>ごうとう</w:t>
            </w:r>
          </w:rt>
          <w:rubyBase>
            <w:r w:rsidR="004A083A">
              <w:rPr>
                <w:rFonts w:ascii="IPA P明朝" w:eastAsia="IPA P明朝" w:hAnsi="IPA P明朝"/>
                <w:sz w:val="28"/>
                <w:szCs w:val="28"/>
              </w:rPr>
              <w:t>郷黨</w:t>
            </w:r>
          </w:rubyBase>
        </w:ruby>
      </w:r>
      <w:r w:rsidR="004A083A">
        <w:rPr>
          <w:rFonts w:ascii="IPA P明朝" w:eastAsia="IPA P明朝" w:hAnsi="IPA P明朝" w:hint="eastAsia"/>
          <w:sz w:val="28"/>
          <w:szCs w:val="28"/>
        </w:rPr>
        <w:t>に</w:t>
      </w:r>
      <w:r w:rsidR="004A083A">
        <w:rPr>
          <w:rFonts w:ascii="IPA P明朝" w:eastAsia="IPA P明朝" w:hAnsi="IPA P明朝"/>
          <w:sz w:val="28"/>
          <w:szCs w:val="28"/>
        </w:rPr>
        <w:ruby>
          <w:rubyPr>
            <w:rubyAlign w:val="distributeSpace"/>
            <w:hps w:val="14"/>
            <w:hpsRaise w:val="26"/>
            <w:hpsBaseText w:val="28"/>
            <w:lid w:val="ja-JP"/>
          </w:rubyPr>
          <w:rt>
            <w:r w:rsidR="004A083A" w:rsidRPr="004A083A">
              <w:rPr>
                <w:rFonts w:ascii="IPA P明朝" w:eastAsia="IPA P明朝" w:hAnsi="IPA P明朝"/>
                <w:sz w:val="14"/>
                <w:szCs w:val="28"/>
              </w:rPr>
              <w:t>たい</w:t>
            </w:r>
          </w:rt>
          <w:rubyBase>
            <w:r w:rsidR="004A083A">
              <w:rPr>
                <w:rFonts w:ascii="IPA P明朝" w:eastAsia="IPA P明朝" w:hAnsi="IPA P明朝"/>
                <w:sz w:val="28"/>
                <w:szCs w:val="28"/>
              </w:rPr>
              <w:t>對</w:t>
            </w:r>
          </w:rubyBase>
        </w:ruby>
      </w:r>
      <w:r w:rsidR="004A083A">
        <w:rPr>
          <w:rFonts w:ascii="IPA P明朝" w:eastAsia="IPA P明朝" w:hAnsi="IPA P明朝" w:hint="eastAsia"/>
          <w:sz w:val="28"/>
          <w:szCs w:val="28"/>
        </w:rPr>
        <w:t>して一種の</w:t>
      </w:r>
      <w:r w:rsidR="004A083A">
        <w:rPr>
          <w:rFonts w:ascii="IPA P明朝" w:eastAsia="IPA P明朝" w:hAnsi="IPA P明朝"/>
          <w:sz w:val="28"/>
          <w:szCs w:val="28"/>
        </w:rPr>
        <w:ruby>
          <w:rubyPr>
            <w:rubyAlign w:val="distributeSpace"/>
            <w:hps w:val="14"/>
            <w:hpsRaise w:val="26"/>
            <w:hpsBaseText w:val="28"/>
            <w:lid w:val="ja-JP"/>
          </w:rubyPr>
          <w:rt>
            <w:r w:rsidR="004A083A" w:rsidRPr="004A083A">
              <w:rPr>
                <w:rFonts w:ascii="IPA P明朝" w:eastAsia="IPA P明朝" w:hAnsi="IPA P明朝"/>
                <w:sz w:val="14"/>
                <w:szCs w:val="28"/>
              </w:rPr>
              <w:t>けんい</w:t>
            </w:r>
          </w:rt>
          <w:rubyBase>
            <w:r w:rsidR="004A083A">
              <w:rPr>
                <w:rFonts w:ascii="IPA P明朝" w:eastAsia="IPA P明朝" w:hAnsi="IPA P明朝"/>
                <w:sz w:val="28"/>
                <w:szCs w:val="28"/>
              </w:rPr>
              <w:t>權威</w:t>
            </w:r>
          </w:rubyBase>
        </w:ruby>
      </w:r>
      <w:r w:rsidR="004A083A">
        <w:rPr>
          <w:rFonts w:ascii="IPA P明朝" w:eastAsia="IPA P明朝" w:hAnsi="IPA P明朝" w:hint="eastAsia"/>
          <w:sz w:val="28"/>
          <w:szCs w:val="28"/>
        </w:rPr>
        <w:t>あり。</w:t>
      </w:r>
    </w:p>
    <w:p w14:paraId="6D83AA54" w14:textId="191531FC" w:rsidR="004A083A" w:rsidRPr="004A083A" w:rsidRDefault="004A083A" w:rsidP="006E4D4F">
      <w:pPr>
        <w:spacing w:line="640" w:lineRule="exact"/>
        <w:ind w:firstLineChars="0" w:firstLine="0"/>
        <w:rPr>
          <w:rFonts w:ascii="IPA P明朝" w:eastAsia="IPA P明朝" w:hAnsi="IPA P明朝"/>
          <w:sz w:val="28"/>
          <w:szCs w:val="28"/>
        </w:rPr>
      </w:pPr>
      <w:r w:rsidRPr="004A083A">
        <w:rPr>
          <w:rFonts w:ascii="IPA P明朝" w:eastAsia="IPA P明朝" w:hAnsi="IPA P明朝" w:hint="eastAsia"/>
          <w:b/>
          <w:sz w:val="28"/>
          <w:szCs w:val="28"/>
        </w:rPr>
        <w:t>七二</w:t>
      </w:r>
      <w:r>
        <w:rPr>
          <w:rFonts w:ascii="IPA P明朝" w:eastAsia="IPA P明朝" w:hAnsi="IPA P明朝" w:hint="eastAsia"/>
          <w:sz w:val="28"/>
          <w:szCs w:val="28"/>
        </w:rPr>
        <w:tab/>
        <w:t>栃内村の字</w:t>
      </w:r>
      <w:r>
        <w:rPr>
          <w:rFonts w:ascii="IPA P明朝" w:eastAsia="IPA P明朝" w:hAnsi="IPA P明朝"/>
          <w:sz w:val="28"/>
          <w:szCs w:val="28"/>
        </w:rPr>
        <w:ruby>
          <w:rubyPr>
            <w:rubyAlign w:val="distributeSpace"/>
            <w:hps w:val="14"/>
            <w:hpsRaise w:val="26"/>
            <w:hpsBaseText w:val="28"/>
            <w:lid w:val="ja-JP"/>
          </w:rubyPr>
          <w:rt>
            <w:r w:rsidR="004A083A" w:rsidRPr="004A083A">
              <w:rPr>
                <w:rFonts w:ascii="IPA P明朝" w:eastAsia="IPA P明朝" w:hAnsi="IPA P明朝"/>
                <w:sz w:val="14"/>
                <w:szCs w:val="28"/>
              </w:rPr>
              <w:t>コトバタ</w:t>
            </w:r>
          </w:rt>
          <w:rubyBase>
            <w:r w:rsidR="004A083A">
              <w:rPr>
                <w:rFonts w:ascii="IPA P明朝" w:eastAsia="IPA P明朝" w:hAnsi="IPA P明朝"/>
                <w:sz w:val="28"/>
                <w:szCs w:val="28"/>
              </w:rPr>
              <w:t>琴畑</w:t>
            </w:r>
          </w:rubyBase>
        </w:ruby>
      </w:r>
      <w:r>
        <w:rPr>
          <w:rFonts w:ascii="IPA P明朝" w:eastAsia="IPA P明朝" w:hAnsi="IPA P明朝" w:hint="eastAsia"/>
          <w:sz w:val="28"/>
          <w:szCs w:val="28"/>
        </w:rPr>
        <w:t>は</w:t>
      </w:r>
      <w:r>
        <w:rPr>
          <w:rFonts w:ascii="IPA P明朝" w:eastAsia="IPA P明朝" w:hAnsi="IPA P明朝"/>
          <w:sz w:val="28"/>
          <w:szCs w:val="28"/>
        </w:rPr>
        <w:ruby>
          <w:rubyPr>
            <w:rubyAlign w:val="distributeSpace"/>
            <w:hps w:val="14"/>
            <w:hpsRaise w:val="26"/>
            <w:hpsBaseText w:val="28"/>
            <w:lid w:val="ja-JP"/>
          </w:rubyPr>
          <w:rt>
            <w:r w:rsidR="004A083A" w:rsidRPr="004A083A">
              <w:rPr>
                <w:rFonts w:ascii="IPA P明朝" w:eastAsia="IPA P明朝" w:hAnsi="IPA P明朝"/>
                <w:sz w:val="14"/>
                <w:szCs w:val="28"/>
              </w:rPr>
              <w:t>み</w:t>
            </w:r>
          </w:rt>
          <w:rubyBase>
            <w:r w:rsidR="004A083A">
              <w:rPr>
                <w:rFonts w:ascii="IPA P明朝" w:eastAsia="IPA P明朝" w:hAnsi="IPA P明朝"/>
                <w:sz w:val="28"/>
                <w:szCs w:val="28"/>
              </w:rPr>
              <w:t>深</w:t>
            </w:r>
          </w:rubyBase>
        </w:ruby>
      </w:r>
      <w:r>
        <w:rPr>
          <w:rFonts w:ascii="IPA P明朝" w:eastAsia="IPA P明朝" w:hAnsi="IPA P明朝"/>
          <w:sz w:val="28"/>
          <w:szCs w:val="28"/>
        </w:rPr>
        <w:ruby>
          <w:rubyPr>
            <w:rubyAlign w:val="distributeSpace"/>
            <w:hps w:val="14"/>
            <w:hpsRaise w:val="26"/>
            <w:hpsBaseText w:val="28"/>
            <w:lid w:val="ja-JP"/>
          </w:rubyPr>
          <w:rt>
            <w:r w:rsidR="004A083A" w:rsidRPr="004A083A">
              <w:rPr>
                <w:rFonts w:ascii="IPA P明朝" w:eastAsia="IPA P明朝" w:hAnsi="IPA P明朝"/>
                <w:sz w:val="14"/>
                <w:szCs w:val="28"/>
              </w:rPr>
              <w:t>やま</w:t>
            </w:r>
          </w:rt>
          <w:rubyBase>
            <w:r w:rsidR="004A083A">
              <w:rPr>
                <w:rFonts w:ascii="IPA P明朝" w:eastAsia="IPA P明朝" w:hAnsi="IPA P明朝"/>
                <w:sz w:val="28"/>
                <w:szCs w:val="28"/>
              </w:rPr>
              <w:t>山</w:t>
            </w:r>
          </w:rubyBase>
        </w:ruby>
      </w:r>
      <w:r>
        <w:rPr>
          <w:rFonts w:ascii="IPA P明朝" w:eastAsia="IPA P明朝" w:hAnsi="IPA P明朝" w:hint="eastAsia"/>
          <w:sz w:val="28"/>
          <w:szCs w:val="28"/>
        </w:rPr>
        <w:t>の澤に在り。</w:t>
      </w:r>
      <w:bookmarkStart w:id="0" w:name="_GoBack"/>
      <w:bookmarkEnd w:id="0"/>
    </w:p>
    <w:sectPr w:rsidR="004A083A" w:rsidRPr="004A083A" w:rsidSect="0076377C">
      <w:headerReference w:type="even" r:id="rId21"/>
      <w:headerReference w:type="default" r:id="rId22"/>
      <w:footerReference w:type="even" r:id="rId23"/>
      <w:type w:val="evenPage"/>
      <w:pgSz w:w="16839" w:h="11907" w:orient="landscape" w:code="9"/>
      <w:pgMar w:top="2268" w:right="1440" w:bottom="2268" w:left="1440" w:header="851" w:footer="992" w:gutter="0"/>
      <w:pgNumType w:fmt="japaneseCounting" w:start="1"/>
      <w:cols w:space="562"/>
      <w:textDirection w:val="tbRl"/>
      <w:docGrid w:type="lines" w:linePitch="517" w:charSpace="355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7DB1D" w14:textId="77777777" w:rsidR="00E34E59" w:rsidRDefault="00E34E59" w:rsidP="00EB7C08">
      <w:pPr>
        <w:ind w:firstLine="210"/>
      </w:pPr>
      <w:r>
        <w:separator/>
      </w:r>
    </w:p>
  </w:endnote>
  <w:endnote w:type="continuationSeparator" w:id="0">
    <w:p w14:paraId="44EBBA53" w14:textId="77777777" w:rsidR="00E34E59" w:rsidRDefault="00E34E59" w:rsidP="00EB7C08">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IPAゴシック">
    <w:panose1 w:val="020B0509000000000000"/>
    <w:charset w:val="80"/>
    <w:family w:val="modern"/>
    <w:pitch w:val="fixed"/>
    <w:sig w:usb0="E00002FF" w:usb1="2AC7EDFA" w:usb2="00000012" w:usb3="00000000" w:csb0="00020001" w:csb1="00000000"/>
  </w:font>
  <w:font w:name="IPA P明朝">
    <w:panose1 w:val="02020400000000000000"/>
    <w:charset w:val="80"/>
    <w:family w:val="roman"/>
    <w:pitch w:val="fixed"/>
    <w:sig w:usb0="E00002FF" w:usb1="2AC7EDFA" w:usb2="00000012" w:usb3="00000000" w:csb0="00020001" w:csb1="00000000"/>
  </w:font>
  <w:font w:name="IPA Pゴシック">
    <w:panose1 w:val="020B0500000000000000"/>
    <w:charset w:val="80"/>
    <w:family w:val="modern"/>
    <w:pitch w:val="fixed"/>
    <w:sig w:usb0="E00002FF" w:usb1="2AC7EDFA" w:usb2="00000012" w:usb3="00000000" w:csb0="00020001" w:csb1="00000000"/>
  </w:font>
  <w:font w:name="HGPｺﾞｼｯｸM">
    <w:panose1 w:val="020B0600000000000000"/>
    <w:charset w:val="80"/>
    <w:family w:val="modern"/>
    <w:pitch w:val="variable"/>
    <w:sig w:usb0="80000281" w:usb1="28C76CF8" w:usb2="00000010" w:usb3="00000000" w:csb0="00020000" w:csb1="00000000"/>
  </w:font>
  <w:font w:name="HG正楷書体-PRO">
    <w:panose1 w:val="03000600000000000000"/>
    <w:charset w:val="80"/>
    <w:family w:val="script"/>
    <w:pitch w:val="variable"/>
    <w:sig w:usb0="80000281" w:usb1="28C76CF8"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4AC4B" w14:textId="77777777" w:rsidR="003C2810" w:rsidRDefault="003C2810" w:rsidP="00EB7C08">
    <w:pPr>
      <w:pStyle w:val="a5"/>
      <w:ind w:firstLine="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F31B9" w14:textId="77777777" w:rsidR="003C2810" w:rsidRDefault="003C2810" w:rsidP="00EB7C08">
    <w:pPr>
      <w:pStyle w:val="a5"/>
      <w:ind w:firstLine="210"/>
    </w:pPr>
    <w:r>
      <w:rPr>
        <w:noProof/>
      </w:rPr>
      <mc:AlternateContent>
        <mc:Choice Requires="wps">
          <w:drawing>
            <wp:anchor distT="0" distB="0" distL="114300" distR="114300" simplePos="0" relativeHeight="252214272" behindDoc="0" locked="0" layoutInCell="1" allowOverlap="1" wp14:editId="7770A709">
              <wp:simplePos x="0" y="0"/>
              <wp:positionH relativeFrom="column">
                <wp:posOffset>-47297</wp:posOffset>
              </wp:positionH>
              <wp:positionV relativeFrom="paragraph">
                <wp:posOffset>-512095</wp:posOffset>
              </wp:positionV>
              <wp:extent cx="8970580" cy="0"/>
              <wp:effectExtent l="0" t="0" r="1970" b="19050"/>
              <wp:wrapNone/>
              <wp:docPr id="583" name="直線​​コネクタ 583"/>
              <wp:cNvGraphicFramePr/>
              <a:graphic xmlns:a="http://schemas.openxmlformats.org/drawingml/2006/main">
                <a:graphicData uri="http://schemas.microsoft.com/office/word/2010/wordprocessingShape">
                  <wps:wsp>
                    <wps:cNvCnPr/>
                    <wps:spPr>
                      <a:xfrm>
                        <a:off x="0" y="0"/>
                        <a:ext cx="8970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583" o:spid="_x0000_s1026" style="position:absolute;left:0;text-align:left;z-index:252214272;visibility:visible;mso-wrap-style:square;mso-wrap-distance-left:9pt;mso-wrap-distance-top:0;mso-wrap-distance-right:9pt;mso-wrap-distance-bottom:0;mso-position-horizontal:absolute;mso-position-horizontal-relative:text;mso-position-vertical:absolute;mso-position-vertical-relative:text" from="-3.7pt,-40.3pt" to="702.6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" strokecolor="black [3200]"/>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09CEA" w14:textId="77777777" w:rsidR="003C2810" w:rsidRDefault="003C2810" w:rsidP="00EB7C08">
    <w:pPr>
      <w:pStyle w:val="a5"/>
      <w:ind w:firstLine="2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9DC4D" w14:textId="77777777" w:rsidR="003C2810" w:rsidRDefault="003C2810" w:rsidP="00EB7C08">
    <w:pPr>
      <w:pStyle w:val="a5"/>
      <w:ind w:firstLine="2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
      <w:tblpPr w:leftFromText="187" w:rightFromText="187" w:vertAnchor="text" w:tblpY="1"/>
      <w:tblW w:w="5000" w:type="pct"/>
      <w:tblLook w:val="04A0" w:firstRow="1" w:lastRow="0" w:firstColumn="1" w:lastColumn="0" w:noHBand="0" w:noVBand="1"/>
    </w:tblPr>
    <w:tblGrid>
      <w:gridCol w:w="6378"/>
      <w:gridCol w:w="1418"/>
      <w:gridCol w:w="6379"/>
    </w:tblGrid>
    <w:tr w:rsidR="003C2810" w14:paraId="3DBA6C18" w14:textId="77777777">
      <w:trPr>
        <w:trHeight w:val="151"/>
      </w:trPr>
      <w:tc>
        <w:tcPr>
          <w:tcW w:w="2250" w:type="pct"/>
          <w:tcBorders>
            <w:bottom w:val="single" w:sz="4" w:space="0" w:color="4F81BD" w:themeColor="accent1"/>
          </w:tcBorders>
        </w:tcPr>
        <w:p w14:paraId="0A396BB1" w14:textId="77777777" w:rsidR="003C2810" w:rsidRDefault="003C2810" w:rsidP="00EB7C08">
          <w:pPr>
            <w:pStyle w:val="a3"/>
            <w:ind w:firstLine="211"/>
            <w:rPr>
              <w:rFonts w:asciiTheme="majorHAnsi" w:eastAsiaTheme="majorEastAsia" w:hAnsiTheme="majorHAnsi" w:cstheme="majorBidi"/>
              <w:b/>
              <w:bCs/>
            </w:rPr>
          </w:pPr>
        </w:p>
      </w:tc>
      <w:tc>
        <w:tcPr>
          <w:tcW w:w="500" w:type="pct"/>
          <w:vMerge w:val="restart"/>
          <w:noWrap/>
          <w:vAlign w:val="center"/>
        </w:tcPr>
        <w:p w14:paraId="57E52104" w14:textId="77777777" w:rsidR="003C2810" w:rsidRDefault="003C2810" w:rsidP="00EB7C08">
          <w:pPr>
            <w:pStyle w:val="a7"/>
            <w:ind w:firstLine="221"/>
            <w:rPr>
              <w:rFonts w:asciiTheme="majorHAnsi" w:hAnsiTheme="majorHAnsi"/>
            </w:rPr>
          </w:pPr>
          <w:r>
            <w:rPr>
              <w:rFonts w:asciiTheme="majorHAnsi" w:hAnsiTheme="majorHAnsi"/>
              <w:b/>
              <w:lang w:val="ja-JP"/>
            </w:rPr>
            <w:t xml:space="preserve"> </w:t>
          </w:r>
          <w:r>
            <w:fldChar w:fldCharType="begin"/>
          </w:r>
          <w:r>
            <w:instrText xml:space="preserve"> PAGE  \* MERGEFORMAT </w:instrText>
          </w:r>
          <w:r>
            <w:fldChar w:fldCharType="separate"/>
          </w:r>
          <w:r w:rsidRPr="007F1A54">
            <w:rPr>
              <w:rFonts w:asciiTheme="majorHAnsi" w:hAnsiTheme="majorHAnsi" w:hint="eastAsia"/>
              <w:b/>
              <w:noProof/>
              <w:lang w:val="ja-JP"/>
            </w:rPr>
            <w:t>〇</w:t>
          </w:r>
          <w:r>
            <w:rPr>
              <w:rFonts w:asciiTheme="majorHAnsi" w:hAnsiTheme="majorHAnsi"/>
              <w:b/>
              <w:noProof/>
              <w:lang w:val="ja-JP"/>
            </w:rPr>
            <w:fldChar w:fldCharType="end"/>
          </w:r>
        </w:p>
      </w:tc>
      <w:tc>
        <w:tcPr>
          <w:tcW w:w="2250" w:type="pct"/>
          <w:tcBorders>
            <w:bottom w:val="single" w:sz="4" w:space="0" w:color="4F81BD" w:themeColor="accent1"/>
          </w:tcBorders>
        </w:tcPr>
        <w:p w14:paraId="0C308DBE" w14:textId="77777777" w:rsidR="003C2810" w:rsidRDefault="003C2810" w:rsidP="00EB7C08">
          <w:pPr>
            <w:pStyle w:val="a3"/>
            <w:ind w:firstLine="211"/>
            <w:rPr>
              <w:rFonts w:asciiTheme="majorHAnsi" w:eastAsiaTheme="majorEastAsia" w:hAnsiTheme="majorHAnsi" w:cstheme="majorBidi"/>
              <w:b/>
              <w:bCs/>
            </w:rPr>
          </w:pPr>
        </w:p>
      </w:tc>
    </w:tr>
    <w:tr w:rsidR="003C2810" w14:paraId="3BA1B4AC" w14:textId="77777777">
      <w:trPr>
        <w:trHeight w:val="150"/>
      </w:trPr>
      <w:tc>
        <w:tcPr>
          <w:tcW w:w="2250" w:type="pct"/>
          <w:tcBorders>
            <w:top w:val="single" w:sz="4" w:space="0" w:color="4F81BD" w:themeColor="accent1"/>
          </w:tcBorders>
        </w:tcPr>
        <w:p w14:paraId="33D1A5CB" w14:textId="77777777" w:rsidR="003C2810" w:rsidRDefault="003C2810" w:rsidP="00EB7C08">
          <w:pPr>
            <w:pStyle w:val="a3"/>
            <w:ind w:firstLine="211"/>
            <w:rPr>
              <w:rFonts w:asciiTheme="majorHAnsi" w:eastAsiaTheme="majorEastAsia" w:hAnsiTheme="majorHAnsi" w:cstheme="majorBidi"/>
              <w:b/>
              <w:bCs/>
            </w:rPr>
          </w:pPr>
        </w:p>
      </w:tc>
      <w:tc>
        <w:tcPr>
          <w:tcW w:w="500" w:type="pct"/>
          <w:vMerge/>
        </w:tcPr>
        <w:p w14:paraId="0CD224C1" w14:textId="77777777" w:rsidR="003C2810" w:rsidRDefault="003C2810" w:rsidP="00EB7C08">
          <w:pPr>
            <w:pStyle w:val="a3"/>
            <w:ind w:firstLine="211"/>
            <w:jc w:val="center"/>
            <w:rPr>
              <w:rFonts w:asciiTheme="majorHAnsi" w:eastAsiaTheme="majorEastAsia" w:hAnsiTheme="majorHAnsi" w:cstheme="majorBidi"/>
              <w:b/>
              <w:bCs/>
            </w:rPr>
          </w:pPr>
        </w:p>
      </w:tc>
      <w:tc>
        <w:tcPr>
          <w:tcW w:w="2250" w:type="pct"/>
          <w:tcBorders>
            <w:top w:val="single" w:sz="4" w:space="0" w:color="4F81BD" w:themeColor="accent1"/>
          </w:tcBorders>
        </w:tcPr>
        <w:p w14:paraId="74D8C8F1" w14:textId="77777777" w:rsidR="003C2810" w:rsidRDefault="003C2810" w:rsidP="00EB7C08">
          <w:pPr>
            <w:pStyle w:val="a3"/>
            <w:ind w:firstLine="211"/>
            <w:rPr>
              <w:rFonts w:asciiTheme="majorHAnsi" w:eastAsiaTheme="majorEastAsia" w:hAnsiTheme="majorHAnsi" w:cstheme="majorBidi"/>
              <w:b/>
              <w:bCs/>
            </w:rPr>
          </w:pPr>
        </w:p>
      </w:tc>
    </w:tr>
  </w:tbl>
  <w:p w14:paraId="045B9FB4" w14:textId="77777777" w:rsidR="003C2810" w:rsidRDefault="003C2810" w:rsidP="00EB7C08">
    <w:pPr>
      <w:pStyle w:val="a5"/>
      <w:ind w:firstLine="21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4D87A" w14:textId="77777777" w:rsidR="003C2810" w:rsidRDefault="003C2810" w:rsidP="00EB7C08">
    <w:pPr>
      <w:pStyle w:val="a5"/>
      <w:ind w:firstLine="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14074" w14:textId="77777777" w:rsidR="00E34E59" w:rsidRDefault="00E34E59" w:rsidP="00EB7C08">
      <w:pPr>
        <w:ind w:firstLine="210"/>
      </w:pPr>
      <w:r>
        <w:separator/>
      </w:r>
    </w:p>
  </w:footnote>
  <w:footnote w:type="continuationSeparator" w:id="0">
    <w:p w14:paraId="6D3BE0B3" w14:textId="77777777" w:rsidR="00E34E59" w:rsidRDefault="00E34E59" w:rsidP="00EB7C08">
      <w:pPr>
        <w:ind w:firstLine="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18D6A" w14:textId="77777777" w:rsidR="003C2810" w:rsidRDefault="003C2810" w:rsidP="00EB7C08">
    <w:pPr>
      <w:pStyle w:val="a3"/>
      <w:ind w:firstLine="2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35483" w14:textId="77777777" w:rsidR="003C2810" w:rsidRDefault="003C2810" w:rsidP="00EB7C08">
    <w:pPr>
      <w:pStyle w:val="a3"/>
      <w:ind w:firstLine="210"/>
    </w:pPr>
    <w:r>
      <w:rPr>
        <w:noProof/>
      </w:rPr>
      <mc:AlternateContent>
        <mc:Choice Requires="wps">
          <w:drawing>
            <wp:anchor distT="0" distB="0" distL="114300" distR="114300" simplePos="0" relativeHeight="252213248" behindDoc="0" locked="0" layoutInCell="1" allowOverlap="1" wp14:editId="14220042">
              <wp:simplePos x="0" y="0"/>
              <wp:positionH relativeFrom="column">
                <wp:posOffset>-47297</wp:posOffset>
              </wp:positionH>
              <wp:positionV relativeFrom="paragraph">
                <wp:posOffset>799684</wp:posOffset>
              </wp:positionV>
              <wp:extent cx="8970580" cy="0"/>
              <wp:effectExtent l="0" t="0" r="1970" b="19050"/>
              <wp:wrapNone/>
              <wp:docPr id="581" name="直線​​コネクタ 581"/>
              <wp:cNvGraphicFramePr/>
              <a:graphic xmlns:a="http://schemas.openxmlformats.org/drawingml/2006/main">
                <a:graphicData uri="http://schemas.microsoft.com/office/word/2010/wordprocessingShape">
                  <wps:wsp>
                    <wps:cNvCnPr/>
                    <wps:spPr>
                      <a:xfrm>
                        <a:off x="0" y="0"/>
                        <a:ext cx="8970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581" o:spid="_x0000_s1026" style="position:absolute;left:0;text-align:left;z-index:252213248;visibility:visible;mso-wrap-style:square;mso-wrap-distance-left:9pt;mso-wrap-distance-top:0;mso-wrap-distance-right:9pt;mso-wrap-distance-bottom:0;mso-position-horizontal:absolute;mso-position-horizontal-relative:text;mso-position-vertical:absolute;mso-position-vertical-relative:text" from="-3.7pt,62.95pt" to="702.6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" strokecolor="black [320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C867E" w14:textId="77777777" w:rsidR="003C2810" w:rsidRDefault="003C2810" w:rsidP="00EB7C08">
    <w:pPr>
      <w:pStyle w:val="a3"/>
      <w:ind w:firstLine="2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59421" w14:textId="31F5CC76" w:rsidR="003C2810" w:rsidRDefault="003C2810" w:rsidP="00EB7C08">
    <w:pPr>
      <w:pStyle w:val="a3"/>
      <w:ind w:firstLine="2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BB430" w14:textId="77777777" w:rsidR="003C2810" w:rsidRDefault="003C2810" w:rsidP="00EB7C08">
    <w:pPr>
      <w:pStyle w:val="a3"/>
      <w:ind w:firstLine="21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2F726" w14:textId="22776650" w:rsidR="003C2810" w:rsidRDefault="003C2810" w:rsidP="00EB7C08">
    <w:pPr>
      <w:pStyle w:val="a3"/>
      <w:ind w:firstLine="2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dirty"/>
  <w:attachedTemplate r:id="rId1"/>
  <w:defaultTabStop w:val="840"/>
  <w:drawingGridHorizontalSpacing w:val="192"/>
  <w:drawingGridVerticalSpacing w:val="51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BC4"/>
    <w:rsid w:val="00006486"/>
    <w:rsid w:val="000113DC"/>
    <w:rsid w:val="00013EC6"/>
    <w:rsid w:val="0001525D"/>
    <w:rsid w:val="00022FDA"/>
    <w:rsid w:val="000357E5"/>
    <w:rsid w:val="000426AB"/>
    <w:rsid w:val="00062DF9"/>
    <w:rsid w:val="00065157"/>
    <w:rsid w:val="00072B80"/>
    <w:rsid w:val="0007798B"/>
    <w:rsid w:val="00081C7C"/>
    <w:rsid w:val="000A2E09"/>
    <w:rsid w:val="000B27AB"/>
    <w:rsid w:val="000B46D2"/>
    <w:rsid w:val="000C3AB7"/>
    <w:rsid w:val="000E0A7B"/>
    <w:rsid w:val="000E207B"/>
    <w:rsid w:val="000E5F95"/>
    <w:rsid w:val="001012DF"/>
    <w:rsid w:val="00101DD2"/>
    <w:rsid w:val="00110BC4"/>
    <w:rsid w:val="00115234"/>
    <w:rsid w:val="001222A5"/>
    <w:rsid w:val="00123A9F"/>
    <w:rsid w:val="00133049"/>
    <w:rsid w:val="001519E3"/>
    <w:rsid w:val="00151D1A"/>
    <w:rsid w:val="00154AAC"/>
    <w:rsid w:val="00183729"/>
    <w:rsid w:val="001858AB"/>
    <w:rsid w:val="001A4676"/>
    <w:rsid w:val="001C13E9"/>
    <w:rsid w:val="001C39F4"/>
    <w:rsid w:val="001C7D3B"/>
    <w:rsid w:val="001D4F88"/>
    <w:rsid w:val="001E49B6"/>
    <w:rsid w:val="001F0742"/>
    <w:rsid w:val="001F19AD"/>
    <w:rsid w:val="0020286F"/>
    <w:rsid w:val="00236AD9"/>
    <w:rsid w:val="002501B6"/>
    <w:rsid w:val="00262DBE"/>
    <w:rsid w:val="002662C5"/>
    <w:rsid w:val="002721A3"/>
    <w:rsid w:val="0027391A"/>
    <w:rsid w:val="00281C62"/>
    <w:rsid w:val="00286DF5"/>
    <w:rsid w:val="002D10CB"/>
    <w:rsid w:val="002E3D04"/>
    <w:rsid w:val="002F012A"/>
    <w:rsid w:val="002F2093"/>
    <w:rsid w:val="00303084"/>
    <w:rsid w:val="00304FFA"/>
    <w:rsid w:val="003203DE"/>
    <w:rsid w:val="00322922"/>
    <w:rsid w:val="00324117"/>
    <w:rsid w:val="003314A3"/>
    <w:rsid w:val="00333933"/>
    <w:rsid w:val="00351DAC"/>
    <w:rsid w:val="00355317"/>
    <w:rsid w:val="00361E8B"/>
    <w:rsid w:val="00363429"/>
    <w:rsid w:val="00371D9E"/>
    <w:rsid w:val="003877ED"/>
    <w:rsid w:val="00396254"/>
    <w:rsid w:val="00397330"/>
    <w:rsid w:val="003A6A8C"/>
    <w:rsid w:val="003C2810"/>
    <w:rsid w:val="00404013"/>
    <w:rsid w:val="00430121"/>
    <w:rsid w:val="00436DE4"/>
    <w:rsid w:val="004431C6"/>
    <w:rsid w:val="00444829"/>
    <w:rsid w:val="00466A2D"/>
    <w:rsid w:val="00480A83"/>
    <w:rsid w:val="00486902"/>
    <w:rsid w:val="004876E4"/>
    <w:rsid w:val="004A083A"/>
    <w:rsid w:val="004A0ED2"/>
    <w:rsid w:val="004B6506"/>
    <w:rsid w:val="004D52AB"/>
    <w:rsid w:val="00503D76"/>
    <w:rsid w:val="00513FB7"/>
    <w:rsid w:val="00530C71"/>
    <w:rsid w:val="00531FCD"/>
    <w:rsid w:val="00562FE8"/>
    <w:rsid w:val="00572C9F"/>
    <w:rsid w:val="00576D0C"/>
    <w:rsid w:val="0057735D"/>
    <w:rsid w:val="0057744F"/>
    <w:rsid w:val="00595BDF"/>
    <w:rsid w:val="005A50FE"/>
    <w:rsid w:val="005B0B49"/>
    <w:rsid w:val="005B1C92"/>
    <w:rsid w:val="005B7EEA"/>
    <w:rsid w:val="005C746B"/>
    <w:rsid w:val="005E14F5"/>
    <w:rsid w:val="005E587C"/>
    <w:rsid w:val="005E793F"/>
    <w:rsid w:val="00603492"/>
    <w:rsid w:val="006244F9"/>
    <w:rsid w:val="006574DF"/>
    <w:rsid w:val="006601A2"/>
    <w:rsid w:val="00666461"/>
    <w:rsid w:val="006946C4"/>
    <w:rsid w:val="006A2B30"/>
    <w:rsid w:val="006D3809"/>
    <w:rsid w:val="006D45CA"/>
    <w:rsid w:val="006D5A2D"/>
    <w:rsid w:val="006E4887"/>
    <w:rsid w:val="006E4D4F"/>
    <w:rsid w:val="006F46F3"/>
    <w:rsid w:val="006F6DAA"/>
    <w:rsid w:val="00704644"/>
    <w:rsid w:val="00711B9F"/>
    <w:rsid w:val="007313ED"/>
    <w:rsid w:val="00752554"/>
    <w:rsid w:val="0076377C"/>
    <w:rsid w:val="007639DE"/>
    <w:rsid w:val="00765F07"/>
    <w:rsid w:val="0079731E"/>
    <w:rsid w:val="007B3F60"/>
    <w:rsid w:val="007C7399"/>
    <w:rsid w:val="007E3904"/>
    <w:rsid w:val="007E43E4"/>
    <w:rsid w:val="007F169D"/>
    <w:rsid w:val="007F1A54"/>
    <w:rsid w:val="007F1EBA"/>
    <w:rsid w:val="00823F85"/>
    <w:rsid w:val="00843A45"/>
    <w:rsid w:val="00844FE8"/>
    <w:rsid w:val="00851E02"/>
    <w:rsid w:val="00852DB0"/>
    <w:rsid w:val="0086378E"/>
    <w:rsid w:val="008A5BAF"/>
    <w:rsid w:val="008A635C"/>
    <w:rsid w:val="008A6BAD"/>
    <w:rsid w:val="008A73DD"/>
    <w:rsid w:val="008E3C34"/>
    <w:rsid w:val="008E7A1F"/>
    <w:rsid w:val="008F0254"/>
    <w:rsid w:val="009102C9"/>
    <w:rsid w:val="0091585A"/>
    <w:rsid w:val="009269F7"/>
    <w:rsid w:val="0094374B"/>
    <w:rsid w:val="00964EE5"/>
    <w:rsid w:val="00965389"/>
    <w:rsid w:val="00985DB5"/>
    <w:rsid w:val="00987446"/>
    <w:rsid w:val="009B0838"/>
    <w:rsid w:val="009B2C0D"/>
    <w:rsid w:val="009C1283"/>
    <w:rsid w:val="009C3C21"/>
    <w:rsid w:val="009E09B7"/>
    <w:rsid w:val="009E0DD7"/>
    <w:rsid w:val="009F021D"/>
    <w:rsid w:val="00A108FE"/>
    <w:rsid w:val="00A36020"/>
    <w:rsid w:val="00A41405"/>
    <w:rsid w:val="00A515A5"/>
    <w:rsid w:val="00A54E0A"/>
    <w:rsid w:val="00A63A69"/>
    <w:rsid w:val="00A858BC"/>
    <w:rsid w:val="00AD6AA9"/>
    <w:rsid w:val="00AE16A1"/>
    <w:rsid w:val="00B00EE4"/>
    <w:rsid w:val="00B07690"/>
    <w:rsid w:val="00B14596"/>
    <w:rsid w:val="00B22560"/>
    <w:rsid w:val="00B33D13"/>
    <w:rsid w:val="00B7113D"/>
    <w:rsid w:val="00B9393A"/>
    <w:rsid w:val="00BB0F0C"/>
    <w:rsid w:val="00BB6124"/>
    <w:rsid w:val="00BE4A72"/>
    <w:rsid w:val="00BE7F0C"/>
    <w:rsid w:val="00BF5964"/>
    <w:rsid w:val="00BF7659"/>
    <w:rsid w:val="00C05921"/>
    <w:rsid w:val="00C10F7E"/>
    <w:rsid w:val="00C20E87"/>
    <w:rsid w:val="00C30206"/>
    <w:rsid w:val="00C466A2"/>
    <w:rsid w:val="00C931A5"/>
    <w:rsid w:val="00C96A1D"/>
    <w:rsid w:val="00C96AF7"/>
    <w:rsid w:val="00CA078C"/>
    <w:rsid w:val="00CB2E2F"/>
    <w:rsid w:val="00CC0FB4"/>
    <w:rsid w:val="00D00418"/>
    <w:rsid w:val="00D0582F"/>
    <w:rsid w:val="00D07D11"/>
    <w:rsid w:val="00D10D03"/>
    <w:rsid w:val="00D17156"/>
    <w:rsid w:val="00D45594"/>
    <w:rsid w:val="00D45759"/>
    <w:rsid w:val="00D520C6"/>
    <w:rsid w:val="00D52540"/>
    <w:rsid w:val="00D531C0"/>
    <w:rsid w:val="00D627DC"/>
    <w:rsid w:val="00D63BD3"/>
    <w:rsid w:val="00D71A80"/>
    <w:rsid w:val="00D76451"/>
    <w:rsid w:val="00D948B3"/>
    <w:rsid w:val="00DA7972"/>
    <w:rsid w:val="00DC0C79"/>
    <w:rsid w:val="00DC22C6"/>
    <w:rsid w:val="00DE29ED"/>
    <w:rsid w:val="00DF230A"/>
    <w:rsid w:val="00DF5BBE"/>
    <w:rsid w:val="00E053DD"/>
    <w:rsid w:val="00E0642A"/>
    <w:rsid w:val="00E107AB"/>
    <w:rsid w:val="00E2505F"/>
    <w:rsid w:val="00E34E59"/>
    <w:rsid w:val="00E35D78"/>
    <w:rsid w:val="00E579E4"/>
    <w:rsid w:val="00E80764"/>
    <w:rsid w:val="00E9058E"/>
    <w:rsid w:val="00EA59B7"/>
    <w:rsid w:val="00EB7830"/>
    <w:rsid w:val="00EB7C08"/>
    <w:rsid w:val="00EC619B"/>
    <w:rsid w:val="00ED11A4"/>
    <w:rsid w:val="00EE3903"/>
    <w:rsid w:val="00EE50A2"/>
    <w:rsid w:val="00EF60E7"/>
    <w:rsid w:val="00F012E2"/>
    <w:rsid w:val="00F1633E"/>
    <w:rsid w:val="00F33268"/>
    <w:rsid w:val="00F37DD3"/>
    <w:rsid w:val="00F50DF1"/>
    <w:rsid w:val="00F54B4A"/>
    <w:rsid w:val="00F62ECF"/>
    <w:rsid w:val="00F7354C"/>
    <w:rsid w:val="00F87651"/>
    <w:rsid w:val="00F916A6"/>
    <w:rsid w:val="00F91EB4"/>
    <w:rsid w:val="00F92304"/>
    <w:rsid w:val="00F92335"/>
    <w:rsid w:val="00FA2B29"/>
    <w:rsid w:val="00FB4AA6"/>
    <w:rsid w:val="00FB56AE"/>
    <w:rsid w:val="00FE0604"/>
    <w:rsid w:val="00FE6CFB"/>
    <w:rsid w:val="00FF1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7A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pPr>
        <w:ind w:firstLineChars="100" w:firstLine="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3ED"/>
    <w:pPr>
      <w:tabs>
        <w:tab w:val="center" w:pos="4252"/>
        <w:tab w:val="right" w:pos="8504"/>
      </w:tabs>
      <w:snapToGrid w:val="0"/>
    </w:pPr>
  </w:style>
  <w:style w:type="character" w:customStyle="1" w:styleId="a4">
    <w:name w:val="ヘッダー (文字)"/>
    <w:basedOn w:val="a0"/>
    <w:link w:val="a3"/>
    <w:uiPriority w:val="99"/>
    <w:rsid w:val="007313ED"/>
  </w:style>
  <w:style w:type="paragraph" w:styleId="a5">
    <w:name w:val="footer"/>
    <w:basedOn w:val="a"/>
    <w:link w:val="a6"/>
    <w:uiPriority w:val="99"/>
    <w:unhideWhenUsed/>
    <w:rsid w:val="007313ED"/>
    <w:pPr>
      <w:tabs>
        <w:tab w:val="center" w:pos="4252"/>
        <w:tab w:val="right" w:pos="8504"/>
      </w:tabs>
      <w:snapToGrid w:val="0"/>
    </w:pPr>
  </w:style>
  <w:style w:type="character" w:customStyle="1" w:styleId="a6">
    <w:name w:val="フッター (文字)"/>
    <w:basedOn w:val="a0"/>
    <w:link w:val="a5"/>
    <w:uiPriority w:val="99"/>
    <w:rsid w:val="007313ED"/>
  </w:style>
  <w:style w:type="paragraph" w:styleId="a7">
    <w:name w:val="No Spacing"/>
    <w:link w:val="a8"/>
    <w:uiPriority w:val="1"/>
    <w:qFormat/>
    <w:rsid w:val="00081C7C"/>
    <w:rPr>
      <w:kern w:val="0"/>
      <w:sz w:val="22"/>
    </w:rPr>
  </w:style>
  <w:style w:type="character" w:customStyle="1" w:styleId="a8">
    <w:name w:val="行間詰め (文字)"/>
    <w:basedOn w:val="a0"/>
    <w:link w:val="a7"/>
    <w:uiPriority w:val="1"/>
    <w:rsid w:val="00081C7C"/>
    <w:rPr>
      <w:kern w:val="0"/>
      <w:sz w:val="22"/>
    </w:rPr>
  </w:style>
  <w:style w:type="paragraph" w:styleId="a9">
    <w:name w:val="Balloon Text"/>
    <w:basedOn w:val="a"/>
    <w:link w:val="aa"/>
    <w:uiPriority w:val="99"/>
    <w:semiHidden/>
    <w:unhideWhenUsed/>
    <w:rsid w:val="00081C7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81C7C"/>
    <w:rPr>
      <w:rFonts w:asciiTheme="majorHAnsi" w:eastAsiaTheme="majorEastAsia" w:hAnsiTheme="majorHAnsi" w:cstheme="majorBidi"/>
      <w:sz w:val="18"/>
      <w:szCs w:val="18"/>
    </w:rPr>
  </w:style>
  <w:style w:type="paragraph" w:styleId="ab">
    <w:name w:val="endnote text"/>
    <w:basedOn w:val="a"/>
    <w:link w:val="ac"/>
    <w:uiPriority w:val="99"/>
    <w:semiHidden/>
    <w:unhideWhenUsed/>
    <w:rsid w:val="00AE16A1"/>
    <w:pPr>
      <w:snapToGrid w:val="0"/>
    </w:pPr>
  </w:style>
  <w:style w:type="character" w:customStyle="1" w:styleId="ac">
    <w:name w:val="文末脚注文字列 (文字)"/>
    <w:basedOn w:val="a0"/>
    <w:link w:val="ab"/>
    <w:uiPriority w:val="99"/>
    <w:semiHidden/>
    <w:rsid w:val="00AE16A1"/>
  </w:style>
  <w:style w:type="character" w:styleId="ad">
    <w:name w:val="endnote reference"/>
    <w:basedOn w:val="a0"/>
    <w:uiPriority w:val="99"/>
    <w:semiHidden/>
    <w:unhideWhenUsed/>
    <w:rsid w:val="00AE16A1"/>
    <w:rPr>
      <w:vertAlign w:val="superscript"/>
    </w:rPr>
  </w:style>
  <w:style w:type="paragraph" w:styleId="ae">
    <w:name w:val="footnote text"/>
    <w:basedOn w:val="a"/>
    <w:link w:val="af"/>
    <w:uiPriority w:val="99"/>
    <w:semiHidden/>
    <w:unhideWhenUsed/>
    <w:rsid w:val="00AE16A1"/>
    <w:pPr>
      <w:snapToGrid w:val="0"/>
    </w:pPr>
  </w:style>
  <w:style w:type="character" w:customStyle="1" w:styleId="af">
    <w:name w:val="脚注文字列 (文字)"/>
    <w:basedOn w:val="a0"/>
    <w:link w:val="ae"/>
    <w:uiPriority w:val="99"/>
    <w:semiHidden/>
    <w:rsid w:val="00AE16A1"/>
  </w:style>
  <w:style w:type="character" w:styleId="af0">
    <w:name w:val="footnote reference"/>
    <w:basedOn w:val="a0"/>
    <w:uiPriority w:val="99"/>
    <w:semiHidden/>
    <w:unhideWhenUsed/>
    <w:rsid w:val="00AE16A1"/>
    <w:rPr>
      <w:vertAlign w:val="superscript"/>
    </w:rPr>
  </w:style>
  <w:style w:type="character" w:styleId="af1">
    <w:name w:val="Hyperlink"/>
    <w:basedOn w:val="a0"/>
    <w:uiPriority w:val="99"/>
    <w:semiHidden/>
    <w:unhideWhenUsed/>
    <w:rsid w:val="002F2093"/>
    <w:rPr>
      <w:color w:val="0000FF"/>
      <w:u w:val="single"/>
    </w:rPr>
  </w:style>
  <w:style w:type="character" w:customStyle="1" w:styleId="apple-style-span">
    <w:name w:val="apple-style-span"/>
    <w:basedOn w:val="a0"/>
    <w:rsid w:val="000357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pPr>
        <w:ind w:firstLineChars="100" w:firstLine="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3ED"/>
    <w:pPr>
      <w:tabs>
        <w:tab w:val="center" w:pos="4252"/>
        <w:tab w:val="right" w:pos="8504"/>
      </w:tabs>
      <w:snapToGrid w:val="0"/>
    </w:pPr>
  </w:style>
  <w:style w:type="character" w:customStyle="1" w:styleId="a4">
    <w:name w:val="ヘッダー (文字)"/>
    <w:basedOn w:val="a0"/>
    <w:link w:val="a3"/>
    <w:uiPriority w:val="99"/>
    <w:rsid w:val="007313ED"/>
  </w:style>
  <w:style w:type="paragraph" w:styleId="a5">
    <w:name w:val="footer"/>
    <w:basedOn w:val="a"/>
    <w:link w:val="a6"/>
    <w:uiPriority w:val="99"/>
    <w:unhideWhenUsed/>
    <w:rsid w:val="007313ED"/>
    <w:pPr>
      <w:tabs>
        <w:tab w:val="center" w:pos="4252"/>
        <w:tab w:val="right" w:pos="8504"/>
      </w:tabs>
      <w:snapToGrid w:val="0"/>
    </w:pPr>
  </w:style>
  <w:style w:type="character" w:customStyle="1" w:styleId="a6">
    <w:name w:val="フッター (文字)"/>
    <w:basedOn w:val="a0"/>
    <w:link w:val="a5"/>
    <w:uiPriority w:val="99"/>
    <w:rsid w:val="007313ED"/>
  </w:style>
  <w:style w:type="paragraph" w:styleId="a7">
    <w:name w:val="No Spacing"/>
    <w:link w:val="a8"/>
    <w:uiPriority w:val="1"/>
    <w:qFormat/>
    <w:rsid w:val="00081C7C"/>
    <w:rPr>
      <w:kern w:val="0"/>
      <w:sz w:val="22"/>
    </w:rPr>
  </w:style>
  <w:style w:type="character" w:customStyle="1" w:styleId="a8">
    <w:name w:val="行間詰め (文字)"/>
    <w:basedOn w:val="a0"/>
    <w:link w:val="a7"/>
    <w:uiPriority w:val="1"/>
    <w:rsid w:val="00081C7C"/>
    <w:rPr>
      <w:kern w:val="0"/>
      <w:sz w:val="22"/>
    </w:rPr>
  </w:style>
  <w:style w:type="paragraph" w:styleId="a9">
    <w:name w:val="Balloon Text"/>
    <w:basedOn w:val="a"/>
    <w:link w:val="aa"/>
    <w:uiPriority w:val="99"/>
    <w:semiHidden/>
    <w:unhideWhenUsed/>
    <w:rsid w:val="00081C7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81C7C"/>
    <w:rPr>
      <w:rFonts w:asciiTheme="majorHAnsi" w:eastAsiaTheme="majorEastAsia" w:hAnsiTheme="majorHAnsi" w:cstheme="majorBidi"/>
      <w:sz w:val="18"/>
      <w:szCs w:val="18"/>
    </w:rPr>
  </w:style>
  <w:style w:type="paragraph" w:styleId="ab">
    <w:name w:val="endnote text"/>
    <w:basedOn w:val="a"/>
    <w:link w:val="ac"/>
    <w:uiPriority w:val="99"/>
    <w:semiHidden/>
    <w:unhideWhenUsed/>
    <w:rsid w:val="00AE16A1"/>
    <w:pPr>
      <w:snapToGrid w:val="0"/>
    </w:pPr>
  </w:style>
  <w:style w:type="character" w:customStyle="1" w:styleId="ac">
    <w:name w:val="文末脚注文字列 (文字)"/>
    <w:basedOn w:val="a0"/>
    <w:link w:val="ab"/>
    <w:uiPriority w:val="99"/>
    <w:semiHidden/>
    <w:rsid w:val="00AE16A1"/>
  </w:style>
  <w:style w:type="character" w:styleId="ad">
    <w:name w:val="endnote reference"/>
    <w:basedOn w:val="a0"/>
    <w:uiPriority w:val="99"/>
    <w:semiHidden/>
    <w:unhideWhenUsed/>
    <w:rsid w:val="00AE16A1"/>
    <w:rPr>
      <w:vertAlign w:val="superscript"/>
    </w:rPr>
  </w:style>
  <w:style w:type="paragraph" w:styleId="ae">
    <w:name w:val="footnote text"/>
    <w:basedOn w:val="a"/>
    <w:link w:val="af"/>
    <w:uiPriority w:val="99"/>
    <w:semiHidden/>
    <w:unhideWhenUsed/>
    <w:rsid w:val="00AE16A1"/>
    <w:pPr>
      <w:snapToGrid w:val="0"/>
    </w:pPr>
  </w:style>
  <w:style w:type="character" w:customStyle="1" w:styleId="af">
    <w:name w:val="脚注文字列 (文字)"/>
    <w:basedOn w:val="a0"/>
    <w:link w:val="ae"/>
    <w:uiPriority w:val="99"/>
    <w:semiHidden/>
    <w:rsid w:val="00AE16A1"/>
  </w:style>
  <w:style w:type="character" w:styleId="af0">
    <w:name w:val="footnote reference"/>
    <w:basedOn w:val="a0"/>
    <w:uiPriority w:val="99"/>
    <w:semiHidden/>
    <w:unhideWhenUsed/>
    <w:rsid w:val="00AE16A1"/>
    <w:rPr>
      <w:vertAlign w:val="superscript"/>
    </w:rPr>
  </w:style>
  <w:style w:type="character" w:styleId="af1">
    <w:name w:val="Hyperlink"/>
    <w:basedOn w:val="a0"/>
    <w:uiPriority w:val="99"/>
    <w:semiHidden/>
    <w:unhideWhenUsed/>
    <w:rsid w:val="002F2093"/>
    <w:rPr>
      <w:color w:val="0000FF"/>
      <w:u w:val="single"/>
    </w:rPr>
  </w:style>
  <w:style w:type="character" w:customStyle="1" w:styleId="apple-style-span">
    <w:name w:val="apple-style-span"/>
    <w:basedOn w:val="a0"/>
    <w:rsid w:val="00035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www.yabusame-1.com/glossary-harnes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reativecommons.org/licenses/by-nc-sa/2.1/jp/" TargetMode="Externa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www.yabusame-1.com/glossary-harness/index.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IPAゴシック">
    <w:panose1 w:val="020B0509000000000000"/>
    <w:charset w:val="80"/>
    <w:family w:val="modern"/>
    <w:pitch w:val="fixed"/>
    <w:sig w:usb0="E00002FF" w:usb1="2AC7EDFA" w:usb2="00000012" w:usb3="00000000" w:csb0="00020001" w:csb1="00000000"/>
  </w:font>
  <w:font w:name="IPA P明朝">
    <w:panose1 w:val="02020400000000000000"/>
    <w:charset w:val="80"/>
    <w:family w:val="roman"/>
    <w:pitch w:val="fixed"/>
    <w:sig w:usb0="E00002FF" w:usb1="2AC7EDFA" w:usb2="00000012" w:usb3="00000000" w:csb0="00020001" w:csb1="00000000"/>
  </w:font>
  <w:font w:name="IPA Pゴシック">
    <w:panose1 w:val="020B0500000000000000"/>
    <w:charset w:val="80"/>
    <w:family w:val="modern"/>
    <w:pitch w:val="fixed"/>
    <w:sig w:usb0="E00002FF" w:usb1="2AC7EDFA" w:usb2="00000012" w:usb3="00000000" w:csb0="00020001" w:csb1="00000000"/>
  </w:font>
  <w:font w:name="HGPｺﾞｼｯｸM">
    <w:panose1 w:val="020B0600000000000000"/>
    <w:charset w:val="80"/>
    <w:family w:val="modern"/>
    <w:pitch w:val="variable"/>
    <w:sig w:usb0="80000281" w:usb1="28C76CF8" w:usb2="00000010" w:usb3="00000000" w:csb0="00020000" w:csb1="00000000"/>
  </w:font>
  <w:font w:name="HG正楷書体-PRO">
    <w:panose1 w:val="03000600000000000000"/>
    <w:charset w:val="80"/>
    <w:family w:val="script"/>
    <w:pitch w:val="variable"/>
    <w:sig w:usb0="80000281" w:usb1="28C76CF8"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022"/>
    <w:rsid w:val="000D7053"/>
    <w:rsid w:val="00556C5B"/>
    <w:rsid w:val="00637624"/>
    <w:rsid w:val="006E1F9F"/>
    <w:rsid w:val="008C2331"/>
    <w:rsid w:val="00BB4022"/>
    <w:rsid w:val="00E2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92EA4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D954DE5C2D4F8996D31033372CF778">
    <w:name w:val="0AD954DE5C2D4F8996D31033372CF778"/>
    <w:rsid w:val="00BB4022"/>
    <w:pPr>
      <w:widowControl w:val="0"/>
      <w:jc w:val="both"/>
    </w:pPr>
  </w:style>
  <w:style w:type="paragraph" w:customStyle="1" w:styleId="2448B99AC1374912AF3084098EF04EEF">
    <w:name w:val="2448B99AC1374912AF3084098EF04EEF"/>
    <w:rsid w:val="00BB4022"/>
    <w:pPr>
      <w:widowControl w:val="0"/>
      <w:jc w:val="both"/>
    </w:pPr>
  </w:style>
  <w:style w:type="paragraph" w:customStyle="1" w:styleId="0B45A7E0442E4B7FB53B00CD7D9906F0">
    <w:name w:val="0B45A7E0442E4B7FB53B00CD7D9906F0"/>
    <w:rsid w:val="00BB4022"/>
    <w:pPr>
      <w:widowControl w:val="0"/>
      <w:jc w:val="both"/>
    </w:pPr>
  </w:style>
  <w:style w:type="paragraph" w:customStyle="1" w:styleId="08EC6B8E1B5F4C44B3DAF683B18AEC29">
    <w:name w:val="08EC6B8E1B5F4C44B3DAF683B18AEC29"/>
    <w:rsid w:val="00BB4022"/>
    <w:pPr>
      <w:widowControl w:val="0"/>
      <w:jc w:val="both"/>
    </w:pPr>
  </w:style>
  <w:style w:type="paragraph" w:customStyle="1" w:styleId="66A22EB46AF940ED85BBC587E608315C">
    <w:name w:val="66A22EB46AF940ED85BBC587E608315C"/>
    <w:rsid w:val="00BB4022"/>
    <w:pPr>
      <w:widowControl w:val="0"/>
      <w:jc w:val="both"/>
    </w:pPr>
  </w:style>
  <w:style w:type="paragraph" w:customStyle="1" w:styleId="A264B2B51120467B916255DF9A3A39E3">
    <w:name w:val="A264B2B51120467B916255DF9A3A39E3"/>
    <w:rsid w:val="00BB4022"/>
    <w:pPr>
      <w:widowControl w:val="0"/>
      <w:jc w:val="both"/>
    </w:pPr>
  </w:style>
  <w:style w:type="paragraph" w:customStyle="1" w:styleId="6460D9539037471E940B1F9A6157CA70">
    <w:name w:val="6460D9539037471E940B1F9A6157CA70"/>
    <w:rsid w:val="00BB4022"/>
    <w:pPr>
      <w:widowControl w:val="0"/>
      <w:jc w:val="both"/>
    </w:pPr>
  </w:style>
  <w:style w:type="paragraph" w:customStyle="1" w:styleId="F79A5871152347F3B3005D64D77644D4">
    <w:name w:val="F79A5871152347F3B3005D64D77644D4"/>
    <w:rsid w:val="00BB4022"/>
    <w:pPr>
      <w:widowControl w:val="0"/>
      <w:jc w:val="both"/>
    </w:pPr>
  </w:style>
  <w:style w:type="paragraph" w:customStyle="1" w:styleId="271F4CF97A5C46AD80D65FA578594DCF">
    <w:name w:val="271F4CF97A5C46AD80D65FA578594DCF"/>
    <w:rsid w:val="00BB4022"/>
    <w:pPr>
      <w:widowControl w:val="0"/>
      <w:jc w:val="both"/>
    </w:pPr>
  </w:style>
  <w:style w:type="paragraph" w:customStyle="1" w:styleId="3503D2E38B87477BB81196C9A4AFDED8">
    <w:name w:val="3503D2E38B87477BB81196C9A4AFDED8"/>
    <w:rsid w:val="00BB4022"/>
    <w:pPr>
      <w:widowControl w:val="0"/>
      <w:jc w:val="both"/>
    </w:pPr>
  </w:style>
  <w:style w:type="paragraph" w:customStyle="1" w:styleId="A54C625F487F4DFBA01FCF66E4F28C65">
    <w:name w:val="A54C625F487F4DFBA01FCF66E4F28C65"/>
    <w:rsid w:val="00BB4022"/>
    <w:pPr>
      <w:widowControl w:val="0"/>
      <w:jc w:val="both"/>
    </w:pPr>
  </w:style>
  <w:style w:type="paragraph" w:customStyle="1" w:styleId="BB959C5553CE428A93F82A00FFE71DB3">
    <w:name w:val="BB959C5553CE428A93F82A00FFE71DB3"/>
    <w:rsid w:val="00BB4022"/>
    <w:pPr>
      <w:widowControl w:val="0"/>
      <w:jc w:val="both"/>
    </w:pPr>
  </w:style>
  <w:style w:type="paragraph" w:customStyle="1" w:styleId="8D19F2F7F493433DB871D987D92B9405">
    <w:name w:val="8D19F2F7F493433DB871D987D92B9405"/>
    <w:rsid w:val="00BB4022"/>
    <w:pPr>
      <w:widowControl w:val="0"/>
      <w:jc w:val="both"/>
    </w:pPr>
  </w:style>
  <w:style w:type="paragraph" w:customStyle="1" w:styleId="37C05D5A7A764A7CAF1FA63B45E8F783">
    <w:name w:val="37C05D5A7A764A7CAF1FA63B45E8F783"/>
    <w:rsid w:val="00BB4022"/>
    <w:pPr>
      <w:widowControl w:val="0"/>
      <w:jc w:val="both"/>
    </w:pPr>
  </w:style>
  <w:style w:type="paragraph" w:customStyle="1" w:styleId="3AF08BCAC4EB4B048FDAF798CBA99A68">
    <w:name w:val="3AF08BCAC4EB4B048FDAF798CBA99A68"/>
    <w:rsid w:val="006E1F9F"/>
    <w:pPr>
      <w:widowControl w:val="0"/>
      <w:jc w:val="both"/>
    </w:pPr>
  </w:style>
  <w:style w:type="paragraph" w:customStyle="1" w:styleId="68304B9529DE43ACA191198CDF6D813B">
    <w:name w:val="68304B9529DE43ACA191198CDF6D813B"/>
    <w:rsid w:val="006E1F9F"/>
    <w:pPr>
      <w:widowControl w:val="0"/>
      <w:jc w:val="both"/>
    </w:pPr>
  </w:style>
  <w:style w:type="paragraph" w:customStyle="1" w:styleId="89030DD08E8441EE91020F119716C5ED">
    <w:name w:val="89030DD08E8441EE91020F119716C5ED"/>
    <w:rsid w:val="006E1F9F"/>
    <w:pPr>
      <w:widowControl w:val="0"/>
      <w:jc w:val="both"/>
    </w:pPr>
  </w:style>
  <w:style w:type="paragraph" w:customStyle="1" w:styleId="24986A0229DF45BEBED842D4CCC9A8C2">
    <w:name w:val="24986A0229DF45BEBED842D4CCC9A8C2"/>
    <w:rsid w:val="006E1F9F"/>
    <w:pPr>
      <w:widowControl w:val="0"/>
      <w:jc w:val="both"/>
    </w:pPr>
  </w:style>
  <w:style w:type="paragraph" w:customStyle="1" w:styleId="7C1DF0540DB54502A1BC3C281C8BE704">
    <w:name w:val="7C1DF0540DB54502A1BC3C281C8BE704"/>
    <w:rsid w:val="006E1F9F"/>
    <w:pPr>
      <w:widowControl w:val="0"/>
      <w:jc w:val="both"/>
    </w:pPr>
  </w:style>
  <w:style w:type="paragraph" w:customStyle="1" w:styleId="2EBAC8F680DF47219838A47B3271D48B">
    <w:name w:val="2EBAC8F680DF47219838A47B3271D48B"/>
    <w:rsid w:val="006E1F9F"/>
    <w:pPr>
      <w:widowControl w:val="0"/>
      <w:jc w:val="both"/>
    </w:pPr>
  </w:style>
  <w:style w:type="paragraph" w:customStyle="1" w:styleId="2C1B4CC73D8C4EAC97DBFECF4B543324">
    <w:name w:val="2C1B4CC73D8C4EAC97DBFECF4B543324"/>
    <w:rsid w:val="006E1F9F"/>
    <w:pPr>
      <w:widowControl w:val="0"/>
      <w:jc w:val="both"/>
    </w:pPr>
  </w:style>
  <w:style w:type="paragraph" w:customStyle="1" w:styleId="5C65353487F540D381C82DD7AE49896B">
    <w:name w:val="5C65353487F540D381C82DD7AE49896B"/>
    <w:rsid w:val="006E1F9F"/>
    <w:pPr>
      <w:widowControl w:val="0"/>
      <w:jc w:val="both"/>
    </w:pPr>
  </w:style>
  <w:style w:type="paragraph" w:customStyle="1" w:styleId="303DCF5CFCE54CC99B3C01E3B8F280CF">
    <w:name w:val="303DCF5CFCE54CC99B3C01E3B8F280CF"/>
    <w:rsid w:val="006E1F9F"/>
    <w:pPr>
      <w:widowControl w:val="0"/>
      <w:jc w:val="both"/>
    </w:pPr>
  </w:style>
  <w:style w:type="paragraph" w:customStyle="1" w:styleId="992C9CF62C9741C08CEED1D280BDE21A">
    <w:name w:val="992C9CF62C9741C08CEED1D280BDE21A"/>
    <w:rsid w:val="006E1F9F"/>
    <w:pPr>
      <w:widowControl w:val="0"/>
      <w:jc w:val="both"/>
    </w:pPr>
  </w:style>
  <w:style w:type="paragraph" w:customStyle="1" w:styleId="55C019C10FF741BBBFA3D1FF0D37ACBE">
    <w:name w:val="55C019C10FF741BBBFA3D1FF0D37ACBE"/>
    <w:rsid w:val="006E1F9F"/>
    <w:pPr>
      <w:widowControl w:val="0"/>
      <w:jc w:val="both"/>
    </w:pPr>
  </w:style>
  <w:style w:type="paragraph" w:customStyle="1" w:styleId="F5D19AFDD5A84772890EEB4B41952C43">
    <w:name w:val="F5D19AFDD5A84772890EEB4B41952C43"/>
    <w:rsid w:val="006E1F9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D954DE5C2D4F8996D31033372CF778">
    <w:name w:val="0AD954DE5C2D4F8996D31033372CF778"/>
    <w:rsid w:val="00BB4022"/>
    <w:pPr>
      <w:widowControl w:val="0"/>
      <w:jc w:val="both"/>
    </w:pPr>
  </w:style>
  <w:style w:type="paragraph" w:customStyle="1" w:styleId="2448B99AC1374912AF3084098EF04EEF">
    <w:name w:val="2448B99AC1374912AF3084098EF04EEF"/>
    <w:rsid w:val="00BB4022"/>
    <w:pPr>
      <w:widowControl w:val="0"/>
      <w:jc w:val="both"/>
    </w:pPr>
  </w:style>
  <w:style w:type="paragraph" w:customStyle="1" w:styleId="0B45A7E0442E4B7FB53B00CD7D9906F0">
    <w:name w:val="0B45A7E0442E4B7FB53B00CD7D9906F0"/>
    <w:rsid w:val="00BB4022"/>
    <w:pPr>
      <w:widowControl w:val="0"/>
      <w:jc w:val="both"/>
    </w:pPr>
  </w:style>
  <w:style w:type="paragraph" w:customStyle="1" w:styleId="08EC6B8E1B5F4C44B3DAF683B18AEC29">
    <w:name w:val="08EC6B8E1B5F4C44B3DAF683B18AEC29"/>
    <w:rsid w:val="00BB4022"/>
    <w:pPr>
      <w:widowControl w:val="0"/>
      <w:jc w:val="both"/>
    </w:pPr>
  </w:style>
  <w:style w:type="paragraph" w:customStyle="1" w:styleId="66A22EB46AF940ED85BBC587E608315C">
    <w:name w:val="66A22EB46AF940ED85BBC587E608315C"/>
    <w:rsid w:val="00BB4022"/>
    <w:pPr>
      <w:widowControl w:val="0"/>
      <w:jc w:val="both"/>
    </w:pPr>
  </w:style>
  <w:style w:type="paragraph" w:customStyle="1" w:styleId="A264B2B51120467B916255DF9A3A39E3">
    <w:name w:val="A264B2B51120467B916255DF9A3A39E3"/>
    <w:rsid w:val="00BB4022"/>
    <w:pPr>
      <w:widowControl w:val="0"/>
      <w:jc w:val="both"/>
    </w:pPr>
  </w:style>
  <w:style w:type="paragraph" w:customStyle="1" w:styleId="6460D9539037471E940B1F9A6157CA70">
    <w:name w:val="6460D9539037471E940B1F9A6157CA70"/>
    <w:rsid w:val="00BB4022"/>
    <w:pPr>
      <w:widowControl w:val="0"/>
      <w:jc w:val="both"/>
    </w:pPr>
  </w:style>
  <w:style w:type="paragraph" w:customStyle="1" w:styleId="F79A5871152347F3B3005D64D77644D4">
    <w:name w:val="F79A5871152347F3B3005D64D77644D4"/>
    <w:rsid w:val="00BB4022"/>
    <w:pPr>
      <w:widowControl w:val="0"/>
      <w:jc w:val="both"/>
    </w:pPr>
  </w:style>
  <w:style w:type="paragraph" w:customStyle="1" w:styleId="271F4CF97A5C46AD80D65FA578594DCF">
    <w:name w:val="271F4CF97A5C46AD80D65FA578594DCF"/>
    <w:rsid w:val="00BB4022"/>
    <w:pPr>
      <w:widowControl w:val="0"/>
      <w:jc w:val="both"/>
    </w:pPr>
  </w:style>
  <w:style w:type="paragraph" w:customStyle="1" w:styleId="3503D2E38B87477BB81196C9A4AFDED8">
    <w:name w:val="3503D2E38B87477BB81196C9A4AFDED8"/>
    <w:rsid w:val="00BB4022"/>
    <w:pPr>
      <w:widowControl w:val="0"/>
      <w:jc w:val="both"/>
    </w:pPr>
  </w:style>
  <w:style w:type="paragraph" w:customStyle="1" w:styleId="A54C625F487F4DFBA01FCF66E4F28C65">
    <w:name w:val="A54C625F487F4DFBA01FCF66E4F28C65"/>
    <w:rsid w:val="00BB4022"/>
    <w:pPr>
      <w:widowControl w:val="0"/>
      <w:jc w:val="both"/>
    </w:pPr>
  </w:style>
  <w:style w:type="paragraph" w:customStyle="1" w:styleId="BB959C5553CE428A93F82A00FFE71DB3">
    <w:name w:val="BB959C5553CE428A93F82A00FFE71DB3"/>
    <w:rsid w:val="00BB4022"/>
    <w:pPr>
      <w:widowControl w:val="0"/>
      <w:jc w:val="both"/>
    </w:pPr>
  </w:style>
  <w:style w:type="paragraph" w:customStyle="1" w:styleId="8D19F2F7F493433DB871D987D92B9405">
    <w:name w:val="8D19F2F7F493433DB871D987D92B9405"/>
    <w:rsid w:val="00BB4022"/>
    <w:pPr>
      <w:widowControl w:val="0"/>
      <w:jc w:val="both"/>
    </w:pPr>
  </w:style>
  <w:style w:type="paragraph" w:customStyle="1" w:styleId="37C05D5A7A764A7CAF1FA63B45E8F783">
    <w:name w:val="37C05D5A7A764A7CAF1FA63B45E8F783"/>
    <w:rsid w:val="00BB4022"/>
    <w:pPr>
      <w:widowControl w:val="0"/>
      <w:jc w:val="both"/>
    </w:pPr>
  </w:style>
  <w:style w:type="paragraph" w:customStyle="1" w:styleId="3AF08BCAC4EB4B048FDAF798CBA99A68">
    <w:name w:val="3AF08BCAC4EB4B048FDAF798CBA99A68"/>
    <w:rsid w:val="006E1F9F"/>
    <w:pPr>
      <w:widowControl w:val="0"/>
      <w:jc w:val="both"/>
    </w:pPr>
  </w:style>
  <w:style w:type="paragraph" w:customStyle="1" w:styleId="68304B9529DE43ACA191198CDF6D813B">
    <w:name w:val="68304B9529DE43ACA191198CDF6D813B"/>
    <w:rsid w:val="006E1F9F"/>
    <w:pPr>
      <w:widowControl w:val="0"/>
      <w:jc w:val="both"/>
    </w:pPr>
  </w:style>
  <w:style w:type="paragraph" w:customStyle="1" w:styleId="89030DD08E8441EE91020F119716C5ED">
    <w:name w:val="89030DD08E8441EE91020F119716C5ED"/>
    <w:rsid w:val="006E1F9F"/>
    <w:pPr>
      <w:widowControl w:val="0"/>
      <w:jc w:val="both"/>
    </w:pPr>
  </w:style>
  <w:style w:type="paragraph" w:customStyle="1" w:styleId="24986A0229DF45BEBED842D4CCC9A8C2">
    <w:name w:val="24986A0229DF45BEBED842D4CCC9A8C2"/>
    <w:rsid w:val="006E1F9F"/>
    <w:pPr>
      <w:widowControl w:val="0"/>
      <w:jc w:val="both"/>
    </w:pPr>
  </w:style>
  <w:style w:type="paragraph" w:customStyle="1" w:styleId="7C1DF0540DB54502A1BC3C281C8BE704">
    <w:name w:val="7C1DF0540DB54502A1BC3C281C8BE704"/>
    <w:rsid w:val="006E1F9F"/>
    <w:pPr>
      <w:widowControl w:val="0"/>
      <w:jc w:val="both"/>
    </w:pPr>
  </w:style>
  <w:style w:type="paragraph" w:customStyle="1" w:styleId="2EBAC8F680DF47219838A47B3271D48B">
    <w:name w:val="2EBAC8F680DF47219838A47B3271D48B"/>
    <w:rsid w:val="006E1F9F"/>
    <w:pPr>
      <w:widowControl w:val="0"/>
      <w:jc w:val="both"/>
    </w:pPr>
  </w:style>
  <w:style w:type="paragraph" w:customStyle="1" w:styleId="2C1B4CC73D8C4EAC97DBFECF4B543324">
    <w:name w:val="2C1B4CC73D8C4EAC97DBFECF4B543324"/>
    <w:rsid w:val="006E1F9F"/>
    <w:pPr>
      <w:widowControl w:val="0"/>
      <w:jc w:val="both"/>
    </w:pPr>
  </w:style>
  <w:style w:type="paragraph" w:customStyle="1" w:styleId="5C65353487F540D381C82DD7AE49896B">
    <w:name w:val="5C65353487F540D381C82DD7AE49896B"/>
    <w:rsid w:val="006E1F9F"/>
    <w:pPr>
      <w:widowControl w:val="0"/>
      <w:jc w:val="both"/>
    </w:pPr>
  </w:style>
  <w:style w:type="paragraph" w:customStyle="1" w:styleId="303DCF5CFCE54CC99B3C01E3B8F280CF">
    <w:name w:val="303DCF5CFCE54CC99B3C01E3B8F280CF"/>
    <w:rsid w:val="006E1F9F"/>
    <w:pPr>
      <w:widowControl w:val="0"/>
      <w:jc w:val="both"/>
    </w:pPr>
  </w:style>
  <w:style w:type="paragraph" w:customStyle="1" w:styleId="992C9CF62C9741C08CEED1D280BDE21A">
    <w:name w:val="992C9CF62C9741C08CEED1D280BDE21A"/>
    <w:rsid w:val="006E1F9F"/>
    <w:pPr>
      <w:widowControl w:val="0"/>
      <w:jc w:val="both"/>
    </w:pPr>
  </w:style>
  <w:style w:type="paragraph" w:customStyle="1" w:styleId="55C019C10FF741BBBFA3D1FF0D37ACBE">
    <w:name w:val="55C019C10FF741BBBFA3D1FF0D37ACBE"/>
    <w:rsid w:val="006E1F9F"/>
    <w:pPr>
      <w:widowControl w:val="0"/>
      <w:jc w:val="both"/>
    </w:pPr>
  </w:style>
  <w:style w:type="paragraph" w:customStyle="1" w:styleId="F5D19AFDD5A84772890EEB4B41952C43">
    <w:name w:val="F5D19AFDD5A84772890EEB4B41952C43"/>
    <w:rsid w:val="006E1F9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明治百四十五年一月</PublishDate>
  <Abstract>本書は国立国会図書館近代デジタルライブラリー（http://kindai.ndl.go.jp/）で公開されている柳田國男氏の明治四十三年六月十七日版の『遠野物語』（初版３５０部の第５２号）を原書とし、概ね本文の忠実な再現を試みつつ、漢字や現代では珍しくなった表現等には仮名を振り、またところどころに注釈も加筆し、きっと小学生にも読める様に、それでいて原書も忠実に再現する事を試みました。日本の原風景を伝える良書に、百年後の現代の読者もまた戦慄して頂ければ幸いで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30BB7-7101-4A16-B0D8-3FFD209B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7757</TotalTime>
  <Pages>39</Pages>
  <Words>24239</Words>
  <Characters>138168</Characters>
  <Application>Microsoft Office Word</Application>
  <DocSecurity>0</DocSecurity>
  <Lines>1151</Lines>
  <Paragraphs>324</Paragraphs>
  <ScaleCrop>false</ScaleCrop>
  <HeadingPairs>
    <vt:vector size="2" baseType="variant">
      <vt:variant>
        <vt:lpstr>タイトル</vt:lpstr>
      </vt:variant>
      <vt:variant>
        <vt:i4>1</vt:i4>
      </vt:variant>
    </vt:vector>
  </HeadingPairs>
  <TitlesOfParts>
    <vt:vector size="1" baseType="lpstr">
      <vt:lpstr>遠野物語</vt:lpstr>
    </vt:vector>
  </TitlesOfParts>
  <Company>不思議兎企画</Company>
  <LinksUpToDate>false</LinksUpToDate>
  <CharactersWithSpaces>162083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遠野物語</dc:title>
  <dc:subject/>
  <dc:creator>兎</dc:creator>
  <cp:lastModifiedBy>usagi</cp:lastModifiedBy>
  <cp:revision>45</cp:revision>
  <cp:lastPrinted>2010-01-03T17:15:00Z</cp:lastPrinted>
  <dcterms:created xsi:type="dcterms:W3CDTF">2010-01-03T12:09:00Z</dcterms:created>
  <dcterms:modified xsi:type="dcterms:W3CDTF">2010-01-08T21:44:00Z</dcterms:modified>
</cp:coreProperties>
</file>